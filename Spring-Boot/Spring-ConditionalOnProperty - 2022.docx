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707EF" w14:textId="17C31375" w:rsidR="00DB3484" w:rsidRPr="00BE5B46" w:rsidRDefault="00DB3484" w:rsidP="004E6B8D">
      <w:pPr>
        <w:pStyle w:val="Title"/>
        <w:rPr>
          <w:rFonts w:eastAsia="Times New Roman"/>
          <w:b/>
          <w:bCs/>
          <w:u w:val="single"/>
          <w:lang w:bidi="hi-IN"/>
        </w:rPr>
      </w:pPr>
      <w:r w:rsidRPr="00BE5B46">
        <w:rPr>
          <w:rFonts w:eastAsia="Times New Roman"/>
          <w:b/>
          <w:bCs/>
          <w:sz w:val="50"/>
          <w:szCs w:val="50"/>
          <w:u w:val="single"/>
          <w:lang w:bidi="hi-IN"/>
        </w:rPr>
        <w:t>Spring @</w:t>
      </w:r>
      <w:proofErr w:type="gramStart"/>
      <w:r w:rsidRPr="00BE5B46">
        <w:rPr>
          <w:rFonts w:eastAsia="Times New Roman"/>
          <w:b/>
          <w:bCs/>
          <w:sz w:val="50"/>
          <w:szCs w:val="50"/>
          <w:u w:val="single"/>
          <w:lang w:bidi="hi-IN"/>
        </w:rPr>
        <w:t xml:space="preserve">ConditionalOnProperty </w:t>
      </w:r>
      <w:r w:rsidR="004E6B8D">
        <w:rPr>
          <w:rFonts w:eastAsia="Times New Roman"/>
          <w:b/>
          <w:bCs/>
          <w:sz w:val="50"/>
          <w:szCs w:val="50"/>
          <w:u w:val="single"/>
          <w:lang w:bidi="hi-IN"/>
        </w:rPr>
        <w:t xml:space="preserve"> @</w:t>
      </w:r>
      <w:proofErr w:type="gramEnd"/>
      <w:r w:rsidR="004E6B8D">
        <w:rPr>
          <w:rFonts w:eastAsia="Times New Roman"/>
          <w:b/>
          <w:bCs/>
          <w:sz w:val="50"/>
          <w:szCs w:val="50"/>
          <w:u w:val="single"/>
          <w:lang w:bidi="hi-IN"/>
        </w:rPr>
        <w:t>Order</w:t>
      </w:r>
      <w:r w:rsidRPr="00BE5B46">
        <w:rPr>
          <w:rFonts w:eastAsia="Times New Roman"/>
          <w:b/>
          <w:bCs/>
          <w:sz w:val="50"/>
          <w:szCs w:val="50"/>
          <w:u w:val="single"/>
          <w:lang w:bidi="hi-IN"/>
        </w:rPr>
        <w:t>- 2022</w:t>
      </w:r>
    </w:p>
    <w:p w14:paraId="5BFF6890" w14:textId="2297E74D" w:rsidR="00C31770" w:rsidRDefault="00397AD2" w:rsidP="0000674D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675502">
        <w:rPr>
          <w:rFonts w:ascii="Palatino Linotype" w:hAnsi="Palatino Linotype" w:cs="Segoe UI"/>
          <w:color w:val="232629"/>
          <w:sz w:val="24"/>
          <w:szCs w:val="24"/>
          <w:shd w:val="clear" w:color="auto" w:fill="FFFFFF"/>
        </w:rPr>
        <w:t>The annotation is used to conditionally create a Spring bean depending on the configuration of a property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. </w:t>
      </w:r>
    </w:p>
    <w:p w14:paraId="15E02DD1" w14:textId="0AA09A7C" w:rsidR="00D70383" w:rsidRPr="00D70383" w:rsidRDefault="00D70383" w:rsidP="00D7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</w:pPr>
      <w:r w:rsidRPr="00D70383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 interface Notifier {</w:t>
      </w:r>
    </w:p>
    <w:p w14:paraId="447EC24E" w14:textId="33E47D9C" w:rsidR="00D70383" w:rsidRPr="00D70383" w:rsidRDefault="00D70383" w:rsidP="00D7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</w:pPr>
      <w:r w:rsidRPr="00D70383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ab/>
        <w:t xml:space="preserve">void </w:t>
      </w:r>
      <w:proofErr w:type="gramStart"/>
      <w:r w:rsidRPr="00D70383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notify(</w:t>
      </w:r>
      <w:proofErr w:type="gramEnd"/>
      <w:r w:rsidRPr="00D70383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String message);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ab/>
      </w:r>
      <w:r w:rsidRPr="00D70383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sym w:font="Wingdings" w:char="F0E7"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 xml:space="preserve"> Interface</w:t>
      </w:r>
    </w:p>
    <w:p w14:paraId="4DF104B3" w14:textId="77777777" w:rsidR="00D70383" w:rsidRDefault="00D70383" w:rsidP="00D7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</w:pPr>
      <w:r w:rsidRPr="00D70383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}</w:t>
      </w:r>
    </w:p>
    <w:p w14:paraId="3D99D16B" w14:textId="77777777" w:rsidR="00373634" w:rsidRPr="00D70383" w:rsidRDefault="00373634" w:rsidP="00D7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</w:pPr>
    </w:p>
    <w:p w14:paraId="10F6C5CF" w14:textId="77777777" w:rsidR="003B2B6E" w:rsidRDefault="003B2B6E" w:rsidP="003B2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EmailNotifier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Notifier {</w:t>
      </w:r>
    </w:p>
    <w:p w14:paraId="660F6180" w14:textId="77777777" w:rsidR="003B2B6E" w:rsidRDefault="003B2B6E" w:rsidP="003B2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1C5A64" w14:textId="77777777" w:rsidR="003B2B6E" w:rsidRDefault="003B2B6E" w:rsidP="003B2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15C4A7F1" w14:textId="77777777" w:rsidR="003B2B6E" w:rsidRDefault="003B2B6E" w:rsidP="003B2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notify(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46B7489" w14:textId="77777777" w:rsidR="003B2B6E" w:rsidRDefault="003B2B6E" w:rsidP="003B2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"Sending email message: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message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9627726" w14:textId="77777777" w:rsidR="003B2B6E" w:rsidRDefault="003B2B6E" w:rsidP="003B2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181BC4D" w14:textId="77777777" w:rsidR="003B2B6E" w:rsidRDefault="003B2B6E" w:rsidP="003B2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2594398" w14:textId="699EECFE" w:rsidR="00F021CA" w:rsidRDefault="00F021CA" w:rsidP="00F021CA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43787E0B" w14:textId="77777777" w:rsidR="003B2B6E" w:rsidRDefault="003B2B6E" w:rsidP="003B2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SMSNotifier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Notifier {</w:t>
      </w:r>
    </w:p>
    <w:p w14:paraId="00885679" w14:textId="77777777" w:rsidR="003B2B6E" w:rsidRDefault="003B2B6E" w:rsidP="003B2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6A17B5" w14:textId="77777777" w:rsidR="003B2B6E" w:rsidRDefault="003B2B6E" w:rsidP="003B2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461C33A0" w14:textId="77777777" w:rsidR="003B2B6E" w:rsidRDefault="003B2B6E" w:rsidP="003B2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notify(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2F5614C" w14:textId="77777777" w:rsidR="003B2B6E" w:rsidRDefault="003B2B6E" w:rsidP="003B2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"Sending SMS message: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message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AA26C6F" w14:textId="77777777" w:rsidR="003B2B6E" w:rsidRDefault="003B2B6E" w:rsidP="003B2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426D7A3" w14:textId="77777777" w:rsidR="003B2B6E" w:rsidRDefault="003B2B6E" w:rsidP="003B2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0820799" w14:textId="40B38EC2" w:rsidR="00F021CA" w:rsidRDefault="00F021CA" w:rsidP="00F021CA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2B0598A4" w14:textId="44086864" w:rsidR="003349CD" w:rsidRPr="003349CD" w:rsidRDefault="003349CD" w:rsidP="00F021CA">
      <w:pPr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</w:pPr>
      <w:r w:rsidRPr="003349CD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Configuration to create bean based upon the value in </w:t>
      </w:r>
      <w:proofErr w:type="spellStart"/>
      <w:proofErr w:type="gramStart"/>
      <w:r w:rsidRPr="003349CD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application.properties</w:t>
      </w:r>
      <w:proofErr w:type="spellEnd"/>
      <w:proofErr w:type="gramEnd"/>
    </w:p>
    <w:p w14:paraId="08E7D3C2" w14:textId="77777777" w:rsidR="00874780" w:rsidRDefault="00874780" w:rsidP="00874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@Configuration</w:t>
      </w:r>
    </w:p>
    <w:p w14:paraId="40B36250" w14:textId="77777777" w:rsidR="00874780" w:rsidRDefault="00874780" w:rsidP="00874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NotificationConfig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CCF70AD" w14:textId="77777777" w:rsidR="00874780" w:rsidRDefault="00874780" w:rsidP="00874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227FF9" w14:textId="77777777" w:rsidR="00874780" w:rsidRDefault="00874780" w:rsidP="00874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@Bean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"notifyByEmail"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F947F93" w14:textId="77777777" w:rsidR="00874780" w:rsidRDefault="00874780" w:rsidP="00874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ConditionalOnProperty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name=</w:t>
      </w:r>
      <w:r>
        <w:rPr>
          <w:rFonts w:ascii="Consolas" w:hAnsi="Consolas"/>
          <w:color w:val="2A00FF"/>
          <w:sz w:val="20"/>
          <w:szCs w:val="20"/>
        </w:rPr>
        <w:t>"service.type"</w:t>
      </w:r>
      <w:r>
        <w:rPr>
          <w:rFonts w:ascii="Consolas" w:hAnsi="Consolas"/>
          <w:color w:val="000000"/>
          <w:sz w:val="20"/>
          <w:szCs w:val="20"/>
        </w:rPr>
        <w:t xml:space="preserve">,havingValue = </w:t>
      </w:r>
      <w:r>
        <w:rPr>
          <w:rFonts w:ascii="Consolas" w:hAnsi="Consolas"/>
          <w:color w:val="2A00FF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EEEF7A7" w14:textId="77777777" w:rsidR="00874780" w:rsidRDefault="00874780" w:rsidP="00874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Notifier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emailNotifier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09FA5EC" w14:textId="77777777" w:rsidR="00874780" w:rsidRDefault="00874780" w:rsidP="00874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EmailNotifier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7AD2A12" w14:textId="77777777" w:rsidR="00874780" w:rsidRDefault="00874780" w:rsidP="00874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933DE7C" w14:textId="77777777" w:rsidR="00874780" w:rsidRDefault="00874780" w:rsidP="00874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5EB351B" w14:textId="77777777" w:rsidR="00874780" w:rsidRDefault="00874780" w:rsidP="00874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@Bean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"notifyBySMS"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B61229A" w14:textId="77777777" w:rsidR="00874780" w:rsidRDefault="00874780" w:rsidP="00874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ConditionalOnProperty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name=</w:t>
      </w:r>
      <w:r>
        <w:rPr>
          <w:rFonts w:ascii="Consolas" w:hAnsi="Consolas"/>
          <w:color w:val="2A00FF"/>
          <w:sz w:val="20"/>
          <w:szCs w:val="20"/>
        </w:rPr>
        <w:t>"service.type"</w:t>
      </w:r>
      <w:r>
        <w:rPr>
          <w:rFonts w:ascii="Consolas" w:hAnsi="Consolas"/>
          <w:color w:val="000000"/>
          <w:sz w:val="20"/>
          <w:szCs w:val="20"/>
        </w:rPr>
        <w:t xml:space="preserve">,havingValue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sms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87946F6" w14:textId="77777777" w:rsidR="00874780" w:rsidRDefault="00874780" w:rsidP="00874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Notifier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smsNotifier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FA41D1C" w14:textId="77777777" w:rsidR="00874780" w:rsidRDefault="00874780" w:rsidP="00874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SMSNotifier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5FDC1E4" w14:textId="77777777" w:rsidR="00874780" w:rsidRDefault="00874780" w:rsidP="00874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3043873" w14:textId="77777777" w:rsidR="00874780" w:rsidRDefault="00874780" w:rsidP="00874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3F6477A" w14:textId="77777777" w:rsidR="00874780" w:rsidRDefault="00874780" w:rsidP="00874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FAD0C26" w14:textId="28922024" w:rsidR="00F021CA" w:rsidRDefault="00F021CA" w:rsidP="00F021CA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362DFDD8" w14:textId="77777777" w:rsidR="00874780" w:rsidRDefault="00874780" w:rsidP="00874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</w:p>
    <w:p w14:paraId="1D7017F2" w14:textId="77777777" w:rsidR="00874780" w:rsidRDefault="00874780" w:rsidP="00874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AutoRun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0535589" w14:textId="77777777" w:rsidR="00874780" w:rsidRDefault="00874780" w:rsidP="00874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8055291" w14:textId="77777777" w:rsidR="00874780" w:rsidRDefault="00874780" w:rsidP="00874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0F3D70CD" w14:textId="77777777" w:rsidR="00874780" w:rsidRDefault="00874780" w:rsidP="00874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Notifier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notifier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31D2012" w14:textId="77777777" w:rsidR="00874780" w:rsidRDefault="00874780" w:rsidP="00874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F6423D6" w14:textId="77777777" w:rsidR="00874780" w:rsidRDefault="00874780" w:rsidP="00874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EventListener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ApplicationReadyEvent.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FBFA5A7" w14:textId="77777777" w:rsidR="00874780" w:rsidRDefault="00874780" w:rsidP="00874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642DA81" w14:textId="77777777" w:rsidR="00874780" w:rsidRDefault="00874780" w:rsidP="00874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notifier</w:t>
      </w:r>
      <w:r>
        <w:rPr>
          <w:rFonts w:ascii="Consolas" w:hAnsi="Consolas"/>
          <w:color w:val="000000"/>
          <w:sz w:val="20"/>
          <w:szCs w:val="20"/>
        </w:rPr>
        <w:t>.notify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"Some message"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FF7A8D3" w14:textId="41E03F20" w:rsidR="00874780" w:rsidRDefault="00874780" w:rsidP="00874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B147B78" w14:textId="77777777" w:rsidR="00874780" w:rsidRDefault="00874780" w:rsidP="00874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2329124" w14:textId="580E4305" w:rsidR="00F021CA" w:rsidRDefault="00F021CA" w:rsidP="00E6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1D58BF62" w14:textId="77777777" w:rsidR="00B417CD" w:rsidRDefault="00B417CD" w:rsidP="00E63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754EC47" w14:textId="5759F034" w:rsidR="00A30BDD" w:rsidRPr="00150C1D" w:rsidRDefault="00A30BDD" w:rsidP="00150C1D">
      <w:pPr>
        <w:rPr>
          <w:rFonts w:ascii="Segoe UI" w:hAnsi="Segoe UI" w:cs="Segoe UI"/>
          <w:b/>
          <w:bCs/>
          <w:color w:val="232629"/>
          <w:sz w:val="25"/>
          <w:szCs w:val="25"/>
          <w:u w:val="single"/>
          <w:shd w:val="clear" w:color="auto" w:fill="FFFFFF"/>
        </w:rPr>
      </w:pPr>
      <w:proofErr w:type="spellStart"/>
      <w:proofErr w:type="gramStart"/>
      <w:r w:rsidRPr="00A30BDD">
        <w:rPr>
          <w:rFonts w:ascii="Consolas" w:hAnsi="Consolas" w:cs="Consolas"/>
          <w:b/>
          <w:bCs/>
          <w:color w:val="000000"/>
          <w:u w:val="single"/>
          <w:lang w:bidi="hi-IN"/>
        </w:rPr>
        <w:t>application.properties</w:t>
      </w:r>
      <w:proofErr w:type="spellEnd"/>
      <w:proofErr w:type="gramEnd"/>
    </w:p>
    <w:p w14:paraId="4FF9282C" w14:textId="710B37F7" w:rsidR="00A30BDD" w:rsidRDefault="00A30BDD" w:rsidP="00A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93A1A1"/>
          <w:sz w:val="20"/>
          <w:szCs w:val="20"/>
          <w:lang w:bidi="hi-IN"/>
        </w:rPr>
        <w:t>#</w:t>
      </w:r>
      <w:proofErr w:type="gramStart"/>
      <w:r w:rsidR="00150C1D" w:rsidRPr="00150C1D">
        <w:rPr>
          <w:rFonts w:ascii="Consolas" w:hAnsi="Consolas" w:cs="Consolas"/>
          <w:color w:val="93A1A1"/>
          <w:sz w:val="20"/>
          <w:szCs w:val="20"/>
          <w:lang w:bidi="hi-IN"/>
        </w:rPr>
        <w:t>service.type</w:t>
      </w:r>
      <w:proofErr w:type="gramEnd"/>
      <w:r w:rsidR="00150C1D" w:rsidRPr="00150C1D">
        <w:rPr>
          <w:rFonts w:ascii="Consolas" w:hAnsi="Consolas" w:cs="Consolas"/>
          <w:color w:val="93A1A1"/>
          <w:sz w:val="20"/>
          <w:szCs w:val="20"/>
          <w:lang w:bidi="hi-IN"/>
        </w:rPr>
        <w:t xml:space="preserve"> = </w:t>
      </w:r>
      <w:r w:rsidR="00150C1D">
        <w:rPr>
          <w:rFonts w:ascii="Consolas" w:hAnsi="Consolas" w:cs="Consolas"/>
          <w:color w:val="93A1A1"/>
          <w:sz w:val="20"/>
          <w:szCs w:val="20"/>
          <w:u w:val="single"/>
          <w:lang w:bidi="hi-IN"/>
        </w:rPr>
        <w:t>email</w:t>
      </w:r>
    </w:p>
    <w:p w14:paraId="13919098" w14:textId="3D085112" w:rsidR="00AE08BD" w:rsidRDefault="00150C1D" w:rsidP="00A30BDD">
      <w:pPr>
        <w:rPr>
          <w:rFonts w:ascii="Consolas" w:hAnsi="Consolas" w:cs="Consolas"/>
          <w:color w:val="2AA198"/>
          <w:sz w:val="20"/>
          <w:szCs w:val="20"/>
          <w:lang w:bidi="hi-IN"/>
        </w:rPr>
      </w:pPr>
      <w:proofErr w:type="spellStart"/>
      <w:proofErr w:type="gramStart"/>
      <w:r w:rsidRPr="00150C1D"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service.type</w:t>
      </w:r>
      <w:proofErr w:type="spellEnd"/>
      <w:proofErr w:type="gramEnd"/>
      <w:r w:rsidRPr="00150C1D"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 xml:space="preserve"> = </w:t>
      </w:r>
      <w:proofErr w:type="spellStart"/>
      <w:r w:rsidRPr="00150C1D"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sms</w:t>
      </w:r>
      <w:proofErr w:type="spellEnd"/>
    </w:p>
    <w:sectPr w:rsidR="00AE08BD" w:rsidSect="00F84140">
      <w:footerReference w:type="default" r:id="rId6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A008FD" w14:textId="77777777" w:rsidR="00263A11" w:rsidRDefault="00263A11" w:rsidP="00F84140">
      <w:pPr>
        <w:spacing w:after="0" w:line="240" w:lineRule="auto"/>
      </w:pPr>
      <w:r>
        <w:separator/>
      </w:r>
    </w:p>
  </w:endnote>
  <w:endnote w:type="continuationSeparator" w:id="0">
    <w:p w14:paraId="009065B0" w14:textId="77777777" w:rsidR="00263A11" w:rsidRDefault="00263A11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4D7EE0E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D45029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A0F27" w14:textId="77777777" w:rsidR="00263A11" w:rsidRDefault="00263A11" w:rsidP="00F84140">
      <w:pPr>
        <w:spacing w:after="0" w:line="240" w:lineRule="auto"/>
      </w:pPr>
      <w:r>
        <w:separator/>
      </w:r>
    </w:p>
  </w:footnote>
  <w:footnote w:type="continuationSeparator" w:id="0">
    <w:p w14:paraId="1B5EE257" w14:textId="77777777" w:rsidR="00263A11" w:rsidRDefault="00263A11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84"/>
    <w:rsid w:val="0000674D"/>
    <w:rsid w:val="000101E8"/>
    <w:rsid w:val="00035610"/>
    <w:rsid w:val="000542B9"/>
    <w:rsid w:val="00091FDC"/>
    <w:rsid w:val="000C4608"/>
    <w:rsid w:val="00132D45"/>
    <w:rsid w:val="00150C1D"/>
    <w:rsid w:val="00185E08"/>
    <w:rsid w:val="00263A11"/>
    <w:rsid w:val="00283FCC"/>
    <w:rsid w:val="00284574"/>
    <w:rsid w:val="00304CB6"/>
    <w:rsid w:val="003349CD"/>
    <w:rsid w:val="00373634"/>
    <w:rsid w:val="00397AD2"/>
    <w:rsid w:val="003A6CC3"/>
    <w:rsid w:val="003B2B6E"/>
    <w:rsid w:val="003F34E6"/>
    <w:rsid w:val="0041114F"/>
    <w:rsid w:val="00462F41"/>
    <w:rsid w:val="004E6B8D"/>
    <w:rsid w:val="00535A29"/>
    <w:rsid w:val="005C5FD8"/>
    <w:rsid w:val="005D279B"/>
    <w:rsid w:val="0065062C"/>
    <w:rsid w:val="00675502"/>
    <w:rsid w:val="006E62EB"/>
    <w:rsid w:val="007B10C2"/>
    <w:rsid w:val="00874780"/>
    <w:rsid w:val="00881B99"/>
    <w:rsid w:val="00896F98"/>
    <w:rsid w:val="008D0F21"/>
    <w:rsid w:val="00940EAB"/>
    <w:rsid w:val="00A039B2"/>
    <w:rsid w:val="00A30BDD"/>
    <w:rsid w:val="00A90594"/>
    <w:rsid w:val="00AE08BD"/>
    <w:rsid w:val="00AF6A67"/>
    <w:rsid w:val="00B36BBC"/>
    <w:rsid w:val="00B417CD"/>
    <w:rsid w:val="00B576B5"/>
    <w:rsid w:val="00BE5B46"/>
    <w:rsid w:val="00BE7F61"/>
    <w:rsid w:val="00C3073F"/>
    <w:rsid w:val="00C31770"/>
    <w:rsid w:val="00D20F08"/>
    <w:rsid w:val="00D27571"/>
    <w:rsid w:val="00D70383"/>
    <w:rsid w:val="00DB3484"/>
    <w:rsid w:val="00DB64C1"/>
    <w:rsid w:val="00DC3407"/>
    <w:rsid w:val="00DC4A4C"/>
    <w:rsid w:val="00DE18D8"/>
    <w:rsid w:val="00E073C5"/>
    <w:rsid w:val="00E63EDD"/>
    <w:rsid w:val="00E81A6D"/>
    <w:rsid w:val="00EE6F52"/>
    <w:rsid w:val="00F021CA"/>
    <w:rsid w:val="00F50F04"/>
    <w:rsid w:val="00F84140"/>
    <w:rsid w:val="00FD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C12CA"/>
  <w15:chartTrackingRefBased/>
  <w15:docId w15:val="{C7E0DF30-4BE6-4D71-BF71-91B02F07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B34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B3484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styleId="Emphasis">
    <w:name w:val="Emphasis"/>
    <w:basedOn w:val="DefaultParagraphFont"/>
    <w:uiPriority w:val="20"/>
    <w:qFormat/>
    <w:rsid w:val="00DB348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62F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AF6A6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40E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2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99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93</cp:revision>
  <dcterms:created xsi:type="dcterms:W3CDTF">2022-07-17T04:08:00Z</dcterms:created>
  <dcterms:modified xsi:type="dcterms:W3CDTF">2024-11-19T16:31:00Z</dcterms:modified>
</cp:coreProperties>
</file>