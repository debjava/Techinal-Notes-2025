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189AD" w14:textId="7EEFB39B" w:rsidR="00C31770" w:rsidRPr="00496D41" w:rsidRDefault="00496D41" w:rsidP="00496D41">
      <w:pPr>
        <w:pStyle w:val="Title"/>
        <w:ind w:left="1440" w:firstLine="720"/>
        <w:rPr>
          <w:rFonts w:ascii="Baskerville Old Face" w:hAnsi="Baskerville Old Face"/>
          <w:u w:val="single"/>
        </w:rPr>
      </w:pPr>
      <w:proofErr w:type="spellStart"/>
      <w:r w:rsidRPr="00496D41">
        <w:rPr>
          <w:rFonts w:ascii="Baskerville Old Face" w:hAnsi="Baskerville Old Face"/>
          <w:u w:val="single"/>
        </w:rPr>
        <w:t>SpringBoot</w:t>
      </w:r>
      <w:proofErr w:type="spellEnd"/>
      <w:r w:rsidRPr="00496D41">
        <w:rPr>
          <w:rFonts w:ascii="Baskerville Old Face" w:hAnsi="Baskerville Old Face"/>
          <w:u w:val="single"/>
        </w:rPr>
        <w:t xml:space="preserve"> Use cases - 2024</w:t>
      </w:r>
    </w:p>
    <w:p w14:paraId="65DAF862" w14:textId="5C9944EF" w:rsidR="00496D41" w:rsidRDefault="00496D41" w:rsidP="0000674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How to properly Handle Exception in </w:t>
      </w:r>
      <w:proofErr w:type="spellStart"/>
      <w:r>
        <w:rPr>
          <w:rFonts w:ascii="Baskerville Old Face" w:hAnsi="Baskerville Old Face"/>
        </w:rPr>
        <w:t>SpringBoot</w:t>
      </w:r>
      <w:proofErr w:type="spellEnd"/>
      <w:r>
        <w:rPr>
          <w:rFonts w:ascii="Baskerville Old Face" w:hAnsi="Baskerville Old Face"/>
        </w:rPr>
        <w:t xml:space="preserve"> Controller</w:t>
      </w:r>
    </w:p>
    <w:p w14:paraId="7165731B" w14:textId="52E99B37" w:rsidR="00496D41" w:rsidRPr="00496D41" w:rsidRDefault="00496D41" w:rsidP="00496D41">
      <w:pPr>
        <w:rPr>
          <w:rFonts w:ascii="Baskerville Old Face" w:hAnsi="Baskerville Old Face"/>
        </w:rPr>
      </w:pPr>
      <w:r w:rsidRPr="00496D41">
        <w:rPr>
          <w:rFonts w:ascii="Baskerville Old Face" w:hAnsi="Baskerville Old Face"/>
        </w:rPr>
        <w:t xml:space="preserve">Case-1: </w:t>
      </w:r>
      <w:r w:rsidRPr="00496D41">
        <w:rPr>
          <w:rFonts w:ascii="Baskerville Old Face" w:hAnsi="Baskerville Old Face"/>
          <w:b/>
          <w:bCs/>
        </w:rPr>
        <w:t>If the employee id is null or 0, it should display bad request</w:t>
      </w:r>
      <w:r w:rsidRPr="00496D41">
        <w:rPr>
          <w:rFonts w:ascii="Baskerville Old Face" w:hAnsi="Baskerville Old Face"/>
        </w:rPr>
        <w:t>.</w:t>
      </w:r>
    </w:p>
    <w:p w14:paraId="0BFFB26B" w14:textId="77777777" w:rsidR="00496D41" w:rsidRDefault="00496D41" w:rsidP="00496D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PutMapping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"/v3/emp"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B6C65D2" w14:textId="2C72832B" w:rsidR="00496D41" w:rsidRDefault="00496D41" w:rsidP="00496D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getEmpDetail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88B16E9" w14:textId="401EC7B6" w:rsidR="00496D41" w:rsidRDefault="00496D41" w:rsidP="00496D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"Employee--------&gt;"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AFAB898" w14:textId="77E068B5" w:rsidR="00496D41" w:rsidRDefault="00496D41" w:rsidP="00496D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 == 0) {</w:t>
      </w:r>
    </w:p>
    <w:p w14:paraId="0F8871CB" w14:textId="771DCE8D" w:rsidR="00496D41" w:rsidRDefault="00496D41" w:rsidP="00496D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BadRequestException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Employee 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8232AB" w14:textId="4D89FF84" w:rsidR="00496D41" w:rsidRDefault="00496D41" w:rsidP="00496D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DE8D42" w14:textId="421C5461" w:rsidR="00496D41" w:rsidRDefault="00496D41" w:rsidP="00496D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123, </w:t>
      </w:r>
      <w:r>
        <w:rPr>
          <w:rFonts w:ascii="Consolas" w:hAnsi="Consolas"/>
          <w:color w:val="2A00FF"/>
          <w:sz w:val="20"/>
          <w:szCs w:val="20"/>
        </w:rPr>
        <w:t>"John Abrahm"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"Permanent"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String[] {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});</w:t>
      </w:r>
    </w:p>
    <w:p w14:paraId="7DDDED39" w14:textId="53DDD684" w:rsidR="00496D41" w:rsidRDefault="00496D41" w:rsidP="00496D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E29DA7" w14:textId="007B7886" w:rsidR="00496D41" w:rsidRDefault="00496D41" w:rsidP="00496D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94A000" w14:textId="77777777" w:rsidR="00496D41" w:rsidRPr="00496D41" w:rsidRDefault="00496D41" w:rsidP="00496D41">
      <w:pPr>
        <w:rPr>
          <w:rFonts w:ascii="Baskerville Old Face" w:hAnsi="Baskerville Old Face"/>
        </w:rPr>
      </w:pPr>
    </w:p>
    <w:p w14:paraId="2DAE1149" w14:textId="77777777" w:rsidR="00B03075" w:rsidRDefault="00B03075" w:rsidP="00B030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@ControllerAdvice</w:t>
      </w:r>
    </w:p>
    <w:p w14:paraId="09D9DA71" w14:textId="77777777" w:rsidR="00B03075" w:rsidRDefault="00B03075" w:rsidP="00B030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GlobalExceptionHandler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9DC804" w14:textId="77777777" w:rsidR="00B03075" w:rsidRDefault="00B03075" w:rsidP="00B030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10F0651" w14:textId="77777777" w:rsidR="00B03075" w:rsidRDefault="00B03075" w:rsidP="00B030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ExceptionHandler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BadRequestException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8720222" w14:textId="77777777" w:rsidR="00B03075" w:rsidRDefault="00B03075" w:rsidP="00B030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handleBadRequest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C88861" w14:textId="77777777" w:rsidR="00B03075" w:rsidRDefault="00B03075" w:rsidP="00B030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"What is the </w:t>
      </w:r>
      <w:proofErr w:type="gramStart"/>
      <w:r>
        <w:rPr>
          <w:rFonts w:ascii="Consolas" w:hAnsi="Consolas"/>
          <w:color w:val="2A00FF"/>
          <w:sz w:val="20"/>
          <w:szCs w:val="20"/>
        </w:rPr>
        <w:t>details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024A34A" w14:textId="77777777" w:rsidR="00B03075" w:rsidRDefault="00B03075" w:rsidP="00B030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2A00FF"/>
          <w:sz w:val="20"/>
          <w:szCs w:val="20"/>
        </w:rPr>
        <w:t>"Provide proper valid 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"HttpStatus.BAD_REQUEST.name()"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99349B" w14:textId="77777777" w:rsidR="00B03075" w:rsidRDefault="00B03075" w:rsidP="00B030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72C22">
        <w:rPr>
          <w:rFonts w:ascii="Consolas" w:hAnsi="Consolas"/>
          <w:b/>
          <w:bCs/>
          <w:color w:val="000000"/>
          <w:sz w:val="20"/>
          <w:szCs w:val="20"/>
        </w:rPr>
        <w:t>ResponseEntity</w:t>
      </w:r>
      <w:proofErr w:type="spellEnd"/>
      <w:r w:rsidRPr="00972C22">
        <w:rPr>
          <w:rFonts w:ascii="Consolas" w:hAnsi="Consolas"/>
          <w:b/>
          <w:bCs/>
          <w:color w:val="000000"/>
          <w:sz w:val="20"/>
          <w:szCs w:val="20"/>
        </w:rPr>
        <w:t>&lt;</w:t>
      </w:r>
      <w:proofErr w:type="gramStart"/>
      <w:r w:rsidRPr="00972C22">
        <w:rPr>
          <w:rFonts w:ascii="Consolas" w:hAnsi="Consolas"/>
          <w:b/>
          <w:bCs/>
          <w:color w:val="000000"/>
          <w:sz w:val="20"/>
          <w:szCs w:val="20"/>
        </w:rPr>
        <w:t>&gt;(</w:t>
      </w:r>
      <w:proofErr w:type="spellStart"/>
      <w:proofErr w:type="gramEnd"/>
      <w:r w:rsidRPr="00972C22">
        <w:rPr>
          <w:rFonts w:ascii="Consolas" w:hAnsi="Consolas"/>
          <w:b/>
          <w:bCs/>
          <w:color w:val="6A3E3E"/>
          <w:sz w:val="20"/>
          <w:szCs w:val="20"/>
        </w:rPr>
        <w:t>appError</w:t>
      </w:r>
      <w:proofErr w:type="spellEnd"/>
      <w:r w:rsidRPr="00972C2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972C22">
        <w:rPr>
          <w:rFonts w:ascii="Consolas" w:hAnsi="Consolas"/>
          <w:b/>
          <w:bCs/>
          <w:color w:val="000000"/>
          <w:sz w:val="20"/>
          <w:szCs w:val="20"/>
        </w:rPr>
        <w:t>HttpStatus.</w:t>
      </w:r>
      <w:r w:rsidRPr="00972C22">
        <w:rPr>
          <w:rFonts w:ascii="Consolas" w:hAnsi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 w:rsidRPr="00972C22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72527DDE" w14:textId="25B62D8E" w:rsidR="00B03075" w:rsidRDefault="00B03075" w:rsidP="00B030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B391AD" w14:textId="77777777" w:rsidR="00B03075" w:rsidRDefault="00B03075" w:rsidP="00B030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19DB36" w14:textId="56544653" w:rsidR="00496D41" w:rsidRPr="00496D41" w:rsidRDefault="00496D41" w:rsidP="00496D41">
      <w:pPr>
        <w:rPr>
          <w:rFonts w:ascii="Baskerville Old Face" w:hAnsi="Baskerville Old Face"/>
        </w:rPr>
      </w:pPr>
    </w:p>
    <w:p w14:paraId="4CFBA77E" w14:textId="77777777" w:rsidR="00496D41" w:rsidRPr="00496D41" w:rsidRDefault="00496D41" w:rsidP="00496D41">
      <w:pPr>
        <w:rPr>
          <w:rFonts w:ascii="Baskerville Old Face" w:hAnsi="Baskerville Old Face"/>
        </w:rPr>
      </w:pPr>
      <w:r w:rsidRPr="00496D41">
        <w:rPr>
          <w:rFonts w:ascii="Baskerville Old Face" w:hAnsi="Baskerville Old Face"/>
        </w:rPr>
        <w:t xml:space="preserve">Case-2: </w:t>
      </w:r>
      <w:r w:rsidRPr="00702AFD">
        <w:rPr>
          <w:rFonts w:ascii="Baskerville Old Face" w:hAnsi="Baskerville Old Face"/>
          <w:b/>
          <w:bCs/>
        </w:rPr>
        <w:t>If the employee id is negative, it should display no such employee</w:t>
      </w:r>
    </w:p>
    <w:p w14:paraId="71053F64" w14:textId="2519A556" w:rsidR="00702AFD" w:rsidRDefault="00702AFD" w:rsidP="00702AF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Incoming Request is like this</w:t>
      </w:r>
    </w:p>
    <w:p w14:paraId="6D5576CB" w14:textId="5DADD65B" w:rsidR="00496D41" w:rsidRPr="00702AFD" w:rsidRDefault="00496D41" w:rsidP="00702AFD">
      <w:pPr>
        <w:pStyle w:val="NoSpacing"/>
        <w:rPr>
          <w:rFonts w:ascii="Baskerville Old Face" w:hAnsi="Baskerville Old Face"/>
        </w:rPr>
      </w:pPr>
      <w:r w:rsidRPr="00702AFD">
        <w:rPr>
          <w:rFonts w:ascii="Baskerville Old Face" w:hAnsi="Baskerville Old Face"/>
        </w:rPr>
        <w:t>{</w:t>
      </w:r>
    </w:p>
    <w:p w14:paraId="02BB4AC7" w14:textId="77777777" w:rsidR="00496D41" w:rsidRPr="00702AFD" w:rsidRDefault="00496D41" w:rsidP="00702AFD">
      <w:pPr>
        <w:pStyle w:val="NoSpacing"/>
        <w:rPr>
          <w:rFonts w:ascii="Baskerville Old Face" w:hAnsi="Baskerville Old Face"/>
        </w:rPr>
      </w:pPr>
      <w:r w:rsidRPr="00702AFD">
        <w:rPr>
          <w:rFonts w:ascii="Baskerville Old Face" w:hAnsi="Baskerville Old Face"/>
        </w:rPr>
        <w:t xml:space="preserve">    "id": -123,</w:t>
      </w:r>
    </w:p>
    <w:p w14:paraId="66305FAD" w14:textId="77777777" w:rsidR="00496D41" w:rsidRPr="00702AFD" w:rsidRDefault="00496D41" w:rsidP="00702AFD">
      <w:pPr>
        <w:pStyle w:val="NoSpacing"/>
        <w:rPr>
          <w:rFonts w:ascii="Baskerville Old Face" w:hAnsi="Baskerville Old Face"/>
        </w:rPr>
      </w:pPr>
      <w:r w:rsidRPr="00702AFD">
        <w:rPr>
          <w:rFonts w:ascii="Baskerville Old Face" w:hAnsi="Baskerville Old Face"/>
        </w:rPr>
        <w:t xml:space="preserve">    "name": "John Abraham",</w:t>
      </w:r>
    </w:p>
    <w:p w14:paraId="68D35035" w14:textId="77777777" w:rsidR="00496D41" w:rsidRPr="00702AFD" w:rsidRDefault="00496D41" w:rsidP="00702AFD">
      <w:pPr>
        <w:pStyle w:val="NoSpacing"/>
        <w:rPr>
          <w:rFonts w:ascii="Baskerville Old Face" w:hAnsi="Baskerville Old Face"/>
        </w:rPr>
      </w:pPr>
      <w:r w:rsidRPr="00702AFD">
        <w:rPr>
          <w:rFonts w:ascii="Baskerville Old Face" w:hAnsi="Baskerville Old Face"/>
        </w:rPr>
        <w:t xml:space="preserve">    "status": "",</w:t>
      </w:r>
    </w:p>
    <w:p w14:paraId="0DB8E25D" w14:textId="77777777" w:rsidR="00496D41" w:rsidRPr="00702AFD" w:rsidRDefault="00496D41" w:rsidP="00702AFD">
      <w:pPr>
        <w:pStyle w:val="NoSpacing"/>
        <w:rPr>
          <w:rFonts w:ascii="Baskerville Old Face" w:hAnsi="Baskerville Old Face"/>
        </w:rPr>
      </w:pPr>
      <w:r w:rsidRPr="00702AFD">
        <w:rPr>
          <w:rFonts w:ascii="Baskerville Old Face" w:hAnsi="Baskerville Old Face"/>
        </w:rPr>
        <w:t xml:space="preserve">    "roles</w:t>
      </w:r>
      <w:proofErr w:type="gramStart"/>
      <w:r w:rsidRPr="00702AFD">
        <w:rPr>
          <w:rFonts w:ascii="Baskerville Old Face" w:hAnsi="Baskerville Old Face"/>
        </w:rPr>
        <w:t>":[</w:t>
      </w:r>
      <w:proofErr w:type="gramEnd"/>
      <w:r w:rsidRPr="00702AFD">
        <w:rPr>
          <w:rFonts w:ascii="Baskerville Old Face" w:hAnsi="Baskerville Old Face"/>
        </w:rPr>
        <w:t>"</w:t>
      </w:r>
      <w:proofErr w:type="spellStart"/>
      <w:r w:rsidRPr="00702AFD">
        <w:rPr>
          <w:rFonts w:ascii="Baskerville Old Face" w:hAnsi="Baskerville Old Face"/>
        </w:rPr>
        <w:t>admin","customer</w:t>
      </w:r>
      <w:proofErr w:type="spellEnd"/>
      <w:r w:rsidRPr="00702AFD">
        <w:rPr>
          <w:rFonts w:ascii="Baskerville Old Face" w:hAnsi="Baskerville Old Face"/>
        </w:rPr>
        <w:t>"]</w:t>
      </w:r>
    </w:p>
    <w:p w14:paraId="08D0CCDA" w14:textId="77777777" w:rsidR="00496D41" w:rsidRPr="00702AFD" w:rsidRDefault="00496D41" w:rsidP="00702AFD">
      <w:pPr>
        <w:pStyle w:val="NoSpacing"/>
        <w:rPr>
          <w:rFonts w:ascii="Baskerville Old Face" w:hAnsi="Baskerville Old Face"/>
        </w:rPr>
      </w:pPr>
      <w:r w:rsidRPr="00702AFD">
        <w:rPr>
          <w:rFonts w:ascii="Baskerville Old Face" w:hAnsi="Baskerville Old Face"/>
        </w:rPr>
        <w:t>}</w:t>
      </w:r>
    </w:p>
    <w:p w14:paraId="4D4F6A1D" w14:textId="77777777" w:rsidR="00496D41" w:rsidRPr="00496D41" w:rsidRDefault="00496D41" w:rsidP="00496D41">
      <w:pPr>
        <w:rPr>
          <w:rFonts w:ascii="Baskerville Old Face" w:hAnsi="Baskerville Old Face"/>
        </w:rPr>
      </w:pPr>
    </w:p>
    <w:p w14:paraId="3B726AE5" w14:textId="77777777" w:rsidR="00704AF0" w:rsidRDefault="00704AF0" w:rsidP="00704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PutMapping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"/v4/emp"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F7B9907" w14:textId="2BDC244B" w:rsidR="00704AF0" w:rsidRDefault="00704AF0" w:rsidP="00704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getMoreEmpInfo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AA771D" w14:textId="37692936" w:rsidR="00704AF0" w:rsidRDefault="00704AF0" w:rsidP="00704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A857A5" w14:textId="585EDFE5" w:rsidR="00704AF0" w:rsidRDefault="00704AF0" w:rsidP="00704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"Employee--------&gt;"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37330E" w14:textId="4AC047E1" w:rsidR="00704AF0" w:rsidRDefault="00704AF0" w:rsidP="00704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 &lt;= 0 ) {</w:t>
      </w:r>
    </w:p>
    <w:p w14:paraId="16AE58F6" w14:textId="4D926DF6" w:rsidR="00704AF0" w:rsidRDefault="00704AF0" w:rsidP="00704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NoSuchEmployeeException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such employee exists with this 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9783AC" w14:textId="05914D70" w:rsidR="00704AF0" w:rsidRDefault="00704AF0" w:rsidP="00704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A34111" w14:textId="325477B6" w:rsidR="00704AF0" w:rsidRDefault="00704AF0" w:rsidP="00704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123, </w:t>
      </w:r>
      <w:r>
        <w:rPr>
          <w:rFonts w:ascii="Consolas" w:hAnsi="Consolas"/>
          <w:color w:val="2A00FF"/>
          <w:sz w:val="20"/>
          <w:szCs w:val="20"/>
        </w:rPr>
        <w:t>"John Abrahm"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"Permanent"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String[] {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});</w:t>
      </w:r>
    </w:p>
    <w:p w14:paraId="0603EC04" w14:textId="6D815988" w:rsidR="00704AF0" w:rsidRDefault="00704AF0" w:rsidP="00704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8209D4" w14:textId="16549D23" w:rsidR="00704AF0" w:rsidRDefault="00704AF0" w:rsidP="00704A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B91F18" w14:textId="475A0F17" w:rsidR="00496D41" w:rsidRPr="00496D41" w:rsidRDefault="00496D41" w:rsidP="00496D41">
      <w:pPr>
        <w:rPr>
          <w:rFonts w:ascii="Baskerville Old Face" w:hAnsi="Baskerville Old Face"/>
        </w:rPr>
      </w:pPr>
    </w:p>
    <w:p w14:paraId="38E792A0" w14:textId="77777777" w:rsidR="00972C22" w:rsidRDefault="00972C22" w:rsidP="00972C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@ControllerAdvice</w:t>
      </w:r>
    </w:p>
    <w:p w14:paraId="44C97E1B" w14:textId="0F4190A4" w:rsidR="00972C22" w:rsidRDefault="00972C22" w:rsidP="00972C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GlobalExceptionHandler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0F7B8FD" w14:textId="77777777" w:rsidR="00972C22" w:rsidRDefault="00972C22" w:rsidP="00972C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ExceptionHandler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NoSuchEmployeeException.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A8079F5" w14:textId="77777777" w:rsidR="00972C22" w:rsidRDefault="00972C22" w:rsidP="00972C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handleNoTFound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NoSuchEmployeeException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D380BF" w14:textId="77777777" w:rsidR="00972C22" w:rsidRDefault="00972C22" w:rsidP="00972C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"What is the </w:t>
      </w:r>
      <w:proofErr w:type="gramStart"/>
      <w:r>
        <w:rPr>
          <w:rFonts w:ascii="Consolas" w:hAnsi="Consolas"/>
          <w:color w:val="2A00FF"/>
          <w:sz w:val="20"/>
          <w:szCs w:val="20"/>
        </w:rPr>
        <w:t>details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5FF1566" w14:textId="77777777" w:rsidR="00972C22" w:rsidRDefault="00972C22" w:rsidP="00972C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2A00FF"/>
          <w:sz w:val="20"/>
          <w:szCs w:val="20"/>
        </w:rPr>
        <w:t>"Provide proper valid id"</w:t>
      </w:r>
      <w:r>
        <w:rPr>
          <w:rFonts w:ascii="Consolas" w:hAnsi="Consolas"/>
          <w:color w:val="000000"/>
          <w:sz w:val="20"/>
          <w:szCs w:val="20"/>
        </w:rPr>
        <w:t>, 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nsolas" w:hAnsi="Consolas"/>
          <w:color w:val="000000"/>
          <w:sz w:val="20"/>
          <w:szCs w:val="20"/>
        </w:rPr>
        <w:t>.name());</w:t>
      </w:r>
    </w:p>
    <w:p w14:paraId="05E4C732" w14:textId="77777777" w:rsidR="00972C22" w:rsidRPr="00972C22" w:rsidRDefault="00972C22" w:rsidP="00972C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72C22">
        <w:rPr>
          <w:rFonts w:ascii="Consolas" w:hAnsi="Consolas"/>
          <w:b/>
          <w:bCs/>
          <w:color w:val="000000"/>
          <w:sz w:val="20"/>
          <w:szCs w:val="20"/>
        </w:rPr>
        <w:t>ResponseEntity</w:t>
      </w:r>
      <w:proofErr w:type="spellEnd"/>
      <w:r w:rsidRPr="00972C22">
        <w:rPr>
          <w:rFonts w:ascii="Consolas" w:hAnsi="Consolas"/>
          <w:b/>
          <w:bCs/>
          <w:color w:val="000000"/>
          <w:sz w:val="20"/>
          <w:szCs w:val="20"/>
        </w:rPr>
        <w:t>&lt;</w:t>
      </w:r>
      <w:proofErr w:type="gramStart"/>
      <w:r w:rsidRPr="00972C22">
        <w:rPr>
          <w:rFonts w:ascii="Consolas" w:hAnsi="Consolas"/>
          <w:b/>
          <w:bCs/>
          <w:color w:val="000000"/>
          <w:sz w:val="20"/>
          <w:szCs w:val="20"/>
        </w:rPr>
        <w:t>&gt;(</w:t>
      </w:r>
      <w:proofErr w:type="spellStart"/>
      <w:proofErr w:type="gramEnd"/>
      <w:r w:rsidRPr="00972C22">
        <w:rPr>
          <w:rFonts w:ascii="Consolas" w:hAnsi="Consolas"/>
          <w:b/>
          <w:bCs/>
          <w:color w:val="6A3E3E"/>
          <w:sz w:val="20"/>
          <w:szCs w:val="20"/>
        </w:rPr>
        <w:t>appError</w:t>
      </w:r>
      <w:proofErr w:type="spellEnd"/>
      <w:r w:rsidRPr="00972C2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972C22">
        <w:rPr>
          <w:rFonts w:ascii="Consolas" w:hAnsi="Consolas"/>
          <w:b/>
          <w:bCs/>
          <w:color w:val="000000"/>
          <w:sz w:val="20"/>
          <w:szCs w:val="20"/>
        </w:rPr>
        <w:t>HttpStatus.</w:t>
      </w:r>
      <w:r w:rsidRPr="00972C22">
        <w:rPr>
          <w:rFonts w:ascii="Consolas" w:hAnsi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 w:rsidRPr="00972C22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6720EFC7" w14:textId="61569D45" w:rsidR="00972C22" w:rsidRDefault="00972C22" w:rsidP="00972C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8796F6" w14:textId="4ED6E52F" w:rsidR="00496D41" w:rsidRPr="008F10FC" w:rsidRDefault="00972C22" w:rsidP="008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3F8DB96" w14:textId="77777777" w:rsidR="008F10FC" w:rsidRDefault="00496D41" w:rsidP="00496D41">
      <w:pPr>
        <w:rPr>
          <w:rFonts w:ascii="Baskerville Old Face" w:hAnsi="Baskerville Old Face"/>
        </w:rPr>
      </w:pPr>
      <w:r w:rsidRPr="00496D41">
        <w:rPr>
          <w:rFonts w:ascii="Baskerville Old Face" w:hAnsi="Baskerville Old Face"/>
        </w:rPr>
        <w:lastRenderedPageBreak/>
        <w:t xml:space="preserve">Case-3: </w:t>
      </w:r>
      <w:r w:rsidR="008F10FC">
        <w:rPr>
          <w:rFonts w:ascii="Baskerville Old Face" w:hAnsi="Baskerville Old Face"/>
        </w:rPr>
        <w:t xml:space="preserve">In case of very general exception, provide </w:t>
      </w:r>
      <w:proofErr w:type="spellStart"/>
      <w:r w:rsidR="008F10FC">
        <w:rPr>
          <w:rFonts w:ascii="Baskerville Old Face" w:hAnsi="Baskerville Old Face"/>
        </w:rPr>
        <w:t>RuntimeException</w:t>
      </w:r>
      <w:proofErr w:type="spellEnd"/>
      <w:r w:rsidR="008F10FC">
        <w:rPr>
          <w:rFonts w:ascii="Baskerville Old Face" w:hAnsi="Baskerville Old Face"/>
        </w:rPr>
        <w:t xml:space="preserve"> in </w:t>
      </w:r>
      <w:proofErr w:type="spellStart"/>
      <w:r w:rsidR="008F10FC">
        <w:rPr>
          <w:rFonts w:ascii="Baskerville Old Face" w:hAnsi="Baskerville Old Face"/>
        </w:rPr>
        <w:t>ControllerAdvice</w:t>
      </w:r>
      <w:proofErr w:type="spellEnd"/>
      <w:r w:rsidR="008F10FC">
        <w:rPr>
          <w:rFonts w:ascii="Baskerville Old Face" w:hAnsi="Baskerville Old Face"/>
        </w:rPr>
        <w:t xml:space="preserve"> class.</w:t>
      </w:r>
    </w:p>
    <w:p w14:paraId="67A2D455" w14:textId="3D0CE4FB" w:rsidR="00496D41" w:rsidRPr="008F10FC" w:rsidRDefault="00496D41" w:rsidP="008F10FC">
      <w:pPr>
        <w:pStyle w:val="NoSpacing"/>
        <w:rPr>
          <w:rFonts w:ascii="Baskerville Old Face" w:hAnsi="Baskerville Old Face"/>
        </w:rPr>
      </w:pPr>
      <w:r w:rsidRPr="008F10FC">
        <w:rPr>
          <w:rFonts w:ascii="Baskerville Old Face" w:hAnsi="Baskerville Old Face"/>
        </w:rPr>
        <w:t>Incoming Request:</w:t>
      </w:r>
    </w:p>
    <w:p w14:paraId="6CB8AC40" w14:textId="77777777" w:rsidR="00496D41" w:rsidRPr="008F10FC" w:rsidRDefault="00496D41" w:rsidP="008F10FC">
      <w:pPr>
        <w:pStyle w:val="NoSpacing"/>
        <w:rPr>
          <w:rFonts w:ascii="Baskerville Old Face" w:hAnsi="Baskerville Old Face"/>
        </w:rPr>
      </w:pPr>
      <w:r w:rsidRPr="008F10FC">
        <w:rPr>
          <w:rFonts w:ascii="Baskerville Old Face" w:hAnsi="Baskerville Old Face"/>
        </w:rPr>
        <w:t>{</w:t>
      </w:r>
    </w:p>
    <w:p w14:paraId="03B4F842" w14:textId="77777777" w:rsidR="00496D41" w:rsidRPr="008F10FC" w:rsidRDefault="00496D41" w:rsidP="008F10FC">
      <w:pPr>
        <w:pStyle w:val="NoSpacing"/>
        <w:rPr>
          <w:rFonts w:ascii="Baskerville Old Face" w:hAnsi="Baskerville Old Face"/>
        </w:rPr>
      </w:pPr>
      <w:r w:rsidRPr="008F10FC">
        <w:rPr>
          <w:rFonts w:ascii="Baskerville Old Face" w:hAnsi="Baskerville Old Face"/>
        </w:rPr>
        <w:t xml:space="preserve">    "id": 123,</w:t>
      </w:r>
    </w:p>
    <w:p w14:paraId="50A4A9C2" w14:textId="77777777" w:rsidR="00496D41" w:rsidRPr="008F10FC" w:rsidRDefault="00496D41" w:rsidP="008F10FC">
      <w:pPr>
        <w:pStyle w:val="NoSpacing"/>
        <w:rPr>
          <w:rFonts w:ascii="Baskerville Old Face" w:hAnsi="Baskerville Old Face"/>
        </w:rPr>
      </w:pPr>
      <w:r w:rsidRPr="008F10FC">
        <w:rPr>
          <w:rFonts w:ascii="Baskerville Old Face" w:hAnsi="Baskerville Old Face"/>
        </w:rPr>
        <w:t xml:space="preserve">    "name": "John Abraham",</w:t>
      </w:r>
    </w:p>
    <w:p w14:paraId="581150A4" w14:textId="77777777" w:rsidR="00496D41" w:rsidRPr="008F10FC" w:rsidRDefault="00496D41" w:rsidP="008F10FC">
      <w:pPr>
        <w:pStyle w:val="NoSpacing"/>
        <w:rPr>
          <w:rFonts w:ascii="Baskerville Old Face" w:hAnsi="Baskerville Old Face"/>
        </w:rPr>
      </w:pPr>
      <w:r w:rsidRPr="008F10FC">
        <w:rPr>
          <w:rFonts w:ascii="Baskerville Old Face" w:hAnsi="Baskerville Old Face"/>
        </w:rPr>
        <w:t xml:space="preserve">    "status": "",</w:t>
      </w:r>
    </w:p>
    <w:p w14:paraId="2B4F8343" w14:textId="77777777" w:rsidR="00496D41" w:rsidRPr="008F10FC" w:rsidRDefault="00496D41" w:rsidP="008F10FC">
      <w:pPr>
        <w:pStyle w:val="NoSpacing"/>
        <w:rPr>
          <w:rFonts w:ascii="Baskerville Old Face" w:hAnsi="Baskerville Old Face"/>
        </w:rPr>
      </w:pPr>
      <w:r w:rsidRPr="008F10FC">
        <w:rPr>
          <w:rFonts w:ascii="Baskerville Old Face" w:hAnsi="Baskerville Old Face"/>
        </w:rPr>
        <w:t xml:space="preserve">    "roles</w:t>
      </w:r>
      <w:proofErr w:type="gramStart"/>
      <w:r w:rsidRPr="008F10FC">
        <w:rPr>
          <w:rFonts w:ascii="Baskerville Old Face" w:hAnsi="Baskerville Old Face"/>
        </w:rPr>
        <w:t>":[</w:t>
      </w:r>
      <w:proofErr w:type="gramEnd"/>
      <w:r w:rsidRPr="008F10FC">
        <w:rPr>
          <w:rFonts w:ascii="Baskerville Old Face" w:hAnsi="Baskerville Old Face"/>
        </w:rPr>
        <w:t>]</w:t>
      </w:r>
    </w:p>
    <w:p w14:paraId="246B7975" w14:textId="77777777" w:rsidR="00496D41" w:rsidRPr="008F10FC" w:rsidRDefault="00496D41" w:rsidP="008F10FC">
      <w:pPr>
        <w:pStyle w:val="NoSpacing"/>
        <w:rPr>
          <w:rFonts w:ascii="Baskerville Old Face" w:hAnsi="Baskerville Old Face"/>
        </w:rPr>
      </w:pPr>
      <w:r w:rsidRPr="008F10FC">
        <w:rPr>
          <w:rFonts w:ascii="Baskerville Old Face" w:hAnsi="Baskerville Old Face"/>
        </w:rPr>
        <w:t>}</w:t>
      </w:r>
    </w:p>
    <w:p w14:paraId="67915ED5" w14:textId="77777777" w:rsidR="00496D41" w:rsidRPr="00496D41" w:rsidRDefault="00496D41" w:rsidP="00496D41">
      <w:pPr>
        <w:rPr>
          <w:rFonts w:ascii="Baskerville Old Face" w:hAnsi="Baskerville Old Face"/>
        </w:rPr>
      </w:pPr>
    </w:p>
    <w:p w14:paraId="15DA9F7F" w14:textId="77777777" w:rsidR="008F10FC" w:rsidRDefault="008F10FC" w:rsidP="008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PutMapping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"/v5/emp"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F25770B" w14:textId="373385A8" w:rsidR="008F10FC" w:rsidRDefault="008F10FC" w:rsidP="008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getMoreEmpDetails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B54CBC4" w14:textId="4E9B5EC3" w:rsidR="008F10FC" w:rsidRDefault="008F10FC" w:rsidP="008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F1A1842" w14:textId="398F4BC9" w:rsidR="008F10FC" w:rsidRDefault="008F10FC" w:rsidP="008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"Employee--------&gt;"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7219810" w14:textId="495B3BE8" w:rsidR="008F10FC" w:rsidRDefault="008F10FC" w:rsidP="008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role1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.getRoles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()[1];</w:t>
      </w:r>
    </w:p>
    <w:p w14:paraId="2ED3497F" w14:textId="4C15FD9C" w:rsidR="008F10FC" w:rsidRDefault="008F10FC" w:rsidP="008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"Role1----&gt;"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role1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AB76300" w14:textId="02AF2AB5" w:rsidR="008F10FC" w:rsidRDefault="008F10FC" w:rsidP="008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123, </w:t>
      </w:r>
      <w:r>
        <w:rPr>
          <w:rFonts w:ascii="Consolas" w:hAnsi="Consolas"/>
          <w:color w:val="2A00FF"/>
          <w:sz w:val="20"/>
          <w:szCs w:val="20"/>
        </w:rPr>
        <w:t>"John Abrahm"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"Permanent"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String[] {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});</w:t>
      </w:r>
    </w:p>
    <w:p w14:paraId="685DFD58" w14:textId="15061DD9" w:rsidR="008F10FC" w:rsidRDefault="008F10FC" w:rsidP="008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CD0D08" w14:textId="26B3DB3D" w:rsidR="008F10FC" w:rsidRDefault="008F10FC" w:rsidP="008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95048E" w14:textId="369446D8" w:rsidR="00496D41" w:rsidRPr="00496D41" w:rsidRDefault="00496D41" w:rsidP="00496D41">
      <w:pPr>
        <w:rPr>
          <w:rFonts w:ascii="Baskerville Old Face" w:hAnsi="Baskerville Old Face"/>
        </w:rPr>
      </w:pPr>
      <w:r w:rsidRPr="00496D41">
        <w:rPr>
          <w:rFonts w:ascii="Baskerville Old Face" w:hAnsi="Baskerville Old Face"/>
        </w:rPr>
        <w:tab/>
      </w:r>
    </w:p>
    <w:p w14:paraId="57DC6F10" w14:textId="77777777" w:rsidR="00496D41" w:rsidRPr="00395785" w:rsidRDefault="00496D41" w:rsidP="00496D41">
      <w:pPr>
        <w:rPr>
          <w:rFonts w:ascii="Baskerville Old Face" w:hAnsi="Baskerville Old Face"/>
          <w:b/>
          <w:bCs/>
        </w:rPr>
      </w:pPr>
      <w:r w:rsidRPr="00395785">
        <w:rPr>
          <w:rFonts w:ascii="Baskerville Old Face" w:hAnsi="Baskerville Old Face"/>
          <w:b/>
          <w:bCs/>
        </w:rPr>
        <w:t xml:space="preserve">To handle any type of </w:t>
      </w:r>
      <w:proofErr w:type="spellStart"/>
      <w:r w:rsidRPr="00395785">
        <w:rPr>
          <w:rFonts w:ascii="Baskerville Old Face" w:hAnsi="Baskerville Old Face"/>
          <w:b/>
          <w:bCs/>
        </w:rPr>
        <w:t>RuntimeException</w:t>
      </w:r>
      <w:proofErr w:type="spellEnd"/>
    </w:p>
    <w:p w14:paraId="6C025281" w14:textId="77777777" w:rsidR="0057071D" w:rsidRDefault="0057071D" w:rsidP="005707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@ControllerAdvice</w:t>
      </w:r>
    </w:p>
    <w:p w14:paraId="3023FD59" w14:textId="77777777" w:rsidR="0057071D" w:rsidRDefault="0057071D" w:rsidP="005707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GlobalExceptionHandler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7BC507" w14:textId="0E276E1A" w:rsidR="0057071D" w:rsidRDefault="0057071D" w:rsidP="005707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3428A0B" w14:textId="77777777" w:rsidR="0057071D" w:rsidRDefault="0057071D" w:rsidP="005707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ExceptionHandler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RuntimeException.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AB69312" w14:textId="77777777" w:rsidR="0057071D" w:rsidRDefault="0057071D" w:rsidP="005707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handleGeneralError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3519E3" w14:textId="77777777" w:rsidR="0057071D" w:rsidRDefault="0057071D" w:rsidP="005707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"What is the </w:t>
      </w:r>
      <w:proofErr w:type="gramStart"/>
      <w:r>
        <w:rPr>
          <w:rFonts w:ascii="Consolas" w:hAnsi="Consolas"/>
          <w:color w:val="2A00FF"/>
          <w:sz w:val="20"/>
          <w:szCs w:val="20"/>
        </w:rPr>
        <w:t>details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52F1F71" w14:textId="77777777" w:rsidR="0057071D" w:rsidRDefault="0057071D" w:rsidP="005707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2A00FF"/>
          <w:sz w:val="20"/>
          <w:szCs w:val="20"/>
        </w:rPr>
        <w:t>"Highly Unexpected Exception"</w:t>
      </w:r>
      <w:r>
        <w:rPr>
          <w:rFonts w:ascii="Consolas" w:hAnsi="Consolas"/>
          <w:color w:val="000000"/>
          <w:sz w:val="20"/>
          <w:szCs w:val="20"/>
        </w:rPr>
        <w:t>, 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INTERNAL_SERVER_ERROR</w:t>
      </w:r>
      <w:r>
        <w:rPr>
          <w:rFonts w:ascii="Consolas" w:hAnsi="Consolas"/>
          <w:color w:val="000000"/>
          <w:sz w:val="20"/>
          <w:szCs w:val="20"/>
        </w:rPr>
        <w:t>.name());</w:t>
      </w:r>
    </w:p>
    <w:p w14:paraId="7BD5DCD5" w14:textId="77777777" w:rsidR="0057071D" w:rsidRDefault="0057071D" w:rsidP="005707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60B73B3" w14:textId="19B7882E" w:rsidR="0057071D" w:rsidRDefault="0057071D" w:rsidP="005707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629775" w14:textId="77777777" w:rsidR="0057071D" w:rsidRDefault="0057071D" w:rsidP="005707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91A64F" w14:textId="0C852C54" w:rsidR="00496D41" w:rsidRDefault="00496D41" w:rsidP="0057071D">
      <w:pPr>
        <w:rPr>
          <w:rFonts w:ascii="Baskerville Old Face" w:hAnsi="Baskerville Old Face"/>
        </w:rPr>
      </w:pPr>
    </w:p>
    <w:p w14:paraId="5527BCDA" w14:textId="25EF5A1F" w:rsidR="00E07D36" w:rsidRDefault="00E07D36" w:rsidP="0057071D">
      <w:p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AppError</w:t>
      </w:r>
      <w:proofErr w:type="spellEnd"/>
      <w:r>
        <w:rPr>
          <w:rFonts w:ascii="Baskerville Old Face" w:hAnsi="Baskerville Old Face"/>
        </w:rPr>
        <w:t xml:space="preserve"> class is given below</w:t>
      </w:r>
    </w:p>
    <w:p w14:paraId="3EAE8DA0" w14:textId="77777777" w:rsidR="00E07D36" w:rsidRDefault="00E07D36" w:rsidP="00E07D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@AllArgsConstructor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39321893" w14:textId="12C15431" w:rsidR="00E07D36" w:rsidRDefault="00E07D36" w:rsidP="00E07D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1E580D0" w14:textId="77777777" w:rsidR="00E07D36" w:rsidRDefault="00E07D36" w:rsidP="00E07D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errMessage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C8B9B5A" w14:textId="77777777" w:rsidR="00E07D36" w:rsidRDefault="00E07D36" w:rsidP="00E07D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info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2D3CC33" w14:textId="77777777" w:rsidR="00E07D36" w:rsidRDefault="00E07D36" w:rsidP="00E07D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4D87C9" w14:textId="77777777" w:rsidR="00E07D36" w:rsidRDefault="00E07D36" w:rsidP="00E07D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5EF9E6" w14:textId="77777777" w:rsidR="00E07D36" w:rsidRDefault="00E07D36" w:rsidP="00E07D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2FA96C" w14:textId="77777777" w:rsidR="00E07D36" w:rsidRDefault="00E07D36" w:rsidP="0057071D">
      <w:pPr>
        <w:rPr>
          <w:rFonts w:ascii="Baskerville Old Face" w:hAnsi="Baskerville Old Face"/>
        </w:rPr>
      </w:pPr>
    </w:p>
    <w:p w14:paraId="60461DF7" w14:textId="7A884841" w:rsidR="00F82EEE" w:rsidRDefault="00F82EEE" w:rsidP="0057071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Other Exception classes</w:t>
      </w:r>
    </w:p>
    <w:p w14:paraId="1DCA5AF8" w14:textId="7F067F78" w:rsidR="00F82EEE" w:rsidRDefault="00F82EEE" w:rsidP="00F82E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NoSuchEmployeeException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7109C3B" w14:textId="77777777" w:rsidR="00F82EEE" w:rsidRDefault="00F82EEE" w:rsidP="00F82E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NoSuchEmployeeException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3466FDB" w14:textId="77777777" w:rsidR="00F82EEE" w:rsidRDefault="00F82EEE" w:rsidP="00F82E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03DF81A" w14:textId="77777777" w:rsidR="00F82EEE" w:rsidRDefault="00F82EEE" w:rsidP="00F82E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63EB96" w14:textId="77777777" w:rsidR="00F82EEE" w:rsidRDefault="00F82EEE" w:rsidP="00F82E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34E2C5" w14:textId="77777777" w:rsidR="00F82EEE" w:rsidRDefault="00F82EEE" w:rsidP="0057071D">
      <w:pPr>
        <w:rPr>
          <w:rFonts w:ascii="Baskerville Old Face" w:hAnsi="Baskerville Old Face"/>
        </w:rPr>
      </w:pPr>
    </w:p>
    <w:p w14:paraId="509F3CA0" w14:textId="77777777" w:rsidR="007F4573" w:rsidRDefault="007F4573" w:rsidP="007F4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BadRequestException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AF7E7C" w14:textId="68451536" w:rsidR="007F4573" w:rsidRDefault="007F4573" w:rsidP="007F4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-</w:t>
      </w:r>
      <w:proofErr w:type="gramStart"/>
      <w:r>
        <w:rPr>
          <w:rFonts w:ascii="Consolas" w:hAnsi="Consolas"/>
          <w:color w:val="000000"/>
          <w:sz w:val="20"/>
          <w:szCs w:val="20"/>
        </w:rPr>
        <w:t>1337476553418583443L;</w:t>
      </w:r>
      <w:proofErr w:type="gramEnd"/>
    </w:p>
    <w:p w14:paraId="7D940FF1" w14:textId="77777777" w:rsidR="007F4573" w:rsidRDefault="007F4573" w:rsidP="007F4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BadRequestException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3499E5" w14:textId="77777777" w:rsidR="007F4573" w:rsidRDefault="007F4573" w:rsidP="007F4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00BE15" w14:textId="77777777" w:rsidR="007F4573" w:rsidRDefault="007F4573" w:rsidP="007F4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8907F0" w14:textId="77777777" w:rsidR="007F4573" w:rsidRDefault="007F4573" w:rsidP="007F4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A2C719" w14:textId="77777777" w:rsidR="004C41B7" w:rsidRDefault="004C41B7" w:rsidP="0057071D">
      <w:pPr>
        <w:rPr>
          <w:rFonts w:ascii="Baskerville Old Face" w:hAnsi="Baskerville Old Face"/>
        </w:rPr>
      </w:pPr>
    </w:p>
    <w:p w14:paraId="6234324E" w14:textId="4FAEE1F7" w:rsidR="0018151A" w:rsidRDefault="00284F66" w:rsidP="00284F66">
      <w:pPr>
        <w:pStyle w:val="Title"/>
        <w:rPr>
          <w:b/>
          <w:bCs/>
          <w:sz w:val="40"/>
          <w:szCs w:val="40"/>
          <w:u w:val="single"/>
        </w:rPr>
      </w:pPr>
      <w:r w:rsidRPr="00284F66">
        <w:rPr>
          <w:b/>
          <w:bCs/>
          <w:sz w:val="40"/>
          <w:szCs w:val="40"/>
          <w:u w:val="single"/>
        </w:rPr>
        <w:lastRenderedPageBreak/>
        <w:t>How to make Database Search using Case Insensitive using Spring JPA</w:t>
      </w:r>
    </w:p>
    <w:p w14:paraId="650768E1" w14:textId="337AED15" w:rsidR="00284F66" w:rsidRDefault="00A16E4C" w:rsidP="00284F66">
      <w:r>
        <w:t>Repository class is given below</w:t>
      </w:r>
    </w:p>
    <w:p w14:paraId="796E90B4" w14:textId="77777777" w:rsidR="00A16E4C" w:rsidRDefault="00A16E4C" w:rsidP="00A16E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4E0EF15D" w14:textId="3A141C6D" w:rsidR="00A16E4C" w:rsidRDefault="00A16E4C" w:rsidP="00A16E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&lt;Customer,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0FFED70C" w14:textId="21F394AB" w:rsidR="00A16E4C" w:rsidRDefault="00A16E4C" w:rsidP="00A16E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List&lt;Customer&gt;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Exact Search </w:t>
      </w:r>
    </w:p>
    <w:p w14:paraId="357B5A21" w14:textId="189B3652" w:rsidR="00A16E4C" w:rsidRDefault="00A16E4C" w:rsidP="00A16E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List&lt;Customer&gt; </w:t>
      </w:r>
      <w:proofErr w:type="spellStart"/>
      <w:proofErr w:type="gramStart"/>
      <w:r w:rsidRPr="00A16E4C">
        <w:rPr>
          <w:rFonts w:ascii="Consolas" w:hAnsi="Consolas"/>
          <w:b/>
          <w:bCs/>
          <w:color w:val="000000"/>
          <w:sz w:val="20"/>
          <w:szCs w:val="20"/>
        </w:rPr>
        <w:t>findByFirstNameIgnoreCase</w:t>
      </w:r>
      <w:proofErr w:type="spellEnd"/>
      <w:r w:rsidRPr="00A16E4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A16E4C">
        <w:rPr>
          <w:rFonts w:ascii="Consolas" w:hAnsi="Consolas"/>
          <w:b/>
          <w:bCs/>
          <w:color w:val="000000"/>
          <w:sz w:val="20"/>
          <w:szCs w:val="20"/>
        </w:rPr>
        <w:t xml:space="preserve">String </w:t>
      </w:r>
      <w:proofErr w:type="spellStart"/>
      <w:r w:rsidRPr="00A16E4C">
        <w:rPr>
          <w:rFonts w:ascii="Consolas" w:hAnsi="Consolas"/>
          <w:b/>
          <w:bCs/>
          <w:color w:val="6A3E3E"/>
          <w:sz w:val="20"/>
          <w:szCs w:val="20"/>
        </w:rPr>
        <w:t>firstName</w:t>
      </w:r>
      <w:proofErr w:type="spellEnd"/>
      <w:r w:rsidRPr="00A16E4C">
        <w:rPr>
          <w:rFonts w:ascii="Consolas" w:hAnsi="Consolas"/>
          <w:b/>
          <w:bCs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Case Insensitive Search</w:t>
      </w:r>
    </w:p>
    <w:p w14:paraId="583D63D3" w14:textId="77777777" w:rsidR="00A16E4C" w:rsidRDefault="00A16E4C" w:rsidP="00A16E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738332" w14:textId="77777777" w:rsidR="00A16E4C" w:rsidRDefault="00A16E4C" w:rsidP="00284F66"/>
    <w:p w14:paraId="47EEB514" w14:textId="60E13B0D" w:rsidR="00051318" w:rsidRDefault="00950212" w:rsidP="00284F66">
      <w:r>
        <w:t xml:space="preserve">Code in </w:t>
      </w:r>
      <w:proofErr w:type="spellStart"/>
      <w:r>
        <w:t>AutoRun</w:t>
      </w:r>
      <w:proofErr w:type="spellEnd"/>
      <w:r>
        <w:t xml:space="preserve"> class</w:t>
      </w:r>
    </w:p>
    <w:p w14:paraId="2B20B046" w14:textId="77777777" w:rsidR="00950212" w:rsidRDefault="00950212" w:rsidP="0095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searchUserByName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0173703" w14:textId="21A28175" w:rsidR="00950212" w:rsidRDefault="00950212" w:rsidP="0095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"ram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5A62FCE" w14:textId="724D2DBB" w:rsidR="00950212" w:rsidRDefault="00950212" w:rsidP="0095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 xml:space="preserve">List&lt;Customer&gt; </w:t>
      </w:r>
      <w:proofErr w:type="spellStart"/>
      <w:r>
        <w:rPr>
          <w:rFonts w:ascii="Consolas" w:hAnsi="Consolas"/>
          <w:color w:val="3F7F5F"/>
          <w:sz w:val="20"/>
          <w:szCs w:val="20"/>
        </w:rPr>
        <w:t>customerList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3F7F5F"/>
          <w:sz w:val="20"/>
          <w:szCs w:val="20"/>
        </w:rPr>
        <w:t>userRepo.findByFirstName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(name); // Provides empty result set </w:t>
      </w:r>
    </w:p>
    <w:p w14:paraId="4384B0C7" w14:textId="15E06309" w:rsidR="00950212" w:rsidRDefault="00950212" w:rsidP="0095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List&lt;Customer&gt;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userRepo</w:t>
      </w:r>
      <w:r>
        <w:rPr>
          <w:rFonts w:ascii="Consolas" w:hAnsi="Consolas"/>
          <w:color w:val="000000"/>
          <w:sz w:val="20"/>
          <w:szCs w:val="20"/>
        </w:rPr>
        <w:t>.findByFirstNameIgnoreCase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Provides result</w:t>
      </w:r>
    </w:p>
    <w:p w14:paraId="547E8BF2" w14:textId="5C440CBC" w:rsidR="00950212" w:rsidRDefault="00950212" w:rsidP="0095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customerList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15CBB1F6" w14:textId="39A9788A" w:rsidR="00950212" w:rsidRDefault="00950212" w:rsidP="0095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such customers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76E530" w14:textId="358223B8" w:rsidR="00950212" w:rsidRDefault="00950212" w:rsidP="0095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6432C77" w14:textId="5CA11EA9" w:rsidR="00950212" w:rsidRDefault="00950212" w:rsidP="0095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"List of Customers---&gt;"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customerList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A0DBCC1" w14:textId="2C222AEA" w:rsidR="00950212" w:rsidRDefault="00950212" w:rsidP="0095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C0F04B1" w14:textId="35D50D9A" w:rsidR="00950212" w:rsidRDefault="00950212" w:rsidP="0095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4F9A04" w14:textId="77777777" w:rsidR="00950212" w:rsidRDefault="00950212" w:rsidP="00284F66"/>
    <w:p w14:paraId="31263898" w14:textId="611C4CEA" w:rsidR="00C303A6" w:rsidRPr="00C303A6" w:rsidRDefault="00C303A6" w:rsidP="00C303A6">
      <w:pPr>
        <w:pStyle w:val="Title"/>
        <w:rPr>
          <w:b/>
          <w:bCs/>
          <w:sz w:val="40"/>
          <w:szCs w:val="40"/>
          <w:u w:val="single"/>
        </w:rPr>
      </w:pPr>
      <w:r w:rsidRPr="00C303A6">
        <w:rPr>
          <w:b/>
          <w:bCs/>
          <w:sz w:val="40"/>
          <w:szCs w:val="40"/>
          <w:u w:val="single"/>
        </w:rPr>
        <w:t xml:space="preserve">Is it necessary to declare </w:t>
      </w:r>
      <w:r w:rsidRPr="00C303A6">
        <w:rPr>
          <w:b/>
          <w:bCs/>
          <w:sz w:val="40"/>
          <w:szCs w:val="40"/>
          <w:u w:val="single"/>
        </w:rPr>
        <w:t>@Param("name") String name</w:t>
      </w:r>
      <w:r w:rsidRPr="00C303A6">
        <w:rPr>
          <w:b/>
          <w:bCs/>
          <w:sz w:val="40"/>
          <w:szCs w:val="40"/>
          <w:u w:val="single"/>
        </w:rPr>
        <w:t xml:space="preserve"> in Spring JPA</w:t>
      </w:r>
    </w:p>
    <w:p w14:paraId="4C3F99FB" w14:textId="073CC8F7" w:rsidR="00284F66" w:rsidRDefault="00C303A6" w:rsidP="00284F66">
      <w:pPr>
        <w:rPr>
          <w:rFonts w:ascii="Baskerville Old Face" w:hAnsi="Baskerville Old Face"/>
          <w:sz w:val="24"/>
          <w:szCs w:val="24"/>
        </w:rPr>
      </w:pPr>
      <w:r w:rsidRPr="00C303A6">
        <w:rPr>
          <w:rFonts w:ascii="Baskerville Old Face" w:hAnsi="Baskerville Old Face"/>
          <w:sz w:val="24"/>
          <w:szCs w:val="24"/>
        </w:rPr>
        <w:t xml:space="preserve">In the higher version of </w:t>
      </w:r>
      <w:proofErr w:type="spellStart"/>
      <w:r w:rsidRPr="00C303A6">
        <w:rPr>
          <w:rFonts w:ascii="Baskerville Old Face" w:hAnsi="Baskerville Old Face"/>
          <w:sz w:val="24"/>
          <w:szCs w:val="24"/>
        </w:rPr>
        <w:t>SpringBoot</w:t>
      </w:r>
      <w:proofErr w:type="spellEnd"/>
      <w:r w:rsidRPr="00C303A6">
        <w:rPr>
          <w:rFonts w:ascii="Baskerville Old Face" w:hAnsi="Baskerville Old Face"/>
          <w:sz w:val="24"/>
          <w:szCs w:val="24"/>
        </w:rPr>
        <w:t xml:space="preserve"> and JPA, it is not required to declare </w:t>
      </w:r>
      <w:r w:rsidRPr="00C303A6">
        <w:rPr>
          <w:rFonts w:ascii="Baskerville Old Face" w:hAnsi="Baskerville Old Face"/>
          <w:sz w:val="24"/>
          <w:szCs w:val="24"/>
        </w:rPr>
        <w:t>@Param("name") String name</w:t>
      </w:r>
      <w:r w:rsidRPr="00C303A6">
        <w:rPr>
          <w:rFonts w:ascii="Baskerville Old Face" w:hAnsi="Baskerville Old Face"/>
          <w:sz w:val="24"/>
          <w:szCs w:val="24"/>
        </w:rPr>
        <w:t>. An example is given below.</w:t>
      </w:r>
    </w:p>
    <w:p w14:paraId="07568890" w14:textId="77777777" w:rsidR="00AF17C7" w:rsidRDefault="00AF17C7" w:rsidP="00AF17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1DC1B2F0" w14:textId="77777777" w:rsidR="00AF17C7" w:rsidRDefault="00AF17C7" w:rsidP="00AF17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&lt;Customer,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224EA310" w14:textId="77777777" w:rsidR="00AF17C7" w:rsidRDefault="00AF17C7" w:rsidP="00AF17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DD26E1C" w14:textId="77777777" w:rsidR="00AF17C7" w:rsidRDefault="00AF17C7" w:rsidP="00AF17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c from Customer c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c.firstName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like %:name%"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CD70515" w14:textId="77777777" w:rsidR="00AF17C7" w:rsidRDefault="00AF17C7" w:rsidP="00AF17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List&lt;Customer&gt;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searchByFirstName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FEAD975" w14:textId="77777777" w:rsidR="00AF17C7" w:rsidRDefault="00AF17C7" w:rsidP="00AF17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FA54DC0" w14:textId="77777777" w:rsidR="00AF17C7" w:rsidRPr="009D55B2" w:rsidRDefault="00AF17C7" w:rsidP="00AF17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9D55B2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9D55B2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9D55B2">
        <w:rPr>
          <w:rFonts w:ascii="Consolas" w:hAnsi="Consolas"/>
          <w:b/>
          <w:bCs/>
          <w:color w:val="646464"/>
          <w:sz w:val="22"/>
          <w:szCs w:val="22"/>
        </w:rPr>
        <w:t>Query</w:t>
      </w:r>
      <w:r w:rsidRPr="009D55B2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9D55B2">
        <w:rPr>
          <w:rFonts w:ascii="Consolas" w:hAnsi="Consolas"/>
          <w:b/>
          <w:bCs/>
          <w:color w:val="2A00FF"/>
          <w:sz w:val="22"/>
          <w:szCs w:val="22"/>
        </w:rPr>
        <w:t xml:space="preserve">"select c from Customer c where </w:t>
      </w:r>
      <w:proofErr w:type="spellStart"/>
      <w:r w:rsidRPr="009D55B2">
        <w:rPr>
          <w:rFonts w:ascii="Consolas" w:hAnsi="Consolas"/>
          <w:b/>
          <w:bCs/>
          <w:color w:val="2A00FF"/>
          <w:sz w:val="22"/>
          <w:szCs w:val="22"/>
        </w:rPr>
        <w:t>c.firstName</w:t>
      </w:r>
      <w:proofErr w:type="spellEnd"/>
      <w:r w:rsidRPr="009D55B2">
        <w:rPr>
          <w:rFonts w:ascii="Consolas" w:hAnsi="Consolas"/>
          <w:b/>
          <w:bCs/>
          <w:color w:val="2A00FF"/>
          <w:sz w:val="22"/>
          <w:szCs w:val="22"/>
        </w:rPr>
        <w:t xml:space="preserve"> like %:name%"</w:t>
      </w:r>
      <w:r w:rsidRPr="009D55B2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23A47620" w14:textId="77777777" w:rsidR="00AF17C7" w:rsidRPr="009D55B2" w:rsidRDefault="00AF17C7" w:rsidP="00AF17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9D55B2">
        <w:rPr>
          <w:rFonts w:ascii="Consolas" w:hAnsi="Consolas"/>
          <w:b/>
          <w:bCs/>
          <w:color w:val="000000"/>
          <w:sz w:val="22"/>
          <w:szCs w:val="22"/>
        </w:rPr>
        <w:tab/>
        <w:t xml:space="preserve">List&lt;Customer&gt; </w:t>
      </w:r>
      <w:proofErr w:type="spellStart"/>
      <w:proofErr w:type="gramStart"/>
      <w:r w:rsidRPr="009D55B2">
        <w:rPr>
          <w:rFonts w:ascii="Consolas" w:hAnsi="Consolas"/>
          <w:b/>
          <w:bCs/>
          <w:color w:val="000000"/>
          <w:sz w:val="22"/>
          <w:szCs w:val="22"/>
        </w:rPr>
        <w:t>searchByFirstNameWithoutParam</w:t>
      </w:r>
      <w:proofErr w:type="spellEnd"/>
      <w:r w:rsidRPr="009D55B2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9D55B2">
        <w:rPr>
          <w:rFonts w:ascii="Consolas" w:hAnsi="Consolas"/>
          <w:b/>
          <w:bCs/>
          <w:color w:val="000000"/>
          <w:sz w:val="22"/>
          <w:szCs w:val="22"/>
        </w:rPr>
        <w:t xml:space="preserve">String </w:t>
      </w:r>
      <w:r w:rsidRPr="009D55B2">
        <w:rPr>
          <w:rFonts w:ascii="Consolas" w:hAnsi="Consolas"/>
          <w:b/>
          <w:bCs/>
          <w:color w:val="6A3E3E"/>
          <w:sz w:val="22"/>
          <w:szCs w:val="22"/>
        </w:rPr>
        <w:t>name</w:t>
      </w:r>
      <w:r w:rsidRPr="009D55B2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77546604" w14:textId="77777777" w:rsidR="00AF17C7" w:rsidRDefault="00AF17C7" w:rsidP="00AF17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0C5A3E" w14:textId="30A0FC71" w:rsidR="00D07AE8" w:rsidRDefault="00D07AE8" w:rsidP="00284F6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In the above case, both will work.</w:t>
      </w:r>
    </w:p>
    <w:p w14:paraId="325BAFF4" w14:textId="3E34C77A" w:rsidR="00C303A6" w:rsidRPr="00826569" w:rsidRDefault="00826569" w:rsidP="00826569">
      <w:pPr>
        <w:pStyle w:val="Title"/>
        <w:rPr>
          <w:b/>
          <w:bCs/>
          <w:sz w:val="48"/>
          <w:szCs w:val="48"/>
          <w:u w:val="single"/>
        </w:rPr>
      </w:pPr>
      <w:r w:rsidRPr="00826569">
        <w:rPr>
          <w:b/>
          <w:bCs/>
          <w:sz w:val="48"/>
          <w:szCs w:val="48"/>
          <w:u w:val="single"/>
        </w:rPr>
        <w:t>What is the alternative to Like Operator in Spring JPA</w:t>
      </w:r>
    </w:p>
    <w:p w14:paraId="15BB765B" w14:textId="77777777" w:rsidR="007276DE" w:rsidRDefault="007276DE" w:rsidP="00727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53B845B1" w14:textId="77777777" w:rsidR="007276DE" w:rsidRDefault="007276DE" w:rsidP="00727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&lt;Customer,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2B823C71" w14:textId="77777777" w:rsidR="007276DE" w:rsidRDefault="007276DE" w:rsidP="00727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E55806F" w14:textId="72327B8C" w:rsidR="007276DE" w:rsidRDefault="008A37E3" w:rsidP="00727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="007276DE">
        <w:rPr>
          <w:rFonts w:ascii="Consolas" w:hAnsi="Consolas"/>
          <w:color w:val="000000"/>
          <w:sz w:val="20"/>
          <w:szCs w:val="20"/>
        </w:rPr>
        <w:t xml:space="preserve">List&lt;Customer&gt; </w:t>
      </w:r>
      <w:proofErr w:type="spellStart"/>
      <w:proofErr w:type="gramStart"/>
      <w:r w:rsidR="007276DE" w:rsidRPr="008A37E3">
        <w:rPr>
          <w:rFonts w:ascii="Consolas" w:hAnsi="Consolas"/>
          <w:b/>
          <w:bCs/>
          <w:color w:val="000000"/>
          <w:sz w:val="20"/>
          <w:szCs w:val="20"/>
          <w:shd w:val="clear" w:color="auto" w:fill="D4D4D4"/>
        </w:rPr>
        <w:t>findByFirstNameContaining</w:t>
      </w:r>
      <w:proofErr w:type="spellEnd"/>
      <w:r w:rsidR="007276DE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276DE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="007276DE"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 w:rsidR="007276DE"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8A37E3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case </w:t>
      </w:r>
      <w:r w:rsidRPr="00D43778">
        <w:rPr>
          <w:rFonts w:ascii="Consolas" w:hAnsi="Consolas"/>
          <w:b/>
          <w:bCs/>
          <w:color w:val="000000"/>
          <w:sz w:val="20"/>
          <w:szCs w:val="20"/>
        </w:rPr>
        <w:t>sensitive</w:t>
      </w:r>
      <w:r>
        <w:rPr>
          <w:rFonts w:ascii="Consolas" w:hAnsi="Consolas"/>
          <w:color w:val="000000"/>
          <w:sz w:val="20"/>
          <w:szCs w:val="20"/>
        </w:rPr>
        <w:t xml:space="preserve"> like</w:t>
      </w:r>
    </w:p>
    <w:p w14:paraId="712D03CE" w14:textId="77777777" w:rsidR="007276DE" w:rsidRDefault="007276DE" w:rsidP="00727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6F7DBBD" w14:textId="6C1F4DD1" w:rsidR="007276DE" w:rsidRDefault="008A37E3" w:rsidP="00727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="007276DE">
        <w:rPr>
          <w:rFonts w:ascii="Consolas" w:hAnsi="Consolas"/>
          <w:color w:val="000000"/>
          <w:sz w:val="20"/>
          <w:szCs w:val="20"/>
        </w:rPr>
        <w:t xml:space="preserve">List&lt;Customer&gt; </w:t>
      </w:r>
      <w:proofErr w:type="spellStart"/>
      <w:proofErr w:type="gramStart"/>
      <w:r w:rsidR="007276DE" w:rsidRPr="008A37E3">
        <w:rPr>
          <w:rFonts w:ascii="Consolas" w:hAnsi="Consolas"/>
          <w:b/>
          <w:bCs/>
          <w:color w:val="000000"/>
          <w:sz w:val="22"/>
          <w:szCs w:val="22"/>
        </w:rPr>
        <w:t>findByFirstNameContainingIgnoreCase</w:t>
      </w:r>
      <w:proofErr w:type="spellEnd"/>
      <w:r w:rsidR="007276DE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276DE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="007276DE"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 w:rsidR="007276DE"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8A37E3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case </w:t>
      </w:r>
      <w:r w:rsidRPr="00D43778">
        <w:rPr>
          <w:rFonts w:ascii="Consolas" w:hAnsi="Consolas"/>
          <w:b/>
          <w:bCs/>
          <w:color w:val="000000"/>
          <w:sz w:val="20"/>
          <w:szCs w:val="20"/>
        </w:rPr>
        <w:t>In</w:t>
      </w:r>
      <w:r w:rsidRPr="00D43778">
        <w:rPr>
          <w:rFonts w:ascii="Consolas" w:hAnsi="Consolas"/>
          <w:b/>
          <w:bCs/>
          <w:color w:val="000000"/>
          <w:sz w:val="20"/>
          <w:szCs w:val="20"/>
        </w:rPr>
        <w:t>sensitive</w:t>
      </w:r>
      <w:r>
        <w:rPr>
          <w:rFonts w:ascii="Consolas" w:hAnsi="Consolas"/>
          <w:color w:val="000000"/>
          <w:sz w:val="20"/>
          <w:szCs w:val="20"/>
        </w:rPr>
        <w:t xml:space="preserve"> like</w:t>
      </w:r>
    </w:p>
    <w:p w14:paraId="4DB5BCB3" w14:textId="77777777" w:rsidR="007276DE" w:rsidRDefault="007276DE" w:rsidP="00727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488C68" w14:textId="77777777" w:rsidR="00826569" w:rsidRPr="00C303A6" w:rsidRDefault="00826569" w:rsidP="00284F66">
      <w:pPr>
        <w:rPr>
          <w:rFonts w:ascii="Baskerville Old Face" w:hAnsi="Baskerville Old Face"/>
          <w:sz w:val="24"/>
          <w:szCs w:val="24"/>
        </w:rPr>
      </w:pPr>
    </w:p>
    <w:p w14:paraId="243C1F97" w14:textId="77777777" w:rsidR="00C303A6" w:rsidRPr="00284F66" w:rsidRDefault="00C303A6" w:rsidP="00284F66"/>
    <w:sectPr w:rsidR="00C303A6" w:rsidRPr="00284F66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FD0E7" w14:textId="77777777" w:rsidR="00E46B83" w:rsidRDefault="00E46B83" w:rsidP="00F84140">
      <w:pPr>
        <w:spacing w:after="0" w:line="240" w:lineRule="auto"/>
      </w:pPr>
      <w:r>
        <w:separator/>
      </w:r>
    </w:p>
  </w:endnote>
  <w:endnote w:type="continuationSeparator" w:id="0">
    <w:p w14:paraId="0E4D3E4D" w14:textId="77777777" w:rsidR="00E46B83" w:rsidRDefault="00E46B83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0FEEFD5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43821D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A1BBD" w14:textId="77777777" w:rsidR="00E46B83" w:rsidRDefault="00E46B83" w:rsidP="00F84140">
      <w:pPr>
        <w:spacing w:after="0" w:line="240" w:lineRule="auto"/>
      </w:pPr>
      <w:r>
        <w:separator/>
      </w:r>
    </w:p>
  </w:footnote>
  <w:footnote w:type="continuationSeparator" w:id="0">
    <w:p w14:paraId="23D8133D" w14:textId="77777777" w:rsidR="00E46B83" w:rsidRDefault="00E46B83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41"/>
    <w:rsid w:val="0000674D"/>
    <w:rsid w:val="00051318"/>
    <w:rsid w:val="0018151A"/>
    <w:rsid w:val="00284F66"/>
    <w:rsid w:val="003563D9"/>
    <w:rsid w:val="00395785"/>
    <w:rsid w:val="003A798A"/>
    <w:rsid w:val="003B7B61"/>
    <w:rsid w:val="00496D41"/>
    <w:rsid w:val="004C41B7"/>
    <w:rsid w:val="00535A29"/>
    <w:rsid w:val="0057071D"/>
    <w:rsid w:val="0065062C"/>
    <w:rsid w:val="00672BE8"/>
    <w:rsid w:val="006E62EB"/>
    <w:rsid w:val="00702AFD"/>
    <w:rsid w:val="00704AF0"/>
    <w:rsid w:val="007276DE"/>
    <w:rsid w:val="00762FEB"/>
    <w:rsid w:val="007C70FE"/>
    <w:rsid w:val="007F4573"/>
    <w:rsid w:val="00826569"/>
    <w:rsid w:val="00881B99"/>
    <w:rsid w:val="008A37E3"/>
    <w:rsid w:val="008F10FC"/>
    <w:rsid w:val="00950212"/>
    <w:rsid w:val="00972C22"/>
    <w:rsid w:val="009D55B2"/>
    <w:rsid w:val="00A16E4C"/>
    <w:rsid w:val="00AF17C7"/>
    <w:rsid w:val="00B03075"/>
    <w:rsid w:val="00B73CF8"/>
    <w:rsid w:val="00B81323"/>
    <w:rsid w:val="00C303A6"/>
    <w:rsid w:val="00C31770"/>
    <w:rsid w:val="00CF1946"/>
    <w:rsid w:val="00D07AE8"/>
    <w:rsid w:val="00D161AC"/>
    <w:rsid w:val="00D43778"/>
    <w:rsid w:val="00DC3407"/>
    <w:rsid w:val="00DC4A4C"/>
    <w:rsid w:val="00E07D36"/>
    <w:rsid w:val="00E46B83"/>
    <w:rsid w:val="00F82EEE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217B5"/>
  <w15:chartTrackingRefBased/>
  <w15:docId w15:val="{CF9EAC03-243E-4F44-91D3-E63E2C1B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96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702A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62</TotalTime>
  <Pages>3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81</cp:revision>
  <dcterms:created xsi:type="dcterms:W3CDTF">2024-11-22T13:05:00Z</dcterms:created>
  <dcterms:modified xsi:type="dcterms:W3CDTF">2024-11-22T14:07:00Z</dcterms:modified>
</cp:coreProperties>
</file>