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D5A7" w14:textId="72925F84" w:rsidR="00C31770" w:rsidRPr="0081096D" w:rsidRDefault="001E1660" w:rsidP="0081096D">
      <w:pPr>
        <w:pStyle w:val="Title"/>
        <w:ind w:left="720" w:firstLine="720"/>
        <w:rPr>
          <w:u w:val="single"/>
        </w:rPr>
      </w:pPr>
      <w:r w:rsidRPr="0081096D">
        <w:rPr>
          <w:u w:val="single"/>
        </w:rPr>
        <w:t>Pagination in Spring JPA – 202</w:t>
      </w:r>
      <w:r w:rsidR="00A624BC" w:rsidRPr="0081096D">
        <w:rPr>
          <w:u w:val="single"/>
        </w:rPr>
        <w:t>4</w:t>
      </w:r>
    </w:p>
    <w:p w14:paraId="518F3BB1" w14:textId="120FE4EA" w:rsidR="00012F2C" w:rsidRPr="00184E7F" w:rsidRDefault="003D2307" w:rsidP="00012F2C">
      <w:p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>Pagination can be achieved using the following approaches.</w:t>
      </w:r>
    </w:p>
    <w:p w14:paraId="48A7E480" w14:textId="77777777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JpaRepository</w:t>
      </w:r>
      <w:proofErr w:type="spellEnd"/>
    </w:p>
    <w:p w14:paraId="17601532" w14:textId="2B1FF942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PagingAndSortingRepository</w:t>
      </w:r>
      <w:proofErr w:type="spellEnd"/>
    </w:p>
    <w:p w14:paraId="53908993" w14:textId="09318E8F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CrudRepository</w:t>
      </w:r>
      <w:proofErr w:type="spellEnd"/>
    </w:p>
    <w:p w14:paraId="0C787B20" w14:textId="683D625A" w:rsidR="003D2307" w:rsidRPr="00184E7F" w:rsidRDefault="003D2307" w:rsidP="003D230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84E7F">
        <w:rPr>
          <w:rFonts w:ascii="Baskerville Old Face" w:hAnsi="Baskerville Old Face"/>
          <w:sz w:val="24"/>
          <w:szCs w:val="24"/>
        </w:rPr>
        <w:t xml:space="preserve">Using </w:t>
      </w:r>
      <w:r w:rsidRPr="00ED4414">
        <w:rPr>
          <w:rFonts w:ascii="Baskerville Old Face" w:hAnsi="Baskerville Old Face"/>
          <w:b/>
          <w:bCs/>
          <w:sz w:val="24"/>
          <w:szCs w:val="24"/>
        </w:rPr>
        <w:t>Slice</w:t>
      </w:r>
      <w:r w:rsidRPr="00184E7F">
        <w:rPr>
          <w:rFonts w:ascii="Baskerville Old Face" w:hAnsi="Baskerville Old Face"/>
          <w:sz w:val="24"/>
          <w:szCs w:val="24"/>
        </w:rPr>
        <w:t xml:space="preserve"> in </w:t>
      </w:r>
      <w:proofErr w:type="spellStart"/>
      <w:r w:rsidRPr="00184E7F">
        <w:rPr>
          <w:rFonts w:ascii="Baskerville Old Face" w:hAnsi="Baskerville Old Face"/>
          <w:sz w:val="24"/>
          <w:szCs w:val="24"/>
        </w:rPr>
        <w:t>CrudRepository</w:t>
      </w:r>
      <w:proofErr w:type="spellEnd"/>
    </w:p>
    <w:p w14:paraId="355F3B95" w14:textId="77777777" w:rsidR="008F1E35" w:rsidRDefault="008F1E35" w:rsidP="008F1E35"/>
    <w:p w14:paraId="572B1FF1" w14:textId="6D668C23" w:rsidR="00F308E2" w:rsidRPr="00435163" w:rsidRDefault="00F308E2" w:rsidP="008F1E35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JpaRespository</w:t>
      </w:r>
      <w:proofErr w:type="spellEnd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,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PagingAndSortingRepository</w:t>
      </w:r>
      <w:proofErr w:type="spellEnd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and </w:t>
      </w:r>
      <w:proofErr w:type="spellStart"/>
      <w:r w:rsidRPr="00435163">
        <w:rPr>
          <w:rFonts w:ascii="Baskerville Old Face" w:hAnsi="Baskerville Old Face"/>
          <w:b/>
          <w:bCs/>
          <w:sz w:val="28"/>
          <w:szCs w:val="28"/>
          <w:u w:val="single"/>
        </w:rPr>
        <w:t>CrudRepository</w:t>
      </w:r>
      <w:proofErr w:type="spellEnd"/>
    </w:p>
    <w:p w14:paraId="4408C978" w14:textId="3B829862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CrudRepository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mainly provides CRUD functions.</w:t>
      </w:r>
    </w:p>
    <w:p w14:paraId="2025CF0C" w14:textId="1455D353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PagingAndSortingRepository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provides methods to do pagination and sorting records.</w:t>
      </w:r>
    </w:p>
    <w:p w14:paraId="6584B9A7" w14:textId="6F37F8F1" w:rsidR="00F308E2" w:rsidRPr="00046338" w:rsidRDefault="00F308E2" w:rsidP="00F308E2">
      <w:pPr>
        <w:rPr>
          <w:rFonts w:ascii="Baskerville Old Face" w:hAnsi="Baskerville Old Face"/>
          <w:sz w:val="24"/>
          <w:szCs w:val="24"/>
          <w:lang w:bidi="hi-IN"/>
        </w:rPr>
      </w:pPr>
      <w:proofErr w:type="spellStart"/>
      <w:r w:rsidRPr="00046338">
        <w:rPr>
          <w:rFonts w:ascii="Baskerville Old Face" w:hAnsi="Baskerville Old Face" w:cs="Courier New"/>
          <w:sz w:val="24"/>
          <w:szCs w:val="24"/>
          <w:u w:val="single"/>
          <w:bdr w:val="none" w:sz="0" w:space="0" w:color="auto" w:frame="1"/>
          <w:lang w:bidi="hi-IN"/>
        </w:rPr>
        <w:t>JpaRepository</w:t>
      </w:r>
      <w:proofErr w:type="spellEnd"/>
      <w:r w:rsidRPr="00046338">
        <w:rPr>
          <w:rFonts w:ascii="Baskerville Old Face" w:hAnsi="Baskerville Old Face"/>
          <w:sz w:val="24"/>
          <w:szCs w:val="24"/>
          <w:lang w:bidi="hi-IN"/>
        </w:rPr>
        <w:t> provides some JPA-related methods such as flushing the persistence context and deleting records in a batch.</w:t>
      </w:r>
    </w:p>
    <w:p w14:paraId="3066AED9" w14:textId="7F84D930" w:rsidR="00F308E2" w:rsidRPr="00046338" w:rsidRDefault="00200A90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JpaRepository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PagingAndSortingRepository</w:t>
      </w:r>
      <w:proofErr w:type="spellEnd"/>
    </w:p>
    <w:p w14:paraId="0B6711C7" w14:textId="75C73386" w:rsidR="00200A90" w:rsidRPr="00046338" w:rsidRDefault="00AD2801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PagingAndSortingRepository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CrudRepository</w:t>
      </w:r>
      <w:proofErr w:type="spellEnd"/>
    </w:p>
    <w:p w14:paraId="4EF654BE" w14:textId="01F52C12" w:rsidR="00905389" w:rsidRDefault="003178F2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public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interface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proofErr w:type="spellStart"/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CrudRepository</w:t>
      </w:r>
      <w:proofErr w:type="spellEnd"/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keyword"/>
          <w:rFonts w:ascii="Source Code Pro" w:hAnsi="Source Code Pro"/>
          <w:b/>
          <w:bCs/>
          <w:sz w:val="21"/>
          <w:szCs w:val="21"/>
        </w:rPr>
        <w:t>extends</w:t>
      </w:r>
      <w:r w:rsidRPr="00046338">
        <w:rPr>
          <w:rFonts w:ascii="Source Code Pro" w:hAnsi="Source Code Pro"/>
          <w:sz w:val="21"/>
          <w:szCs w:val="21"/>
          <w:shd w:val="clear" w:color="auto" w:fill="FAFAFA"/>
        </w:rPr>
        <w:t xml:space="preserve"> </w:t>
      </w:r>
      <w:r w:rsidRPr="00046338">
        <w:rPr>
          <w:rStyle w:val="hljs-title"/>
          <w:rFonts w:ascii="Source Code Pro" w:hAnsi="Source Code Pro"/>
          <w:b/>
          <w:bCs/>
          <w:sz w:val="21"/>
          <w:szCs w:val="21"/>
        </w:rPr>
        <w:t>Repository</w:t>
      </w:r>
    </w:p>
    <w:p w14:paraId="3B84EBA4" w14:textId="6DF45EE4" w:rsidR="004C3E81" w:rsidRPr="00E50534" w:rsidRDefault="004C3E81" w:rsidP="008F1E35">
      <w:pPr>
        <w:rPr>
          <w:rStyle w:val="hljs-title"/>
          <w:rFonts w:ascii="Source Code Pro" w:hAnsi="Source Code Pro"/>
          <w:b/>
          <w:bCs/>
          <w:sz w:val="25"/>
          <w:szCs w:val="25"/>
        </w:rPr>
      </w:pPr>
      <w:proofErr w:type="spellStart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JpaRepository</w:t>
      </w:r>
      <w:proofErr w:type="spellEnd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sym w:font="Wingdings" w:char="F0E8"/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proofErr w:type="spellStart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PagingAndSortingRepository</w:t>
      </w:r>
      <w:proofErr w:type="spellEnd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sym w:font="Wingdings" w:char="F0E8"/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proofErr w:type="spellStart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>CrudRepository</w:t>
      </w:r>
      <w:proofErr w:type="spellEnd"/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</w:t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sym w:font="Wingdings" w:char="F0E8"/>
      </w:r>
      <w:r w:rsidRPr="00E50534">
        <w:rPr>
          <w:rStyle w:val="hljs-title"/>
          <w:rFonts w:ascii="Source Code Pro" w:hAnsi="Source Code Pro"/>
          <w:b/>
          <w:bCs/>
          <w:sz w:val="25"/>
          <w:szCs w:val="25"/>
        </w:rPr>
        <w:t xml:space="preserve"> Repository</w:t>
      </w:r>
    </w:p>
    <w:p w14:paraId="69B90E68" w14:textId="33965094" w:rsidR="00EE20D6" w:rsidRDefault="00EE20D6" w:rsidP="008F1E35">
      <w:pPr>
        <w:rPr>
          <w:rStyle w:val="hljs-title"/>
          <w:rFonts w:ascii="Source Code Pro" w:hAnsi="Source Code Pro"/>
          <w:b/>
          <w:bCs/>
          <w:sz w:val="21"/>
          <w:szCs w:val="21"/>
        </w:rPr>
      </w:pPr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 xml:space="preserve">Example is given </w:t>
      </w:r>
      <w:proofErr w:type="spellStart"/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>bewlow</w:t>
      </w:r>
      <w:proofErr w:type="spellEnd"/>
      <w:r w:rsidRPr="00EE20D6">
        <w:rPr>
          <w:rStyle w:val="hljs-title"/>
          <w:rFonts w:ascii="Source Code Pro" w:hAnsi="Source Code Pro"/>
          <w:b/>
          <w:bCs/>
          <w:sz w:val="21"/>
          <w:szCs w:val="21"/>
        </w:rPr>
        <w:t>.</w:t>
      </w:r>
    </w:p>
    <w:p w14:paraId="15E4FABA" w14:textId="225ED5C0" w:rsidR="00EE20D6" w:rsidRPr="00EE20D6" w:rsidRDefault="00EE20D6" w:rsidP="008F1E35">
      <w:pPr>
        <w:rPr>
          <w:rStyle w:val="hljs-title"/>
          <w:rFonts w:ascii="Source Code Pro" w:hAnsi="Source Code Pro"/>
          <w:b/>
          <w:bCs/>
          <w:sz w:val="21"/>
          <w:szCs w:val="21"/>
          <w:u w:val="single"/>
        </w:rPr>
      </w:pPr>
      <w:r w:rsidRPr="00EE20D6">
        <w:rPr>
          <w:rStyle w:val="hljs-title"/>
          <w:rFonts w:ascii="Source Code Pro" w:hAnsi="Source Code Pro"/>
          <w:b/>
          <w:bCs/>
          <w:sz w:val="21"/>
          <w:szCs w:val="21"/>
          <w:u w:val="single"/>
        </w:rPr>
        <w:t>Entity Layer</w:t>
      </w:r>
    </w:p>
    <w:p w14:paraId="7ADA5073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44D4D7B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app_user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A22B58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C65A9A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03297D74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69BE773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@NoArgsConstructor</w:t>
      </w:r>
    </w:p>
    <w:p w14:paraId="4AEFB1E0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87C0C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AFA98E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3AC8F298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4A0F83CA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3FBCAA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5AF42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91473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664427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515C1E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"city"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847BD79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33C84E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26EE1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2457A0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425D34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FE8A0D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02FFCC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1BFE3E" w14:textId="77777777" w:rsidR="00EE20D6" w:rsidRDefault="00EE20D6" w:rsidP="00EE20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A2498" w14:textId="77777777" w:rsidR="00EE20D6" w:rsidRDefault="00EE20D6" w:rsidP="008F1E35">
      <w:pP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</w:pPr>
    </w:p>
    <w:p w14:paraId="2621476B" w14:textId="77777777" w:rsidR="00905389" w:rsidRDefault="00905389" w:rsidP="008F1E35"/>
    <w:p w14:paraId="6B64CA8B" w14:textId="77777777" w:rsidR="00455FE1" w:rsidRDefault="00455FE1" w:rsidP="008F1E35"/>
    <w:p w14:paraId="6D78FF69" w14:textId="77777777" w:rsidR="00455FE1" w:rsidRDefault="00455FE1" w:rsidP="008F1E35"/>
    <w:p w14:paraId="3E20B442" w14:textId="4DD03D49" w:rsidR="00455FE1" w:rsidRDefault="00455FE1" w:rsidP="008F1E35">
      <w:r>
        <w:t>Repository Layer</w:t>
      </w:r>
    </w:p>
    <w:p w14:paraId="544C5632" w14:textId="784B1325" w:rsidR="00455FE1" w:rsidRDefault="00F41135" w:rsidP="008F1E35">
      <w:r>
        <w:t xml:space="preserve">Using </w:t>
      </w:r>
      <w:proofErr w:type="spellStart"/>
      <w:r>
        <w:t>JpaRepository</w:t>
      </w:r>
      <w:proofErr w:type="spellEnd"/>
    </w:p>
    <w:p w14:paraId="26DD91C8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D2E5EFB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, Long&gt; {</w:t>
      </w:r>
    </w:p>
    <w:p w14:paraId="16FE74F0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8E60B" w14:textId="77777777" w:rsidR="00F41135" w:rsidRDefault="00F41135" w:rsidP="00F411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BED932D" w14:textId="77777777" w:rsidR="00F41135" w:rsidRDefault="00F41135" w:rsidP="008F1E35"/>
    <w:p w14:paraId="3313D67E" w14:textId="635F85D2" w:rsidR="00BA28B7" w:rsidRDefault="00BA28B7" w:rsidP="008F1E35">
      <w:r>
        <w:t xml:space="preserve">Using </w:t>
      </w:r>
      <w:proofErr w:type="spellStart"/>
      <w:r>
        <w:t>PagingAndSortingRepository</w:t>
      </w:r>
      <w:proofErr w:type="spellEnd"/>
    </w:p>
    <w:p w14:paraId="13A83BB2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3806CBC5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AppUserPagingRepository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PagingAndSortingRepository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, Long&gt; {</w:t>
      </w:r>
    </w:p>
    <w:p w14:paraId="77C40F91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96270F" w14:textId="77777777" w:rsidR="00BA28B7" w:rsidRDefault="00BA28B7" w:rsidP="00BA28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36A4BB" w14:textId="77777777" w:rsidR="00BA28B7" w:rsidRDefault="00BA28B7" w:rsidP="008F1E35"/>
    <w:p w14:paraId="36AB5822" w14:textId="60D0903A" w:rsidR="00BA28B7" w:rsidRDefault="00BA28B7" w:rsidP="008F1E35">
      <w:r>
        <w:t xml:space="preserve">Using </w:t>
      </w:r>
      <w:proofErr w:type="spellStart"/>
      <w:r>
        <w:t>CrudRepository</w:t>
      </w:r>
      <w:proofErr w:type="spellEnd"/>
    </w:p>
    <w:p w14:paraId="7F965CEC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4677BAF3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, Long&gt; {</w:t>
      </w:r>
    </w:p>
    <w:p w14:paraId="7A4BE7CC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8700D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BF6EC6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0989C7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u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6F78E0F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11851B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2C245D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"select u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AppUser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7BEF88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getAllSlicedUsers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Pageable </w:t>
      </w:r>
      <w:r>
        <w:rPr>
          <w:rFonts w:ascii="Consolas" w:hAnsi="Consolas"/>
          <w:color w:val="6A3E3E"/>
          <w:sz w:val="20"/>
          <w:szCs w:val="20"/>
        </w:rPr>
        <w:t>pageable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115E3" w14:textId="77777777" w:rsidR="00727FDC" w:rsidRDefault="00727FDC" w:rsidP="00727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20532" w14:textId="77777777" w:rsidR="00BA28B7" w:rsidRDefault="00BA28B7" w:rsidP="008F1E35"/>
    <w:p w14:paraId="2FAB09A3" w14:textId="7EDA92E1" w:rsidR="00145E5D" w:rsidRDefault="00145E5D" w:rsidP="008F1E35">
      <w:r>
        <w:t>Service Layer</w:t>
      </w:r>
    </w:p>
    <w:p w14:paraId="337EBA8E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C79A40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7559B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FEB31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EA09A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493F9B5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DF4C5B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80E9FF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9D922F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3FDF7E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1C492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2F877A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B6D4E81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697604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15869" w14:textId="77777777" w:rsidR="00145E5D" w:rsidRDefault="00145E5D" w:rsidP="00145E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DF9620" w14:textId="384CB56E" w:rsidR="00145E5D" w:rsidRPr="00606473" w:rsidRDefault="00697A4B" w:rsidP="008F1E35">
      <w:pPr>
        <w:rPr>
          <w:b/>
          <w:bCs/>
          <w:u w:val="single"/>
        </w:rPr>
      </w:pPr>
      <w:r w:rsidRPr="00606473">
        <w:rPr>
          <w:b/>
          <w:bCs/>
          <w:u w:val="single"/>
        </w:rPr>
        <w:t>For Sorting</w:t>
      </w:r>
    </w:p>
    <w:p w14:paraId="2381C94A" w14:textId="77777777" w:rsidR="00697A4B" w:rsidRPr="00697A4B" w:rsidRDefault="00697A4B" w:rsidP="00697A4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697A4B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We can do that by passing the sorting details into our </w:t>
      </w:r>
      <w:r w:rsidRPr="00697A4B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bidi="hi-IN"/>
        </w:rPr>
        <w:t>PageRequest</w:t>
      </w:r>
      <w:r w:rsidRPr="00697A4B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 object itself:</w:t>
      </w:r>
    </w:p>
    <w:p w14:paraId="251DA18D" w14:textId="4456B843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sortedByName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3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"name"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);</w:t>
      </w:r>
      <w:proofErr w:type="gramEnd"/>
    </w:p>
    <w:p w14:paraId="7CCB6780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</w:p>
    <w:p w14:paraId="3A6037AD" w14:textId="17D6AE00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sortedByPriceDesc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3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"price"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).descending</w:t>
      </w:r>
      <w:proofErr w:type="gram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());</w:t>
      </w:r>
    </w:p>
    <w:p w14:paraId="1844B6FA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</w:p>
    <w:p w14:paraId="1F2C411B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</w:pPr>
      <w:r w:rsidRPr="00697A4B">
        <w:rPr>
          <w:rFonts w:ascii="Source Code Pro" w:eastAsia="Times New Roman" w:hAnsi="Source Code Pro" w:cs="Courier New"/>
          <w:b/>
          <w:bCs/>
          <w:color w:val="4E9359"/>
          <w:sz w:val="21"/>
          <w:szCs w:val="21"/>
          <w:shd w:val="clear" w:color="auto" w:fill="FAFAFA"/>
          <w:lang w:bidi="hi-IN"/>
        </w:rPr>
        <w:t>Pageable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</w:t>
      </w:r>
      <w:proofErr w:type="spellStart"/>
      <w:r w:rsidRPr="00697A4B">
        <w:rPr>
          <w:rFonts w:ascii="Source Code Pro" w:eastAsia="Times New Roman" w:hAnsi="Source Code Pro" w:cs="Courier New"/>
          <w:color w:val="888888"/>
          <w:sz w:val="21"/>
          <w:szCs w:val="21"/>
          <w:shd w:val="clear" w:color="auto" w:fill="FAFAFA"/>
          <w:lang w:bidi="hi-IN"/>
        </w:rPr>
        <w:t>sortedByPriceDescNameAsc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= </w:t>
      </w:r>
    </w:p>
    <w:p w14:paraId="7FCA69B1" w14:textId="77777777" w:rsidR="00697A4B" w:rsidRPr="00697A4B" w:rsidRDefault="00697A4B" w:rsidP="00697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hi-IN"/>
        </w:rPr>
      </w:pP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  </w:t>
      </w:r>
      <w:proofErr w:type="spell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PageRequest.of</w:t>
      </w:r>
      <w:proofErr w:type="spell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0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 xml:space="preserve">, 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5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, 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"price"</w:t>
      </w:r>
      <w:proofErr w:type="gramStart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).descending</w:t>
      </w:r>
      <w:proofErr w:type="gramEnd"/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().and(Sort.by(</w:t>
      </w:r>
      <w:r w:rsidRPr="00697A4B">
        <w:rPr>
          <w:rFonts w:ascii="Source Code Pro" w:eastAsia="Times New Roman" w:hAnsi="Source Code Pro" w:cs="Courier New"/>
          <w:color w:val="4E9359"/>
          <w:sz w:val="21"/>
          <w:szCs w:val="21"/>
          <w:shd w:val="clear" w:color="auto" w:fill="FAFAFA"/>
          <w:lang w:bidi="hi-IN"/>
        </w:rPr>
        <w:t>"name"</w:t>
      </w:r>
      <w:r w:rsidRPr="00697A4B">
        <w:rPr>
          <w:rFonts w:ascii="Source Code Pro" w:eastAsia="Times New Roman" w:hAnsi="Source Code Pro" w:cs="Courier New"/>
          <w:color w:val="000000"/>
          <w:sz w:val="21"/>
          <w:szCs w:val="21"/>
          <w:shd w:val="clear" w:color="auto" w:fill="FAFAFA"/>
          <w:lang w:bidi="hi-IN"/>
        </w:rPr>
        <w:t>)));</w:t>
      </w:r>
    </w:p>
    <w:p w14:paraId="508BF1DF" w14:textId="77777777" w:rsidR="00FC61E6" w:rsidRDefault="00FC61E6" w:rsidP="008F1E35">
      <w:pPr>
        <w:rPr>
          <w:rFonts w:ascii="Consolas" w:hAnsi="Consolas"/>
          <w:b/>
          <w:bCs/>
          <w:color w:val="000000"/>
          <w:sz w:val="24"/>
          <w:szCs w:val="24"/>
        </w:rPr>
      </w:pPr>
    </w:p>
    <w:p w14:paraId="3E17C91C" w14:textId="68BA5CED" w:rsidR="00F432F5" w:rsidRPr="00DE3EEE" w:rsidRDefault="00DE3EEE" w:rsidP="008F1E35">
      <w:pPr>
        <w:rPr>
          <w:b/>
          <w:bCs/>
          <w:sz w:val="26"/>
          <w:szCs w:val="26"/>
        </w:rPr>
      </w:pPr>
      <w:proofErr w:type="spellStart"/>
      <w:r w:rsidRPr="00DE3EEE">
        <w:rPr>
          <w:rFonts w:ascii="Consolas" w:hAnsi="Consolas"/>
          <w:b/>
          <w:bCs/>
          <w:color w:val="000000"/>
          <w:sz w:val="24"/>
          <w:szCs w:val="24"/>
        </w:rPr>
        <w:lastRenderedPageBreak/>
        <w:t>PageRequest.</w:t>
      </w:r>
      <w:r w:rsidRPr="00DE3EEE">
        <w:rPr>
          <w:rFonts w:ascii="Consolas" w:hAnsi="Consolas"/>
          <w:b/>
          <w:bCs/>
          <w:i/>
          <w:iCs/>
          <w:color w:val="000000"/>
          <w:sz w:val="24"/>
          <w:szCs w:val="24"/>
        </w:rPr>
        <w:t>of</w:t>
      </w:r>
      <w:proofErr w:type="spellEnd"/>
      <w:r w:rsidRPr="00DE3EEE">
        <w:rPr>
          <w:rFonts w:ascii="Consolas" w:hAnsi="Consolas"/>
          <w:b/>
          <w:bCs/>
          <w:color w:val="000000"/>
          <w:sz w:val="24"/>
          <w:szCs w:val="24"/>
        </w:rPr>
        <w:t>(</w:t>
      </w:r>
      <w:proofErr w:type="spellStart"/>
      <w:r w:rsidRPr="00DE3EEE">
        <w:rPr>
          <w:rFonts w:ascii="Consolas" w:hAnsi="Consolas"/>
          <w:b/>
          <w:bCs/>
          <w:color w:val="6A3E3E"/>
          <w:sz w:val="24"/>
          <w:szCs w:val="24"/>
        </w:rPr>
        <w:t>pageNo</w:t>
      </w:r>
      <w:proofErr w:type="spellEnd"/>
      <w:r w:rsidRPr="00DE3EEE">
        <w:rPr>
          <w:rFonts w:ascii="Consolas" w:hAnsi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DE3EEE">
        <w:rPr>
          <w:rFonts w:ascii="Consolas" w:hAnsi="Consolas"/>
          <w:b/>
          <w:bCs/>
          <w:color w:val="6A3E3E"/>
          <w:sz w:val="24"/>
          <w:szCs w:val="24"/>
        </w:rPr>
        <w:t>pageSize</w:t>
      </w:r>
      <w:proofErr w:type="spellEnd"/>
      <w:proofErr w:type="gramStart"/>
      <w:r w:rsidRPr="00DE3EEE">
        <w:rPr>
          <w:rFonts w:ascii="Consolas" w:hAnsi="Consolas"/>
          <w:b/>
          <w:bCs/>
          <w:color w:val="000000"/>
          <w:sz w:val="24"/>
          <w:szCs w:val="24"/>
        </w:rPr>
        <w:t>);</w:t>
      </w:r>
      <w:proofErr w:type="gramEnd"/>
    </w:p>
    <w:p w14:paraId="2F3FDD14" w14:textId="5065694D" w:rsidR="00145E5D" w:rsidRDefault="00145E5D" w:rsidP="008F1E35">
      <w:r>
        <w:t>Service Implementation Class</w:t>
      </w:r>
    </w:p>
    <w:p w14:paraId="1BF6B4B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628056F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94B37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3B6D55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8237273" w14:textId="73652F6B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Pr="00F432F5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</w:p>
    <w:p w14:paraId="32EA8BA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FD6D3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754FE54" w14:textId="6FDD567A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AppUserPagingRepository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pagingUserRepo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9A6CF3">
        <w:rPr>
          <w:rFonts w:ascii="Consolas" w:hAnsi="Consolas"/>
          <w:color w:val="000000"/>
          <w:sz w:val="20"/>
          <w:szCs w:val="20"/>
        </w:rPr>
        <w:t xml:space="preserve"> </w:t>
      </w:r>
      <w:r w:rsidR="009A6CF3" w:rsidRPr="009A6CF3">
        <w:rPr>
          <w:rFonts w:ascii="Consolas" w:hAnsi="Consolas"/>
          <w:color w:val="000000"/>
          <w:sz w:val="20"/>
          <w:szCs w:val="20"/>
        </w:rPr>
        <w:sym w:font="Wingdings" w:char="F0E7"/>
      </w:r>
      <w:r w:rsidR="009A6CF3"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 w:rsidR="009A6CF3">
        <w:rPr>
          <w:rFonts w:ascii="Consolas" w:hAnsi="Consolas"/>
          <w:color w:val="000000"/>
          <w:sz w:val="20"/>
          <w:szCs w:val="20"/>
        </w:rPr>
        <w:t>PagingAndSortingRepository</w:t>
      </w:r>
      <w:proofErr w:type="spellEnd"/>
    </w:p>
    <w:p w14:paraId="32AD9A7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0C42D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66D09FE" w14:textId="09F9A80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 w:rsidR="0031208E">
        <w:rPr>
          <w:rFonts w:ascii="Consolas" w:hAnsi="Consolas"/>
          <w:color w:val="000000"/>
          <w:sz w:val="20"/>
          <w:szCs w:val="20"/>
        </w:rPr>
        <w:t xml:space="preserve"> </w:t>
      </w:r>
      <w:r w:rsidR="0031208E" w:rsidRPr="0031208E">
        <w:rPr>
          <w:rFonts w:ascii="Consolas" w:hAnsi="Consolas"/>
          <w:color w:val="000000"/>
          <w:sz w:val="20"/>
          <w:szCs w:val="20"/>
        </w:rPr>
        <w:sym w:font="Wingdings" w:char="F0E7"/>
      </w:r>
      <w:r w:rsidR="0031208E">
        <w:rPr>
          <w:rFonts w:ascii="Consolas" w:hAnsi="Consolas"/>
          <w:color w:val="000000"/>
          <w:sz w:val="20"/>
          <w:szCs w:val="20"/>
        </w:rPr>
        <w:t xml:space="preserve"> Using </w:t>
      </w:r>
      <w:proofErr w:type="spellStart"/>
      <w:r w:rsidR="0031208E"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</w:p>
    <w:p w14:paraId="502557F3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ABD6B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259620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138DAD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r>
        <w:rPr>
          <w:rFonts w:ascii="Consolas" w:hAnsi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2EF07A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CC4ED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FA464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66620E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08157A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userJpaRepo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2CDCF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24A128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847375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F22430B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72D94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77D2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pagingUserRepo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58DF4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77AF47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30190A9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E1780E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B9122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F971A0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88E7B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F2DE9C4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6DC3F7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03CAA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8310B5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24E2FE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625120C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7324628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BA204F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.getAllSlicedUsers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5763DE2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30D003" w14:textId="77777777" w:rsidR="00F432F5" w:rsidRDefault="00F432F5" w:rsidP="00F432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6B95EA" w14:textId="77777777" w:rsidR="00145E5D" w:rsidRDefault="00145E5D" w:rsidP="008F1E35"/>
    <w:p w14:paraId="3748C0CB" w14:textId="2929D281" w:rsidR="007B065F" w:rsidRDefault="007B065F" w:rsidP="008F1E35">
      <w:proofErr w:type="spellStart"/>
      <w:r>
        <w:t>AutoRun</w:t>
      </w:r>
      <w:proofErr w:type="spellEnd"/>
      <w:r>
        <w:t xml:space="preserve"> Class for Testing</w:t>
      </w:r>
    </w:p>
    <w:p w14:paraId="68C5159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BDA003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465CC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62E7D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864BB8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userService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7B327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4CB65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persistAllUsers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FBBB5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4DBD2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5DAFB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1001;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1500;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32B1509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"City-"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6D2E96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50631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.saveAllUsers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F73BC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Instant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BE39BB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timeInNonSecs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Duration.</w:t>
      </w:r>
      <w:r>
        <w:rPr>
          <w:rFonts w:ascii="Consolas" w:hAnsi="Consolas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1B9AA5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"Time Taken to complete in nanoseconds: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timeInNonSecs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C91C5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51AAD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40DD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showJPARepoPaginatedUsers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464B89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70B5D5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.getPaginatedUsersUsingJPARepo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A099C3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BAC53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12DBE8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F232A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8F128F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C7A72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showPagingRepoPaginatedUsers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5646DA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8CF163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.getPaginatedUsersUsingPaginAndSortingRepo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B931D5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4B7F01">
        <w:rPr>
          <w:rFonts w:ascii="Consolas" w:hAnsi="Consolas"/>
          <w:b/>
          <w:bCs/>
          <w:color w:val="6A3E3E"/>
          <w:sz w:val="22"/>
          <w:szCs w:val="22"/>
        </w:rPr>
        <w:t>pagedUsers</w:t>
      </w:r>
      <w:r w:rsidRPr="004B7F01">
        <w:rPr>
          <w:rFonts w:ascii="Consolas" w:hAnsi="Consolas"/>
          <w:b/>
          <w:bCs/>
          <w:color w:val="000000"/>
          <w:sz w:val="22"/>
          <w:szCs w:val="22"/>
        </w:rPr>
        <w:t>.getContent</w:t>
      </w:r>
      <w:proofErr w:type="spellEnd"/>
      <w:r w:rsidRPr="004B7F01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Start"/>
      <w:r w:rsidRPr="004B7F01">
        <w:rPr>
          <w:rFonts w:ascii="Consolas" w:hAnsi="Consolas"/>
          <w:b/>
          <w:bCs/>
          <w:color w:val="000000"/>
          <w:sz w:val="22"/>
          <w:szCs w:val="22"/>
        </w:rPr>
        <w:t>);</w:t>
      </w:r>
      <w:proofErr w:type="gramEnd"/>
    </w:p>
    <w:p w14:paraId="15D8A7F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B1362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84F1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7DF62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9DC4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363CDDB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6DD2A6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B0246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70863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CD9B1E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8A3D5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60E1D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C4D2C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showCrudRepoPaginatedUsersCustom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D684F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5;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3CB8CB4E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Page&lt;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5C50A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8F881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64974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0C25C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114856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10E25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showSlicedCrudRepoPaginatedUsers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C6CD1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1B69D68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Slice&lt;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t>.getSlicedPaginatedUsersUsingCrudRepo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 10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C1858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pagedUsers</w:t>
      </w:r>
      <w:r>
        <w:rPr>
          <w:rFonts w:ascii="Consolas" w:hAnsi="Consolas"/>
          <w:color w:val="000000"/>
          <w:sz w:val="20"/>
          <w:szCs w:val="20"/>
        </w:rPr>
        <w:t>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C2BA74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appUserList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BCA9C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CA1BA0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9284E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020344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D43FDB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69A0FC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51CA47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persistAllUsers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13C9BA65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showJPARepoPaginatedUsers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3D007BC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showPagingRepoPaginatedUsers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569A2969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showCrudRepoPaginatedUsers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733374FD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showCrudRepoPaginatedUsersCustom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14:paraId="181BF191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showSlicedCrudRepoPaginatedUsers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0F11A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"Database operations completed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24320A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0A0B3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1AF32" w14:textId="77777777" w:rsidR="007B065F" w:rsidRDefault="007B065F" w:rsidP="007B0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EBC154" w14:textId="77777777" w:rsidR="007B065F" w:rsidRDefault="007B065F" w:rsidP="008F1E35"/>
    <w:p w14:paraId="4319A1FA" w14:textId="77777777" w:rsidR="00721EBE" w:rsidRDefault="00721EBE" w:rsidP="008F1E35"/>
    <w:p w14:paraId="2E5DBD2A" w14:textId="77777777" w:rsidR="00721EBE" w:rsidRDefault="00721EBE" w:rsidP="008F1E35"/>
    <w:p w14:paraId="63417952" w14:textId="483C60D3" w:rsidR="00721EBE" w:rsidRDefault="00721EBE" w:rsidP="008F1E35">
      <w:proofErr w:type="spellStart"/>
      <w:r>
        <w:t>Application.properties</w:t>
      </w:r>
      <w:proofErr w:type="spellEnd"/>
    </w:p>
    <w:p w14:paraId="498096A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9090</w:t>
      </w:r>
    </w:p>
    <w:p w14:paraId="6520FD47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## Spring DATASOURCE (DataSourceAutoConfiguration &amp; </w:t>
      </w:r>
      <w:proofErr w:type="spellStart"/>
      <w:r>
        <w:rPr>
          <w:rFonts w:ascii="Consolas" w:hAnsi="Consolas"/>
          <w:color w:val="3F7F5F"/>
          <w:sz w:val="20"/>
          <w:szCs w:val="20"/>
        </w:rPr>
        <w:t>DataSourceProperties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3DA180D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:5432/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  <w:proofErr w:type="gramEnd"/>
    </w:p>
    <w:p w14:paraId="77D93942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637681CD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545E73CE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D99FA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generate better SQL for the chosen database</w:t>
      </w:r>
    </w:p>
    <w:p w14:paraId="4158D420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org.hibernate.dialect.PostgreSQLDialect</w:t>
      </w:r>
      <w:proofErr w:type="spellEnd"/>
    </w:p>
    <w:p w14:paraId="07CEB455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E8D927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auto (create, create-drop, validate, update)</w:t>
      </w:r>
    </w:p>
    <w:p w14:paraId="42DF707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10E9F05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5865A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.hibernate.generate_statistics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43F0219B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6E461B56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12939EE4" w14:textId="77777777" w:rsidR="00721EBE" w:rsidRDefault="00721EBE" w:rsidP="00721E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spring.jpa.properties.hibernate.temp.use_jdbc_metadata_defaults=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00DCCEBD" w14:textId="77777777" w:rsidR="00721EBE" w:rsidRDefault="00721EBE" w:rsidP="008F1E35"/>
    <w:p w14:paraId="64A192AA" w14:textId="77777777" w:rsidR="00DD4DF4" w:rsidRDefault="00DD4DF4" w:rsidP="008F1E35"/>
    <w:p w14:paraId="0CF7884B" w14:textId="37E1E839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getPaginatedUsersUsingCrudRepoCustom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F344B76" w14:textId="77777777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Pageable </w:t>
      </w:r>
      <w:proofErr w:type="spellStart"/>
      <w:r>
        <w:rPr>
          <w:rFonts w:ascii="Consolas" w:hAnsi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PageRequest.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pageSize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43FB9C5" w14:textId="6E83E044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 xml:space="preserve">Page&lt;User&gt;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pagedUsers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 xml:space="preserve"> 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crudRepo</w:t>
      </w:r>
      <w:r>
        <w:rPr>
          <w:rFonts w:ascii="Consolas" w:hAnsi="Consolas"/>
          <w:color w:val="000000"/>
          <w:sz w:val="20"/>
          <w:szCs w:val="20"/>
        </w:rPr>
        <w:t>.getAllAppUsers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pageable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408F8A7" w14:textId="4A930CC2" w:rsidR="00DD4DF4" w:rsidRDefault="00DD4DF4" w:rsidP="00DD4DF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/>
          <w:color w:val="000000"/>
          <w:sz w:val="20"/>
          <w:szCs w:val="20"/>
        </w:rPr>
        <w:t>userList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pagedUser.getContent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FAB4B3" w14:textId="77777777" w:rsidR="004C3320" w:rsidRDefault="00DD4DF4" w:rsidP="004C332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return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BC6947A" w14:textId="30A07023" w:rsidR="00DD4DF4" w:rsidRDefault="00DD4DF4" w:rsidP="004C33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213B94" w14:textId="77777777" w:rsidR="00DD4DF4" w:rsidRDefault="00DD4DF4" w:rsidP="008F1E35"/>
    <w:p w14:paraId="7181F15F" w14:textId="13DE9883" w:rsidR="001529EF" w:rsidRPr="00FA1474" w:rsidRDefault="001529EF" w:rsidP="008F1E35">
      <w:pPr>
        <w:rPr>
          <w:rFonts w:ascii="Baskerville Old Face" w:hAnsi="Baskerville Old Face"/>
          <w:b/>
          <w:bCs/>
          <w:sz w:val="32"/>
          <w:szCs w:val="32"/>
          <w:u w:val="single"/>
        </w:rPr>
      </w:pPr>
      <w:r w:rsidRPr="00FA1474">
        <w:rPr>
          <w:rFonts w:ascii="Baskerville Old Face" w:hAnsi="Baskerville Old Face"/>
          <w:b/>
          <w:bCs/>
          <w:sz w:val="32"/>
          <w:szCs w:val="32"/>
          <w:u w:val="single"/>
        </w:rPr>
        <w:t>Difference between Slice and Page</w:t>
      </w:r>
    </w:p>
    <w:p w14:paraId="77AADD6B" w14:textId="2B13DE7D" w:rsidR="00FA1474" w:rsidRPr="00FA1474" w:rsidRDefault="00FA1474" w:rsidP="008F1E35">
      <w:pPr>
        <w:rPr>
          <w:rFonts w:ascii="Baskerville Old Face" w:hAnsi="Baskerville Old Face" w:cs="Segoe UI"/>
          <w:sz w:val="28"/>
          <w:szCs w:val="28"/>
          <w:shd w:val="clear" w:color="auto" w:fill="FFFFFF"/>
        </w:rPr>
      </w:pP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 xml:space="preserve">Page Extends Slice (Page </w:t>
      </w: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sym w:font="Wingdings" w:char="F0E8"/>
      </w: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>Slice)</w:t>
      </w:r>
    </w:p>
    <w:p w14:paraId="418981D3" w14:textId="5B86F064" w:rsidR="00FA1474" w:rsidRPr="00FA1474" w:rsidRDefault="00FA1474" w:rsidP="008F1E35">
      <w:pPr>
        <w:rPr>
          <w:rFonts w:ascii="Baskerville Old Face" w:hAnsi="Baskerville Old Face" w:cs="Segoe UI"/>
          <w:sz w:val="28"/>
          <w:szCs w:val="28"/>
          <w:shd w:val="clear" w:color="auto" w:fill="FFFFFF"/>
        </w:rPr>
      </w:pP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>Page knows total no of elements and pages available</w:t>
      </w:r>
    </w:p>
    <w:p w14:paraId="23278502" w14:textId="45BBFA39" w:rsidR="00FA1474" w:rsidRDefault="00FA1474" w:rsidP="008F1E35">
      <w:pPr>
        <w:rPr>
          <w:rFonts w:ascii="Baskerville Old Face" w:hAnsi="Baskerville Old Face" w:cs="Segoe UI"/>
          <w:sz w:val="28"/>
          <w:szCs w:val="28"/>
          <w:shd w:val="clear" w:color="auto" w:fill="FFFFFF"/>
        </w:rPr>
      </w:pPr>
      <w:r w:rsidRPr="00FA1474">
        <w:rPr>
          <w:rFonts w:ascii="Baskerville Old Face" w:hAnsi="Baskerville Old Face" w:cs="Segoe UI"/>
          <w:sz w:val="28"/>
          <w:szCs w:val="28"/>
          <w:shd w:val="clear" w:color="auto" w:fill="FFFFFF"/>
        </w:rPr>
        <w:t>Slice only knows whether there is a next slice available (Useful for large result set)</w:t>
      </w:r>
    </w:p>
    <w:p w14:paraId="0E9CAEB3" w14:textId="680B211B" w:rsidR="00E745B9" w:rsidRPr="00361E9F" w:rsidRDefault="00361E9F" w:rsidP="008F1E35">
      <w:pPr>
        <w:rPr>
          <w:rFonts w:ascii="Baskerville Old Face" w:hAnsi="Baskerville Old Face" w:cs="Segoe UI"/>
          <w:b/>
          <w:bCs/>
          <w:sz w:val="28"/>
          <w:szCs w:val="28"/>
          <w:u w:val="single"/>
          <w:shd w:val="clear" w:color="auto" w:fill="FFFFFF"/>
        </w:rPr>
      </w:pPr>
      <w:r w:rsidRPr="00361E9F">
        <w:rPr>
          <w:rFonts w:ascii="Baskerville Old Face" w:hAnsi="Baskerville Old Face" w:cs="Segoe UI"/>
          <w:b/>
          <w:bCs/>
          <w:sz w:val="28"/>
          <w:szCs w:val="28"/>
          <w:u w:val="single"/>
          <w:shd w:val="clear" w:color="auto" w:fill="FFFFFF"/>
        </w:rPr>
        <w:t>Pagination using Native Query</w:t>
      </w:r>
    </w:p>
    <w:p w14:paraId="68AB28FF" w14:textId="77777777" w:rsidR="00E745B9" w:rsidRPr="00361E9F" w:rsidRDefault="00E745B9" w:rsidP="00E745B9">
      <w:pPr>
        <w:pStyle w:val="NoSpacing"/>
        <w:rPr>
          <w:rStyle w:val="hljs-meta"/>
          <w:rFonts w:ascii="Source Code Pro" w:hAnsi="Source Code Pro"/>
          <w:sz w:val="21"/>
          <w:szCs w:val="21"/>
        </w:rPr>
      </w:pPr>
      <w:r w:rsidRPr="00361E9F">
        <w:rPr>
          <w:rStyle w:val="hljs-meta"/>
          <w:rFonts w:ascii="Source Code Pro" w:hAnsi="Source Code Pro"/>
          <w:sz w:val="21"/>
          <w:szCs w:val="21"/>
        </w:rPr>
        <w:t>@</w:t>
      </w:r>
      <w:proofErr w:type="gramStart"/>
      <w:r w:rsidRPr="00361E9F">
        <w:rPr>
          <w:rStyle w:val="hljs-meta"/>
          <w:rFonts w:ascii="Source Code Pro" w:hAnsi="Source Code Pro"/>
          <w:sz w:val="21"/>
          <w:szCs w:val="21"/>
        </w:rPr>
        <w:t>Query(</w:t>
      </w:r>
      <w:proofErr w:type="gramEnd"/>
      <w:r w:rsidRPr="00361E9F">
        <w:rPr>
          <w:rStyle w:val="hljs-meta"/>
          <w:rFonts w:ascii="Source Code Pro" w:hAnsi="Source Code Pro"/>
          <w:sz w:val="21"/>
          <w:szCs w:val="21"/>
        </w:rPr>
        <w:t xml:space="preserve">value = "SELECT * FROM Users ORDER BY id", </w:t>
      </w:r>
    </w:p>
    <w:p w14:paraId="78462054" w14:textId="77777777" w:rsidR="00E745B9" w:rsidRPr="00361E9F" w:rsidRDefault="00E745B9" w:rsidP="00E745B9">
      <w:pPr>
        <w:pStyle w:val="NoSpacing"/>
        <w:ind w:firstLine="720"/>
        <w:rPr>
          <w:rStyle w:val="hljs-meta"/>
          <w:rFonts w:ascii="Source Code Pro" w:hAnsi="Source Code Pro"/>
          <w:sz w:val="21"/>
          <w:szCs w:val="21"/>
        </w:rPr>
      </w:pPr>
      <w:proofErr w:type="spellStart"/>
      <w:r w:rsidRPr="00361E9F">
        <w:rPr>
          <w:rStyle w:val="hljs-meta"/>
          <w:rFonts w:ascii="Source Code Pro" w:hAnsi="Source Code Pro"/>
          <w:sz w:val="21"/>
          <w:szCs w:val="21"/>
        </w:rPr>
        <w:t>countQuery</w:t>
      </w:r>
      <w:proofErr w:type="spellEnd"/>
      <w:r w:rsidRPr="00361E9F">
        <w:rPr>
          <w:rStyle w:val="hljs-meta"/>
          <w:rFonts w:ascii="Source Code Pro" w:hAnsi="Source Code Pro"/>
          <w:sz w:val="21"/>
          <w:szCs w:val="21"/>
        </w:rPr>
        <w:t xml:space="preserve"> = "SELECT </w:t>
      </w:r>
      <w:proofErr w:type="gramStart"/>
      <w:r w:rsidRPr="00361E9F">
        <w:rPr>
          <w:rStyle w:val="hljs-meta"/>
          <w:rFonts w:ascii="Source Code Pro" w:hAnsi="Source Code Pro"/>
          <w:sz w:val="21"/>
          <w:szCs w:val="21"/>
        </w:rPr>
        <w:t>count(</w:t>
      </w:r>
      <w:proofErr w:type="gramEnd"/>
      <w:r w:rsidRPr="00361E9F">
        <w:rPr>
          <w:rStyle w:val="hljs-meta"/>
          <w:rFonts w:ascii="Source Code Pro" w:hAnsi="Source Code Pro"/>
          <w:sz w:val="21"/>
          <w:szCs w:val="21"/>
        </w:rPr>
        <w:t xml:space="preserve">*) FROM Users", </w:t>
      </w:r>
    </w:p>
    <w:p w14:paraId="5C8C194E" w14:textId="0950B540" w:rsidR="00E745B9" w:rsidRPr="00361E9F" w:rsidRDefault="00E745B9" w:rsidP="00E745B9">
      <w:pPr>
        <w:pStyle w:val="NoSpacing"/>
        <w:ind w:firstLine="720"/>
        <w:rPr>
          <w:shd w:val="clear" w:color="auto" w:fill="FAFAFA"/>
        </w:rPr>
      </w:pPr>
      <w:proofErr w:type="spellStart"/>
      <w:r w:rsidRPr="00361E9F">
        <w:rPr>
          <w:rStyle w:val="hljs-meta"/>
          <w:rFonts w:ascii="Source Code Pro" w:hAnsi="Source Code Pro"/>
          <w:sz w:val="21"/>
          <w:szCs w:val="21"/>
        </w:rPr>
        <w:t>nativeQuery</w:t>
      </w:r>
      <w:proofErr w:type="spellEnd"/>
      <w:r w:rsidRPr="00361E9F">
        <w:rPr>
          <w:rStyle w:val="hljs-meta"/>
          <w:rFonts w:ascii="Source Code Pro" w:hAnsi="Source Code Pro"/>
          <w:sz w:val="21"/>
          <w:szCs w:val="21"/>
        </w:rPr>
        <w:t xml:space="preserve"> = true)</w:t>
      </w:r>
      <w:r w:rsidRPr="00361E9F">
        <w:rPr>
          <w:shd w:val="clear" w:color="auto" w:fill="FAFAFA"/>
        </w:rPr>
        <w:t xml:space="preserve"> </w:t>
      </w:r>
    </w:p>
    <w:p w14:paraId="4CCF1E90" w14:textId="06B15810" w:rsidR="00E745B9" w:rsidRDefault="00E745B9" w:rsidP="00E745B9">
      <w:pPr>
        <w:pStyle w:val="NoSpacing"/>
        <w:rPr>
          <w:shd w:val="clear" w:color="auto" w:fill="FAFAFA"/>
        </w:rPr>
      </w:pPr>
      <w:r w:rsidRPr="00361E9F">
        <w:rPr>
          <w:shd w:val="clear" w:color="auto" w:fill="FAFAFA"/>
        </w:rPr>
        <w:t xml:space="preserve">Page&lt;User&gt; </w:t>
      </w:r>
      <w:proofErr w:type="spellStart"/>
      <w:proofErr w:type="gramStart"/>
      <w:r w:rsidRPr="00361E9F">
        <w:rPr>
          <w:rStyle w:val="hljs-title"/>
          <w:rFonts w:ascii="Source Code Pro" w:hAnsi="Source Code Pro"/>
          <w:b/>
          <w:bCs/>
          <w:sz w:val="21"/>
          <w:szCs w:val="21"/>
        </w:rPr>
        <w:t>findAllUsersWithPagination</w:t>
      </w:r>
      <w:proofErr w:type="spellEnd"/>
      <w:r w:rsidRPr="00361E9F">
        <w:rPr>
          <w:rStyle w:val="hljs-params"/>
          <w:rFonts w:ascii="Source Code Pro" w:hAnsi="Source Code Pro"/>
          <w:sz w:val="21"/>
          <w:szCs w:val="21"/>
        </w:rPr>
        <w:t>(</w:t>
      </w:r>
      <w:proofErr w:type="gramEnd"/>
      <w:r w:rsidRPr="00361E9F">
        <w:rPr>
          <w:rStyle w:val="hljs-params"/>
          <w:rFonts w:ascii="Source Code Pro" w:hAnsi="Source Code Pro"/>
          <w:sz w:val="21"/>
          <w:szCs w:val="21"/>
        </w:rPr>
        <w:t>Pageable pageable)</w:t>
      </w:r>
      <w:r w:rsidRPr="00361E9F">
        <w:rPr>
          <w:shd w:val="clear" w:color="auto" w:fill="FAFAFA"/>
        </w:rPr>
        <w:t>;</w:t>
      </w:r>
    </w:p>
    <w:p w14:paraId="703BF7C9" w14:textId="77777777" w:rsidR="00F76E0B" w:rsidRDefault="00F76E0B" w:rsidP="00E745B9">
      <w:pPr>
        <w:pStyle w:val="NoSpacing"/>
        <w:rPr>
          <w:shd w:val="clear" w:color="auto" w:fill="FAFAFA"/>
        </w:rPr>
      </w:pPr>
    </w:p>
    <w:p w14:paraId="0937A305" w14:textId="77777777" w:rsidR="00F76E0B" w:rsidRPr="00361E9F" w:rsidRDefault="00F76E0B" w:rsidP="00E745B9">
      <w:pPr>
        <w:pStyle w:val="NoSpacing"/>
        <w:rPr>
          <w:rFonts w:ascii="Baskerville Old Face" w:hAnsi="Baskerville Old Face"/>
          <w:sz w:val="28"/>
          <w:szCs w:val="28"/>
        </w:rPr>
      </w:pPr>
    </w:p>
    <w:sectPr w:rsidR="00F76E0B" w:rsidRPr="00361E9F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33141" w14:textId="77777777" w:rsidR="00BB003A" w:rsidRDefault="00BB003A" w:rsidP="00F84140">
      <w:pPr>
        <w:spacing w:after="0" w:line="240" w:lineRule="auto"/>
      </w:pPr>
      <w:r>
        <w:separator/>
      </w:r>
    </w:p>
  </w:endnote>
  <w:endnote w:type="continuationSeparator" w:id="0">
    <w:p w14:paraId="51B65501" w14:textId="77777777" w:rsidR="00BB003A" w:rsidRDefault="00BB003A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DC705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CE834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086AF" w14:textId="77777777" w:rsidR="00BB003A" w:rsidRDefault="00BB003A" w:rsidP="00F84140">
      <w:pPr>
        <w:spacing w:after="0" w:line="240" w:lineRule="auto"/>
      </w:pPr>
      <w:r>
        <w:separator/>
      </w:r>
    </w:p>
  </w:footnote>
  <w:footnote w:type="continuationSeparator" w:id="0">
    <w:p w14:paraId="637B6753" w14:textId="77777777" w:rsidR="00BB003A" w:rsidRDefault="00BB003A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C1DBC"/>
    <w:multiLevelType w:val="hybridMultilevel"/>
    <w:tmpl w:val="E1E6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65CC"/>
    <w:multiLevelType w:val="multilevel"/>
    <w:tmpl w:val="395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312619">
    <w:abstractNumId w:val="0"/>
  </w:num>
  <w:num w:numId="2" w16cid:durableId="1091052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60"/>
    <w:rsid w:val="0000674D"/>
    <w:rsid w:val="00012F2C"/>
    <w:rsid w:val="00046338"/>
    <w:rsid w:val="000748FA"/>
    <w:rsid w:val="000D03FF"/>
    <w:rsid w:val="000D5E34"/>
    <w:rsid w:val="00131279"/>
    <w:rsid w:val="00145E5D"/>
    <w:rsid w:val="001529EF"/>
    <w:rsid w:val="00177486"/>
    <w:rsid w:val="00184E7F"/>
    <w:rsid w:val="001E1660"/>
    <w:rsid w:val="001F2723"/>
    <w:rsid w:val="00200A90"/>
    <w:rsid w:val="00271540"/>
    <w:rsid w:val="002A212E"/>
    <w:rsid w:val="002F4E9C"/>
    <w:rsid w:val="0031208E"/>
    <w:rsid w:val="003178F2"/>
    <w:rsid w:val="00361E9F"/>
    <w:rsid w:val="00362B0F"/>
    <w:rsid w:val="003B7528"/>
    <w:rsid w:val="003D2307"/>
    <w:rsid w:val="004101B0"/>
    <w:rsid w:val="00435163"/>
    <w:rsid w:val="00447949"/>
    <w:rsid w:val="00455FE1"/>
    <w:rsid w:val="004601AF"/>
    <w:rsid w:val="004B7F01"/>
    <w:rsid w:val="004C3320"/>
    <w:rsid w:val="004C3E81"/>
    <w:rsid w:val="004E4DAC"/>
    <w:rsid w:val="004F4AD0"/>
    <w:rsid w:val="00535A29"/>
    <w:rsid w:val="00606473"/>
    <w:rsid w:val="0065062C"/>
    <w:rsid w:val="00697A4B"/>
    <w:rsid w:val="006E62EB"/>
    <w:rsid w:val="00716705"/>
    <w:rsid w:val="00721EBE"/>
    <w:rsid w:val="00727FDC"/>
    <w:rsid w:val="00733E27"/>
    <w:rsid w:val="00735AAF"/>
    <w:rsid w:val="007B065F"/>
    <w:rsid w:val="007F7B0F"/>
    <w:rsid w:val="0081096D"/>
    <w:rsid w:val="00844B87"/>
    <w:rsid w:val="00881B99"/>
    <w:rsid w:val="00892084"/>
    <w:rsid w:val="008A18A3"/>
    <w:rsid w:val="008B6F19"/>
    <w:rsid w:val="008C688B"/>
    <w:rsid w:val="008C74DE"/>
    <w:rsid w:val="008F1E35"/>
    <w:rsid w:val="00905389"/>
    <w:rsid w:val="00956E65"/>
    <w:rsid w:val="009A1B25"/>
    <w:rsid w:val="009A6CF3"/>
    <w:rsid w:val="009C7A24"/>
    <w:rsid w:val="009D2DD3"/>
    <w:rsid w:val="009D6FDB"/>
    <w:rsid w:val="00A0443B"/>
    <w:rsid w:val="00A624BC"/>
    <w:rsid w:val="00AD08EF"/>
    <w:rsid w:val="00AD2801"/>
    <w:rsid w:val="00BA28B7"/>
    <w:rsid w:val="00BB003A"/>
    <w:rsid w:val="00C31770"/>
    <w:rsid w:val="00C737DB"/>
    <w:rsid w:val="00D17C54"/>
    <w:rsid w:val="00D57E99"/>
    <w:rsid w:val="00DA58F6"/>
    <w:rsid w:val="00DC3407"/>
    <w:rsid w:val="00DC4A4C"/>
    <w:rsid w:val="00DD4DF4"/>
    <w:rsid w:val="00DE3EEE"/>
    <w:rsid w:val="00E50534"/>
    <w:rsid w:val="00E74499"/>
    <w:rsid w:val="00E745B9"/>
    <w:rsid w:val="00E85546"/>
    <w:rsid w:val="00ED4414"/>
    <w:rsid w:val="00EE20D6"/>
    <w:rsid w:val="00F308E2"/>
    <w:rsid w:val="00F41135"/>
    <w:rsid w:val="00F432F5"/>
    <w:rsid w:val="00F76E0B"/>
    <w:rsid w:val="00F84140"/>
    <w:rsid w:val="00FA1474"/>
    <w:rsid w:val="00FA4BB7"/>
    <w:rsid w:val="00FC61E6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42545"/>
  <w15:chartTrackingRefBased/>
  <w15:docId w15:val="{3EFADA32-7A0F-404C-AD81-FEDD3C4D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3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308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308E2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200A90"/>
  </w:style>
  <w:style w:type="character" w:customStyle="1" w:styleId="hljs-title">
    <w:name w:val="hljs-title"/>
    <w:basedOn w:val="DefaultParagraphFont"/>
    <w:rsid w:val="00200A90"/>
  </w:style>
  <w:style w:type="paragraph" w:styleId="NormalWeb">
    <w:name w:val="Normal (Web)"/>
    <w:basedOn w:val="Normal"/>
    <w:uiPriority w:val="99"/>
    <w:semiHidden/>
    <w:unhideWhenUsed/>
    <w:rsid w:val="00EE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697A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A4B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type">
    <w:name w:val="hljs-type"/>
    <w:basedOn w:val="DefaultParagraphFont"/>
    <w:rsid w:val="00697A4B"/>
  </w:style>
  <w:style w:type="character" w:customStyle="1" w:styleId="hljs-variable">
    <w:name w:val="hljs-variable"/>
    <w:basedOn w:val="DefaultParagraphFont"/>
    <w:rsid w:val="00697A4B"/>
  </w:style>
  <w:style w:type="character" w:customStyle="1" w:styleId="hljs-operator">
    <w:name w:val="hljs-operator"/>
    <w:basedOn w:val="DefaultParagraphFont"/>
    <w:rsid w:val="00697A4B"/>
  </w:style>
  <w:style w:type="character" w:customStyle="1" w:styleId="hljs-number">
    <w:name w:val="hljs-number"/>
    <w:basedOn w:val="DefaultParagraphFont"/>
    <w:rsid w:val="00697A4B"/>
  </w:style>
  <w:style w:type="character" w:customStyle="1" w:styleId="hljs-string">
    <w:name w:val="hljs-string"/>
    <w:basedOn w:val="DefaultParagraphFont"/>
    <w:rsid w:val="00697A4B"/>
  </w:style>
  <w:style w:type="character" w:customStyle="1" w:styleId="hljs-meta">
    <w:name w:val="hljs-meta"/>
    <w:basedOn w:val="DefaultParagraphFont"/>
    <w:rsid w:val="00E745B9"/>
  </w:style>
  <w:style w:type="character" w:customStyle="1" w:styleId="hljs-params">
    <w:name w:val="hljs-params"/>
    <w:basedOn w:val="DefaultParagraphFont"/>
    <w:rsid w:val="00E7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133</TotalTime>
  <Pages>5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155</cp:revision>
  <dcterms:created xsi:type="dcterms:W3CDTF">2022-06-05T11:44:00Z</dcterms:created>
  <dcterms:modified xsi:type="dcterms:W3CDTF">2024-08-06T17:30:00Z</dcterms:modified>
</cp:coreProperties>
</file>