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632D" w14:textId="0F2DAAB9" w:rsidR="00C31770" w:rsidRPr="00BA5169" w:rsidRDefault="00E82FAF" w:rsidP="00E82FAF">
      <w:pPr>
        <w:pStyle w:val="Title"/>
        <w:ind w:left="720" w:firstLine="720"/>
        <w:rPr>
          <w:sz w:val="54"/>
          <w:szCs w:val="54"/>
          <w:u w:val="single"/>
        </w:rPr>
      </w:pPr>
      <w:r w:rsidRPr="00BA5169">
        <w:rPr>
          <w:sz w:val="54"/>
          <w:szCs w:val="54"/>
          <w:u w:val="single"/>
        </w:rPr>
        <w:t>@NamedQuery in Spring JPA – 2024</w:t>
      </w:r>
    </w:p>
    <w:p w14:paraId="646070D0" w14:textId="6C492BC0" w:rsidR="00E82FAF" w:rsidRPr="00283683" w:rsidRDefault="00E82FAF" w:rsidP="00E82FAF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E82FAF">
        <w:rPr>
          <w:rFonts w:ascii="Baskerville Old Face" w:hAnsi="Baskerville Old Face"/>
          <w:b/>
          <w:bCs/>
          <w:sz w:val="26"/>
          <w:szCs w:val="26"/>
          <w:u w:val="single"/>
        </w:rPr>
        <w:t>Difference between @Query and @NamedQuery</w:t>
      </w:r>
    </w:p>
    <w:p w14:paraId="62D4D0D3" w14:textId="0A1BD025" w:rsidR="00E82FAF" w:rsidRPr="00DF779E" w:rsidRDefault="00E82FAF" w:rsidP="00DF779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DF779E">
        <w:rPr>
          <w:rFonts w:ascii="Baskerville Old Face" w:hAnsi="Baskerville Old Face"/>
        </w:rPr>
        <w:t xml:space="preserve">There are two types of queries in JPA. </w:t>
      </w:r>
      <w:r w:rsidRPr="009B1BD0">
        <w:rPr>
          <w:rFonts w:ascii="Baskerville Old Face" w:hAnsi="Baskerville Old Face"/>
          <w:b/>
          <w:bCs/>
        </w:rPr>
        <w:t>One is dynamic and another one is static</w:t>
      </w:r>
      <w:r w:rsidRPr="00DF779E">
        <w:rPr>
          <w:rFonts w:ascii="Baskerville Old Face" w:hAnsi="Baskerville Old Face"/>
        </w:rPr>
        <w:t>. Named query fall</w:t>
      </w:r>
      <w:r w:rsidR="00DF779E">
        <w:rPr>
          <w:rFonts w:ascii="Baskerville Old Face" w:hAnsi="Baskerville Old Face"/>
        </w:rPr>
        <w:t>s</w:t>
      </w:r>
      <w:r w:rsidRPr="00DF779E">
        <w:rPr>
          <w:rFonts w:ascii="Baskerville Old Face" w:hAnsi="Baskerville Old Face"/>
        </w:rPr>
        <w:t xml:space="preserve"> under the </w:t>
      </w:r>
      <w:r w:rsidR="00DF779E">
        <w:rPr>
          <w:rFonts w:ascii="Baskerville Old Face" w:hAnsi="Baskerville Old Face"/>
        </w:rPr>
        <w:t xml:space="preserve">static </w:t>
      </w:r>
      <w:r w:rsidRPr="00DF779E">
        <w:rPr>
          <w:rFonts w:ascii="Baskerville Old Face" w:hAnsi="Baskerville Old Face"/>
        </w:rPr>
        <w:t>category.</w:t>
      </w:r>
    </w:p>
    <w:p w14:paraId="195C1E39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A82F8F">
        <w:rPr>
          <w:rFonts w:ascii="Baskerville Old Face" w:hAnsi="Baskerville Old Face"/>
          <w:b/>
          <w:bCs/>
        </w:rPr>
        <w:t>Named queries are a way of organizing your static queries in a manner that is more readable, maintainable</w:t>
      </w:r>
      <w:r w:rsidRPr="004C2A32">
        <w:rPr>
          <w:rFonts w:ascii="Baskerville Old Face" w:hAnsi="Baskerville Old Face"/>
        </w:rPr>
        <w:t>.</w:t>
      </w:r>
    </w:p>
    <w:p w14:paraId="7E0035F0" w14:textId="7FBA1BA0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BC1EF9">
        <w:rPr>
          <w:rFonts w:ascii="Baskerville Old Face" w:hAnsi="Baskerville Old Face"/>
          <w:b/>
          <w:bCs/>
        </w:rPr>
        <w:t>The named queries are defined in the single place at entity class itself</w:t>
      </w:r>
      <w:r w:rsidRPr="004C2A32">
        <w:rPr>
          <w:rFonts w:ascii="Baskerville Old Face" w:hAnsi="Baskerville Old Face"/>
        </w:rPr>
        <w:t xml:space="preserve"> with each query has its unique name. </w:t>
      </w:r>
    </w:p>
    <w:p w14:paraId="69223218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>@NamedQuery annotation can be applied only at the class level.</w:t>
      </w:r>
    </w:p>
    <w:p w14:paraId="5FE8B0F0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>Note that named queries have the global scope (can be accessed throughout the persistence unit), so every query should be uniquely identified even if you define queries for different entities.</w:t>
      </w:r>
    </w:p>
    <w:p w14:paraId="5E4AB985" w14:textId="7CD8C871" w:rsidR="00E82FAF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B1BD0">
        <w:rPr>
          <w:rFonts w:ascii="Baskerville Old Face" w:hAnsi="Baskerville Old Face"/>
          <w:b/>
          <w:bCs/>
        </w:rPr>
        <w:t>@NamedQuery annotation is a predefined query</w:t>
      </w:r>
      <w:r w:rsidRPr="004C2A32">
        <w:rPr>
          <w:rFonts w:ascii="Baskerville Old Face" w:hAnsi="Baskerville Old Face"/>
        </w:rPr>
        <w:t xml:space="preserve"> that we create and associate with a container-managed entity.</w:t>
      </w:r>
    </w:p>
    <w:p w14:paraId="0C525DCA" w14:textId="28238D2C" w:rsidR="000E3307" w:rsidRPr="00911AA2" w:rsidRDefault="00BD0328" w:rsidP="000E3307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911AA2">
        <w:rPr>
          <w:rFonts w:ascii="Baskerville Old Face" w:hAnsi="Baskerville Old Face"/>
          <w:b/>
          <w:bCs/>
          <w:sz w:val="24"/>
          <w:szCs w:val="24"/>
          <w:u w:val="single"/>
        </w:rPr>
        <w:t>Entity Layer</w:t>
      </w:r>
    </w:p>
    <w:p w14:paraId="12F339AA" w14:textId="5470CB3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  <w:r w:rsidR="00BC1EF9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  <w:r w:rsidR="00BC1EF9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 w:rsidR="00BC1EF9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BC1EF9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 w:rsidR="00BC1EF9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7F7D98B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@NamedQuery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</w:t>
      </w:r>
      <w:r w:rsidRPr="00C238EB">
        <w:rPr>
          <w:rFonts w:ascii="Consolas" w:hAnsi="Consolas"/>
          <w:b/>
          <w:bCs/>
          <w:color w:val="2A00FF"/>
          <w:sz w:val="20"/>
          <w:szCs w:val="20"/>
        </w:rPr>
        <w:t>Employee.query1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query = </w:t>
      </w:r>
      <w:r>
        <w:rPr>
          <w:rFonts w:ascii="Consolas" w:hAnsi="Consolas"/>
          <w:color w:val="2A00FF"/>
          <w:sz w:val="20"/>
          <w:szCs w:val="20"/>
        </w:rPr>
        <w:t>"SELECT e FROM Employee e 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617879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@NamedQuery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</w:t>
      </w:r>
      <w:r w:rsidRPr="00C238EB">
        <w:rPr>
          <w:rFonts w:ascii="Consolas" w:hAnsi="Consolas"/>
          <w:b/>
          <w:bCs/>
          <w:color w:val="2A00FF"/>
          <w:sz w:val="20"/>
          <w:szCs w:val="20"/>
        </w:rPr>
        <w:t>Employee.query2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query = </w:t>
      </w:r>
      <w:r>
        <w:rPr>
          <w:rFonts w:ascii="Consolas" w:hAnsi="Consolas"/>
          <w:color w:val="2A00FF"/>
          <w:sz w:val="20"/>
          <w:szCs w:val="20"/>
        </w:rPr>
        <w:t xml:space="preserve">"SELECT e FROM Employee e order by </w:t>
      </w:r>
      <w:proofErr w:type="spellStart"/>
      <w:r>
        <w:rPr>
          <w:rFonts w:ascii="Consolas" w:hAnsi="Consolas"/>
          <w:color w:val="2A00FF"/>
          <w:sz w:val="20"/>
          <w:szCs w:val="20"/>
        </w:rPr>
        <w:t>e.city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desc"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577EAB" w14:textId="0B6699ED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@NamedQuery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C238EB">
        <w:rPr>
          <w:rFonts w:ascii="Consolas" w:hAnsi="Consolas"/>
          <w:b/>
          <w:bCs/>
          <w:color w:val="2A00FF"/>
          <w:sz w:val="20"/>
          <w:szCs w:val="20"/>
        </w:rPr>
        <w:t>User.</w:t>
      </w:r>
      <w:r w:rsidR="00B01E63">
        <w:rPr>
          <w:rFonts w:ascii="Consolas" w:hAnsi="Consolas"/>
          <w:color w:val="2A00FF"/>
          <w:sz w:val="20"/>
          <w:szCs w:val="20"/>
        </w:rPr>
        <w:t>getExactName</w:t>
      </w:r>
      <w:proofErr w:type="spellEnd"/>
      <w:r w:rsidR="00B01E63"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query = </w:t>
      </w:r>
      <w:r>
        <w:rPr>
          <w:rFonts w:ascii="Consolas" w:hAnsi="Consolas"/>
          <w:color w:val="2A00FF"/>
          <w:sz w:val="20"/>
          <w:szCs w:val="20"/>
        </w:rPr>
        <w:t>"SELECT e FROM Employee e WHERE e.name = :name"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FA32F4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2588EE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9DCE56" w14:textId="17B577F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 w:rsidR="00EC76F4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0701A4FE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1524FA" w14:textId="201D58F1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38374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AC8771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906006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C0AA35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5922EE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9DDF45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ED50FC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48AD9D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70447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8BE724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F37A2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CE92AE" w14:textId="74CDF002" w:rsidR="00BD0328" w:rsidRDefault="00BD0328" w:rsidP="00BA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BA43BF">
        <w:rPr>
          <w:rFonts w:ascii="Consolas" w:hAnsi="Consolas"/>
          <w:color w:val="000000"/>
          <w:sz w:val="20"/>
          <w:szCs w:val="20"/>
        </w:rPr>
        <w:t>// Default constructor</w:t>
      </w:r>
    </w:p>
    <w:p w14:paraId="6F198DE0" w14:textId="5D4331C3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C9E6E3" w14:textId="028FD620" w:rsidR="00BA43BF" w:rsidRDefault="00BD0328" w:rsidP="00461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AE7A8E" w14:textId="77777777" w:rsidR="00461854" w:rsidRPr="00461854" w:rsidRDefault="00461854" w:rsidP="00461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703719" w14:textId="7BD9EC10" w:rsidR="006778F9" w:rsidRPr="008E64B5" w:rsidRDefault="007A6D6D" w:rsidP="008E64B5">
      <w:pPr>
        <w:pStyle w:val="NoSpacing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8E64B5">
        <w:rPr>
          <w:rFonts w:ascii="Baskerville Old Face" w:hAnsi="Baskerville Old Face"/>
          <w:b/>
          <w:bCs/>
          <w:sz w:val="24"/>
          <w:szCs w:val="24"/>
          <w:u w:val="single"/>
        </w:rPr>
        <w:t>Repository Layer</w:t>
      </w:r>
    </w:p>
    <w:p w14:paraId="57B68F78" w14:textId="77777777" w:rsidR="008E64B5" w:rsidRDefault="008E64B5" w:rsidP="008E64B5">
      <w:pPr>
        <w:pStyle w:val="NoSpacing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1AAC0A5" w14:textId="77777777" w:rsidR="008E64B5" w:rsidRDefault="008E64B5" w:rsidP="008E64B5">
      <w:pPr>
        <w:pStyle w:val="NoSpacing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&lt;Employee, Long&gt; {</w:t>
      </w:r>
    </w:p>
    <w:p w14:paraId="5EAD2972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BDA66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"Employee.query1"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 Name declared in @NamedQuery</w:t>
      </w:r>
    </w:p>
    <w:p w14:paraId="2B9648AF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F6F1BF2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48FD980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"Employee.query2"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 Name declared in @NamedQuery</w:t>
      </w:r>
    </w:p>
    <w:p w14:paraId="3D97BB06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getAllInDescendingOrderOfCity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0EE9F83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D6A1F42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findByName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Normal JPA Query</w:t>
      </w:r>
    </w:p>
    <w:p w14:paraId="4B3E096F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FCC031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findByName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has been declared as @NamedQuery(name = "</w:t>
      </w:r>
      <w:proofErr w:type="spellStart"/>
      <w:r>
        <w:rPr>
          <w:rFonts w:ascii="Consolas" w:hAnsi="Consolas"/>
          <w:color w:val="3F7F5F"/>
          <w:sz w:val="20"/>
          <w:szCs w:val="20"/>
        </w:rPr>
        <w:t>User.findByName</w:t>
      </w:r>
      <w:proofErr w:type="spellEnd"/>
      <w:r>
        <w:rPr>
          <w:rFonts w:ascii="Consolas" w:hAnsi="Consolas"/>
          <w:color w:val="3F7F5F"/>
          <w:sz w:val="20"/>
          <w:szCs w:val="20"/>
        </w:rPr>
        <w:t>", ...)</w:t>
      </w:r>
    </w:p>
    <w:p w14:paraId="6C65DB9C" w14:textId="13C76F51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User.</w:t>
      </w:r>
      <w:r w:rsidR="00354E78">
        <w:rPr>
          <w:rFonts w:ascii="Consolas" w:hAnsi="Consolas"/>
          <w:color w:val="2A00FF"/>
          <w:sz w:val="20"/>
          <w:szCs w:val="20"/>
        </w:rPr>
        <w:t>getExact</w:t>
      </w:r>
      <w:r>
        <w:rPr>
          <w:rFonts w:ascii="Consolas" w:hAnsi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A6D846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getExactName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DC3BECA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7AF831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Normal query without the use of </w:t>
      </w:r>
      <w:proofErr w:type="spellStart"/>
      <w:r>
        <w:rPr>
          <w:rFonts w:ascii="Consolas" w:hAnsi="Consolas"/>
          <w:color w:val="3F7F5F"/>
          <w:sz w:val="20"/>
          <w:szCs w:val="20"/>
        </w:rPr>
        <w:t>NamedQuery</w:t>
      </w:r>
      <w:proofErr w:type="spellEnd"/>
    </w:p>
    <w:p w14:paraId="6D903B1A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 e FROM Employee e WHERE e.name in :names"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384357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findByNames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"names"</w:t>
      </w:r>
      <w:r>
        <w:rPr>
          <w:rFonts w:ascii="Consolas" w:hAnsi="Consolas"/>
          <w:color w:val="000000"/>
          <w:sz w:val="20"/>
          <w:szCs w:val="20"/>
        </w:rPr>
        <w:t xml:space="preserve">) 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67C33D9" w14:textId="77777777" w:rsidR="008E64B5" w:rsidRDefault="008E64B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8D54E8" w14:textId="77777777" w:rsidR="002B63C5" w:rsidRDefault="002B63C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3B4F1" w14:textId="77777777" w:rsidR="002B63C5" w:rsidRDefault="002B63C5" w:rsidP="008E64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92E43" w14:textId="029A2BCB" w:rsidR="009231EF" w:rsidRPr="005623F8" w:rsidRDefault="009231EF" w:rsidP="000E3307">
      <w:pPr>
        <w:rPr>
          <w:rFonts w:ascii="Baskerville Old Face" w:hAnsi="Baskerville Old Face"/>
          <w:b/>
          <w:bCs/>
          <w:u w:val="single"/>
        </w:rPr>
      </w:pPr>
      <w:r w:rsidRPr="005623F8">
        <w:rPr>
          <w:rFonts w:ascii="Baskerville Old Face" w:hAnsi="Baskerville Old Face"/>
          <w:b/>
          <w:bCs/>
          <w:u w:val="single"/>
        </w:rPr>
        <w:lastRenderedPageBreak/>
        <w:t>Service Layer</w:t>
      </w:r>
    </w:p>
    <w:p w14:paraId="7F72F830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A848AA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F88C14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(List&lt;?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C22D1E0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DA6CE5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C9063F5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5794E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getAllEmployeeByDescendingOrderOfCity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F764A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DCA67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EA262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C7601F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getEmployeesByTheirNames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BF3B9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75614A" w14:textId="77777777" w:rsidR="009231EF" w:rsidRDefault="009231EF" w:rsidP="000E3307">
      <w:pPr>
        <w:rPr>
          <w:rFonts w:ascii="Baskerville Old Face" w:hAnsi="Baskerville Old Face"/>
        </w:rPr>
      </w:pPr>
    </w:p>
    <w:p w14:paraId="2212163A" w14:textId="3766024F" w:rsidR="009231EF" w:rsidRPr="005623F8" w:rsidRDefault="009231EF" w:rsidP="000E3307">
      <w:pPr>
        <w:rPr>
          <w:rFonts w:ascii="Baskerville Old Face" w:hAnsi="Baskerville Old Face"/>
          <w:b/>
          <w:bCs/>
          <w:u w:val="single"/>
        </w:rPr>
      </w:pPr>
      <w:r w:rsidRPr="005623F8">
        <w:rPr>
          <w:rFonts w:ascii="Baskerville Old Face" w:hAnsi="Baskerville Old Face"/>
          <w:b/>
          <w:bCs/>
          <w:u w:val="single"/>
        </w:rPr>
        <w:t>Service Implementation Class</w:t>
      </w:r>
    </w:p>
    <w:p w14:paraId="1F9E150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0E9937F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04955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E2BEB7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6BB599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68809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1939E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(List&lt;?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CF3D1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6783F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3E175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12F79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4B14D8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0F7D637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.getAll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EE1A8DE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17F88F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74A5B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DC7F0B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getAllEmployeeByDescendingOrderOfCity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6E02AED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.getAllInDescendingOrderOfCity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7F9A8B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CA938E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8B7A0A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6D5A819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9EB87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.findByName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16E6CD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A103D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61D1FE1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getEmployeesByTheirNames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5CCD3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.findByNames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3A501D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202FCA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64E9E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C59915" w14:textId="77777777" w:rsidR="009231EF" w:rsidRPr="000E3307" w:rsidRDefault="009231EF" w:rsidP="000E3307">
      <w:pPr>
        <w:rPr>
          <w:rFonts w:ascii="Baskerville Old Face" w:hAnsi="Baskerville Old Face"/>
        </w:rPr>
      </w:pPr>
    </w:p>
    <w:p w14:paraId="700143D4" w14:textId="7D62308A" w:rsidR="00E82FAF" w:rsidRPr="00AE1DAA" w:rsidRDefault="00AE1DAA" w:rsidP="0000674D">
      <w:pPr>
        <w:rPr>
          <w:b/>
          <w:bCs/>
          <w:u w:val="single"/>
        </w:rPr>
      </w:pPr>
      <w:r w:rsidRPr="00AE1DAA">
        <w:rPr>
          <w:b/>
          <w:bCs/>
          <w:u w:val="single"/>
        </w:rPr>
        <w:t>Autorun Class</w:t>
      </w:r>
    </w:p>
    <w:p w14:paraId="5BAD076D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802B56B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F6950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BFE82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D396233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79366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294BF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153F2D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"Bangalore"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"Radina"</w:t>
      </w:r>
      <w:r>
        <w:rPr>
          <w:rFonts w:ascii="Consolas" w:hAnsi="Consolas"/>
          <w:color w:val="000000"/>
          <w:sz w:val="20"/>
          <w:szCs w:val="20"/>
        </w:rPr>
        <w:t>, 2000, 23),</w:t>
      </w:r>
    </w:p>
    <w:p w14:paraId="2C97C6BF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"Vidya"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"Chennai"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"BAT"</w:t>
      </w:r>
      <w:r>
        <w:rPr>
          <w:rFonts w:ascii="Consolas" w:hAnsi="Consolas"/>
          <w:color w:val="000000"/>
          <w:sz w:val="20"/>
          <w:szCs w:val="20"/>
        </w:rPr>
        <w:t>, 3000, 27),</w:t>
      </w:r>
    </w:p>
    <w:p w14:paraId="55B0606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"Ramesh"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"Kottayam"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Appllo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Mission"</w:t>
      </w:r>
      <w:r>
        <w:rPr>
          <w:rFonts w:ascii="Consolas" w:hAnsi="Consolas"/>
          <w:color w:val="000000"/>
          <w:sz w:val="20"/>
          <w:szCs w:val="20"/>
        </w:rPr>
        <w:t>, 5000, 29),</w:t>
      </w:r>
    </w:p>
    <w:p w14:paraId="6A6F598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"Nina"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"Hyderabad"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"Mars Step"</w:t>
      </w:r>
      <w:r>
        <w:rPr>
          <w:rFonts w:ascii="Consolas" w:hAnsi="Consolas"/>
          <w:color w:val="000000"/>
          <w:sz w:val="20"/>
          <w:szCs w:val="20"/>
        </w:rPr>
        <w:t>, 2000, 33));</w:t>
      </w:r>
    </w:p>
    <w:p w14:paraId="4CC9C75D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3F20D47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.saveAllEmployees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7F45C79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8C553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ADEED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9B1132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.getAllEmployee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6938F05F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6A5C9B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36F75F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0D1510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 order by City Descending Order"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EDF79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3FD0C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.getAllEmployeeByDescendingOrderOfCity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1D38CD8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 in Descending order of city: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31F4E9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428D56F3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34D8CFB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//Find by Name</w:t>
      </w:r>
    </w:p>
    <w:p w14:paraId="112657D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"Vidya"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0703D69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 By 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4BA397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25CF97B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FB5837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 all employees by their names</w:t>
      </w:r>
    </w:p>
    <w:p w14:paraId="7073F39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Vidya"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"Nina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540DB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.getEmployeesByTheirNames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529F120D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 By Names: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45E21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601BF6EC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DC9AE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2F10E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A7E28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1CAA3DDF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144BE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B0F07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saveEmployeeDetails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2A055E9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showEmployee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B09C50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D7998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"DB Operations completed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295B3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9CDC90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67820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390BDB" w14:textId="77777777" w:rsidR="00AE1DAA" w:rsidRPr="0000674D" w:rsidRDefault="00AE1DAA" w:rsidP="0000674D"/>
    <w:sectPr w:rsidR="00AE1DAA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63764" w14:textId="77777777" w:rsidR="004565C9" w:rsidRDefault="004565C9" w:rsidP="00F84140">
      <w:pPr>
        <w:spacing w:after="0" w:line="240" w:lineRule="auto"/>
      </w:pPr>
      <w:r>
        <w:separator/>
      </w:r>
    </w:p>
  </w:endnote>
  <w:endnote w:type="continuationSeparator" w:id="0">
    <w:p w14:paraId="28C61125" w14:textId="77777777" w:rsidR="004565C9" w:rsidRDefault="004565C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6D8951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39CCAE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D9870" w14:textId="77777777" w:rsidR="004565C9" w:rsidRDefault="004565C9" w:rsidP="00F84140">
      <w:pPr>
        <w:spacing w:after="0" w:line="240" w:lineRule="auto"/>
      </w:pPr>
      <w:r>
        <w:separator/>
      </w:r>
    </w:p>
  </w:footnote>
  <w:footnote w:type="continuationSeparator" w:id="0">
    <w:p w14:paraId="13C393AB" w14:textId="77777777" w:rsidR="004565C9" w:rsidRDefault="004565C9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92E25"/>
    <w:multiLevelType w:val="hybridMultilevel"/>
    <w:tmpl w:val="066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F"/>
    <w:rsid w:val="0000674D"/>
    <w:rsid w:val="00015048"/>
    <w:rsid w:val="000E3307"/>
    <w:rsid w:val="00271540"/>
    <w:rsid w:val="00283683"/>
    <w:rsid w:val="002B63C5"/>
    <w:rsid w:val="003017F2"/>
    <w:rsid w:val="00354E78"/>
    <w:rsid w:val="004565C9"/>
    <w:rsid w:val="00461854"/>
    <w:rsid w:val="004C2A32"/>
    <w:rsid w:val="005333DF"/>
    <w:rsid w:val="00535A29"/>
    <w:rsid w:val="005623F8"/>
    <w:rsid w:val="0065062C"/>
    <w:rsid w:val="006778F9"/>
    <w:rsid w:val="006E62EB"/>
    <w:rsid w:val="007A6D6D"/>
    <w:rsid w:val="007E2AD2"/>
    <w:rsid w:val="00802F02"/>
    <w:rsid w:val="00881B99"/>
    <w:rsid w:val="008E64B5"/>
    <w:rsid w:val="00911AA2"/>
    <w:rsid w:val="009231EF"/>
    <w:rsid w:val="009B1BD0"/>
    <w:rsid w:val="00A067A8"/>
    <w:rsid w:val="00A82F8F"/>
    <w:rsid w:val="00A92DCE"/>
    <w:rsid w:val="00AE1DAA"/>
    <w:rsid w:val="00B01E63"/>
    <w:rsid w:val="00BA43BF"/>
    <w:rsid w:val="00BA5169"/>
    <w:rsid w:val="00BC1EF9"/>
    <w:rsid w:val="00BD0328"/>
    <w:rsid w:val="00C11D84"/>
    <w:rsid w:val="00C238EB"/>
    <w:rsid w:val="00C31770"/>
    <w:rsid w:val="00DC3407"/>
    <w:rsid w:val="00DC4A4C"/>
    <w:rsid w:val="00DF65B3"/>
    <w:rsid w:val="00DF779E"/>
    <w:rsid w:val="00E82FAF"/>
    <w:rsid w:val="00EC76F4"/>
    <w:rsid w:val="00F23055"/>
    <w:rsid w:val="00F84140"/>
    <w:rsid w:val="00F92675"/>
    <w:rsid w:val="00F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A3481"/>
  <w15:chartTrackingRefBased/>
  <w15:docId w15:val="{F26C334B-0DF0-4BC6-AADF-973C1E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7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8E6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14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64</cp:revision>
  <dcterms:created xsi:type="dcterms:W3CDTF">2024-07-07T12:46:00Z</dcterms:created>
  <dcterms:modified xsi:type="dcterms:W3CDTF">2024-08-04T05:53:00Z</dcterms:modified>
</cp:coreProperties>
</file>