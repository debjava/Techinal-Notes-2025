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5126C" w14:textId="2A66B9E0" w:rsidR="00C93010" w:rsidRPr="008C39C2" w:rsidRDefault="00C93010" w:rsidP="008C39C2">
      <w:pPr>
        <w:pStyle w:val="Title"/>
        <w:ind w:firstLine="720"/>
        <w:rPr>
          <w:rFonts w:eastAsia="Times New Roman"/>
          <w:b/>
          <w:bCs/>
          <w:u w:val="single"/>
          <w:lang w:bidi="hi-IN"/>
        </w:rPr>
      </w:pPr>
      <w:r w:rsidRPr="008C39C2">
        <w:rPr>
          <w:rFonts w:eastAsia="Times New Roman"/>
          <w:b/>
          <w:bCs/>
          <w:sz w:val="50"/>
          <w:szCs w:val="50"/>
          <w:u w:val="single"/>
          <w:lang w:bidi="hi-IN"/>
        </w:rPr>
        <w:t>@DynamicInsert and @DynamicUpdate – 2024</w:t>
      </w:r>
    </w:p>
    <w:p w14:paraId="668E4B8F" w14:textId="77777777" w:rsidR="00481ACD" w:rsidRDefault="00481ACD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5AE0067E" w14:textId="5858E7A7" w:rsidR="00481ACD" w:rsidRDefault="00BB49EB" w:rsidP="00BB49EB">
      <w:pPr>
        <w:pStyle w:val="NoSpacing"/>
        <w:rPr>
          <w:rFonts w:ascii="Baskerville Old Face" w:hAnsi="Baskerville Old Face"/>
          <w:sz w:val="26"/>
          <w:szCs w:val="26"/>
          <w:shd w:val="clear" w:color="auto" w:fill="FFFFFF"/>
        </w:rPr>
      </w:pPr>
      <w:r w:rsidRPr="00C040E6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@</w:t>
      </w:r>
      <w:r w:rsidRPr="00C040E6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DynamicInsert</w:t>
      </w:r>
      <w:r w:rsidR="00481AC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: </w:t>
      </w:r>
      <w:r w:rsidR="00481ACD" w:rsidRPr="00481ACD">
        <w:rPr>
          <w:rFonts w:ascii="Baskerville Old Face" w:hAnsi="Baskerville Old Face"/>
          <w:sz w:val="26"/>
          <w:szCs w:val="26"/>
          <w:shd w:val="clear" w:color="auto" w:fill="FFFFFF"/>
        </w:rPr>
        <w:t xml:space="preserve">Hibernate’s proprietary class level annotation which generates sql </w:t>
      </w:r>
      <w:r w:rsidR="00481ACD" w:rsidRPr="00BC610F">
        <w:rPr>
          <w:rFonts w:ascii="Baskerville Old Face" w:hAnsi="Baskerville Old Face"/>
          <w:b/>
          <w:bCs/>
          <w:sz w:val="26"/>
          <w:szCs w:val="26"/>
          <w:shd w:val="clear" w:color="auto" w:fill="FFFFFF"/>
        </w:rPr>
        <w:t>insert</w:t>
      </w:r>
      <w:r w:rsidR="00481ACD" w:rsidRPr="00481ACD">
        <w:rPr>
          <w:rFonts w:ascii="Baskerville Old Face" w:hAnsi="Baskerville Old Face"/>
          <w:sz w:val="26"/>
          <w:szCs w:val="26"/>
          <w:shd w:val="clear" w:color="auto" w:fill="FFFFFF"/>
        </w:rPr>
        <w:t xml:space="preserve"> statement for the non-null columns</w:t>
      </w:r>
      <w:r w:rsidR="00BA7392">
        <w:rPr>
          <w:rFonts w:ascii="Baskerville Old Face" w:hAnsi="Baskerville Old Face"/>
          <w:sz w:val="26"/>
          <w:szCs w:val="26"/>
          <w:shd w:val="clear" w:color="auto" w:fill="FFFFFF"/>
        </w:rPr>
        <w:t xml:space="preserve"> or non-null fields</w:t>
      </w:r>
      <w:r w:rsidR="00481ACD" w:rsidRPr="00481ACD">
        <w:rPr>
          <w:rFonts w:ascii="Baskerville Old Face" w:hAnsi="Baskerville Old Face"/>
          <w:sz w:val="26"/>
          <w:szCs w:val="26"/>
          <w:shd w:val="clear" w:color="auto" w:fill="FFFFFF"/>
        </w:rPr>
        <w:t>.</w:t>
      </w:r>
    </w:p>
    <w:p w14:paraId="00AA71BF" w14:textId="77777777" w:rsidR="00BA7392" w:rsidRDefault="00BA7392" w:rsidP="00BB49EB">
      <w:pPr>
        <w:pStyle w:val="NoSpacing"/>
        <w:rPr>
          <w:rFonts w:ascii="Baskerville Old Face" w:hAnsi="Baskerville Old Face"/>
          <w:sz w:val="26"/>
          <w:szCs w:val="26"/>
          <w:shd w:val="clear" w:color="auto" w:fill="FFFFFF"/>
        </w:rPr>
      </w:pPr>
    </w:p>
    <w:p w14:paraId="47CFD99C" w14:textId="6185FAA9" w:rsidR="00BA7392" w:rsidRDefault="00B721BC" w:rsidP="00BB49EB">
      <w:pPr>
        <w:pStyle w:val="NoSpacing"/>
        <w:rPr>
          <w:rFonts w:ascii="Baskerville Old Face" w:hAnsi="Baskerville Old Face"/>
          <w:sz w:val="26"/>
          <w:szCs w:val="26"/>
          <w:shd w:val="clear" w:color="auto" w:fill="FFFFFF"/>
        </w:rPr>
      </w:pPr>
      <w:r w:rsidRPr="00C040E6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@Dynamic</w:t>
      </w:r>
      <w:r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Update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:</w:t>
      </w:r>
      <w:r w:rsidR="00BC610F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C610F" w:rsidRPr="00481ACD">
        <w:rPr>
          <w:rFonts w:ascii="Baskerville Old Face" w:hAnsi="Baskerville Old Face"/>
          <w:sz w:val="26"/>
          <w:szCs w:val="26"/>
          <w:shd w:val="clear" w:color="auto" w:fill="FFFFFF"/>
        </w:rPr>
        <w:t xml:space="preserve">Hibernate’s proprietary class level annotation which generates sql </w:t>
      </w:r>
      <w:r w:rsidR="00BC610F" w:rsidRPr="00BC610F">
        <w:rPr>
          <w:rFonts w:ascii="Baskerville Old Face" w:hAnsi="Baskerville Old Face"/>
          <w:b/>
          <w:bCs/>
          <w:sz w:val="26"/>
          <w:szCs w:val="26"/>
          <w:shd w:val="clear" w:color="auto" w:fill="FFFFFF"/>
        </w:rPr>
        <w:t>update</w:t>
      </w:r>
      <w:r w:rsidR="00BC610F" w:rsidRPr="00481ACD">
        <w:rPr>
          <w:rFonts w:ascii="Baskerville Old Face" w:hAnsi="Baskerville Old Face"/>
          <w:sz w:val="26"/>
          <w:szCs w:val="26"/>
          <w:shd w:val="clear" w:color="auto" w:fill="FFFFFF"/>
        </w:rPr>
        <w:t xml:space="preserve"> statement for the </w:t>
      </w:r>
      <w:r w:rsidR="00BC610F">
        <w:rPr>
          <w:rFonts w:ascii="Baskerville Old Face" w:hAnsi="Baskerville Old Face"/>
          <w:sz w:val="26"/>
          <w:szCs w:val="26"/>
          <w:shd w:val="clear" w:color="auto" w:fill="FFFFFF"/>
        </w:rPr>
        <w:t>modified</w:t>
      </w:r>
      <w:r w:rsidR="00BC610F" w:rsidRPr="00481ACD">
        <w:rPr>
          <w:rFonts w:ascii="Baskerville Old Face" w:hAnsi="Baskerville Old Face"/>
          <w:sz w:val="26"/>
          <w:szCs w:val="26"/>
          <w:shd w:val="clear" w:color="auto" w:fill="FFFFFF"/>
        </w:rPr>
        <w:t xml:space="preserve"> columns</w:t>
      </w:r>
      <w:r w:rsidR="00BC610F">
        <w:rPr>
          <w:rFonts w:ascii="Baskerville Old Face" w:hAnsi="Baskerville Old Face"/>
          <w:sz w:val="26"/>
          <w:szCs w:val="26"/>
          <w:shd w:val="clear" w:color="auto" w:fill="FFFFFF"/>
        </w:rPr>
        <w:t xml:space="preserve"> or </w:t>
      </w:r>
      <w:r w:rsidR="00BC610F">
        <w:rPr>
          <w:rFonts w:ascii="Baskerville Old Face" w:hAnsi="Baskerville Old Face"/>
          <w:sz w:val="26"/>
          <w:szCs w:val="26"/>
          <w:shd w:val="clear" w:color="auto" w:fill="FFFFFF"/>
        </w:rPr>
        <w:t>modified</w:t>
      </w:r>
      <w:r w:rsidR="00BC610F">
        <w:rPr>
          <w:rFonts w:ascii="Baskerville Old Face" w:hAnsi="Baskerville Old Face"/>
          <w:sz w:val="26"/>
          <w:szCs w:val="26"/>
          <w:shd w:val="clear" w:color="auto" w:fill="FFFFFF"/>
        </w:rPr>
        <w:t xml:space="preserve"> fields</w:t>
      </w:r>
      <w:r w:rsidR="00BC610F" w:rsidRPr="00481ACD">
        <w:rPr>
          <w:rFonts w:ascii="Baskerville Old Face" w:hAnsi="Baskerville Old Face"/>
          <w:sz w:val="26"/>
          <w:szCs w:val="26"/>
          <w:shd w:val="clear" w:color="auto" w:fill="FFFFFF"/>
        </w:rPr>
        <w:t>.</w:t>
      </w:r>
    </w:p>
    <w:p w14:paraId="1C95F773" w14:textId="77777777" w:rsidR="001F3652" w:rsidRDefault="001F3652" w:rsidP="00BB49EB">
      <w:pPr>
        <w:pStyle w:val="NoSpacing"/>
        <w:rPr>
          <w:rFonts w:ascii="Baskerville Old Face" w:hAnsi="Baskerville Old Face"/>
          <w:sz w:val="26"/>
          <w:szCs w:val="26"/>
          <w:shd w:val="clear" w:color="auto" w:fill="FFFFFF"/>
        </w:rPr>
      </w:pPr>
    </w:p>
    <w:p w14:paraId="5895D0C4" w14:textId="4BC47704" w:rsidR="001F3652" w:rsidRPr="00BD241A" w:rsidRDefault="001F3652" w:rsidP="00BB49EB">
      <w:pPr>
        <w:pStyle w:val="NoSpacing"/>
        <w:rPr>
          <w:rFonts w:ascii="Baskerville Old Face" w:hAnsi="Baskerville Old Face"/>
          <w:b/>
          <w:bCs/>
          <w:sz w:val="30"/>
          <w:szCs w:val="30"/>
          <w:u w:val="single"/>
          <w:shd w:val="clear" w:color="auto" w:fill="FFFFFF"/>
        </w:rPr>
      </w:pPr>
      <w:r w:rsidRPr="00BD241A">
        <w:rPr>
          <w:rFonts w:ascii="Baskerville Old Face" w:hAnsi="Baskerville Old Face"/>
          <w:b/>
          <w:bCs/>
          <w:sz w:val="30"/>
          <w:szCs w:val="30"/>
          <w:u w:val="single"/>
          <w:shd w:val="clear" w:color="auto" w:fill="FFFFFF"/>
        </w:rPr>
        <w:t>Downside</w:t>
      </w:r>
    </w:p>
    <w:p w14:paraId="3E2F5BAE" w14:textId="215CC255" w:rsidR="001F3652" w:rsidRDefault="001F3652" w:rsidP="00B2090B">
      <w:pPr>
        <w:pStyle w:val="NoSpacing"/>
        <w:numPr>
          <w:ilvl w:val="0"/>
          <w:numId w:val="1"/>
        </w:num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 w:rsidRPr="00BB49EB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In order to find out the changed columns, Hibernate needs to track the state of the current entity.</w:t>
      </w:r>
    </w:p>
    <w:p w14:paraId="52DAFA1E" w14:textId="35BA2B30" w:rsidR="001F3652" w:rsidRDefault="001F3652" w:rsidP="00B2090B">
      <w:pPr>
        <w:pStyle w:val="NoSpacing"/>
        <w:numPr>
          <w:ilvl w:val="0"/>
          <w:numId w:val="1"/>
        </w:num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 w:rsidRPr="00BB49EB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So, when we change any field of an entity, it compares the current and the modified states of the entity.</w:t>
      </w:r>
    </w:p>
    <w:p w14:paraId="7A684A36" w14:textId="144E25E1" w:rsidR="001F3652" w:rsidRDefault="001F3652" w:rsidP="00B2090B">
      <w:pPr>
        <w:pStyle w:val="NoSpacing"/>
        <w:numPr>
          <w:ilvl w:val="0"/>
          <w:numId w:val="1"/>
        </w:numP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There may be performance overhead.</w:t>
      </w:r>
    </w:p>
    <w:p w14:paraId="06DE37CE" w14:textId="77777777" w:rsidR="00B2090B" w:rsidRDefault="00B2090B" w:rsidP="00BB49EB">
      <w:pPr>
        <w:pStyle w:val="NoSpacing"/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</w:pPr>
    </w:p>
    <w:p w14:paraId="6B17E57A" w14:textId="4493E451" w:rsidR="00B2090B" w:rsidRPr="00B2090B" w:rsidRDefault="00B2090B" w:rsidP="00BB49EB">
      <w:pPr>
        <w:pStyle w:val="NoSpacing"/>
        <w:rPr>
          <w:rFonts w:ascii="Baskerville Old Face" w:hAnsi="Baskerville Old Face"/>
          <w:b/>
          <w:bCs/>
          <w:color w:val="000000"/>
          <w:sz w:val="24"/>
          <w:szCs w:val="24"/>
          <w:u w:val="single"/>
          <w:shd w:val="clear" w:color="auto" w:fill="FFFFFF"/>
        </w:rPr>
      </w:pPr>
      <w:r w:rsidRPr="00B2090B">
        <w:rPr>
          <w:rFonts w:ascii="Baskerville Old Face" w:hAnsi="Baskerville Old Face"/>
          <w:b/>
          <w:bCs/>
          <w:color w:val="000000"/>
          <w:sz w:val="24"/>
          <w:szCs w:val="24"/>
          <w:u w:val="single"/>
          <w:shd w:val="clear" w:color="auto" w:fill="FFFFFF"/>
        </w:rPr>
        <w:t>When to use</w:t>
      </w:r>
    </w:p>
    <w:p w14:paraId="49C3CB0D" w14:textId="7AD709D7" w:rsidR="00B2090B" w:rsidRPr="00481ACD" w:rsidRDefault="00B2090B" w:rsidP="00B2090B">
      <w:pPr>
        <w:pStyle w:val="NoSpacing"/>
        <w:numPr>
          <w:ilvl w:val="0"/>
          <w:numId w:val="2"/>
        </w:numPr>
        <w:rPr>
          <w:rFonts w:ascii="Baskerville Old Face" w:hAnsi="Baskerville Old Face"/>
          <w:sz w:val="26"/>
          <w:szCs w:val="26"/>
          <w:shd w:val="clear" w:color="auto" w:fill="FFFFFF"/>
        </w:rPr>
      </w:pPr>
      <w:r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I</w:t>
      </w:r>
      <w:r w:rsidRPr="00BB49EB">
        <w:rPr>
          <w:rFonts w:ascii="Baskerville Old Face" w:hAnsi="Baskerville Old Face"/>
          <w:color w:val="000000"/>
          <w:sz w:val="24"/>
          <w:szCs w:val="24"/>
          <w:shd w:val="clear" w:color="auto" w:fill="FFFFFF"/>
        </w:rPr>
        <w:t>f an entity represents a table that has a large number of columns and only a few of these columns are required to be updated frequently</w:t>
      </w:r>
    </w:p>
    <w:p w14:paraId="7C84B522" w14:textId="77777777" w:rsidR="00481ACD" w:rsidRDefault="00481ACD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EF0D748" w14:textId="45C3738F" w:rsidR="005D334C" w:rsidRDefault="005D334C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>
        <w:rPr>
          <w:rFonts w:ascii="Baskerville Old Face" w:hAnsi="Baskerville Old Face"/>
          <w:sz w:val="24"/>
          <w:szCs w:val="24"/>
          <w:shd w:val="clear" w:color="auto" w:fill="FFFFFF"/>
        </w:rPr>
        <w:t>Detailed Analysis and Example given below.</w:t>
      </w:r>
    </w:p>
    <w:p w14:paraId="6C265152" w14:textId="77777777" w:rsidR="005D334C" w:rsidRDefault="005D334C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80E3949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>@Entity(name = "Product")</w:t>
      </w:r>
    </w:p>
    <w:p w14:paraId="14B87CD0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>@Table(name = "product")</w:t>
      </w:r>
    </w:p>
    <w:p w14:paraId="0499027F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>@Getter @Setter</w:t>
      </w:r>
    </w:p>
    <w:p w14:paraId="39F8F181" w14:textId="2FBC0015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public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class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Product {</w:t>
      </w:r>
    </w:p>
    <w:p w14:paraId="1E55B26A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  <w:t>@Id @GeneratedValue</w:t>
      </w:r>
    </w:p>
    <w:p w14:paraId="58AA4A19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Long id;</w:t>
      </w:r>
    </w:p>
    <w:p w14:paraId="17E986C3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</w:p>
    <w:p w14:paraId="74E3ACF8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name;</w:t>
      </w:r>
    </w:p>
    <w:p w14:paraId="5D6FA6E5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rating;</w:t>
      </w:r>
    </w:p>
    <w:p w14:paraId="1F628253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manufacturer;</w:t>
      </w:r>
    </w:p>
    <w:p w14:paraId="0C93C69A" w14:textId="5A5C0323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EB27D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int</w:t>
      </w: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price;</w:t>
      </w:r>
    </w:p>
    <w:p w14:paraId="1C36B1E7" w14:textId="77777777" w:rsidR="00EB27DA" w:rsidRPr="00EB27DA" w:rsidRDefault="00EB27DA" w:rsidP="00EB27D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EB27DA">
        <w:rPr>
          <w:rFonts w:ascii="Baskerville Old Face" w:hAnsi="Baskerville Old Face"/>
          <w:sz w:val="24"/>
          <w:szCs w:val="24"/>
          <w:shd w:val="clear" w:color="auto" w:fill="FFFFFF"/>
        </w:rPr>
        <w:t>}</w:t>
      </w:r>
    </w:p>
    <w:p w14:paraId="585A6F99" w14:textId="77777777" w:rsidR="00EB27DA" w:rsidRDefault="00EB27DA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B3BDD7C" w14:textId="77D64D25" w:rsidR="008C25E0" w:rsidRDefault="008C25E0" w:rsidP="00BB49EB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33A39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Use Case-1:</w:t>
      </w:r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 Without the use of </w:t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@DynamicInsert</w:t>
      </w:r>
    </w:p>
    <w:p w14:paraId="288199E4" w14:textId="4EF8EF09" w:rsidR="008C25E0" w:rsidRPr="00B00BAD" w:rsidRDefault="008C25E0" w:rsidP="008C25E0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Hibernate</w:t>
      </w:r>
      <w:r w:rsidR="008D0869"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formed Quer</w:t>
      </w:r>
      <w:r w:rsidR="007616F6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y</w:t>
      </w:r>
      <w:r w:rsid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3B4173"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sym w:font="Wingdings" w:char="F0E8"/>
      </w:r>
      <w:r w:rsidR="008D0869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insert  into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product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(manufacturer, name, price, rating, id) values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B00BA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(?, ?, ?, ?, ?)</w:t>
      </w:r>
    </w:p>
    <w:p w14:paraId="5C792158" w14:textId="7BFB5C00" w:rsidR="00CC7F9D" w:rsidRDefault="00CC7F9D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6C5415CA" w14:textId="76B677FD" w:rsidR="00CC7F9D" w:rsidRDefault="00CC7F9D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033A39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Use Case-2</w:t>
      </w:r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: With the use of </w:t>
      </w:r>
      <w:r w:rsidR="005B372A"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</w:t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DynamicInsert</w:t>
      </w:r>
    </w:p>
    <w:p w14:paraId="3D65515E" w14:textId="77777777" w:rsidR="00255E5D" w:rsidRPr="00255E5D" w:rsidRDefault="00255E5D" w:rsidP="00255E5D">
      <w:pPr>
        <w:pStyle w:val="NoSpacing"/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</w:pPr>
      <w:r w:rsidRPr="00255E5D"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  <w:t>@DynamicInsert</w:t>
      </w:r>
    </w:p>
    <w:p w14:paraId="2178953A" w14:textId="519E51E5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@Entity(name = "Product")</w:t>
      </w:r>
      <w:r w:rsidR="00DD288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@Table(name = "product")</w:t>
      </w:r>
    </w:p>
    <w:p w14:paraId="2A018E2A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@Getter @Setter</w:t>
      </w:r>
    </w:p>
    <w:p w14:paraId="59B45539" w14:textId="35C5F959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public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class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Product {</w:t>
      </w:r>
    </w:p>
    <w:p w14:paraId="76363EA6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  <w:t>@Id @GeneratedValue</w:t>
      </w:r>
    </w:p>
    <w:p w14:paraId="1A0E696F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Long id;</w:t>
      </w:r>
    </w:p>
    <w:p w14:paraId="35EF7601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</w:p>
    <w:p w14:paraId="3E8EE46C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name;</w:t>
      </w:r>
    </w:p>
    <w:p w14:paraId="0ADDD7D5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rating;</w:t>
      </w:r>
    </w:p>
    <w:p w14:paraId="7BADBCA0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manufacturer;</w:t>
      </w:r>
    </w:p>
    <w:p w14:paraId="150476DB" w14:textId="7C3C76CE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int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price;</w:t>
      </w:r>
    </w:p>
    <w:p w14:paraId="67506C40" w14:textId="77777777" w:rsidR="00255E5D" w:rsidRPr="00255E5D" w:rsidRDefault="00255E5D" w:rsidP="00255E5D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}</w:t>
      </w:r>
    </w:p>
    <w:p w14:paraId="1DC180E2" w14:textId="77777777" w:rsidR="00255E5D" w:rsidRDefault="00255E5D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5FDA2637" w14:textId="77777777" w:rsidR="007616F6" w:rsidRDefault="007616F6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74C8E4F" w14:textId="77777777" w:rsidR="00F07F7A" w:rsidRDefault="00F07F7A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3411682D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lastRenderedPageBreak/>
        <w:t>private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void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5B372A"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  <w:t>saveProduct()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{</w:t>
      </w:r>
    </w:p>
    <w:p w14:paraId="1AD64C8F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 xml:space="preserve">Product p = </w:t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new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Product();</w:t>
      </w:r>
    </w:p>
    <w:p w14:paraId="2A43C4FF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p.setName("Wahsing Machine");</w:t>
      </w:r>
    </w:p>
    <w:p w14:paraId="04E92336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p.setPrice(2300);</w:t>
      </w:r>
    </w:p>
    <w:p w14:paraId="7EF88769" w14:textId="490B9C7F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>//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p.setRating("</w:t>
      </w:r>
      <w:r w:rsidRPr="005B372A"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  <w:t>Ok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"); 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sym w:font="Wingdings" w:char="F0E8"/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Rating is null </w:t>
      </w:r>
    </w:p>
    <w:p w14:paraId="1F6FBB36" w14:textId="2D978D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>//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p.setManufacturer("</w:t>
      </w:r>
      <w:r w:rsidRPr="005B372A">
        <w:rPr>
          <w:rFonts w:ascii="Baskerville Old Face" w:hAnsi="Baskerville Old Face"/>
          <w:sz w:val="24"/>
          <w:szCs w:val="24"/>
          <w:u w:val="single"/>
          <w:shd w:val="clear" w:color="auto" w:fill="FFFFFF"/>
        </w:rPr>
        <w:t>Nokia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 xml:space="preserve">"); 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sym w:font="Wingdings" w:char="F0E8"/>
      </w:r>
      <w:r w:rsidRPr="005B372A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Manufacturer is null</w:t>
      </w:r>
    </w:p>
    <w:p w14:paraId="1C6DC808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</w:p>
    <w:p w14:paraId="3A9FA456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prodRepo.save(p);</w:t>
      </w:r>
    </w:p>
    <w:p w14:paraId="19705162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System.</w:t>
      </w:r>
      <w:r w:rsidRPr="005B372A">
        <w:rPr>
          <w:rFonts w:ascii="Baskerville Old Face" w:hAnsi="Baskerville Old Face"/>
          <w:b/>
          <w:bCs/>
          <w:i/>
          <w:iCs/>
          <w:sz w:val="24"/>
          <w:szCs w:val="24"/>
          <w:shd w:val="clear" w:color="auto" w:fill="FFFFFF"/>
        </w:rPr>
        <w:t>out</w:t>
      </w: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>.println("Product saved successfully ...");</w:t>
      </w:r>
    </w:p>
    <w:p w14:paraId="04EEE3CA" w14:textId="77777777" w:rsidR="005B372A" w:rsidRPr="005B372A" w:rsidRDefault="005B372A" w:rsidP="005B372A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5B372A">
        <w:rPr>
          <w:rFonts w:ascii="Baskerville Old Face" w:hAnsi="Baskerville Old Face"/>
          <w:sz w:val="24"/>
          <w:szCs w:val="24"/>
          <w:shd w:val="clear" w:color="auto" w:fill="FFFFFF"/>
        </w:rPr>
        <w:tab/>
        <w:t>}</w:t>
      </w:r>
    </w:p>
    <w:p w14:paraId="610AC075" w14:textId="15F34C85" w:rsidR="00B00BAD" w:rsidRPr="00B00BAD" w:rsidRDefault="00B72E73" w:rsidP="00E47B61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Hibernate formed Quer</w:t>
      </w:r>
      <w:r w:rsidR="007616F6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y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sym w:font="Wingdings" w:char="F0E8"/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E47B61" w:rsidRP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insert into</w:t>
      </w:r>
      <w:r w:rsid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E47B61" w:rsidRP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product</w:t>
      </w:r>
      <w:r w:rsid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E47B61" w:rsidRP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(name, price, id) values</w:t>
      </w:r>
      <w:r w:rsid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E47B61" w:rsidRP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(?, ?, ?)</w:t>
      </w:r>
      <w:r w:rsid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E47B61" w:rsidRP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sym w:font="Wingdings" w:char="F0E8"/>
      </w:r>
      <w:r w:rsidR="00E47B61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Only Non-Null Fields</w:t>
      </w:r>
      <w:r w:rsidR="00941EBC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are taken</w:t>
      </w:r>
    </w:p>
    <w:p w14:paraId="7AB830E4" w14:textId="77777777" w:rsidR="005B372A" w:rsidRDefault="005B372A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272A73B8" w14:textId="2EDACC8D" w:rsidR="000E322E" w:rsidRPr="00CB7093" w:rsidRDefault="00640508" w:rsidP="008C25E0">
      <w:pPr>
        <w:pStyle w:val="NoSpacing"/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</w:pPr>
      <w:r w:rsidRPr="00CB7093"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  <w:t>In case of @DynamicUpdate</w:t>
      </w:r>
    </w:p>
    <w:p w14:paraId="079C97A9" w14:textId="77777777" w:rsidR="00640508" w:rsidRDefault="00640508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5CF3A6CD" w14:textId="608D39F0" w:rsidR="00640508" w:rsidRDefault="00640508" w:rsidP="008C25E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AB392E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Use Case -1</w:t>
      </w:r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: Without the use of 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@DynamicUpdate</w:t>
      </w:r>
    </w:p>
    <w:p w14:paraId="2107D325" w14:textId="1D3F06C4" w:rsidR="008D0869" w:rsidRDefault="00AB392E" w:rsidP="008D0869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Hibernate formed Quer</w:t>
      </w:r>
      <w:r w:rsidR="007616F6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y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sym w:font="Wingdings" w:char="F0E8"/>
      </w:r>
      <w:r w:rsid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U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pdate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product set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manufacturer=?,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name=?,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price=?,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rating=? 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W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here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8D0869"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id=?</w:t>
      </w:r>
    </w:p>
    <w:p w14:paraId="51B37FF7" w14:textId="77777777" w:rsidR="00625CEE" w:rsidRDefault="00625CEE" w:rsidP="008D0869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</w:p>
    <w:p w14:paraId="4DEAFC48" w14:textId="0940D0EE" w:rsidR="00625CEE" w:rsidRDefault="00625CEE" w:rsidP="008D0869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625CEE">
        <w:rPr>
          <w:rFonts w:ascii="Baskerville Old Face" w:hAnsi="Baskerville Old Face"/>
          <w:b/>
          <w:bCs/>
          <w:sz w:val="28"/>
          <w:szCs w:val="28"/>
          <w:u w:val="single"/>
          <w:shd w:val="clear" w:color="auto" w:fill="FFFFFF"/>
        </w:rPr>
        <w:t>Use Case-2: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625CEE">
        <w:rPr>
          <w:rFonts w:ascii="Baskerville Old Face" w:hAnsi="Baskerville Old Face"/>
          <w:sz w:val="24"/>
          <w:szCs w:val="24"/>
          <w:shd w:val="clear" w:color="auto" w:fill="FFFFFF"/>
        </w:rPr>
        <w:t>With the use of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Pr="00625CEE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@DynamicUpdate</w:t>
      </w:r>
    </w:p>
    <w:p w14:paraId="4B57BB22" w14:textId="77777777" w:rsidR="00625CEE" w:rsidRDefault="00625CEE" w:rsidP="008D0869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47B70C9D" w14:textId="77777777" w:rsidR="00D53690" w:rsidRPr="00D53690" w:rsidRDefault="00D53690" w:rsidP="00D53690">
      <w:pPr>
        <w:pStyle w:val="NoSpacing"/>
        <w:rPr>
          <w:rFonts w:ascii="Baskerville Old Face" w:hAnsi="Baskerville Old Face"/>
          <w:sz w:val="26"/>
          <w:szCs w:val="26"/>
          <w:shd w:val="clear" w:color="auto" w:fill="FFFFFF"/>
        </w:rPr>
      </w:pPr>
      <w:r w:rsidRPr="00255E5D">
        <w:rPr>
          <w:rFonts w:ascii="Baskerville Old Face" w:hAnsi="Baskerville Old Face"/>
          <w:sz w:val="26"/>
          <w:szCs w:val="26"/>
          <w:shd w:val="clear" w:color="auto" w:fill="FFFFFF"/>
        </w:rPr>
        <w:t>@DynamicInsert</w:t>
      </w:r>
    </w:p>
    <w:p w14:paraId="0A8E501E" w14:textId="39271777" w:rsidR="00D53690" w:rsidRPr="00255E5D" w:rsidRDefault="00D53690" w:rsidP="00D53690">
      <w:pPr>
        <w:pStyle w:val="NoSpacing"/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</w:pPr>
      <w:r w:rsidRPr="00255E5D"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  <w:t>@Dynamic</w:t>
      </w:r>
      <w:r>
        <w:rPr>
          <w:rFonts w:ascii="Baskerville Old Face" w:hAnsi="Baskerville Old Face"/>
          <w:b/>
          <w:bCs/>
          <w:sz w:val="28"/>
          <w:szCs w:val="28"/>
          <w:shd w:val="clear" w:color="auto" w:fill="FFFFFF"/>
        </w:rPr>
        <w:t>Update</w:t>
      </w:r>
    </w:p>
    <w:p w14:paraId="546BCEEE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@Entity(name = "Product")</w:t>
      </w:r>
      <w:r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@Table(name = "product")</w:t>
      </w:r>
    </w:p>
    <w:p w14:paraId="46EE6FE1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@Getter @Setter</w:t>
      </w:r>
    </w:p>
    <w:p w14:paraId="4446E866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public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class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Product {</w:t>
      </w:r>
    </w:p>
    <w:p w14:paraId="6F4E6CD7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  <w:t>@Id @GeneratedValue</w:t>
      </w:r>
    </w:p>
    <w:p w14:paraId="2EB26181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Long id;</w:t>
      </w:r>
    </w:p>
    <w:p w14:paraId="0C534CD6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</w:p>
    <w:p w14:paraId="72B75F58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name;</w:t>
      </w:r>
    </w:p>
    <w:p w14:paraId="7FD1963F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rating;</w:t>
      </w:r>
    </w:p>
    <w:p w14:paraId="267DE2A7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String manufacturer;</w:t>
      </w:r>
    </w:p>
    <w:p w14:paraId="466CEC92" w14:textId="77777777" w:rsidR="00D53690" w:rsidRPr="00255E5D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ab/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private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</w:t>
      </w:r>
      <w:r w:rsidRPr="00255E5D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int</w:t>
      </w: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 xml:space="preserve"> price;</w:t>
      </w:r>
    </w:p>
    <w:p w14:paraId="1214EC39" w14:textId="5BBC76F4" w:rsidR="00D53690" w:rsidRDefault="00D53690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  <w:r w:rsidRPr="00255E5D">
        <w:rPr>
          <w:rFonts w:ascii="Baskerville Old Face" w:hAnsi="Baskerville Old Face"/>
          <w:sz w:val="24"/>
          <w:szCs w:val="24"/>
          <w:shd w:val="clear" w:color="auto" w:fill="FFFFFF"/>
        </w:rPr>
        <w:t>}</w:t>
      </w:r>
    </w:p>
    <w:p w14:paraId="65F6239F" w14:textId="77777777" w:rsidR="003B45A1" w:rsidRDefault="003B45A1" w:rsidP="00D53690">
      <w:pPr>
        <w:pStyle w:val="NoSpacing"/>
        <w:rPr>
          <w:rFonts w:ascii="Baskerville Old Face" w:hAnsi="Baskerville Old Face"/>
          <w:sz w:val="24"/>
          <w:szCs w:val="24"/>
          <w:shd w:val="clear" w:color="auto" w:fill="FFFFFF"/>
        </w:rPr>
      </w:pPr>
    </w:p>
    <w:p w14:paraId="7C6D678D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>private void updateProduct() {</w:t>
      </w:r>
    </w:p>
    <w:p w14:paraId="0C2A902D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Product p = new Product();</w:t>
      </w:r>
    </w:p>
    <w:p w14:paraId="57E9BCE1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p.setId(202L);</w:t>
      </w:r>
    </w:p>
    <w:p w14:paraId="3CFFD5DC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p.setName("Wahsing Machine");</w:t>
      </w:r>
    </w:p>
    <w:p w14:paraId="3DBC35C2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p.setPrice(2300);</w:t>
      </w:r>
    </w:p>
    <w:p w14:paraId="78672F56" w14:textId="6E83FAC5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p.setRating("Ok");</w:t>
      </w:r>
      <w:r w:rsidR="00EF4CB9">
        <w:rPr>
          <w:rFonts w:ascii="Baskerville Old Face" w:hAnsi="Baskerville Old Face"/>
          <w:shd w:val="clear" w:color="auto" w:fill="FFFFFF"/>
        </w:rPr>
        <w:t xml:space="preserve"> </w:t>
      </w:r>
      <w:r w:rsidR="00EF4CB9" w:rsidRPr="00EF4CB9">
        <w:rPr>
          <w:rFonts w:ascii="Baskerville Old Face" w:hAnsi="Baskerville Old Face"/>
          <w:shd w:val="clear" w:color="auto" w:fill="FFFFFF"/>
        </w:rPr>
        <w:sym w:font="Wingdings" w:char="F0E8"/>
      </w:r>
      <w:r w:rsidR="00EF4CB9">
        <w:rPr>
          <w:rFonts w:ascii="Baskerville Old Face" w:hAnsi="Baskerville Old Face"/>
          <w:shd w:val="clear" w:color="auto" w:fill="FFFFFF"/>
        </w:rPr>
        <w:t xml:space="preserve"> new value to update</w:t>
      </w:r>
    </w:p>
    <w:p w14:paraId="11281999" w14:textId="6DBECEEC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p.setManufacturer("LG");</w:t>
      </w:r>
      <w:r w:rsidR="00B048C8">
        <w:rPr>
          <w:rFonts w:ascii="Baskerville Old Face" w:hAnsi="Baskerville Old Face"/>
          <w:shd w:val="clear" w:color="auto" w:fill="FFFFFF"/>
        </w:rPr>
        <w:t xml:space="preserve"> </w:t>
      </w:r>
      <w:r w:rsidR="00B048C8" w:rsidRPr="00EF4CB9">
        <w:rPr>
          <w:rFonts w:ascii="Baskerville Old Face" w:hAnsi="Baskerville Old Face"/>
          <w:shd w:val="clear" w:color="auto" w:fill="FFFFFF"/>
        </w:rPr>
        <w:sym w:font="Wingdings" w:char="F0E8"/>
      </w:r>
      <w:r w:rsidR="00B048C8">
        <w:rPr>
          <w:rFonts w:ascii="Baskerville Old Face" w:hAnsi="Baskerville Old Face"/>
          <w:shd w:val="clear" w:color="auto" w:fill="FFFFFF"/>
        </w:rPr>
        <w:t xml:space="preserve"> new value to update</w:t>
      </w:r>
    </w:p>
    <w:p w14:paraId="4A6ABB87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prodRepo.save(p);</w:t>
      </w:r>
    </w:p>
    <w:p w14:paraId="7BA905AD" w14:textId="77777777" w:rsidR="003B45A1" w:rsidRP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ab/>
      </w:r>
      <w:r w:rsidRPr="003B45A1">
        <w:rPr>
          <w:rFonts w:ascii="Baskerville Old Face" w:hAnsi="Baskerville Old Face"/>
          <w:shd w:val="clear" w:color="auto" w:fill="FFFFFF"/>
        </w:rPr>
        <w:tab/>
        <w:t>System.out.println("Product saved successfully ...");</w:t>
      </w:r>
    </w:p>
    <w:p w14:paraId="6308B9C6" w14:textId="2EC16CD8" w:rsidR="00B51A04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  <w:r w:rsidRPr="003B45A1">
        <w:rPr>
          <w:rFonts w:ascii="Baskerville Old Face" w:hAnsi="Baskerville Old Face"/>
          <w:shd w:val="clear" w:color="auto" w:fill="FFFFFF"/>
        </w:rPr>
        <w:t>}</w:t>
      </w:r>
    </w:p>
    <w:p w14:paraId="4619BBC3" w14:textId="77777777" w:rsidR="003B45A1" w:rsidRDefault="003B45A1" w:rsidP="003B45A1">
      <w:pPr>
        <w:pStyle w:val="NoSpacing"/>
        <w:rPr>
          <w:rFonts w:ascii="Baskerville Old Face" w:hAnsi="Baskerville Old Face"/>
          <w:shd w:val="clear" w:color="auto" w:fill="FFFFFF"/>
        </w:rPr>
      </w:pPr>
    </w:p>
    <w:p w14:paraId="450DF104" w14:textId="61B4584C" w:rsidR="003B45A1" w:rsidRDefault="007616F6" w:rsidP="00B629F5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Hibernate formed Quer</w:t>
      </w:r>
      <w:r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y </w:t>
      </w:r>
      <w:r w:rsidRPr="003B4173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sym w:font="Wingdings" w:char="F0E8"/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update</w:t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product</w:t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set</w:t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manufacturer=?,</w:t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rating=?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W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here</w:t>
      </w:r>
      <w:r w:rsid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 xml:space="preserve"> </w:t>
      </w:r>
      <w:r w:rsidR="00B629F5" w:rsidRPr="00B629F5"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  <w:t>id=?</w:t>
      </w:r>
    </w:p>
    <w:p w14:paraId="1FC0BF4F" w14:textId="77777777" w:rsidR="003229BD" w:rsidRDefault="003229BD" w:rsidP="00B629F5">
      <w:pPr>
        <w:pStyle w:val="NoSpacing"/>
        <w:rPr>
          <w:rFonts w:ascii="Baskerville Old Face" w:hAnsi="Baskerville Old Face"/>
          <w:b/>
          <w:bCs/>
          <w:sz w:val="24"/>
          <w:szCs w:val="24"/>
          <w:shd w:val="clear" w:color="auto" w:fill="FFFFFF"/>
        </w:rPr>
      </w:pPr>
    </w:p>
    <w:p w14:paraId="57E61A13" w14:textId="77777777" w:rsidR="003229BD" w:rsidRPr="003B45A1" w:rsidRDefault="003229BD" w:rsidP="00B629F5">
      <w:pPr>
        <w:pStyle w:val="NoSpacing"/>
        <w:rPr>
          <w:rFonts w:ascii="Baskerville Old Face" w:hAnsi="Baskerville Old Face"/>
          <w:shd w:val="clear" w:color="auto" w:fill="FFFFFF"/>
        </w:rPr>
      </w:pPr>
    </w:p>
    <w:sectPr w:rsidR="003229BD" w:rsidRPr="003B45A1" w:rsidSect="00F84140">
      <w:footerReference w:type="default" r:id="rId7"/>
      <w:pgSz w:w="12240" w:h="15840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15143" w14:textId="77777777" w:rsidR="00B75129" w:rsidRDefault="00B75129" w:rsidP="00F84140">
      <w:pPr>
        <w:spacing w:after="0" w:line="240" w:lineRule="auto"/>
      </w:pPr>
      <w:r>
        <w:separator/>
      </w:r>
    </w:p>
  </w:endnote>
  <w:endnote w:type="continuationSeparator" w:id="0">
    <w:p w14:paraId="33AF83D4" w14:textId="77777777" w:rsidR="00B75129" w:rsidRDefault="00B7512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44DF2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31DAB2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65517" w14:textId="77777777" w:rsidR="00B75129" w:rsidRDefault="00B75129" w:rsidP="00F84140">
      <w:pPr>
        <w:spacing w:after="0" w:line="240" w:lineRule="auto"/>
      </w:pPr>
      <w:r>
        <w:separator/>
      </w:r>
    </w:p>
  </w:footnote>
  <w:footnote w:type="continuationSeparator" w:id="0">
    <w:p w14:paraId="684B9213" w14:textId="77777777" w:rsidR="00B75129" w:rsidRDefault="00B7512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E0936"/>
    <w:multiLevelType w:val="hybridMultilevel"/>
    <w:tmpl w:val="3DB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73FB7"/>
    <w:multiLevelType w:val="hybridMultilevel"/>
    <w:tmpl w:val="31E81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093057">
    <w:abstractNumId w:val="0"/>
  </w:num>
  <w:num w:numId="2" w16cid:durableId="18880565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0"/>
    <w:rsid w:val="0000674D"/>
    <w:rsid w:val="00033A39"/>
    <w:rsid w:val="000630CD"/>
    <w:rsid w:val="000E322E"/>
    <w:rsid w:val="000F0933"/>
    <w:rsid w:val="0017137E"/>
    <w:rsid w:val="001F3652"/>
    <w:rsid w:val="00255E5D"/>
    <w:rsid w:val="0027420B"/>
    <w:rsid w:val="0030310E"/>
    <w:rsid w:val="003229BD"/>
    <w:rsid w:val="003B4173"/>
    <w:rsid w:val="003B45A1"/>
    <w:rsid w:val="003C6E67"/>
    <w:rsid w:val="00445B13"/>
    <w:rsid w:val="00481ACD"/>
    <w:rsid w:val="00535A29"/>
    <w:rsid w:val="0054265A"/>
    <w:rsid w:val="00594C72"/>
    <w:rsid w:val="005B372A"/>
    <w:rsid w:val="005D334C"/>
    <w:rsid w:val="00625CEE"/>
    <w:rsid w:val="00640508"/>
    <w:rsid w:val="0065062C"/>
    <w:rsid w:val="006766E4"/>
    <w:rsid w:val="006E62EB"/>
    <w:rsid w:val="00703250"/>
    <w:rsid w:val="007616F6"/>
    <w:rsid w:val="00881B99"/>
    <w:rsid w:val="008C25E0"/>
    <w:rsid w:val="008C39C2"/>
    <w:rsid w:val="008D0869"/>
    <w:rsid w:val="009329CF"/>
    <w:rsid w:val="00941EBC"/>
    <w:rsid w:val="00AB392E"/>
    <w:rsid w:val="00B00BAD"/>
    <w:rsid w:val="00B048C8"/>
    <w:rsid w:val="00B2090B"/>
    <w:rsid w:val="00B51A04"/>
    <w:rsid w:val="00B629F5"/>
    <w:rsid w:val="00B721BC"/>
    <w:rsid w:val="00B72E73"/>
    <w:rsid w:val="00B75129"/>
    <w:rsid w:val="00BA7392"/>
    <w:rsid w:val="00BB49EB"/>
    <w:rsid w:val="00BC610F"/>
    <w:rsid w:val="00BD241A"/>
    <w:rsid w:val="00BE1084"/>
    <w:rsid w:val="00C040E6"/>
    <w:rsid w:val="00C31770"/>
    <w:rsid w:val="00C93010"/>
    <w:rsid w:val="00CB7093"/>
    <w:rsid w:val="00CC7F9D"/>
    <w:rsid w:val="00CD462B"/>
    <w:rsid w:val="00D4627F"/>
    <w:rsid w:val="00D53690"/>
    <w:rsid w:val="00DC3407"/>
    <w:rsid w:val="00DC4A4C"/>
    <w:rsid w:val="00DD288D"/>
    <w:rsid w:val="00E47B61"/>
    <w:rsid w:val="00EB27DA"/>
    <w:rsid w:val="00EF4CB9"/>
    <w:rsid w:val="00F07F7A"/>
    <w:rsid w:val="00F43D9A"/>
    <w:rsid w:val="00F45DB3"/>
    <w:rsid w:val="00F52903"/>
    <w:rsid w:val="00F84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9CAE57"/>
  <w15:chartTrackingRefBased/>
  <w15:docId w15:val="{750BA694-8295-425C-909E-0C418493C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30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93010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styleId="Strong">
    <w:name w:val="Strong"/>
    <w:basedOn w:val="DefaultParagraphFont"/>
    <w:uiPriority w:val="22"/>
    <w:qFormat/>
    <w:rsid w:val="000F0933"/>
    <w:rPr>
      <w:b/>
      <w:bCs/>
    </w:rPr>
  </w:style>
  <w:style w:type="character" w:styleId="Emphasis">
    <w:name w:val="Emphasis"/>
    <w:basedOn w:val="DefaultParagraphFont"/>
    <w:uiPriority w:val="20"/>
    <w:qFormat/>
    <w:rsid w:val="000F0933"/>
    <w:rPr>
      <w:i/>
      <w:iCs/>
    </w:rPr>
  </w:style>
  <w:style w:type="character" w:customStyle="1" w:styleId="hljs-meta">
    <w:name w:val="hljs-meta"/>
    <w:basedOn w:val="DefaultParagraphFont"/>
    <w:rsid w:val="00F45DB3"/>
  </w:style>
  <w:style w:type="character" w:customStyle="1" w:styleId="hljs-string">
    <w:name w:val="hljs-string"/>
    <w:basedOn w:val="DefaultParagraphFont"/>
    <w:rsid w:val="00F45DB3"/>
  </w:style>
  <w:style w:type="character" w:customStyle="1" w:styleId="hljs-keyword">
    <w:name w:val="hljs-keyword"/>
    <w:basedOn w:val="DefaultParagraphFont"/>
    <w:rsid w:val="00F45DB3"/>
  </w:style>
  <w:style w:type="character" w:customStyle="1" w:styleId="hljs-titleclass">
    <w:name w:val="hljs-title.class"/>
    <w:basedOn w:val="DefaultParagraphFont"/>
    <w:rsid w:val="00F45DB3"/>
  </w:style>
  <w:style w:type="character" w:customStyle="1" w:styleId="hljs-builtin">
    <w:name w:val="hljs-built_in"/>
    <w:basedOn w:val="DefaultParagraphFont"/>
    <w:rsid w:val="00F45DB3"/>
  </w:style>
  <w:style w:type="character" w:customStyle="1" w:styleId="hljs-comment">
    <w:name w:val="hljs-comment"/>
    <w:basedOn w:val="DefaultParagraphFont"/>
    <w:rsid w:val="00F45DB3"/>
  </w:style>
  <w:style w:type="paragraph" w:styleId="NoSpacing">
    <w:name w:val="No Spacing"/>
    <w:uiPriority w:val="1"/>
    <w:qFormat/>
    <w:rsid w:val="00BB49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9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184</TotalTime>
  <Pages>2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120</cp:revision>
  <dcterms:created xsi:type="dcterms:W3CDTF">2024-07-07T17:46:00Z</dcterms:created>
  <dcterms:modified xsi:type="dcterms:W3CDTF">2024-07-27T19:03:00Z</dcterms:modified>
</cp:coreProperties>
</file>