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0FE8" w14:textId="096C2845" w:rsidR="00C31770" w:rsidRPr="00D264F5" w:rsidRDefault="00D264F5" w:rsidP="00D264F5">
      <w:pPr>
        <w:pStyle w:val="Title"/>
        <w:rPr>
          <w:b/>
          <w:bCs/>
          <w:u w:val="single"/>
        </w:rPr>
      </w:pPr>
      <w:r w:rsidRPr="00D264F5">
        <w:rPr>
          <w:b/>
          <w:bCs/>
          <w:u w:val="single"/>
        </w:rPr>
        <w:t>Inheritance Mapping</w:t>
      </w:r>
      <w:r w:rsidR="001845D6">
        <w:rPr>
          <w:b/>
          <w:bCs/>
          <w:u w:val="single"/>
        </w:rPr>
        <w:t>/Strategy</w:t>
      </w:r>
      <w:r w:rsidRPr="00D264F5">
        <w:rPr>
          <w:b/>
          <w:bCs/>
          <w:u w:val="single"/>
        </w:rPr>
        <w:t xml:space="preserve"> in Spring JPA</w:t>
      </w:r>
    </w:p>
    <w:p w14:paraId="537EA6B2" w14:textId="77777777" w:rsidR="00D264F5" w:rsidRPr="00D264F5" w:rsidRDefault="00D264F5" w:rsidP="00D264F5">
      <w:pPr>
        <w:rPr>
          <w:rFonts w:ascii="Palatino Linotype" w:hAnsi="Palatino Linotype"/>
        </w:rPr>
      </w:pPr>
      <w:r w:rsidRPr="00D264F5">
        <w:rPr>
          <w:rFonts w:ascii="Palatino Linotype" w:hAnsi="Palatino Linotype"/>
        </w:rPr>
        <w:t>There are three inheritance mapping strategies defined in the hibernate:</w:t>
      </w:r>
    </w:p>
    <w:p w14:paraId="3CCDED74" w14:textId="32A55D26" w:rsidR="00D264F5" w:rsidRPr="00D264F5" w:rsidRDefault="00D264F5" w:rsidP="00D264F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264F5">
        <w:rPr>
          <w:rFonts w:ascii="Palatino Linotype" w:hAnsi="Palatino Linotype"/>
        </w:rPr>
        <w:t>Table Per Hierarchy.</w:t>
      </w:r>
      <w:r>
        <w:rPr>
          <w:rFonts w:ascii="Palatino Linotype" w:hAnsi="Palatino Linotype"/>
        </w:rPr>
        <w:t xml:space="preserve"> Also known as </w:t>
      </w:r>
      <w:r w:rsidRPr="00D264F5">
        <w:rPr>
          <w:rFonts w:ascii="Palatino Linotype" w:hAnsi="Palatino Linotype"/>
        </w:rPr>
        <w:t>Single Table</w:t>
      </w:r>
    </w:p>
    <w:p w14:paraId="431B5F78" w14:textId="7F948FF5" w:rsidR="00D264F5" w:rsidRPr="00D264F5" w:rsidRDefault="00D264F5" w:rsidP="00D264F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264F5">
        <w:rPr>
          <w:rFonts w:ascii="Palatino Linotype" w:hAnsi="Palatino Linotype"/>
        </w:rPr>
        <w:t>Table Per Concrete class.</w:t>
      </w:r>
      <w:r>
        <w:rPr>
          <w:rFonts w:ascii="Palatino Linotype" w:hAnsi="Palatino Linotype"/>
        </w:rPr>
        <w:t xml:space="preserve"> Also known as Per Class</w:t>
      </w:r>
    </w:p>
    <w:p w14:paraId="49D28E95" w14:textId="78B05E40" w:rsidR="00D264F5" w:rsidRDefault="00D264F5" w:rsidP="00D264F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264F5">
        <w:rPr>
          <w:rFonts w:ascii="Palatino Linotype" w:hAnsi="Palatino Linotype"/>
        </w:rPr>
        <w:t>Table Per Subclass.</w:t>
      </w:r>
    </w:p>
    <w:p w14:paraId="0D304F72" w14:textId="39E29017" w:rsidR="002030BA" w:rsidRPr="002030BA" w:rsidRDefault="0049641B" w:rsidP="002030BA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2030BA">
        <w:rPr>
          <w:rFonts w:ascii="Palatino Linotype" w:hAnsi="Palatino Linotype"/>
          <w:b/>
          <w:bCs/>
          <w:sz w:val="26"/>
          <w:szCs w:val="26"/>
          <w:u w:val="single"/>
        </w:rPr>
        <w:t>Table Per Hierarchy – Single Table</w:t>
      </w:r>
    </w:p>
    <w:p w14:paraId="11647EAA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75C06B7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Inheritance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SINGLE_TABLE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07A74D9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@DiscriminatorColumn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"type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,discriminatorType=DiscriminatorType.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14:paraId="74E15E8D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04F5507F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14:paraId="521DCE29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C7AD34F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6F09646C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65E848F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3104F93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@Column</w:t>
      </w:r>
    </w:p>
    <w:p w14:paraId="23C963EA" w14:textId="77777777" w:rsidR="002030BA" w:rsidRDefault="002030BA" w:rsidP="0020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EA64234" w14:textId="33E0290C" w:rsidR="0049641B" w:rsidRDefault="00BF399C" w:rsidP="002030B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BF399C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2F6B02" wp14:editId="392EE904">
                <wp:simplePos x="0" y="0"/>
                <wp:positionH relativeFrom="column">
                  <wp:posOffset>3695700</wp:posOffset>
                </wp:positionH>
                <wp:positionV relativeFrom="paragraph">
                  <wp:posOffset>241935</wp:posOffset>
                </wp:positionV>
                <wp:extent cx="3556000" cy="10287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9B576" w14:textId="042FC6D6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</w:t>
                            </w:r>
                          </w:p>
                          <w:p w14:paraId="071354CD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@DiscriminatorValue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"contract"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) </w:t>
                            </w:r>
                          </w:p>
                          <w:p w14:paraId="0BA8E34A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ContractEmployee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692444CE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F707225" w14:textId="77777777" w:rsidR="00BF399C" w:rsidRDefault="00BF399C" w:rsidP="00BF399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4C30713F" w14:textId="23EE3339" w:rsidR="00BF399C" w:rsidRDefault="00BF399C" w:rsidP="00BF3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F6B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19.05pt;width:280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">
                <v:textbox>
                  <w:txbxContent>
                    <w:p w14:paraId="3CD9B576" w14:textId="042FC6D6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</w:t>
                      </w:r>
                    </w:p>
                    <w:p w14:paraId="071354CD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@DiscriminatorValue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"contract"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) </w:t>
                      </w:r>
                    </w:p>
                    <w:p w14:paraId="0BA8E34A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ContractEmployee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Employee {</w:t>
                      </w:r>
                    </w:p>
                    <w:p w14:paraId="692444CE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F707225" w14:textId="77777777" w:rsidR="00BF399C" w:rsidRDefault="00BF399C" w:rsidP="00BF399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4C30713F" w14:textId="23EE3339" w:rsidR="00BF399C" w:rsidRDefault="00BF399C" w:rsidP="00BF399C"/>
                  </w:txbxContent>
                </v:textbox>
                <w10:wrap type="square"/>
              </v:shape>
            </w:pict>
          </mc:Fallback>
        </mc:AlternateContent>
      </w:r>
      <w:r w:rsidRPr="00BF399C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40832" wp14:editId="00D5FE42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355600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49D00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</w:t>
                            </w:r>
                          </w:p>
                          <w:p w14:paraId="62D7E3A9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@DiscriminatorValue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"permanent"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) </w:t>
                            </w:r>
                          </w:p>
                          <w:p w14:paraId="0F45C25C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PermanetEmployee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023DEF7C" w14:textId="77777777" w:rsidR="00BF399C" w:rsidRDefault="00BF399C" w:rsidP="00BF39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1D191408" w14:textId="77777777" w:rsidR="00BF399C" w:rsidRDefault="00BF399C" w:rsidP="00BF399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103800E9" w14:textId="5A9A1B42" w:rsidR="00BF399C" w:rsidRDefault="00BF3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0832" id="_x0000_s1027" type="#_x0000_t202" style="position:absolute;margin-left:0;margin-top:19.05pt;width:280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">
                <v:textbox>
                  <w:txbxContent>
                    <w:p w14:paraId="65149D00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</w:t>
                      </w:r>
                    </w:p>
                    <w:p w14:paraId="62D7E3A9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@DiscriminatorValue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"permanent"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) </w:t>
                      </w:r>
                    </w:p>
                    <w:p w14:paraId="0F45C25C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PermanetEmployee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Employee {</w:t>
                      </w:r>
                    </w:p>
                    <w:p w14:paraId="023DEF7C" w14:textId="77777777" w:rsidR="00BF399C" w:rsidRDefault="00BF399C" w:rsidP="00BF39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1D191408" w14:textId="77777777" w:rsidR="00BF399C" w:rsidRDefault="00BF399C" w:rsidP="00BF399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103800E9" w14:textId="5A9A1B42" w:rsidR="00BF399C" w:rsidRDefault="00BF399C"/>
                  </w:txbxContent>
                </v:textbox>
                <w10:wrap type="square"/>
              </v:shape>
            </w:pict>
          </mc:Fallback>
        </mc:AlternateContent>
      </w:r>
      <w:r w:rsidR="002030B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89924E9" w14:textId="116C8FD0" w:rsidR="00C61F52" w:rsidRDefault="00C61F52" w:rsidP="002030B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75DB656" w14:textId="1E47B4ED" w:rsidR="00DA14ED" w:rsidRPr="00DA14ED" w:rsidRDefault="00DA14ED" w:rsidP="00AB0711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DA14ED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2DC3AD53" w14:textId="53B3DB99" w:rsidR="00DA14ED" w:rsidRDefault="00DA14ED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0A0CA2AB" wp14:editId="2D723490">
            <wp:extent cx="2349500" cy="1071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975" cy="10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270" w14:textId="62A4DDE0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9E0B662" w14:textId="4AF8FD25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251A5E3" w14:textId="279D9F47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3E7B60C" w14:textId="6C43210A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1BC763F" w14:textId="3611085C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67A711D" w14:textId="62523F26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84D77F0" w14:textId="1EFEF194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58687DE" w14:textId="051725F8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4185829" w14:textId="14FAF829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B0EF982" w14:textId="0886EE69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B74E120" w14:textId="77777777" w:rsidR="00BF399C" w:rsidRDefault="00BF399C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32AF730" w14:textId="72C49093" w:rsidR="00DA14ED" w:rsidRPr="00B03425" w:rsidRDefault="00B03425" w:rsidP="00AB0711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B03425">
        <w:rPr>
          <w:rFonts w:ascii="Palatino Linotype" w:hAnsi="Palatino Linotype"/>
          <w:b/>
          <w:bCs/>
          <w:sz w:val="26"/>
          <w:szCs w:val="26"/>
          <w:u w:val="single"/>
        </w:rPr>
        <w:lastRenderedPageBreak/>
        <w:t>Table Per Concrete class – Table Per Class</w:t>
      </w:r>
    </w:p>
    <w:p w14:paraId="20703067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"vehicle"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AFDA51B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Inheritance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TABLE_PER_CLASS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FB3AD70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6B11771A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Vehicle {</w:t>
      </w:r>
    </w:p>
    <w:p w14:paraId="18132359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13FCD66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77B78124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5E24008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BF59C8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@Column</w:t>
      </w:r>
    </w:p>
    <w:p w14:paraId="3EE4368E" w14:textId="77777777" w:rsidR="00B03425" w:rsidRDefault="00B03425" w:rsidP="00B0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3CC5CF6" w14:textId="2C2ACA5F" w:rsidR="00DA14ED" w:rsidRDefault="00C86B52" w:rsidP="00B0342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C86B52">
        <w:rPr>
          <w:rFonts w:ascii="Consolas" w:hAnsi="Consolas" w:cs="Consolas"/>
          <w:b/>
          <w:bCs/>
          <w:noProof/>
          <w:color w:val="000000"/>
          <w:sz w:val="24"/>
          <w:szCs w:val="24"/>
          <w:u w:val="single"/>
          <w:lang w:bidi="hi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A596C9" wp14:editId="48EC7EC4">
                <wp:simplePos x="0" y="0"/>
                <wp:positionH relativeFrom="column">
                  <wp:posOffset>3644900</wp:posOffset>
                </wp:positionH>
                <wp:positionV relativeFrom="paragraph">
                  <wp:posOffset>254000</wp:posOffset>
                </wp:positionV>
                <wp:extent cx="3632200" cy="1404620"/>
                <wp:effectExtent l="0" t="0" r="2540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2CF32" w14:textId="34A2A518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</w:p>
                          <w:p w14:paraId="2D43A408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"fourwheeler"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6F88BEB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581C7503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FourWheelerVehicle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Vehicle {</w:t>
                            </w:r>
                          </w:p>
                          <w:p w14:paraId="56C1C83C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4C6165E" w14:textId="637FB07D" w:rsidR="00C86B52" w:rsidRDefault="00C86B52" w:rsidP="00C86B5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596C9" id="_x0000_s1028" type="#_x0000_t202" style="position:absolute;margin-left:287pt;margin-top:20pt;width:2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">
                <v:textbox style="mso-fit-shape-to-text:t">
                  <w:txbxContent>
                    <w:p w14:paraId="7932CF32" w14:textId="34A2A518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</w:p>
                    <w:p w14:paraId="2D43A408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(name=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"fourwheeler"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6F88BEB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u w:val="single"/>
                          <w:lang w:bidi="hi-IN"/>
                        </w:rPr>
                        <w:t>@Data</w:t>
                      </w:r>
                    </w:p>
                    <w:p w14:paraId="581C7503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FourWheelerVehicle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Vehicle {</w:t>
                      </w:r>
                    </w:p>
                    <w:p w14:paraId="56C1C83C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4C6165E" w14:textId="637FB07D" w:rsidR="00C86B52" w:rsidRDefault="00C86B52" w:rsidP="00C86B5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6B52">
        <w:rPr>
          <w:rFonts w:ascii="Consolas" w:hAnsi="Consolas" w:cs="Consolas"/>
          <w:b/>
          <w:bCs/>
          <w:noProof/>
          <w:color w:val="000000"/>
          <w:sz w:val="24"/>
          <w:szCs w:val="24"/>
          <w:u w:val="single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5E66A7" wp14:editId="46E48800">
                <wp:simplePos x="0" y="0"/>
                <wp:positionH relativeFrom="column">
                  <wp:posOffset>-38100</wp:posOffset>
                </wp:positionH>
                <wp:positionV relativeFrom="paragraph">
                  <wp:posOffset>254000</wp:posOffset>
                </wp:positionV>
                <wp:extent cx="3606800" cy="1404620"/>
                <wp:effectExtent l="0" t="0" r="1270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D97C8" w14:textId="64D4F6D9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</w:p>
                          <w:p w14:paraId="5784AADF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"twowheeler"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) </w:t>
                            </w:r>
                          </w:p>
                          <w:p w14:paraId="179C1756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5A380E6A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TwoWheelerVehicle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Vehicle {</w:t>
                            </w:r>
                          </w:p>
                          <w:p w14:paraId="338DDFFC" w14:textId="77777777" w:rsidR="00C86B52" w:rsidRDefault="00C86B52" w:rsidP="00C86B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A142A69" w14:textId="143588FC" w:rsidR="00C86B52" w:rsidRDefault="00C86B52" w:rsidP="00C86B5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E66A7" id="_x0000_s1029" type="#_x0000_t202" style="position:absolute;margin-left:-3pt;margin-top:20pt;width:28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QT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">
                <v:textbox style="mso-fit-shape-to-text:t">
                  <w:txbxContent>
                    <w:p w14:paraId="4F0D97C8" w14:textId="64D4F6D9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</w:p>
                    <w:p w14:paraId="5784AADF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(name=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"twowheeler"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) </w:t>
                      </w:r>
                    </w:p>
                    <w:p w14:paraId="179C1756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u w:val="single"/>
                          <w:lang w:bidi="hi-IN"/>
                        </w:rPr>
                        <w:t>@Data</w:t>
                      </w:r>
                    </w:p>
                    <w:p w14:paraId="5A380E6A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TwoWheelerVehicle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Vehicle {</w:t>
                      </w:r>
                    </w:p>
                    <w:p w14:paraId="338DDFFC" w14:textId="77777777" w:rsidR="00C86B52" w:rsidRDefault="00C86B52" w:rsidP="00C86B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A142A69" w14:textId="143588FC" w:rsidR="00C86B52" w:rsidRDefault="00C86B52" w:rsidP="00C86B5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425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CE1B1C8" w14:textId="77777777" w:rsidR="004D471F" w:rsidRDefault="004D471F" w:rsidP="00A27F0A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</w:p>
    <w:p w14:paraId="5B308865" w14:textId="4341C2F9" w:rsidR="00A27F0A" w:rsidRPr="00DA14ED" w:rsidRDefault="00A27F0A" w:rsidP="00A27F0A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DA14ED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6A487449" w14:textId="77777777" w:rsidR="000C7680" w:rsidRDefault="000C7680" w:rsidP="000C7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vehicle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78A206A2" w14:textId="77777777" w:rsidR="000C7680" w:rsidRDefault="000C7680" w:rsidP="000C7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twowheeler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7AE56730" w14:textId="7327F960" w:rsidR="000C7680" w:rsidRDefault="000C7680" w:rsidP="000C7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fourwheeler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5F96D7A0" w14:textId="38DB09CA" w:rsidR="000C7680" w:rsidRDefault="000C7680" w:rsidP="000C7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46135D1B" w14:textId="1AB8BD50" w:rsidR="000C7680" w:rsidRDefault="001C1EB5" w:rsidP="000C7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F7C7394" wp14:editId="3E59A9D2">
            <wp:extent cx="1587500" cy="797821"/>
            <wp:effectExtent l="0" t="0" r="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069" cy="8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</w:t>
      </w:r>
      <w:r w:rsidR="002608A8">
        <w:rPr>
          <w:noProof/>
        </w:rPr>
        <w:drawing>
          <wp:inline distT="0" distB="0" distL="0" distR="0" wp14:anchorId="3D9535F8" wp14:editId="1ABE3AD3">
            <wp:extent cx="1748589" cy="762000"/>
            <wp:effectExtent l="0" t="0" r="444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152" cy="7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8A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</w:t>
      </w:r>
      <w:r w:rsidR="002608A8">
        <w:rPr>
          <w:noProof/>
        </w:rPr>
        <w:drawing>
          <wp:inline distT="0" distB="0" distL="0" distR="0" wp14:anchorId="551298BB" wp14:editId="31BC2A8A">
            <wp:extent cx="1714500" cy="780710"/>
            <wp:effectExtent l="0" t="0" r="0" b="63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807" cy="7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5CFC" w14:textId="723E7313" w:rsidR="002608A8" w:rsidRDefault="002608A8" w:rsidP="000C7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3BB0E65D" w14:textId="77777777" w:rsidR="00125F9D" w:rsidRDefault="00125F9D" w:rsidP="00C361D7">
      <w:pPr>
        <w:rPr>
          <w:rFonts w:ascii="Palatino Linotype" w:hAnsi="Palatino Linotype"/>
          <w:b/>
          <w:bCs/>
          <w:sz w:val="26"/>
          <w:szCs w:val="26"/>
          <w:u w:val="single"/>
        </w:rPr>
      </w:pPr>
    </w:p>
    <w:p w14:paraId="7F00EB73" w14:textId="77777777" w:rsidR="00125F9D" w:rsidRDefault="00125F9D" w:rsidP="00C361D7">
      <w:pPr>
        <w:rPr>
          <w:rFonts w:ascii="Palatino Linotype" w:hAnsi="Palatino Linotype"/>
          <w:b/>
          <w:bCs/>
          <w:sz w:val="26"/>
          <w:szCs w:val="26"/>
          <w:u w:val="single"/>
        </w:rPr>
      </w:pPr>
    </w:p>
    <w:p w14:paraId="2B52AA81" w14:textId="77777777" w:rsidR="00125F9D" w:rsidRDefault="00125F9D" w:rsidP="00C361D7">
      <w:pPr>
        <w:rPr>
          <w:rFonts w:ascii="Palatino Linotype" w:hAnsi="Palatino Linotype"/>
          <w:b/>
          <w:bCs/>
          <w:sz w:val="26"/>
          <w:szCs w:val="26"/>
          <w:u w:val="single"/>
        </w:rPr>
      </w:pPr>
    </w:p>
    <w:p w14:paraId="19059564" w14:textId="77777777" w:rsidR="00125F9D" w:rsidRDefault="00125F9D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>
        <w:rPr>
          <w:rFonts w:ascii="Palatino Linotype" w:hAnsi="Palatino Linotype"/>
          <w:b/>
          <w:bCs/>
          <w:sz w:val="26"/>
          <w:szCs w:val="26"/>
          <w:u w:val="single"/>
        </w:rPr>
        <w:br w:type="page"/>
      </w:r>
    </w:p>
    <w:p w14:paraId="306DC332" w14:textId="1D63CEE9" w:rsidR="002608A8" w:rsidRPr="00C361D7" w:rsidRDefault="00C361D7" w:rsidP="00C361D7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C361D7">
        <w:rPr>
          <w:rFonts w:ascii="Palatino Linotype" w:hAnsi="Palatino Linotype"/>
          <w:b/>
          <w:bCs/>
          <w:sz w:val="26"/>
          <w:szCs w:val="26"/>
          <w:u w:val="single"/>
        </w:rPr>
        <w:lastRenderedPageBreak/>
        <w:t>Table Per Subclass</w:t>
      </w:r>
    </w:p>
    <w:p w14:paraId="7596218B" w14:textId="77777777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B91C45D" w14:textId="6D3BD29F" w:rsidR="00C361D7" w:rsidRDefault="000C5EC0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93F29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B3AB7A" wp14:editId="05D1986D">
                <wp:simplePos x="0" y="0"/>
                <wp:positionH relativeFrom="column">
                  <wp:posOffset>3708400</wp:posOffset>
                </wp:positionH>
                <wp:positionV relativeFrom="paragraph">
                  <wp:posOffset>125095</wp:posOffset>
                </wp:positionV>
                <wp:extent cx="2959100" cy="1060450"/>
                <wp:effectExtent l="0" t="0" r="127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EADB" w14:textId="08635BD6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"sedan"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B7BA959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@PrimaryKeyJoinColumn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)  </w:t>
                            </w:r>
                          </w:p>
                          <w:p w14:paraId="521CBAB6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3333A9DD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SedanCar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Car {</w:t>
                            </w:r>
                          </w:p>
                          <w:p w14:paraId="600863A4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CE37B0C" w14:textId="77777777" w:rsidR="00093F29" w:rsidRDefault="00093F29" w:rsidP="00093F29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55AD9E19" w14:textId="273070C7" w:rsidR="00093F29" w:rsidRDefault="00093F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AB7A" id="_x0000_s1030" type="#_x0000_t202" style="position:absolute;margin-left:292pt;margin-top:9.85pt;width:233pt;height:8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">
                <v:textbox>
                  <w:txbxContent>
                    <w:p w14:paraId="4461EADB" w14:textId="08635BD6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"sedan"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B7BA959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@PrimaryKeyJoinColumn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(name=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)  </w:t>
                      </w:r>
                    </w:p>
                    <w:p w14:paraId="521CBAB6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u w:val="single"/>
                          <w:lang w:bidi="hi-IN"/>
                        </w:rPr>
                        <w:t>@Data</w:t>
                      </w:r>
                    </w:p>
                    <w:p w14:paraId="3333A9DD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SedanCar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Car {</w:t>
                      </w:r>
                    </w:p>
                    <w:p w14:paraId="600863A4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CE37B0C" w14:textId="77777777" w:rsidR="00093F29" w:rsidRDefault="00093F29" w:rsidP="00093F29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55AD9E19" w14:textId="273070C7" w:rsidR="00093F29" w:rsidRDefault="00093F29"/>
                  </w:txbxContent>
                </v:textbox>
                <w10:wrap type="square"/>
              </v:shape>
            </w:pict>
          </mc:Fallback>
        </mc:AlternateContent>
      </w:r>
      <w:r w:rsidR="00C361D7"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 w:rsidR="00C361D7">
        <w:rPr>
          <w:rFonts w:ascii="Consolas" w:hAnsi="Consolas" w:cs="Consolas"/>
          <w:color w:val="646464"/>
          <w:sz w:val="20"/>
          <w:szCs w:val="20"/>
          <w:lang w:bidi="hi-IN"/>
        </w:rPr>
        <w:t>Inheritance</w:t>
      </w:r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 xml:space="preserve">strategy = </w:t>
      </w:r>
      <w:proofErr w:type="spellStart"/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>InheritanceType.</w:t>
      </w:r>
      <w:r w:rsidR="00C361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JOINED</w:t>
      </w:r>
      <w:proofErr w:type="spellEnd"/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226E8CB" w14:textId="04D8EECA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69BD98BF" w14:textId="79D4B405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Car {</w:t>
      </w:r>
    </w:p>
    <w:p w14:paraId="2999D1E5" w14:textId="77777777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D16175C" w14:textId="77846040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238ADDBE" w14:textId="6E73F911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1699A24" w14:textId="77777777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4B21EE" w14:textId="696498E3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@Column</w:t>
      </w:r>
    </w:p>
    <w:p w14:paraId="3C6192E9" w14:textId="5409A120" w:rsidR="00C361D7" w:rsidRDefault="000C5EC0" w:rsidP="00C36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93F29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023A3A" wp14:editId="64B85B64">
                <wp:simplePos x="0" y="0"/>
                <wp:positionH relativeFrom="column">
                  <wp:posOffset>3752850</wp:posOffset>
                </wp:positionH>
                <wp:positionV relativeFrom="paragraph">
                  <wp:posOffset>72390</wp:posOffset>
                </wp:positionV>
                <wp:extent cx="2965450" cy="1060450"/>
                <wp:effectExtent l="0" t="0" r="2540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A216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"hatchback"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9615A3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@PrimaryKeyJoinColumn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)  </w:t>
                            </w:r>
                          </w:p>
                          <w:p w14:paraId="06C8DA6C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62700A4B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HatchBackCar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Car {</w:t>
                            </w:r>
                          </w:p>
                          <w:p w14:paraId="7F47CDC3" w14:textId="77777777" w:rsidR="00093F29" w:rsidRDefault="00093F29" w:rsidP="00093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26C3D68" w14:textId="00ADAEF9" w:rsidR="00093F29" w:rsidRDefault="00093F29" w:rsidP="00093F2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3A3A" id="_x0000_s1031" type="#_x0000_t202" style="position:absolute;margin-left:295.5pt;margin-top:5.7pt;width:233.5pt;height:8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">
                <v:textbox>
                  <w:txbxContent>
                    <w:p w14:paraId="4E4BA216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"hatchback"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9615A3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@PrimaryKeyJoinColumn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(name=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)  </w:t>
                      </w:r>
                    </w:p>
                    <w:p w14:paraId="06C8DA6C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u w:val="single"/>
                          <w:lang w:bidi="hi-IN"/>
                        </w:rPr>
                        <w:t>@Data</w:t>
                      </w:r>
                    </w:p>
                    <w:p w14:paraId="62700A4B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HatchBackCar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Car {</w:t>
                      </w:r>
                    </w:p>
                    <w:p w14:paraId="7F47CDC3" w14:textId="77777777" w:rsidR="00093F29" w:rsidRDefault="00093F29" w:rsidP="00093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26C3D68" w14:textId="00ADAEF9" w:rsidR="00093F29" w:rsidRDefault="00093F29" w:rsidP="00093F2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C361D7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 w:rsidR="00C361D7"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 w:rsidR="00C361D7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25A1608" w14:textId="18043ECD" w:rsidR="00C361D7" w:rsidRDefault="00C361D7" w:rsidP="00C36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B8FDDFD" w14:textId="5944341F" w:rsidR="00870BED" w:rsidRDefault="00870BED" w:rsidP="00AB071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2C44F52" w14:textId="77777777" w:rsidR="00974B0B" w:rsidRPr="00DA14ED" w:rsidRDefault="00974B0B" w:rsidP="00974B0B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DA14ED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7A9E53E1" w14:textId="77777777" w:rsidR="00974B0B" w:rsidRDefault="00974B0B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car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2704E649" w14:textId="77777777" w:rsidR="00974B0B" w:rsidRDefault="00974B0B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sedan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020348A1" w14:textId="3D17661C" w:rsidR="00974B0B" w:rsidRDefault="00974B0B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hatchback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45B5240D" w14:textId="5134E56E" w:rsidR="00093F29" w:rsidRDefault="00093F29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75529D93" w14:textId="0ACE2063" w:rsidR="00093F29" w:rsidRDefault="00E17062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2440CB20" wp14:editId="31787C0F">
            <wp:extent cx="1250950" cy="1215612"/>
            <wp:effectExtent l="0" t="0" r="635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ab/>
        <w:t xml:space="preserve"> </w:t>
      </w:r>
      <w:r>
        <w:rPr>
          <w:noProof/>
        </w:rPr>
        <w:drawing>
          <wp:inline distT="0" distB="0" distL="0" distR="0" wp14:anchorId="0B34A3F5" wp14:editId="28EBDD16">
            <wp:extent cx="1574800" cy="854892"/>
            <wp:effectExtent l="0" t="0" r="6350" b="254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358" cy="8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</w:t>
      </w:r>
      <w:r>
        <w:rPr>
          <w:noProof/>
        </w:rPr>
        <w:drawing>
          <wp:inline distT="0" distB="0" distL="0" distR="0" wp14:anchorId="68039DF9" wp14:editId="5F1F7245">
            <wp:extent cx="1771650" cy="851755"/>
            <wp:effectExtent l="0" t="0" r="0" b="571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232" cy="8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E63" w14:textId="54B42D6D" w:rsidR="00C007EF" w:rsidRDefault="00C007EF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6D8D2CDA" w14:textId="5573919A" w:rsidR="00C007EF" w:rsidRPr="000C5EC0" w:rsidRDefault="00C007EF" w:rsidP="00974B0B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8"/>
          <w:szCs w:val="28"/>
          <w:u w:val="single"/>
        </w:rPr>
      </w:pPr>
      <w:proofErr w:type="spellStart"/>
      <w:r w:rsidRPr="000C5EC0">
        <w:rPr>
          <w:rFonts w:ascii="Palatino Linotype" w:hAnsi="Palatino Linotype"/>
          <w:b/>
          <w:bCs/>
          <w:sz w:val="28"/>
          <w:szCs w:val="28"/>
          <w:u w:val="single"/>
        </w:rPr>
        <w:t>MappedSuperClass</w:t>
      </w:r>
      <w:proofErr w:type="spellEnd"/>
    </w:p>
    <w:p w14:paraId="04B2A232" w14:textId="766CB454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C5EC0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EE8322" wp14:editId="7EB03583">
                <wp:simplePos x="0" y="0"/>
                <wp:positionH relativeFrom="column">
                  <wp:posOffset>3213100</wp:posOffset>
                </wp:positionH>
                <wp:positionV relativeFrom="paragraph">
                  <wp:posOffset>107315</wp:posOffset>
                </wp:positionV>
                <wp:extent cx="2360930" cy="971550"/>
                <wp:effectExtent l="0" t="0" r="1143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A2F62" w14:textId="05F5D04D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Table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"debit"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0008C2F5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DebitCard</w:t>
                            </w:r>
                            <w:proofErr w:type="spell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BaseCard</w:t>
                            </w:r>
                            <w:proofErr w:type="spell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6B2BEA52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0EC94A46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@Column</w:t>
                            </w:r>
                          </w:p>
                          <w:p w14:paraId="5B3311B5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 w:rsidRPr="000C5EC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type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13B2206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71A84874" w14:textId="77777777" w:rsidR="000C5EC0" w:rsidRDefault="000C5EC0" w:rsidP="000C5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8322" id="_x0000_s1032" type="#_x0000_t202" style="position:absolute;margin-left:253pt;margin-top:8.45pt;width:185.9pt;height:76.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">
                <v:textbox>
                  <w:txbxContent>
                    <w:p w14:paraId="734A2F62" w14:textId="05F5D04D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Table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0C5EC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"debit"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0008C2F5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DebitCard</w:t>
                      </w:r>
                      <w:proofErr w:type="spell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BaseCard</w:t>
                      </w:r>
                      <w:proofErr w:type="spell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6B2BEA52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0EC94A46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@Column</w:t>
                      </w:r>
                    </w:p>
                    <w:p w14:paraId="5B3311B5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String </w:t>
                      </w:r>
                      <w:proofErr w:type="gramStart"/>
                      <w:r w:rsidRPr="000C5EC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type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513B2206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71A84874" w14:textId="77777777" w:rsidR="000C5EC0" w:rsidRDefault="000C5EC0" w:rsidP="000C5EC0"/>
                  </w:txbxContent>
                </v:textbox>
                <w10:wrap type="square"/>
              </v:shape>
            </w:pict>
          </mc:Fallback>
        </mc:AlternateContent>
      </w:r>
      <w:r w:rsidRPr="000C5EC0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B5E145" wp14:editId="37C939FD">
                <wp:simplePos x="0" y="0"/>
                <wp:positionH relativeFrom="column">
                  <wp:posOffset>63500</wp:posOffset>
                </wp:positionH>
                <wp:positionV relativeFrom="paragraph">
                  <wp:posOffset>126365</wp:posOffset>
                </wp:positionV>
                <wp:extent cx="2360930" cy="952500"/>
                <wp:effectExtent l="0" t="0" r="1143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4FB13" w14:textId="63B02745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Table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"credit"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3A30EABC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CreditCard</w:t>
                            </w:r>
                            <w:proofErr w:type="spell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BaseCard</w:t>
                            </w:r>
                            <w:proofErr w:type="spell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01A9F82E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70A2B3EE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@Column</w:t>
                            </w:r>
                          </w:p>
                          <w:p w14:paraId="2CDDACA5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 w:rsidRPr="000C5EC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type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F350CA2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77D2C719" w14:textId="5505B446" w:rsidR="000C5EC0" w:rsidRDefault="000C5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E145" id="_x0000_s1033" type="#_x0000_t202" style="position:absolute;margin-left:5pt;margin-top:9.95pt;width:185.9pt;height:7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47EgIAACY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">
                <v:textbox>
                  <w:txbxContent>
                    <w:p w14:paraId="3F54FB13" w14:textId="63B02745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Table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0C5EC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"credit"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3A30EABC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CreditCard</w:t>
                      </w:r>
                      <w:proofErr w:type="spell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BaseCard</w:t>
                      </w:r>
                      <w:proofErr w:type="spell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01A9F82E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70A2B3EE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@Column</w:t>
                      </w:r>
                    </w:p>
                    <w:p w14:paraId="2CDDACA5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String </w:t>
                      </w:r>
                      <w:proofErr w:type="gramStart"/>
                      <w:r w:rsidRPr="000C5EC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type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4F350CA2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77D2C719" w14:textId="5505B446" w:rsidR="000C5EC0" w:rsidRDefault="000C5EC0"/>
                  </w:txbxContent>
                </v:textbox>
                <w10:wrap type="square"/>
              </v:shape>
            </w:pict>
          </mc:Fallback>
        </mc:AlternateContent>
      </w:r>
    </w:p>
    <w:p w14:paraId="5E941BA8" w14:textId="76C01ED4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E95E11A" w14:textId="329F0DA9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7C1BDA3" w14:textId="1E94F933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428CAFB" w14:textId="2BA9C364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089149C" w14:textId="778E82DE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5C85C8D" w14:textId="33C61271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CB4992C" w14:textId="675EFA13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C521E6" w14:textId="1F32FA99" w:rsidR="001C48EA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0C5EC0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F319DE" wp14:editId="6DBBC59C">
                <wp:simplePos x="0" y="0"/>
                <wp:positionH relativeFrom="column">
                  <wp:posOffset>3289300</wp:posOffset>
                </wp:positionH>
                <wp:positionV relativeFrom="paragraph">
                  <wp:posOffset>34925</wp:posOffset>
                </wp:positionV>
                <wp:extent cx="2360930" cy="1333500"/>
                <wp:effectExtent l="0" t="0" r="1143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57DF" w14:textId="6A22853D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@MappedSuperclass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@Data</w:t>
                            </w:r>
                          </w:p>
                          <w:p w14:paraId="424BE206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BaseCard</w:t>
                            </w:r>
                            <w:proofErr w:type="spellEnd"/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742ADC1D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B4B3FDE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@Id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@GeneratedValue</w:t>
                            </w:r>
                          </w:p>
                          <w:p w14:paraId="00DE00E4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long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0C5EC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id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FD4EB1D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064CB1E6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@Column</w:t>
                            </w:r>
                          </w:p>
                          <w:p w14:paraId="475174E2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0C5EC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 w:rsidRPr="000C5EC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name</w:t>
                            </w: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AFDE203" w14:textId="77777777" w:rsidR="000C5EC0" w:rsidRPr="000C5EC0" w:rsidRDefault="000C5EC0" w:rsidP="000C5E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0C5EC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43E48F16" w14:textId="77777777" w:rsidR="000C5EC0" w:rsidRDefault="000C5EC0" w:rsidP="000C5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19DE" id="_x0000_s1034" type="#_x0000_t202" style="position:absolute;margin-left:259pt;margin-top:2.75pt;width:185.9pt;height:10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LkFAIAACc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">
                <v:textbox>
                  <w:txbxContent>
                    <w:p w14:paraId="392457DF" w14:textId="6A22853D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@MappedSuperclass</w:t>
                      </w:r>
                      <w:r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@Data</w:t>
                      </w:r>
                    </w:p>
                    <w:p w14:paraId="424BE206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BaseCard</w:t>
                      </w:r>
                      <w:proofErr w:type="spellEnd"/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742ADC1D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2B4B3FDE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@Id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@GeneratedValue</w:t>
                      </w:r>
                    </w:p>
                    <w:p w14:paraId="00DE00E4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long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gramStart"/>
                      <w:r w:rsidRPr="000C5EC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id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5FD4EB1D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064CB1E6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@Column</w:t>
                      </w:r>
                    </w:p>
                    <w:p w14:paraId="475174E2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0C5EC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String </w:t>
                      </w:r>
                      <w:proofErr w:type="gramStart"/>
                      <w:r w:rsidRPr="000C5EC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name</w:t>
                      </w: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1AFDE203" w14:textId="77777777" w:rsidR="000C5EC0" w:rsidRPr="000C5EC0" w:rsidRDefault="000C5EC0" w:rsidP="000C5E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</w:pPr>
                      <w:r w:rsidRPr="000C5EC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43E48F16" w14:textId="77777777" w:rsidR="000C5EC0" w:rsidRDefault="000C5EC0" w:rsidP="000C5EC0"/>
                  </w:txbxContent>
                </v:textbox>
                <w10:wrap type="square"/>
              </v:shape>
            </w:pict>
          </mc:Fallback>
        </mc:AlternateContent>
      </w:r>
    </w:p>
    <w:p w14:paraId="024328F8" w14:textId="3A70C00C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16282587" w14:textId="38952A89" w:rsidR="000C5EC0" w:rsidRPr="00D14226" w:rsidRDefault="00D14226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</w:pPr>
      <w:proofErr w:type="spellStart"/>
      <w:r w:rsidRPr="00D14226"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BaseCard</w:t>
      </w:r>
      <w:proofErr w:type="spellEnd"/>
      <w:r w:rsidRPr="00D14226"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 xml:space="preserve"> is not an Entity.</w:t>
      </w:r>
    </w:p>
    <w:p w14:paraId="7DC85CE8" w14:textId="421AF4ED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6474BABA" w14:textId="6D2C579F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592A57BC" w14:textId="055CC762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5359A59C" w14:textId="3133358D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149A40EF" w14:textId="7CB9DB13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794A171F" w14:textId="293919A0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0E98EAB1" w14:textId="77777777" w:rsidR="000C5EC0" w:rsidRDefault="000C5EC0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080B0D89" w14:textId="77777777" w:rsidR="000C5EC0" w:rsidRPr="00DA14ED" w:rsidRDefault="000C5EC0" w:rsidP="000C5EC0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DA14ED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37657131" w14:textId="77777777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credit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49B4271D" w14:textId="77777777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bidi="hi-IN"/>
        </w:rPr>
        <w:t>debit</w:t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>;</w:t>
      </w:r>
      <w:proofErr w:type="gramEnd"/>
    </w:p>
    <w:p w14:paraId="19173996" w14:textId="61693615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481043ED" wp14:editId="5CA8785C">
            <wp:extent cx="2133600" cy="741218"/>
            <wp:effectExtent l="0" t="0" r="0" b="190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623" cy="7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</w:t>
      </w:r>
      <w:r>
        <w:rPr>
          <w:noProof/>
        </w:rPr>
        <w:drawing>
          <wp:inline distT="0" distB="0" distL="0" distR="0" wp14:anchorId="1C4CA75C" wp14:editId="09BC6148">
            <wp:extent cx="2195304" cy="69215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849" cy="6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940" w14:textId="77777777" w:rsidR="000C5EC0" w:rsidRDefault="000C5EC0" w:rsidP="000C5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5B239F2D" w14:textId="009E6EAC" w:rsidR="006B2772" w:rsidRDefault="006B2772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14:paraId="59087EDF" w14:textId="7F99AE20" w:rsidR="00DB60C5" w:rsidRDefault="00DB60C5">
      <w:pPr>
        <w:rPr>
          <w:rFonts w:ascii="Courier New" w:hAnsi="Courier New" w:cs="Courier New"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color w:val="0000FF"/>
          <w:sz w:val="20"/>
          <w:szCs w:val="20"/>
          <w:lang w:bidi="hi-IN"/>
        </w:rPr>
        <w:br w:type="page"/>
      </w:r>
    </w:p>
    <w:p w14:paraId="6E273E05" w14:textId="77777777" w:rsidR="00DB60C5" w:rsidRDefault="00DB60C5" w:rsidP="00DB60C5">
      <w:pPr>
        <w:pStyle w:val="Title"/>
        <w:rPr>
          <w:sz w:val="54"/>
          <w:szCs w:val="54"/>
          <w:u w:val="single"/>
          <w:lang w:bidi="hi-IN"/>
        </w:rPr>
      </w:pPr>
      <w:r w:rsidRPr="00F56E6E">
        <w:rPr>
          <w:sz w:val="54"/>
          <w:szCs w:val="54"/>
          <w:u w:val="single"/>
          <w:lang w:bidi="hi-IN"/>
        </w:rPr>
        <w:lastRenderedPageBreak/>
        <w:t>Inheritance Mapping in Spring JPA Hibernate</w:t>
      </w:r>
    </w:p>
    <w:p w14:paraId="72832B6B" w14:textId="77777777" w:rsidR="00DB60C5" w:rsidRPr="003A0800" w:rsidRDefault="00DB60C5" w:rsidP="00DB60C5">
      <w:pPr>
        <w:rPr>
          <w:lang w:bidi="hi-IN"/>
        </w:rPr>
      </w:pPr>
      <w:r w:rsidRPr="003A0800">
        <w:rPr>
          <w:lang w:bidi="hi-IN"/>
        </w:rPr>
        <w:t>Relational databases don't have a straightforward way to map class hierarchies onto database tables.</w:t>
      </w:r>
    </w:p>
    <w:p w14:paraId="2D258D67" w14:textId="77777777" w:rsidR="00DB60C5" w:rsidRPr="003A0800" w:rsidRDefault="00DB60C5" w:rsidP="00DB60C5">
      <w:pPr>
        <w:rPr>
          <w:lang w:bidi="hi-IN"/>
        </w:rPr>
      </w:pPr>
      <w:r w:rsidRPr="003A0800">
        <w:rPr>
          <w:lang w:bidi="hi-IN"/>
        </w:rPr>
        <w:t>To address this, the JPA specification provides several strategies:</w:t>
      </w:r>
    </w:p>
    <w:p w14:paraId="14AE60B1" w14:textId="77777777" w:rsidR="00DB60C5" w:rsidRPr="003A0800" w:rsidRDefault="00DB60C5" w:rsidP="00DB60C5">
      <w:pPr>
        <w:numPr>
          <w:ilvl w:val="0"/>
          <w:numId w:val="2"/>
        </w:numPr>
        <w:rPr>
          <w:lang w:bidi="hi-IN"/>
        </w:rPr>
      </w:pPr>
      <w:proofErr w:type="spellStart"/>
      <w:r w:rsidRPr="003A0800">
        <w:rPr>
          <w:i/>
          <w:iCs/>
          <w:lang w:bidi="hi-IN"/>
        </w:rPr>
        <w:t>MappedSuperclass</w:t>
      </w:r>
      <w:proofErr w:type="spellEnd"/>
      <w:r w:rsidRPr="003A0800">
        <w:rPr>
          <w:lang w:bidi="hi-IN"/>
        </w:rPr>
        <w:t> – the parent classes, can't be entities</w:t>
      </w:r>
    </w:p>
    <w:p w14:paraId="00C02997" w14:textId="77777777" w:rsidR="00DB60C5" w:rsidRPr="003A0800" w:rsidRDefault="00DB60C5" w:rsidP="00DB60C5">
      <w:pPr>
        <w:numPr>
          <w:ilvl w:val="0"/>
          <w:numId w:val="2"/>
        </w:numPr>
        <w:rPr>
          <w:lang w:bidi="hi-IN"/>
        </w:rPr>
      </w:pPr>
      <w:r w:rsidRPr="003A0800">
        <w:rPr>
          <w:lang w:bidi="hi-IN"/>
        </w:rPr>
        <w:t>Single Table – the entities from different classes with a common ancestor are placed in a single table</w:t>
      </w:r>
    </w:p>
    <w:p w14:paraId="67083DAD" w14:textId="77777777" w:rsidR="00DB60C5" w:rsidRPr="003A0800" w:rsidRDefault="00DB60C5" w:rsidP="00DB60C5">
      <w:pPr>
        <w:numPr>
          <w:ilvl w:val="0"/>
          <w:numId w:val="2"/>
        </w:numPr>
        <w:rPr>
          <w:lang w:bidi="hi-IN"/>
        </w:rPr>
      </w:pPr>
      <w:r w:rsidRPr="003A0800">
        <w:rPr>
          <w:lang w:bidi="hi-IN"/>
        </w:rPr>
        <w:t>Joined Table – each class has its table and querying a subclass entity requires joining the tables</w:t>
      </w:r>
    </w:p>
    <w:p w14:paraId="4232FC0D" w14:textId="77777777" w:rsidR="00DB60C5" w:rsidRPr="003A0800" w:rsidRDefault="00DB60C5" w:rsidP="00DB60C5">
      <w:pPr>
        <w:numPr>
          <w:ilvl w:val="0"/>
          <w:numId w:val="2"/>
        </w:numPr>
        <w:rPr>
          <w:lang w:bidi="hi-IN"/>
        </w:rPr>
      </w:pPr>
      <w:r w:rsidRPr="003A0800">
        <w:rPr>
          <w:lang w:bidi="hi-IN"/>
        </w:rPr>
        <w:t>Table-Per-Class – all the properties of a class, are in its table, so no join is required</w:t>
      </w:r>
    </w:p>
    <w:p w14:paraId="38FC5ABC" w14:textId="77777777" w:rsidR="00DB60C5" w:rsidRPr="003A0800" w:rsidRDefault="00DB60C5" w:rsidP="00DB60C5">
      <w:pPr>
        <w:rPr>
          <w:lang w:bidi="hi-IN"/>
        </w:rPr>
      </w:pPr>
      <w:r w:rsidRPr="003A0800">
        <w:rPr>
          <w:lang w:bidi="hi-IN"/>
        </w:rPr>
        <w:t>Each strategy results in a different database structure.</w:t>
      </w:r>
    </w:p>
    <w:p w14:paraId="4431BA3C" w14:textId="77777777" w:rsidR="00DB60C5" w:rsidRPr="003A0800" w:rsidRDefault="00DB60C5" w:rsidP="00DB60C5">
      <w:pPr>
        <w:rPr>
          <w:lang w:bidi="hi-IN"/>
        </w:rPr>
      </w:pPr>
      <w:r w:rsidRPr="003A0800">
        <w:rPr>
          <w:b/>
          <w:bCs/>
          <w:lang w:bidi="hi-IN"/>
        </w:rPr>
        <w:t>Entity inheritance means that we can use polymorphic queries for retrieving all the sub-class entities when querying for a super-class.</w:t>
      </w:r>
    </w:p>
    <w:p w14:paraId="42C264C4" w14:textId="77777777" w:rsidR="00DB60C5" w:rsidRDefault="00DB60C5" w:rsidP="00DB60C5">
      <w:pP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There are three types of inheritance mapping in hibernate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1. Table per concrete class with unions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2. Table per class </w:t>
      </w:r>
      <w:proofErr w:type="gramStart"/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hierarchy(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Single Table Strategy</w:t>
      </w:r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3. Table per subclass</w:t>
      </w:r>
    </w:p>
    <w:p w14:paraId="36A08C4B" w14:textId="77777777" w:rsidR="00DB60C5" w:rsidRPr="00B22D52" w:rsidRDefault="00DB60C5" w:rsidP="00DB60C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color w:val="3C4C50"/>
          <w:sz w:val="36"/>
          <w:szCs w:val="36"/>
          <w:u w:val="single"/>
          <w:lang w:bidi="hi-IN"/>
        </w:rPr>
      </w:pPr>
      <w:r w:rsidRPr="00B22D52">
        <w:rPr>
          <w:rFonts w:ascii="Times New Roman" w:eastAsia="Times New Roman" w:hAnsi="Times New Roman" w:cs="Times New Roman"/>
          <w:b/>
          <w:bCs/>
          <w:color w:val="3C4C50"/>
          <w:sz w:val="36"/>
          <w:szCs w:val="36"/>
          <w:u w:val="single"/>
          <w:lang w:bidi="hi-IN"/>
        </w:rPr>
        <w:t>Table Per Hierarchy</w:t>
      </w:r>
    </w:p>
    <w:p w14:paraId="4832F1F6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@Data</w:t>
      </w:r>
    </w:p>
    <w:p w14:paraId="6579469A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@Entity</w:t>
      </w:r>
    </w:p>
    <w:p w14:paraId="789672C9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Table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name = </w:t>
      </w:r>
      <w:r w:rsidRPr="00137123">
        <w:rPr>
          <w:rFonts w:ascii="Consolas" w:hAnsi="Consolas" w:cs="Consolas"/>
          <w:color w:val="2A00FF"/>
          <w:sz w:val="18"/>
          <w:szCs w:val="18"/>
          <w:lang w:bidi="hi-IN"/>
        </w:rPr>
        <w:t>"Employee"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3EBE77FD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Inheritance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strategy =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InheritanceType.</w:t>
      </w:r>
      <w:r w:rsidRPr="00137123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bidi="hi-IN"/>
        </w:rPr>
        <w:t>SINGLE_TABLE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2C0DFF33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DiscriminatorColumn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name = </w:t>
      </w:r>
      <w:r w:rsidRPr="00137123">
        <w:rPr>
          <w:rFonts w:ascii="Consolas" w:hAnsi="Consolas" w:cs="Consolas"/>
          <w:color w:val="2A00FF"/>
          <w:sz w:val="18"/>
          <w:szCs w:val="18"/>
          <w:lang w:bidi="hi-IN"/>
        </w:rPr>
        <w:t>"type"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,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discriminatorType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=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DiscriminatorType.</w:t>
      </w:r>
      <w:r w:rsidRPr="00137123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bidi="hi-IN"/>
        </w:rPr>
        <w:t>STRING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30041CA6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DiscriminatorValue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value = </w:t>
      </w:r>
      <w:r w:rsidRPr="00137123">
        <w:rPr>
          <w:rFonts w:ascii="Consolas" w:hAnsi="Consolas" w:cs="Consolas"/>
          <w:color w:val="2A00FF"/>
          <w:sz w:val="18"/>
          <w:szCs w:val="18"/>
          <w:lang w:bidi="hi-IN"/>
        </w:rPr>
        <w:t>"E"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28CBCCF8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class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Employee {</w:t>
      </w:r>
    </w:p>
    <w:p w14:paraId="2D831691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</w:p>
    <w:p w14:paraId="190595AA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@Id</w:t>
      </w:r>
    </w:p>
    <w:p w14:paraId="064B5E32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@GeneratedValue</w:t>
      </w:r>
    </w:p>
    <w:p w14:paraId="146969ED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int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gramStart"/>
      <w:r w:rsidRPr="00137123">
        <w:rPr>
          <w:rFonts w:ascii="Consolas" w:hAnsi="Consolas" w:cs="Consolas"/>
          <w:color w:val="0000C0"/>
          <w:sz w:val="18"/>
          <w:szCs w:val="18"/>
          <w:lang w:bidi="hi-IN"/>
        </w:rPr>
        <w:t>id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2B1160B2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</w:p>
    <w:p w14:paraId="54B75DF6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String </w:t>
      </w:r>
      <w:proofErr w:type="gramStart"/>
      <w:r w:rsidRPr="00137123">
        <w:rPr>
          <w:rFonts w:ascii="Consolas" w:hAnsi="Consolas" w:cs="Consolas"/>
          <w:color w:val="0000C0"/>
          <w:sz w:val="18"/>
          <w:szCs w:val="18"/>
          <w:lang w:bidi="hi-IN"/>
        </w:rPr>
        <w:t>name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199C8348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ACCF4" wp14:editId="12B56C8F">
                <wp:simplePos x="0" y="0"/>
                <wp:positionH relativeFrom="column">
                  <wp:posOffset>3409950</wp:posOffset>
                </wp:positionH>
                <wp:positionV relativeFrom="paragraph">
                  <wp:posOffset>222250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7DD97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06ECA102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3EE97137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DiscriminatorValue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value = 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"CE"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1CA91A42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ContractEmployee</w:t>
                            </w:r>
                            <w:proofErr w:type="spell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1E611033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</w:t>
                            </w:r>
                          </w:p>
                          <w:p w14:paraId="0CB72D2D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F974B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hourlyRate</w:t>
                            </w:r>
                            <w:proofErr w:type="spellEnd"/>
                            <w:r w:rsidRPr="00F974B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6A4CD71C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double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74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hourlyRate</w:t>
                            </w:r>
                            <w:proofErr w:type="spell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0E53D1E" w14:textId="77777777" w:rsidR="00DB60C5" w:rsidRPr="00F974BC" w:rsidRDefault="00DB60C5" w:rsidP="00DB60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CCF4" id="Text Box 13" o:spid="_x0000_s1035" type="#_x0000_t202" style="position:absolute;margin-left:268.5pt;margin-top:17.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Sf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" filled="f" strokeweight=".5pt">
                <v:textbox style="mso-fit-shape-to-text:t">
                  <w:txbxContent>
                    <w:p w14:paraId="14A7DD97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06ECA102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3EE97137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DiscriminatorValue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value = </w:t>
                      </w:r>
                      <w:r w:rsidRPr="00F974B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"CE"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1CA91A42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ContractEmployee</w:t>
                      </w:r>
                      <w:proofErr w:type="spell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Employee {</w:t>
                      </w:r>
                    </w:p>
                    <w:p w14:paraId="1E611033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</w:t>
                      </w:r>
                    </w:p>
                    <w:p w14:paraId="0CB72D2D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F974B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F974B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hourlyRate</w:t>
                      </w:r>
                      <w:proofErr w:type="spellEnd"/>
                      <w:r w:rsidRPr="00F974B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6A4CD71C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double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F974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hourlyRate</w:t>
                      </w:r>
                      <w:proofErr w:type="spell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20E53D1E" w14:textId="77777777" w:rsidR="00DB60C5" w:rsidRPr="00F974BC" w:rsidRDefault="00DB60C5" w:rsidP="00DB60C5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4651DA0" w14:textId="77777777" w:rsidR="00DB60C5" w:rsidRDefault="00DB60C5" w:rsidP="00DB60C5">
      <w:pPr>
        <w:rPr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25B1A" wp14:editId="3C3DD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6AFA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198AC27A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7B538AFF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DiscriminatorValue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value = 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"PE"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4F08602E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PermanentEmployee</w:t>
                            </w:r>
                            <w:proofErr w:type="spell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0F5EB52E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3F5971D7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F974B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"salary"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65710D8F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F974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double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F974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salary</w:t>
                            </w: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D221997" w14:textId="77777777" w:rsidR="00DB60C5" w:rsidRPr="00F974BC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F974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25B1A" id="Text Box 14" o:spid="_x0000_s1036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" filled="f" strokeweight=".5pt">
                <v:textbox style="mso-fit-shape-to-text:t">
                  <w:txbxContent>
                    <w:p w14:paraId="14EE6AFA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198AC27A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7B538AFF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DiscriminatorValue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value = </w:t>
                      </w:r>
                      <w:r w:rsidRPr="00F974B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"PE"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4F08602E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PermanentEmployee</w:t>
                      </w:r>
                      <w:proofErr w:type="spell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Employee {</w:t>
                      </w:r>
                    </w:p>
                    <w:p w14:paraId="0F5EB52E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3F5971D7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F974B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F974B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"salary"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65710D8F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F974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double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gramStart"/>
                      <w:r w:rsidRPr="00F974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salary</w:t>
                      </w: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3D221997" w14:textId="77777777" w:rsidR="00DB60C5" w:rsidRPr="00F974BC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F974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E4D0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494CFCF3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2990CB1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32CC493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622263C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5C59BE9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79F1EB7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0E3260C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r w:rsidRPr="00137123">
        <w:rPr>
          <w:rFonts w:ascii="Consolas" w:hAnsi="Consolas" w:cs="Consolas"/>
          <w:color w:val="646464"/>
          <w:sz w:val="18"/>
          <w:szCs w:val="18"/>
          <w:shd w:val="clear" w:color="auto" w:fill="D4D4D4"/>
          <w:lang w:bidi="hi-IN"/>
        </w:rPr>
        <w:t>Repository</w:t>
      </w:r>
    </w:p>
    <w:p w14:paraId="353770E7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interface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EmployeeRepository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extends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JpaRepository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&lt;Employee, </w:t>
      </w:r>
      <w:proofErr w:type="gram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Long</w:t>
      </w:r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&gt; {</w:t>
      </w:r>
    </w:p>
    <w:p w14:paraId="2AF31FE4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14:paraId="4C1B3CBA" w14:textId="77777777" w:rsidR="00DB60C5" w:rsidRPr="00137123" w:rsidRDefault="00DB60C5" w:rsidP="00DB60C5">
      <w:pPr>
        <w:rPr>
          <w:rFonts w:ascii="Consolas" w:hAnsi="Consolas" w:cs="Consolas"/>
          <w:color w:val="000000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}</w:t>
      </w:r>
    </w:p>
    <w:p w14:paraId="4BF58FAD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@Service</w:t>
      </w:r>
    </w:p>
    <w:p w14:paraId="2695AD1A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class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shd w:val="clear" w:color="auto" w:fill="D4D4D4"/>
          <w:lang w:bidi="hi-IN"/>
        </w:rPr>
        <w:t>EmployeeService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{</w:t>
      </w:r>
    </w:p>
    <w:p w14:paraId="571E7C56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</w:p>
    <w:p w14:paraId="4794CA6E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137123">
        <w:rPr>
          <w:rFonts w:ascii="Consolas" w:hAnsi="Consolas" w:cs="Consolas"/>
          <w:color w:val="646464"/>
          <w:sz w:val="18"/>
          <w:szCs w:val="18"/>
          <w:lang w:bidi="hi-IN"/>
        </w:rPr>
        <w:t>@Autowired</w:t>
      </w:r>
    </w:p>
    <w:p w14:paraId="3226B9F9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spell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EmployeeRepository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gramStart"/>
      <w:r w:rsidRPr="00137123">
        <w:rPr>
          <w:rFonts w:ascii="Consolas" w:hAnsi="Consolas" w:cs="Consolas"/>
          <w:color w:val="0000C0"/>
          <w:sz w:val="18"/>
          <w:szCs w:val="18"/>
          <w:lang w:bidi="hi-IN"/>
        </w:rPr>
        <w:t>repo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12B96166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</w:p>
    <w:p w14:paraId="6CDA34A8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137123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void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spellStart"/>
      <w:proofErr w:type="gramStart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saveInfo</w:t>
      </w:r>
      <w:proofErr w:type="spell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 xml:space="preserve">Employee </w:t>
      </w:r>
      <w:r w:rsidRPr="00137123">
        <w:rPr>
          <w:rFonts w:ascii="Consolas" w:hAnsi="Consolas" w:cs="Consolas"/>
          <w:color w:val="6A3E3E"/>
          <w:sz w:val="18"/>
          <w:szCs w:val="18"/>
          <w:lang w:bidi="hi-IN"/>
        </w:rPr>
        <w:t>emp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) {</w:t>
      </w:r>
    </w:p>
    <w:p w14:paraId="0A23107D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proofErr w:type="spellStart"/>
      <w:proofErr w:type="gramStart"/>
      <w:r w:rsidRPr="00137123">
        <w:rPr>
          <w:rFonts w:ascii="Consolas" w:hAnsi="Consolas" w:cs="Consolas"/>
          <w:color w:val="0000C0"/>
          <w:sz w:val="18"/>
          <w:szCs w:val="18"/>
          <w:lang w:bidi="hi-IN"/>
        </w:rPr>
        <w:t>repo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.save</w:t>
      </w:r>
      <w:proofErr w:type="spellEnd"/>
      <w:proofErr w:type="gramEnd"/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r w:rsidRPr="00137123">
        <w:rPr>
          <w:rFonts w:ascii="Consolas" w:hAnsi="Consolas" w:cs="Consolas"/>
          <w:color w:val="6A3E3E"/>
          <w:sz w:val="18"/>
          <w:szCs w:val="18"/>
          <w:lang w:bidi="hi-IN"/>
        </w:rPr>
        <w:t>emp</w:t>
      </w: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);</w:t>
      </w:r>
    </w:p>
    <w:p w14:paraId="7E3C3DD5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ab/>
        <w:t>}</w:t>
      </w:r>
    </w:p>
    <w:p w14:paraId="681D1DF2" w14:textId="77777777" w:rsidR="00DB60C5" w:rsidRPr="00137123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137123">
        <w:rPr>
          <w:rFonts w:ascii="Consolas" w:hAnsi="Consolas" w:cs="Consolas"/>
          <w:color w:val="000000"/>
          <w:sz w:val="18"/>
          <w:szCs w:val="18"/>
          <w:lang w:bidi="hi-IN"/>
        </w:rPr>
        <w:t>}</w:t>
      </w:r>
    </w:p>
    <w:p w14:paraId="4012B9A3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TestTablePerHierarchy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9686B3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5E533D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storeInfo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503387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79A1A4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DEDEE1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BD44805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9DBA2F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0690B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8EB0A9B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C02D0B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30F13B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47435B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"Jacob"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93D65F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(30000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37E000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3D344E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B0785F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AAB677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CAC268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"Raj"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34FDA8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.setHourlyRate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97EFE5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7F09AF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      </w:t>
      </w:r>
    </w:p>
    <w:p w14:paraId="5475A82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0C0E9B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3D3BE05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D2D8ECC" w14:textId="77777777" w:rsidR="00DB60C5" w:rsidRPr="00553790" w:rsidRDefault="00DB60C5" w:rsidP="00DB60C5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553790">
        <w:rPr>
          <w:rFonts w:ascii="Consolas" w:hAnsi="Consolas" w:cs="Consolas"/>
          <w:b/>
          <w:bCs/>
          <w:color w:val="000000"/>
          <w:u w:val="single"/>
          <w:lang w:bidi="hi-IN"/>
        </w:rPr>
        <w:t>Database Design</w:t>
      </w:r>
    </w:p>
    <w:p w14:paraId="47CBFECD" w14:textId="77777777" w:rsidR="00DB60C5" w:rsidRDefault="00DB60C5" w:rsidP="00DB60C5">
      <w:pPr>
        <w:rPr>
          <w:lang w:bidi="hi-IN"/>
        </w:rPr>
      </w:pPr>
      <w:r>
        <w:rPr>
          <w:noProof/>
        </w:rPr>
        <w:drawing>
          <wp:inline distT="0" distB="0" distL="0" distR="0" wp14:anchorId="2B058DD9" wp14:editId="0F1F8072">
            <wp:extent cx="3816350" cy="1071923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588" cy="10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E61" w14:textId="77777777" w:rsidR="00DB60C5" w:rsidRDefault="00DB60C5" w:rsidP="00DB60C5">
      <w:pPr>
        <w:rPr>
          <w:lang w:bidi="hi-IN"/>
        </w:rPr>
      </w:pPr>
    </w:p>
    <w:p w14:paraId="6E321C42" w14:textId="77777777" w:rsidR="00DB60C5" w:rsidRPr="00D9798A" w:rsidRDefault="00DB60C5" w:rsidP="00DB60C5">
      <w:pPr>
        <w:pStyle w:val="Heading1"/>
        <w:shd w:val="clear" w:color="auto" w:fill="FFFFFF"/>
        <w:spacing w:before="150" w:after="150"/>
        <w:rPr>
          <w:color w:val="3C4C50"/>
          <w:sz w:val="45"/>
          <w:szCs w:val="45"/>
          <w:u w:val="single"/>
        </w:rPr>
      </w:pPr>
      <w:r w:rsidRPr="00D9798A">
        <w:rPr>
          <w:b/>
          <w:bCs/>
          <w:color w:val="3C4C50"/>
          <w:sz w:val="45"/>
          <w:szCs w:val="45"/>
          <w:u w:val="single"/>
        </w:rPr>
        <w:t>Table per concrete class</w:t>
      </w:r>
    </w:p>
    <w:p w14:paraId="1372F4E8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@Data</w:t>
      </w:r>
    </w:p>
    <w:p w14:paraId="3C2A3588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@Entity</w:t>
      </w:r>
    </w:p>
    <w:p w14:paraId="3A5486A9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Table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name = </w:t>
      </w:r>
      <w:r w:rsidRPr="00D85C86">
        <w:rPr>
          <w:rFonts w:ascii="Consolas" w:hAnsi="Consolas" w:cs="Consolas"/>
          <w:color w:val="2A00FF"/>
          <w:sz w:val="18"/>
          <w:szCs w:val="18"/>
          <w:lang w:bidi="hi-IN"/>
        </w:rPr>
        <w:t>"Employee2"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57BEDC95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Inheritance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strategy = </w:t>
      </w:r>
      <w:proofErr w:type="spellStart"/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InheritanceType.</w:t>
      </w:r>
      <w:r w:rsidRPr="00D85C86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bidi="hi-IN"/>
        </w:rPr>
        <w:t>TABLE_PER_CLASS</w:t>
      </w:r>
      <w:proofErr w:type="spellEnd"/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50211C24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D85C86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class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Employee {</w:t>
      </w:r>
    </w:p>
    <w:p w14:paraId="21416D04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ab/>
      </w:r>
    </w:p>
    <w:p w14:paraId="6600076B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@Id</w:t>
      </w:r>
    </w:p>
    <w:p w14:paraId="2A299353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D85C86">
        <w:rPr>
          <w:rFonts w:ascii="Consolas" w:hAnsi="Consolas" w:cs="Consolas"/>
          <w:color w:val="646464"/>
          <w:sz w:val="18"/>
          <w:szCs w:val="18"/>
          <w:lang w:bidi="hi-IN"/>
        </w:rPr>
        <w:t>@GeneratedValue</w:t>
      </w:r>
    </w:p>
    <w:p w14:paraId="1805AFDF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D85C86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D85C86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int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gramStart"/>
      <w:r w:rsidRPr="00D85C86">
        <w:rPr>
          <w:rFonts w:ascii="Consolas" w:hAnsi="Consolas" w:cs="Consolas"/>
          <w:color w:val="0000C0"/>
          <w:sz w:val="18"/>
          <w:szCs w:val="18"/>
          <w:lang w:bidi="hi-IN"/>
        </w:rPr>
        <w:t>id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2D38B3E3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</w:p>
    <w:p w14:paraId="7359D5F1" w14:textId="77777777" w:rsidR="00DB60C5" w:rsidRPr="00D85C86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   </w:t>
      </w:r>
      <w:r w:rsidRPr="00D85C86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 xml:space="preserve"> String </w:t>
      </w:r>
      <w:proofErr w:type="gramStart"/>
      <w:r w:rsidRPr="00D85C86">
        <w:rPr>
          <w:rFonts w:ascii="Consolas" w:hAnsi="Consolas" w:cs="Consolas"/>
          <w:color w:val="0000C0"/>
          <w:sz w:val="18"/>
          <w:szCs w:val="18"/>
          <w:lang w:bidi="hi-IN"/>
        </w:rPr>
        <w:t>name</w:t>
      </w: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58716D85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85C86">
        <w:rPr>
          <w:rFonts w:ascii="Consolas" w:hAnsi="Consolas" w:cs="Consolas"/>
          <w:color w:val="000000"/>
          <w:sz w:val="18"/>
          <w:szCs w:val="18"/>
          <w:lang w:bidi="hi-IN"/>
        </w:rPr>
        <w:t>}</w:t>
      </w:r>
    </w:p>
    <w:p w14:paraId="1283619C" w14:textId="77777777" w:rsidR="00DB60C5" w:rsidRDefault="00DB60C5" w:rsidP="00DB60C5">
      <w:pPr>
        <w:rPr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F5B3F" wp14:editId="04AC64D2">
                <wp:simplePos x="0" y="0"/>
                <wp:positionH relativeFrom="column">
                  <wp:posOffset>3429000</wp:posOffset>
                </wp:positionH>
                <wp:positionV relativeFrom="paragraph">
                  <wp:posOffset>-13335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D374A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7A9EC2A8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379EB0C0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Table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ContractEmployee</w:t>
                            </w:r>
                            <w:proofErr w:type="spellEnd"/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5DEF8A31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ContractEmployee</w:t>
                            </w:r>
                            <w:proofErr w:type="spell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49956ED7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</w:t>
                            </w:r>
                          </w:p>
                          <w:p w14:paraId="04C9FD4F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hourlyRate</w:t>
                            </w:r>
                            <w:proofErr w:type="spellEnd"/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540772F3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double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5C8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hourlyRate</w:t>
                            </w:r>
                            <w:proofErr w:type="spell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CD1B768" w14:textId="77777777" w:rsidR="00DB60C5" w:rsidRPr="0090772B" w:rsidRDefault="00DB60C5" w:rsidP="00DB60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F5B3F" id="Text Box 15" o:spid="_x0000_s1037" type="#_x0000_t202" style="position:absolute;margin-left:270pt;margin-top:-1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TEKg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" filled="f" strokeweight=".5pt">
                <v:textbox style="mso-fit-shape-to-text:t">
                  <w:txbxContent>
                    <w:p w14:paraId="0DDD374A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7A9EC2A8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379EB0C0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Table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ContractEmployee</w:t>
                      </w:r>
                      <w:proofErr w:type="spellEnd"/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5DEF8A31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ContractEmployee</w:t>
                      </w:r>
                      <w:proofErr w:type="spell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Employee {</w:t>
                      </w:r>
                    </w:p>
                    <w:p w14:paraId="49956ED7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</w:t>
                      </w:r>
                    </w:p>
                    <w:p w14:paraId="04C9FD4F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hourlyRate</w:t>
                      </w:r>
                      <w:proofErr w:type="spellEnd"/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540772F3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double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D85C8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hourlyRate</w:t>
                      </w:r>
                      <w:proofErr w:type="spell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3CD1B768" w14:textId="77777777" w:rsidR="00DB60C5" w:rsidRPr="0090772B" w:rsidRDefault="00DB60C5" w:rsidP="00DB60C5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4731A" wp14:editId="13E089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FB2DF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59FDEB54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7D39D8F1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Table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PermanentEmployee</w:t>
                            </w:r>
                            <w:proofErr w:type="spellEnd"/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2F44972E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PermanentEmployee</w:t>
                            </w:r>
                            <w:proofErr w:type="spell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75687C7A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447C3A13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D85C86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"salary"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6CCCB827" w14:textId="77777777" w:rsidR="00DB60C5" w:rsidRPr="00D85C86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D85C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double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D85C8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salary</w:t>
                            </w: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4C1946D" w14:textId="77777777" w:rsidR="00DB60C5" w:rsidRPr="00C435ED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85C8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731A" id="Text Box 16" o:spid="_x0000_s1038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26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a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hWvborAgAAWw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4C7FB2DF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59FDEB54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7D39D8F1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Table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PermanentEmployee</w:t>
                      </w:r>
                      <w:proofErr w:type="spellEnd"/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2F44972E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PermanentEmployee</w:t>
                      </w:r>
                      <w:proofErr w:type="spell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Employee {</w:t>
                      </w:r>
                    </w:p>
                    <w:p w14:paraId="75687C7A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447C3A13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D85C86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D85C8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"salary"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6CCCB827" w14:textId="77777777" w:rsidR="00DB60C5" w:rsidRPr="00D85C86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D85C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double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gramStart"/>
                      <w:r w:rsidRPr="00D85C8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salary</w:t>
                      </w: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04C1946D" w14:textId="77777777" w:rsidR="00DB60C5" w:rsidRPr="00C435ED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D85C8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44C6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3834D8A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5E67429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3A72C49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5FEBD87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75DC8613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28108B3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</w:pPr>
    </w:p>
    <w:p w14:paraId="1DBA0185" w14:textId="77777777" w:rsidR="00DB60C5" w:rsidRDefault="00DB60C5" w:rsidP="00DB60C5">
      <w:pPr>
        <w:rPr>
          <w:lang w:bidi="hi-IN"/>
        </w:rPr>
      </w:pPr>
    </w:p>
    <w:p w14:paraId="03D90FCE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lastRenderedPageBreak/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bidi="hi-IN"/>
        </w:rPr>
        <w:t>Repository</w:t>
      </w:r>
    </w:p>
    <w:p w14:paraId="3940061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&lt;Employee,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68355E7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274EB97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A7EF83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34043EB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1E63D2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8C40E9B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34710E33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03A95B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28E697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C71E2B5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813351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3E8663B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A6CC1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AF03BFD" w14:textId="77777777" w:rsidR="00DB60C5" w:rsidRPr="00D85C86" w:rsidRDefault="00DB60C5" w:rsidP="00DB60C5">
      <w:pPr>
        <w:rPr>
          <w:b/>
          <w:bCs/>
          <w:sz w:val="26"/>
          <w:szCs w:val="26"/>
          <w:u w:val="single"/>
          <w:lang w:bidi="hi-IN"/>
        </w:rPr>
      </w:pPr>
      <w:r w:rsidRPr="00D85C86">
        <w:rPr>
          <w:b/>
          <w:bCs/>
          <w:sz w:val="26"/>
          <w:szCs w:val="26"/>
          <w:u w:val="single"/>
          <w:lang w:bidi="hi-IN"/>
        </w:rPr>
        <w:t>Database Design</w:t>
      </w:r>
    </w:p>
    <w:p w14:paraId="2D3A2424" w14:textId="77777777" w:rsidR="00DB60C5" w:rsidRDefault="00DB60C5" w:rsidP="00DB60C5">
      <w:pPr>
        <w:rPr>
          <w:lang w:bidi="hi-IN"/>
        </w:rPr>
      </w:pPr>
      <w:r>
        <w:rPr>
          <w:noProof/>
        </w:rPr>
        <w:drawing>
          <wp:inline distT="0" distB="0" distL="0" distR="0" wp14:anchorId="2810AA3F" wp14:editId="225FE82A">
            <wp:extent cx="1085850" cy="731441"/>
            <wp:effectExtent l="0" t="0" r="0" b="0"/>
            <wp:docPr id="20" name="Picture 2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0551" cy="7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i-IN"/>
        </w:rPr>
        <w:tab/>
      </w:r>
      <w:r>
        <w:rPr>
          <w:noProof/>
        </w:rPr>
        <w:drawing>
          <wp:inline distT="0" distB="0" distL="0" distR="0" wp14:anchorId="545A4C5A" wp14:editId="27300245">
            <wp:extent cx="1739900" cy="678049"/>
            <wp:effectExtent l="0" t="0" r="0" b="825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6946" cy="6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i-IN"/>
        </w:rPr>
        <w:tab/>
      </w:r>
      <w:r>
        <w:rPr>
          <w:noProof/>
        </w:rPr>
        <w:drawing>
          <wp:inline distT="0" distB="0" distL="0" distR="0" wp14:anchorId="77D3E848" wp14:editId="1782FC7B">
            <wp:extent cx="1714500" cy="679450"/>
            <wp:effectExtent l="0" t="0" r="0" b="6350"/>
            <wp:docPr id="22" name="Picture 22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0269" cy="6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</w:p>
    <w:p w14:paraId="2A893AA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TestTablePerConcreteClass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D9B7CF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11521D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storeInfo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2BEF09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21FD9E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AF6144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D746B8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14:paraId="764CFA3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22825C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593D8793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886F52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5C77FFC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14:paraId="029D80D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"Jacob"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6F648D5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(30000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7F906A7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6251A98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1E2815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19885E1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14:paraId="1F8D710B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"Raj"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103675A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.setHourlyRate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144D876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7D4F4EAE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68A5D1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5236E7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B519CE8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4FD234F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E405BED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6135EDA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02A9D2C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DDC81DF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F6EF62A" w14:textId="77777777" w:rsidR="00DB60C5" w:rsidRDefault="00DB60C5" w:rsidP="00DB60C5">
      <w:pPr>
        <w:rPr>
          <w:lang w:bidi="hi-IN"/>
        </w:rPr>
      </w:pPr>
    </w:p>
    <w:p w14:paraId="3EE6A544" w14:textId="77777777" w:rsidR="00DB60C5" w:rsidRPr="00CA2952" w:rsidRDefault="00DB60C5" w:rsidP="00DB60C5">
      <w:pPr>
        <w:pStyle w:val="Heading1"/>
        <w:shd w:val="clear" w:color="auto" w:fill="FFFFFF"/>
        <w:spacing w:before="150" w:after="150"/>
        <w:rPr>
          <w:color w:val="3C4C50"/>
          <w:sz w:val="45"/>
          <w:szCs w:val="45"/>
          <w:u w:val="single"/>
        </w:rPr>
      </w:pPr>
      <w:r w:rsidRPr="00CA2952">
        <w:rPr>
          <w:b/>
          <w:bCs/>
          <w:color w:val="3C4C50"/>
          <w:sz w:val="45"/>
          <w:szCs w:val="45"/>
          <w:u w:val="single"/>
        </w:rPr>
        <w:lastRenderedPageBreak/>
        <w:t>Table per subclass</w:t>
      </w:r>
    </w:p>
    <w:p w14:paraId="315EECC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21AE8EA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</w:p>
    <w:p w14:paraId="40A32F8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"Employee2"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F64055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Inheritance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JOINED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B2EDC7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14:paraId="5FCD6C1E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6B9AA6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7BCAA2F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27DA68A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0EE560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14:paraId="5267A961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DD9CFB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802B736" w14:textId="77777777" w:rsidR="00DB60C5" w:rsidRDefault="00DB60C5" w:rsidP="00DB60C5">
      <w:pPr>
        <w:rPr>
          <w:lang w:bidi="hi-IN"/>
        </w:rPr>
      </w:pPr>
    </w:p>
    <w:p w14:paraId="7B3B65B6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CCAEF" wp14:editId="46A1FAE8">
                <wp:simplePos x="0" y="0"/>
                <wp:positionH relativeFrom="column">
                  <wp:posOffset>3473450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CA0FD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2068DD9B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720A5906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@Table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(name=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"ContractEmployee"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12063398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@PrimaryKeyJoinColumn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(name=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"Id"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12F5FDCD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ContractEmployee</w:t>
                            </w:r>
                            <w:proofErr w:type="spellEnd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02166211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</w:t>
                            </w:r>
                          </w:p>
                          <w:p w14:paraId="2FBCC952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hourlyRate</w:t>
                            </w:r>
                            <w:proofErr w:type="spellEnd"/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78840988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double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6A5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hourlyRate</w:t>
                            </w:r>
                            <w:proofErr w:type="spellEnd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C6EA6D4" w14:textId="77777777" w:rsidR="00DB60C5" w:rsidRPr="002E6A57" w:rsidRDefault="00DB60C5" w:rsidP="00DB60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CCAEF" id="Text Box 17" o:spid="_x0000_s1039" type="#_x0000_t202" style="position:absolute;margin-left:273.5pt;margin-top:.6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omKwIAAFs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" filled="f" strokeweight=".5pt">
                <v:textbox style="mso-fit-shape-to-text:t">
                  <w:txbxContent>
                    <w:p w14:paraId="566CA0FD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2068DD9B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720A5906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@Table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(name=</w:t>
                      </w:r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"ContractEmployee"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12063398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@PrimaryKeyJoinColumn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(name=</w:t>
                      </w:r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"Id"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12F5FDCD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ContractEmployee</w:t>
                      </w:r>
                      <w:proofErr w:type="spellEnd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Employee {</w:t>
                      </w:r>
                    </w:p>
                    <w:p w14:paraId="02166211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</w:t>
                      </w:r>
                    </w:p>
                    <w:p w14:paraId="2FBCC952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proofErr w:type="spellStart"/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hourlyRate</w:t>
                      </w:r>
                      <w:proofErr w:type="spellEnd"/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78840988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double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2E6A5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hourlyRate</w:t>
                      </w:r>
                      <w:proofErr w:type="spellEnd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7C6EA6D4" w14:textId="77777777" w:rsidR="00DB60C5" w:rsidRPr="002E6A57" w:rsidRDefault="00DB60C5" w:rsidP="00DB60C5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36614" wp14:editId="1C0FF8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386D8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u w:val="single"/>
                                <w:lang w:bidi="hi-IN"/>
                              </w:rPr>
                              <w:t>@Data</w:t>
                            </w:r>
                          </w:p>
                          <w:p w14:paraId="3F8900E8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</w:p>
                          <w:p w14:paraId="05F4A877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@Table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(name=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"PermanentEmployee"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15EF8B17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@PrimaryKeyJoinColumn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(name=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"Id"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21B7AB21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PermanentEmployee</w:t>
                            </w:r>
                            <w:proofErr w:type="spellEnd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extends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1E2CC631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36BBF7EE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2E6A5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"salary"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64232CCA" w14:textId="77777777" w:rsidR="00DB60C5" w:rsidRPr="002E6A57" w:rsidRDefault="00DB60C5" w:rsidP="00DB60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E6A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double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2E6A5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salary</w:t>
                            </w: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47A3E97" w14:textId="77777777" w:rsidR="00DB60C5" w:rsidRPr="002E6A57" w:rsidRDefault="00DB60C5" w:rsidP="00DB60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E6A5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6614" id="Text Box 18" o:spid="_x0000_s1040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KEDkYrAgAAWw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5EF386D8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u w:val="single"/>
                          <w:lang w:bidi="hi-IN"/>
                        </w:rPr>
                        <w:t>@Data</w:t>
                      </w:r>
                    </w:p>
                    <w:p w14:paraId="3F8900E8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</w:p>
                    <w:p w14:paraId="05F4A877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@Table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(name=</w:t>
                      </w:r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"PermanentEmployee"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15EF8B17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@PrimaryKeyJoinColumn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(name=</w:t>
                      </w:r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"Id"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21B7AB21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PermanentEmployee</w:t>
                      </w:r>
                      <w:proofErr w:type="spellEnd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extends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Employee {</w:t>
                      </w:r>
                    </w:p>
                    <w:p w14:paraId="1E2CC631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36BBF7EE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</w:t>
                      </w:r>
                      <w:proofErr w:type="gramStart"/>
                      <w:r w:rsidRPr="002E6A5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Column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gramEnd"/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name = </w:t>
                      </w:r>
                      <w:r w:rsidRPr="002E6A5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"salary"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64232CCA" w14:textId="77777777" w:rsidR="00DB60C5" w:rsidRPr="002E6A57" w:rsidRDefault="00DB60C5" w:rsidP="00DB60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E6A5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double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gramStart"/>
                      <w:r w:rsidRPr="002E6A5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salary</w:t>
                      </w: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  <w:proofErr w:type="gramEnd"/>
                    </w:p>
                    <w:p w14:paraId="347A3E97" w14:textId="77777777" w:rsidR="00DB60C5" w:rsidRPr="002E6A57" w:rsidRDefault="00DB60C5" w:rsidP="00DB60C5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r w:rsidRPr="002E6A5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B9E1D1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618DB93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2AC8FA2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10F3603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F97C3BF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C3D21C5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bidi="hi-IN"/>
        </w:rPr>
        <w:t>Repository</w:t>
      </w:r>
    </w:p>
    <w:p w14:paraId="604562E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&lt;Employee,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60F0E833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08DF05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0608B4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62CBC8B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EDF9E2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3C2DBD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05789E4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F5BBA3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D04B0D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800291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935A8E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A9E8E2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FC1146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D38E599" w14:textId="77777777" w:rsidR="00DB60C5" w:rsidRPr="00651727" w:rsidRDefault="00DB60C5" w:rsidP="00DB60C5">
      <w:pPr>
        <w:rPr>
          <w:b/>
          <w:bCs/>
          <w:u w:val="single"/>
          <w:lang w:bidi="hi-IN"/>
        </w:rPr>
      </w:pPr>
      <w:r w:rsidRPr="00651727">
        <w:rPr>
          <w:b/>
          <w:bCs/>
          <w:u w:val="single"/>
          <w:lang w:bidi="hi-IN"/>
        </w:rPr>
        <w:t>Database Design</w:t>
      </w:r>
    </w:p>
    <w:p w14:paraId="4ACCF62C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2BB40ADE" wp14:editId="3511A909">
            <wp:extent cx="1231900" cy="973501"/>
            <wp:effectExtent l="0" t="0" r="635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6528" cy="9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018E9591" wp14:editId="560C803D">
            <wp:extent cx="1905000" cy="698957"/>
            <wp:effectExtent l="0" t="0" r="0" b="635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0411" cy="7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38A09694" wp14:editId="03BD78B9">
            <wp:extent cx="1422400" cy="660400"/>
            <wp:effectExtent l="0" t="0" r="6350" b="635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9545" cy="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40CDCC9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C7EECF3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C550FA0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64555F3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CFF2989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3E959F1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A2C3F0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TestTablePerConcreteClass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E7BC10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CA8BAD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storeInfo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015157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3E528A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955983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3BE228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14:paraId="103F116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E8A472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79D93EC5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49F8F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16E0D6B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14:paraId="4A9968FE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"Jacob"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7A5DBB8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(30000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78F103E9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512FECDE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69ED7CA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06C943BE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 </w:t>
      </w:r>
    </w:p>
    <w:p w14:paraId="72387DF4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"Raj"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7C44E0B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.setHourlyRate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14:paraId="796EB07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14:paraId="26749E2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2E4C8D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DF9A530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D430E6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08CA23E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E39051A" w14:textId="77777777" w:rsidR="00DB60C5" w:rsidRPr="008320E2" w:rsidRDefault="00DB60C5" w:rsidP="00DB60C5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8320E2">
        <w:rPr>
          <w:rFonts w:ascii="Consolas" w:hAnsi="Consolas" w:cs="Consolas"/>
          <w:b/>
          <w:bCs/>
          <w:color w:val="000000"/>
          <w:u w:val="single"/>
          <w:lang w:bidi="hi-IN"/>
        </w:rPr>
        <w:t>Complete Spring Boot Class is given below</w:t>
      </w:r>
    </w:p>
    <w:p w14:paraId="1C85BBD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5183270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StandaloneJPAInheritanceMappingApp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F7E0DAB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1DF1AD6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71542AF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StandaloneJPAInheritanceMappingApp.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5ABFD3B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TestTablePerHierarchy.storeInfo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721E891C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TestTablePerConcreteClass.storeInfo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187EFEB8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TestTablePerConcreteClass.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storeInfo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AFEA2F2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5BE1067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7882E3D" w14:textId="77777777" w:rsidR="00DB60C5" w:rsidRDefault="00DB60C5" w:rsidP="00D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E62A683" w14:textId="77777777" w:rsidR="00DB60C5" w:rsidRDefault="00DB60C5" w:rsidP="00DB60C5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F582C4A" w14:textId="77777777" w:rsidR="006B2772" w:rsidRDefault="006B2772" w:rsidP="0097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sectPr w:rsidR="006B2772" w:rsidSect="00F84140">
      <w:footerReference w:type="default" r:id="rId23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32B0" w14:textId="77777777" w:rsidR="00BB04CC" w:rsidRDefault="00BB04CC" w:rsidP="00F84140">
      <w:pPr>
        <w:spacing w:after="0" w:line="240" w:lineRule="auto"/>
      </w:pPr>
      <w:r>
        <w:separator/>
      </w:r>
    </w:p>
  </w:endnote>
  <w:endnote w:type="continuationSeparator" w:id="0">
    <w:p w14:paraId="49F098E5" w14:textId="77777777" w:rsidR="00BB04CC" w:rsidRDefault="00BB04C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885698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EE820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F057" w14:textId="77777777" w:rsidR="00BB04CC" w:rsidRDefault="00BB04CC" w:rsidP="00F84140">
      <w:pPr>
        <w:spacing w:after="0" w:line="240" w:lineRule="auto"/>
      </w:pPr>
      <w:r>
        <w:separator/>
      </w:r>
    </w:p>
  </w:footnote>
  <w:footnote w:type="continuationSeparator" w:id="0">
    <w:p w14:paraId="611D9D4A" w14:textId="77777777" w:rsidR="00BB04CC" w:rsidRDefault="00BB04C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92B"/>
    <w:multiLevelType w:val="hybridMultilevel"/>
    <w:tmpl w:val="19F2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95750"/>
    <w:multiLevelType w:val="multilevel"/>
    <w:tmpl w:val="BB5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077241">
    <w:abstractNumId w:val="0"/>
  </w:num>
  <w:num w:numId="2" w16cid:durableId="171488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F5"/>
    <w:rsid w:val="0000593F"/>
    <w:rsid w:val="0000674D"/>
    <w:rsid w:val="00087AC1"/>
    <w:rsid w:val="00093F29"/>
    <w:rsid w:val="000C5EC0"/>
    <w:rsid w:val="000C7680"/>
    <w:rsid w:val="00125F9D"/>
    <w:rsid w:val="001845D6"/>
    <w:rsid w:val="001C1EB5"/>
    <w:rsid w:val="001C48EA"/>
    <w:rsid w:val="002030BA"/>
    <w:rsid w:val="002608A8"/>
    <w:rsid w:val="00286CBE"/>
    <w:rsid w:val="003D5655"/>
    <w:rsid w:val="0049641B"/>
    <w:rsid w:val="004D471F"/>
    <w:rsid w:val="00535A29"/>
    <w:rsid w:val="0065062C"/>
    <w:rsid w:val="00674BAE"/>
    <w:rsid w:val="006B2772"/>
    <w:rsid w:val="006B559A"/>
    <w:rsid w:val="006E62EB"/>
    <w:rsid w:val="0071219C"/>
    <w:rsid w:val="00736C27"/>
    <w:rsid w:val="00870BED"/>
    <w:rsid w:val="00881B99"/>
    <w:rsid w:val="00882DB7"/>
    <w:rsid w:val="00974B0B"/>
    <w:rsid w:val="00A27F0A"/>
    <w:rsid w:val="00AB0711"/>
    <w:rsid w:val="00B03425"/>
    <w:rsid w:val="00B058B9"/>
    <w:rsid w:val="00BB04CC"/>
    <w:rsid w:val="00BF399C"/>
    <w:rsid w:val="00C007EF"/>
    <w:rsid w:val="00C31770"/>
    <w:rsid w:val="00C361D7"/>
    <w:rsid w:val="00C61F52"/>
    <w:rsid w:val="00C86B52"/>
    <w:rsid w:val="00D14226"/>
    <w:rsid w:val="00D264F5"/>
    <w:rsid w:val="00DA14ED"/>
    <w:rsid w:val="00DB60C5"/>
    <w:rsid w:val="00DC3407"/>
    <w:rsid w:val="00DC4A4C"/>
    <w:rsid w:val="00E1706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D3E99"/>
  <w15:chartTrackingRefBased/>
  <w15:docId w15:val="{F70A4537-547F-45B3-9B5E-A403876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C0"/>
  </w:style>
  <w:style w:type="paragraph" w:styleId="Heading1">
    <w:name w:val="heading 1"/>
    <w:basedOn w:val="Normal"/>
    <w:next w:val="Normal"/>
    <w:link w:val="Heading1Char"/>
    <w:uiPriority w:val="9"/>
    <w:qFormat/>
    <w:rsid w:val="00DB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64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299</TotalTime>
  <Pages>8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75</cp:revision>
  <dcterms:created xsi:type="dcterms:W3CDTF">2022-06-15T19:13:00Z</dcterms:created>
  <dcterms:modified xsi:type="dcterms:W3CDTF">2022-06-17T17:38:00Z</dcterms:modified>
</cp:coreProperties>
</file>