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FEA2" w14:textId="695572B9" w:rsidR="00C31770" w:rsidRPr="006E7CF3" w:rsidRDefault="006E7CF3" w:rsidP="006E7CF3">
      <w:pPr>
        <w:pStyle w:val="Title"/>
        <w:rPr>
          <w:b/>
          <w:bCs/>
          <w:sz w:val="44"/>
          <w:szCs w:val="44"/>
          <w:u w:val="single"/>
        </w:rPr>
      </w:pPr>
      <w:r w:rsidRPr="006E7CF3">
        <w:rPr>
          <w:b/>
          <w:bCs/>
          <w:sz w:val="44"/>
          <w:szCs w:val="44"/>
          <w:u w:val="single"/>
        </w:rPr>
        <w:t>@EntityGraph and @NamedEntityGraph in Spring JPA - 2024</w:t>
      </w:r>
    </w:p>
    <w:p w14:paraId="7468D034" w14:textId="32B49AA9" w:rsidR="00453477" w:rsidRPr="003344E8" w:rsidRDefault="00453477" w:rsidP="003344E8">
      <w:pPr>
        <w:pStyle w:val="NoSpacing"/>
        <w:rPr>
          <w:rFonts w:ascii="Baskerville Old Face" w:hAnsi="Baskerville Old Face"/>
          <w:sz w:val="24"/>
          <w:szCs w:val="24"/>
        </w:rPr>
      </w:pPr>
      <w:r w:rsidRPr="003344E8">
        <w:rPr>
          <w:rFonts w:ascii="Baskerville Old Face" w:hAnsi="Baskerville Old Face"/>
          <w:sz w:val="24"/>
          <w:szCs w:val="24"/>
        </w:rPr>
        <w:t>The Entity Graph specification was introduced in JPA 2.1, offering developers fine-grained control over how entities and their related data are fetched from the database. With entity graphs, developers can define explicit fetch plans, reducing the N+1 query problem and eliminating the need for manual JOIN clauses. This feature empowers developers to optimize data retrieval efficiently.</w:t>
      </w:r>
    </w:p>
    <w:p w14:paraId="1475FA08" w14:textId="77777777" w:rsidR="009224B6" w:rsidRPr="003344E8" w:rsidRDefault="009224B6" w:rsidP="003344E8">
      <w:pPr>
        <w:pStyle w:val="NoSpacing"/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</w:pPr>
      <w:r w:rsidRPr="003344E8"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  <w:t>What the Entity Graph Tries to Resolve</w:t>
      </w:r>
    </w:p>
    <w:p w14:paraId="0D05CAF8" w14:textId="77777777" w:rsidR="009224B6" w:rsidRPr="003344E8" w:rsidRDefault="009224B6" w:rsidP="003344E8">
      <w:pPr>
        <w:pStyle w:val="NoSpacing"/>
        <w:rPr>
          <w:rFonts w:ascii="Baskerville Old Face" w:eastAsia="Times New Roman" w:hAnsi="Baskerville Old Face" w:cs="Times New Roman"/>
          <w:sz w:val="24"/>
          <w:szCs w:val="24"/>
          <w:lang w:bidi="hi-IN"/>
        </w:rPr>
      </w:pP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Until JPA 2.0, to load an entity association, we usually used </w:t>
      </w:r>
      <w:proofErr w:type="spellStart"/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FetchType.LAZY</w:t>
      </w:r>
      <w:proofErr w:type="spellEnd"/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 and </w:t>
      </w:r>
      <w:proofErr w:type="spellStart"/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FetchType.EAGER</w:t>
      </w:r>
      <w:proofErr w:type="spellEnd"/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 </w:t>
      </w: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as fetching strategies</w:t>
      </w:r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. </w:t>
      </w: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This instructs the JPA provider to additionally fetch the related association or not. </w:t>
      </w:r>
      <w:r w:rsidRPr="003344E8"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  <w:t>Unfortunately, this meta configuration is static</w:t>
      </w: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 and doesn’t allow switching between these two strategies at runtime.</w:t>
      </w:r>
    </w:p>
    <w:p w14:paraId="32483934" w14:textId="77777777" w:rsidR="009224B6" w:rsidRPr="003344E8" w:rsidRDefault="009224B6" w:rsidP="003344E8">
      <w:pPr>
        <w:pStyle w:val="NoSpacing"/>
        <w:rPr>
          <w:rFonts w:ascii="Baskerville Old Face" w:eastAsia="Times New Roman" w:hAnsi="Baskerville Old Face" w:cs="Times New Roman"/>
          <w:sz w:val="24"/>
          <w:szCs w:val="24"/>
          <w:lang w:bidi="hi-IN"/>
        </w:rPr>
      </w:pPr>
      <w:r w:rsidRPr="003344E8"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  <w:t>The main goal of the JPA Entity Graph is then to improve the runtime performance when loading the entity’s related associations and basic fields.</w:t>
      </w:r>
    </w:p>
    <w:p w14:paraId="47A18BF0" w14:textId="791F6DA5" w:rsidR="00453477" w:rsidRPr="003344E8" w:rsidRDefault="003F3B97" w:rsidP="003344E8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3344E8">
        <w:rPr>
          <w:rFonts w:ascii="Baskerville Old Face" w:hAnsi="Baskerville Old Face"/>
          <w:sz w:val="24"/>
          <w:szCs w:val="24"/>
          <w:shd w:val="clear" w:color="auto" w:fill="FFFFFF"/>
        </w:rPr>
        <w:t>Briefly put, the JPA provider loads all the graphs in one select query and then avoids fetching associations with more SELECT queries.</w:t>
      </w:r>
    </w:p>
    <w:p w14:paraId="4EA43F8B" w14:textId="561DFFE1" w:rsidR="002E006E" w:rsidRPr="00875465" w:rsidRDefault="00F67513" w:rsidP="00875465">
      <w:pPr>
        <w:pStyle w:val="NoSpacing"/>
        <w:rPr>
          <w:rFonts w:ascii="Baskerville Old Face" w:hAnsi="Baskerville Old Face"/>
          <w:shd w:val="clear" w:color="auto" w:fill="FFFFFF"/>
        </w:rPr>
      </w:pPr>
      <w:r w:rsidRPr="00875465">
        <w:rPr>
          <w:rFonts w:ascii="Baskerville Old Face" w:hAnsi="Baskerville Old Face"/>
          <w:shd w:val="clear" w:color="auto" w:fill="FFFFFF"/>
        </w:rPr>
        <w:t>An example is given below.</w:t>
      </w:r>
    </w:p>
    <w:p w14:paraId="6A46CDB5" w14:textId="1269763F" w:rsidR="00F67513" w:rsidRPr="00875465" w:rsidRDefault="00F67513" w:rsidP="00875465">
      <w:pPr>
        <w:pStyle w:val="NoSpacing"/>
        <w:rPr>
          <w:rFonts w:ascii="Baskerville Old Face" w:hAnsi="Baskerville Old Face"/>
          <w:shd w:val="clear" w:color="auto" w:fill="FFFFFF"/>
        </w:rPr>
      </w:pPr>
      <w:r w:rsidRPr="00875465">
        <w:rPr>
          <w:rFonts w:ascii="Baskerville Old Face" w:hAnsi="Baskerville Old Face"/>
          <w:shd w:val="clear" w:color="auto" w:fill="FFFFFF"/>
        </w:rPr>
        <w:t xml:space="preserve">We have </w:t>
      </w:r>
      <w:proofErr w:type="spellStart"/>
      <w:r w:rsidRPr="00875465">
        <w:rPr>
          <w:rFonts w:ascii="Baskerville Old Face" w:hAnsi="Baskerville Old Face"/>
          <w:shd w:val="clear" w:color="auto" w:fill="FFFFFF"/>
        </w:rPr>
        <w:t>Organisation</w:t>
      </w:r>
      <w:proofErr w:type="spellEnd"/>
      <w:r w:rsidRPr="00875465">
        <w:rPr>
          <w:rFonts w:ascii="Baskerville Old Face" w:hAnsi="Baskerville Old Face"/>
          <w:shd w:val="clear" w:color="auto" w:fill="FFFFFF"/>
        </w:rPr>
        <w:t xml:space="preserve">, organization has branches, each </w:t>
      </w:r>
      <w:r w:rsidR="00BE06A1" w:rsidRPr="00875465">
        <w:rPr>
          <w:rFonts w:ascii="Baskerville Old Face" w:hAnsi="Baskerville Old Face"/>
          <w:shd w:val="clear" w:color="auto" w:fill="FFFFFF"/>
        </w:rPr>
        <w:t xml:space="preserve">branch has few employees, organization </w:t>
      </w:r>
      <w:proofErr w:type="gramStart"/>
      <w:r w:rsidR="00BE06A1" w:rsidRPr="00875465">
        <w:rPr>
          <w:rFonts w:ascii="Baskerville Old Face" w:hAnsi="Baskerville Old Face"/>
          <w:shd w:val="clear" w:color="auto" w:fill="FFFFFF"/>
        </w:rPr>
        <w:t>has also</w:t>
      </w:r>
      <w:proofErr w:type="gramEnd"/>
      <w:r w:rsidR="00BE06A1" w:rsidRPr="00875465">
        <w:rPr>
          <w:rFonts w:ascii="Baskerville Old Face" w:hAnsi="Baskerville Old Face"/>
          <w:shd w:val="clear" w:color="auto" w:fill="FFFFFF"/>
        </w:rPr>
        <w:t xml:space="preserve"> project and department.</w:t>
      </w:r>
    </w:p>
    <w:p w14:paraId="527A636F" w14:textId="1A23CD52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"Organization"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"org"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4BF058" w14:textId="11E88C76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</w:p>
    <w:p w14:paraId="52504559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exclude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departList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projectList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6C8137F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Organization {</w:t>
      </w:r>
    </w:p>
    <w:p w14:paraId="344C7690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D53F1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13A386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922746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F98530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777DB1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41DE7DD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54C6CE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5B852E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11265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F83EA8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1887A36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List&lt;Branch&gt;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BC558E3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CEFCC30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6793177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List&lt;Department&gt;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departList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6B8EF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57EF9E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F907D7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List&lt;Project&gt;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29AB0D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FFAB90" w14:textId="77777777" w:rsidR="00DE7B5F" w:rsidRDefault="00DE7B5F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A431696" w14:textId="2D30EA28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"Branch"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"branch"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5BFE7C" w14:textId="6847A18C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563EAB85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46EA4E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Branch {</w:t>
      </w:r>
    </w:p>
    <w:p w14:paraId="649775C5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DF2B1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DA427E5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9B73D9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B84F1B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BFA1A3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A8DA76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D1983C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CA3EEA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DC806E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C37EB9B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cascade=CascadeType.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85665AA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86E1C2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780CF4" w14:textId="77777777" w:rsidR="003E186F" w:rsidRDefault="003E186F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371D7518" w14:textId="77777777" w:rsidR="00875465" w:rsidRDefault="00875465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660A5F88" w14:textId="36256D18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E1532D6" w14:textId="3CB8AF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E4BECF8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GeneratedValue</w:t>
      </w:r>
    </w:p>
    <w:p w14:paraId="21CECCE6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974F20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8C3419C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B8E659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69B4A8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446015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26D14E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3888B5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F9773D" w14:textId="77777777" w:rsidR="00875465" w:rsidRDefault="00875465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5A5C3D7C" w14:textId="58116810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"Department"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"dept"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30037E63" w14:textId="19D3C4AE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Department {</w:t>
      </w:r>
    </w:p>
    <w:p w14:paraId="11145F41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596F86F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C5A087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7AC2B98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1123CF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97A1E0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Department(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29FAF3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8CF766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FBC399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733C0A" w14:textId="77777777" w:rsidR="008C5EAC" w:rsidRDefault="008C5EAC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CFEBB1D" w14:textId="49824E9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1DCCAD7" w14:textId="6C2D0879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 {</w:t>
      </w:r>
    </w:p>
    <w:p w14:paraId="4E5E63AF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62318A7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757D9B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609354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00C633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C04D59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64195C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2DC9F3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A9157D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E7FB09" w14:textId="77777777" w:rsidR="00035B84" w:rsidRDefault="00035B84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3A3A30" w14:textId="70E925E7" w:rsidR="00035B84" w:rsidRPr="009770E1" w:rsidRDefault="00035B84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 w:rsidRPr="009770E1">
        <w:rPr>
          <w:rFonts w:ascii="Consolas" w:hAnsi="Consolas"/>
          <w:b/>
          <w:bCs/>
          <w:color w:val="000000"/>
          <w:sz w:val="22"/>
          <w:szCs w:val="22"/>
          <w:u w:val="single"/>
        </w:rPr>
        <w:t>Code to save the data</w:t>
      </w:r>
    </w:p>
    <w:p w14:paraId="64D73D51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saveOrg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583BFF" w14:textId="69BB3CE0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Organization(</w:t>
      </w:r>
      <w:r>
        <w:rPr>
          <w:rFonts w:ascii="Consolas" w:hAnsi="Consolas"/>
          <w:color w:val="2A00FF"/>
          <w:sz w:val="20"/>
          <w:szCs w:val="20"/>
        </w:rPr>
        <w:t>"Microsoft"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026ADF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CAC08F" w14:textId="4F1B4DC4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</w:rPr>
        <w:t>empList1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"Vidya"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"Rambha"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C49F5BC" w14:textId="658343B9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Branch </w:t>
      </w:r>
      <w:r>
        <w:rPr>
          <w:rFonts w:ascii="Consolas" w:hAnsi="Consolas"/>
          <w:color w:val="6A3E3E"/>
          <w:sz w:val="20"/>
          <w:szCs w:val="20"/>
        </w:rPr>
        <w:t>branch1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Branch(</w:t>
      </w:r>
      <w:r>
        <w:rPr>
          <w:rFonts w:ascii="Consolas" w:hAnsi="Consolas"/>
          <w:color w:val="2A00FF"/>
          <w:sz w:val="20"/>
          <w:szCs w:val="20"/>
        </w:rPr>
        <w:t>"Delhi"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C64E139" w14:textId="77CA0325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branch1</w:t>
      </w:r>
      <w:r>
        <w:rPr>
          <w:rFonts w:ascii="Consolas" w:hAnsi="Consolas"/>
          <w:color w:val="000000"/>
          <w:sz w:val="20"/>
          <w:szCs w:val="20"/>
        </w:rPr>
        <w:t>.setEmpList(</w:t>
      </w:r>
      <w:r>
        <w:rPr>
          <w:rFonts w:ascii="Consolas" w:hAnsi="Consolas"/>
          <w:color w:val="6A3E3E"/>
          <w:sz w:val="20"/>
          <w:szCs w:val="20"/>
        </w:rPr>
        <w:t>empList1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211CD4" w14:textId="1BE794B6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</w:rPr>
        <w:t>empList2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Urbasi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Meneka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"Ramesh"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25BB1AF" w14:textId="1E40BDBF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Branch </w:t>
      </w:r>
      <w:r>
        <w:rPr>
          <w:rFonts w:ascii="Consolas" w:hAnsi="Consolas"/>
          <w:color w:val="6A3E3E"/>
          <w:sz w:val="20"/>
          <w:szCs w:val="20"/>
        </w:rPr>
        <w:t>branch2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Branch(</w:t>
      </w:r>
      <w:r>
        <w:rPr>
          <w:rFonts w:ascii="Consolas" w:hAnsi="Consolas"/>
          <w:color w:val="2A00FF"/>
          <w:sz w:val="20"/>
          <w:szCs w:val="20"/>
        </w:rPr>
        <w:t>"Bangalore"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BC30B0" w14:textId="34BC01A2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branch2</w:t>
      </w:r>
      <w:r>
        <w:rPr>
          <w:rFonts w:ascii="Consolas" w:hAnsi="Consolas"/>
          <w:color w:val="000000"/>
          <w:sz w:val="20"/>
          <w:szCs w:val="20"/>
        </w:rPr>
        <w:t>.setEmpList(</w:t>
      </w:r>
      <w:r>
        <w:rPr>
          <w:rFonts w:ascii="Consolas" w:hAnsi="Consolas"/>
          <w:color w:val="6A3E3E"/>
          <w:sz w:val="20"/>
          <w:szCs w:val="20"/>
        </w:rPr>
        <w:t>empList2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8A48690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CB1CC0" w14:textId="2B977500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List&lt;Branch&gt; 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branch1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branch2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1AD4CF" w14:textId="6C704FF9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List&lt;Department&gt;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deptList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Department(</w:t>
      </w:r>
      <w:r>
        <w:rPr>
          <w:rFonts w:ascii="Consolas" w:hAnsi="Consolas"/>
          <w:color w:val="2A00FF"/>
          <w:sz w:val="20"/>
          <w:szCs w:val="20"/>
        </w:rPr>
        <w:t>"Finance"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Department(</w:t>
      </w:r>
      <w:r>
        <w:rPr>
          <w:rFonts w:ascii="Consolas" w:hAnsi="Consolas"/>
          <w:color w:val="2A00FF"/>
          <w:sz w:val="20"/>
          <w:szCs w:val="20"/>
        </w:rPr>
        <w:t>"IT"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62C19F" w14:textId="2BB8EE88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List&lt;Project&gt;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Project(</w:t>
      </w:r>
      <w:r>
        <w:rPr>
          <w:rFonts w:ascii="Consolas" w:hAnsi="Consolas"/>
          <w:color w:val="2A00FF"/>
          <w:sz w:val="20"/>
          <w:szCs w:val="20"/>
        </w:rPr>
        <w:t>"Tombola"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Project(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DelTobosso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AAC1FC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E0B67D" w14:textId="70A3A09C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.setBranchList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C5C05D" w14:textId="50556C45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.setDepartList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deptList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D717949" w14:textId="7827669C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.setProjectList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46ECFE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FE8F56" w14:textId="1A985CD2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orgRepo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org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CD9F86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6DA3E2" w14:textId="622D985D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53EAE9" w14:textId="59F79838" w:rsidR="00035B84" w:rsidRDefault="00035B84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2CF1BF" w14:textId="77777777" w:rsidR="00875465" w:rsidRDefault="00875465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5BE22D" w14:textId="2E450985" w:rsidR="000E4AC1" w:rsidRPr="00875465" w:rsidRDefault="0023407B" w:rsidP="00875465">
      <w:pPr>
        <w:pStyle w:val="NoSpacing"/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</w:pPr>
      <w:r w:rsidRPr="00875465"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  <w:lastRenderedPageBreak/>
        <w:t xml:space="preserve">How to use </w:t>
      </w:r>
      <w:proofErr w:type="spellStart"/>
      <w:r w:rsidRPr="00875465"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  <w:t>Adhoc</w:t>
      </w:r>
      <w:proofErr w:type="spellEnd"/>
      <w:r w:rsidRPr="00875465"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  <w:t xml:space="preserve"> @EntityGraph without using @NamedEntityGraph</w:t>
      </w:r>
    </w:p>
    <w:p w14:paraId="79D56011" w14:textId="665E72DE" w:rsidR="00A64D7A" w:rsidRDefault="00B535CE" w:rsidP="0087546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875465">
        <w:rPr>
          <w:rFonts w:ascii="Baskerville Old Face" w:hAnsi="Baskerville Old Face"/>
          <w:sz w:val="24"/>
          <w:szCs w:val="24"/>
          <w:shd w:val="clear" w:color="auto" w:fill="FFFFFF"/>
        </w:rPr>
        <w:t xml:space="preserve">To get the </w:t>
      </w:r>
      <w:proofErr w:type="spellStart"/>
      <w:r w:rsidRPr="00875465">
        <w:rPr>
          <w:rFonts w:ascii="Baskerville Old Face" w:hAnsi="Baskerville Old Face"/>
          <w:sz w:val="24"/>
          <w:szCs w:val="24"/>
          <w:shd w:val="clear" w:color="auto" w:fill="FFFFFF"/>
        </w:rPr>
        <w:t>Organisation</w:t>
      </w:r>
      <w:proofErr w:type="spellEnd"/>
      <w:r w:rsidRPr="0087546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details by Id, we have the following Repository class.</w:t>
      </w:r>
    </w:p>
    <w:p w14:paraId="54A75EAC" w14:textId="77777777" w:rsidR="00875465" w:rsidRPr="00875465" w:rsidRDefault="00875465" w:rsidP="0087546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49899988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ED3D57E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5FB20981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2385AF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A7BBB9" w14:textId="77777777" w:rsidR="00875465" w:rsidRDefault="00875465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9C78E" w14:textId="4C4A8175" w:rsidR="00B535CE" w:rsidRPr="00875465" w:rsidRDefault="00FB4924" w:rsidP="0000674D">
      <w:pPr>
        <w:rPr>
          <w:rFonts w:ascii="Baskerville Old Face" w:hAnsi="Baskerville Old Face"/>
          <w:color w:val="000000"/>
          <w:sz w:val="27"/>
          <w:szCs w:val="27"/>
          <w:shd w:val="clear" w:color="auto" w:fill="FFFFFF"/>
        </w:rPr>
      </w:pPr>
      <w:r w:rsidRPr="00875465">
        <w:rPr>
          <w:rFonts w:ascii="Baskerville Old Face" w:hAnsi="Baskerville Old Face"/>
          <w:color w:val="000000"/>
          <w:sz w:val="27"/>
          <w:szCs w:val="27"/>
          <w:shd w:val="clear" w:color="auto" w:fill="FFFFFF"/>
        </w:rPr>
        <w:t>We have the following code to get the organization details.</w:t>
      </w:r>
    </w:p>
    <w:p w14:paraId="39CB3AC3" w14:textId="77777777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showOrgDetails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9A2AC0" w14:textId="36E02AF7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orgRepo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66CE68" w14:textId="50DD0A4A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"Org: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org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0950A3" w14:textId="530B2DBD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67436D" w14:textId="6EE691A3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(5);</w:t>
      </w:r>
    </w:p>
    <w:p w14:paraId="7C9267A3" w14:textId="1E6DFC39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9EDD84" w14:textId="7C71E0A8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A4C9D3" w14:textId="37C497F3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DF7853" w14:textId="0C061621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.getBranchList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Brnach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817C55F" w14:textId="608BA316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3D7873" w14:textId="77777777" w:rsidR="00875465" w:rsidRDefault="00875465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BEAA5F" w14:textId="7BC4DC38" w:rsidR="002B780B" w:rsidRPr="0092628D" w:rsidRDefault="002B780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92628D">
        <w:rPr>
          <w:rFonts w:ascii="Consolas" w:hAnsi="Consolas"/>
          <w:b/>
          <w:bCs/>
          <w:color w:val="000000"/>
          <w:u w:val="single"/>
        </w:rPr>
        <w:t>OUTPUT</w:t>
      </w:r>
    </w:p>
    <w:p w14:paraId="4690BE79" w14:textId="0A3B011D" w:rsidR="002B780B" w:rsidRPr="0092628D" w:rsidRDefault="002B780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Initial generated query will be like this </w:t>
      </w:r>
    </w:p>
    <w:p w14:paraId="04F4891C" w14:textId="5D95E3BE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select o1_0.id, o1_0.name from org o1_0 where o1_0.id=?</w:t>
      </w:r>
    </w:p>
    <w:p w14:paraId="343CB0DE" w14:textId="77777777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3A3DF10F" w14:textId="0E78D7A8" w:rsidR="008702F8" w:rsidRDefault="008702F8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 5 seconds, the following query will be fired to get the branch details.</w:t>
      </w:r>
    </w:p>
    <w:p w14:paraId="1DF4C7D9" w14:textId="36C057EC" w:rsidR="002B780B" w:rsidRPr="0092628D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select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92628D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bl1_1.id,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bl1_1.name from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org_branch_list</w:t>
      </w:r>
      <w:proofErr w:type="spellEnd"/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bl1_0 </w:t>
      </w:r>
    </w:p>
    <w:p w14:paraId="0CCB7697" w14:textId="40018FC6" w:rsidR="002B780B" w:rsidRPr="0092628D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>J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oin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branch bl1_1 on bl1_1.id=bl1_</w:t>
      </w:r>
      <w:proofErr w:type="gram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0.branch</w:t>
      </w:r>
      <w:proofErr w:type="gramEnd"/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025B8C03" w14:textId="54E9BC65" w:rsidR="002B780B" w:rsidRPr="0092628D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>W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here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92628D">
        <w:rPr>
          <w:rFonts w:ascii="Consolas" w:hAnsi="Consolas"/>
          <w:b/>
          <w:bCs/>
          <w:color w:val="000000"/>
          <w:sz w:val="20"/>
          <w:szCs w:val="20"/>
        </w:rPr>
        <w:t>_id=?</w:t>
      </w:r>
    </w:p>
    <w:p w14:paraId="1DE9F9B7" w14:textId="77777777" w:rsidR="00BD7BFB" w:rsidRDefault="00BD7BF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6F216" w14:textId="4D996E88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A95DB2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4451E2CD" w14:textId="2B1F297B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A95DB2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4313E995" w14:textId="77777777" w:rsidR="00B93E6E" w:rsidRPr="00B93E6E" w:rsidRDefault="00B93E6E" w:rsidP="00B93E6E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14AD41DF" w14:textId="4BDB9C9C" w:rsidR="00085720" w:rsidRDefault="00085720" w:rsidP="00B93E6E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B93E6E">
        <w:rPr>
          <w:rFonts w:ascii="Baskerville Old Face" w:hAnsi="Baskerville Old Face"/>
          <w:sz w:val="24"/>
          <w:szCs w:val="24"/>
          <w:shd w:val="clear" w:color="auto" w:fill="FFFFFF"/>
        </w:rPr>
        <w:t>It happens because, we have declared branch as</w:t>
      </w:r>
      <w:r w:rsidR="009B26DE" w:rsidRPr="00B93E6E">
        <w:rPr>
          <w:rFonts w:ascii="Baskerville Old Face" w:hAnsi="Baskerville Old Face"/>
          <w:sz w:val="24"/>
          <w:szCs w:val="24"/>
          <w:shd w:val="clear" w:color="auto" w:fill="FFFFFF"/>
        </w:rPr>
        <w:t>, fetch is lazy here.</w:t>
      </w:r>
    </w:p>
    <w:p w14:paraId="60459855" w14:textId="77777777" w:rsidR="00B93E6E" w:rsidRPr="00B93E6E" w:rsidRDefault="00B93E6E" w:rsidP="00B93E6E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7EF42C6E" w14:textId="46684846" w:rsidR="00085720" w:rsidRDefault="00085720" w:rsidP="00085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8596E32" w14:textId="29A96CFD" w:rsidR="00085720" w:rsidRDefault="00085720" w:rsidP="00085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List&lt;Branch&gt; </w:t>
      </w:r>
      <w:proofErr w:type="spellStart"/>
      <w:r>
        <w:rPr>
          <w:rFonts w:ascii="Consolas" w:hAnsi="Consolas"/>
          <w:color w:val="0000C0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B12AC9" w14:textId="77777777" w:rsidR="008C5EAC" w:rsidRPr="00B93E6E" w:rsidRDefault="008C5EAC" w:rsidP="00B93E6E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4CE677D9" w14:textId="24041737" w:rsidR="00F80AEC" w:rsidRPr="00B93E6E" w:rsidRDefault="00F80AEC" w:rsidP="00B93E6E">
      <w:pPr>
        <w:pStyle w:val="NoSpacing"/>
        <w:rPr>
          <w:rFonts w:ascii="Baskerville Old Face" w:hAnsi="Baskerville Old Face"/>
          <w:shd w:val="clear" w:color="auto" w:fill="FFFFFF"/>
        </w:rPr>
      </w:pPr>
      <w:r w:rsidRPr="00B93E6E">
        <w:rPr>
          <w:rFonts w:ascii="Baskerville Old Face" w:hAnsi="Baskerville Old Face"/>
          <w:shd w:val="clear" w:color="auto" w:fill="FFFFFF"/>
        </w:rPr>
        <w:t xml:space="preserve">Now, we want to achieve the result with dynamic eager type using </w:t>
      </w:r>
      <w:proofErr w:type="spellStart"/>
      <w:r w:rsidRPr="00B93E6E">
        <w:rPr>
          <w:rFonts w:ascii="Baskerville Old Face" w:hAnsi="Baskerville Old Face"/>
          <w:shd w:val="clear" w:color="auto" w:fill="FFFFFF"/>
        </w:rPr>
        <w:t>adhoc</w:t>
      </w:r>
      <w:proofErr w:type="spellEnd"/>
      <w:r w:rsidRPr="00B93E6E">
        <w:rPr>
          <w:rFonts w:ascii="Baskerville Old Face" w:hAnsi="Baskerville Old Face"/>
          <w:shd w:val="clear" w:color="auto" w:fill="FFFFFF"/>
        </w:rPr>
        <w:t xml:space="preserve"> @EntityGraph</w:t>
      </w:r>
    </w:p>
    <w:p w14:paraId="02A6EADB" w14:textId="6F0B8A66" w:rsidR="0087570F" w:rsidRDefault="0087570F" w:rsidP="00B93E6E">
      <w:pPr>
        <w:pStyle w:val="NoSpacing"/>
        <w:rPr>
          <w:rFonts w:ascii="Baskerville Old Face" w:hAnsi="Baskerville Old Face"/>
          <w:shd w:val="clear" w:color="auto" w:fill="FFFFFF"/>
        </w:rPr>
      </w:pPr>
      <w:r w:rsidRPr="00B93E6E">
        <w:rPr>
          <w:rFonts w:ascii="Baskerville Old Face" w:hAnsi="Baskerville Old Face"/>
          <w:shd w:val="clear" w:color="auto" w:fill="FFFFFF"/>
        </w:rPr>
        <w:t>Now, the repository layer is modified as</w:t>
      </w:r>
    </w:p>
    <w:p w14:paraId="6BD17887" w14:textId="77777777" w:rsidR="00B93E6E" w:rsidRPr="00B93E6E" w:rsidRDefault="00B93E6E" w:rsidP="00B93E6E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2D1892A7" w14:textId="77777777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CED404E" w14:textId="6C0973DF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4C8A4B7" w14:textId="77777777" w:rsidR="0087570F" w:rsidRP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7570F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87570F">
        <w:rPr>
          <w:rFonts w:ascii="Consolas" w:hAnsi="Consolas"/>
          <w:b/>
          <w:bCs/>
          <w:color w:val="646464"/>
          <w:sz w:val="22"/>
          <w:szCs w:val="22"/>
        </w:rPr>
        <w:t>EntityGraph</w:t>
      </w:r>
      <w:r w:rsidRPr="0087570F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7570F">
        <w:rPr>
          <w:rFonts w:ascii="Consolas" w:hAnsi="Consolas"/>
          <w:b/>
          <w:bCs/>
          <w:color w:val="000000"/>
          <w:sz w:val="22"/>
          <w:szCs w:val="22"/>
        </w:rPr>
        <w:t>attributePaths = {</w:t>
      </w:r>
      <w:r w:rsidRPr="0087570F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87570F">
        <w:rPr>
          <w:rFonts w:ascii="Consolas" w:hAnsi="Consolas"/>
          <w:b/>
          <w:bCs/>
          <w:color w:val="2A00FF"/>
          <w:sz w:val="22"/>
          <w:szCs w:val="22"/>
        </w:rPr>
        <w:t>branchList</w:t>
      </w:r>
      <w:proofErr w:type="spellEnd"/>
      <w:r w:rsidRPr="0087570F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87570F">
        <w:rPr>
          <w:rFonts w:ascii="Consolas" w:hAnsi="Consolas"/>
          <w:b/>
          <w:bCs/>
          <w:color w:val="000000"/>
          <w:sz w:val="22"/>
          <w:szCs w:val="22"/>
        </w:rPr>
        <w:t>})</w:t>
      </w:r>
    </w:p>
    <w:p w14:paraId="2063B2AF" w14:textId="77777777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Optional</w:t>
      </w:r>
      <w:r>
        <w:rPr>
          <w:rFonts w:ascii="Consolas" w:hAnsi="Consolas"/>
          <w:color w:val="000000"/>
          <w:sz w:val="20"/>
          <w:szCs w:val="20"/>
        </w:rPr>
        <w:t xml:space="preserve">&lt;Organization&gt;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AB1E0" w14:textId="77777777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C898DC" w14:textId="77777777" w:rsidR="0087570F" w:rsidRPr="000640F0" w:rsidRDefault="0087570F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49F601B5" w14:textId="78612C2A" w:rsidR="00AE20C7" w:rsidRPr="000640F0" w:rsidRDefault="00AE20C7" w:rsidP="000640F0">
      <w:pPr>
        <w:pStyle w:val="NoSpacing"/>
        <w:rPr>
          <w:rFonts w:ascii="Baskerville Old Face" w:hAnsi="Baskerville Old Face"/>
          <w:sz w:val="24"/>
          <w:szCs w:val="24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If we re</w:t>
      </w:r>
      <w:r w:rsidR="0062640F" w:rsidRPr="000640F0">
        <w:rPr>
          <w:rFonts w:ascii="Baskerville Old Face" w:hAnsi="Baskerville Old Face"/>
          <w:sz w:val="24"/>
          <w:szCs w:val="24"/>
          <w:shd w:val="clear" w:color="auto" w:fill="FFFFFF"/>
        </w:rPr>
        <w:t>-</w:t>
      </w: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ex</w:t>
      </w:r>
      <w:r w:rsidR="00514DD0" w:rsidRPr="000640F0">
        <w:rPr>
          <w:rFonts w:ascii="Baskerville Old Face" w:hAnsi="Baskerville Old Face"/>
          <w:sz w:val="24"/>
          <w:szCs w:val="24"/>
          <w:shd w:val="clear" w:color="auto" w:fill="FFFFFF"/>
        </w:rPr>
        <w:t>e</w:t>
      </w: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 xml:space="preserve">cute the above code </w:t>
      </w:r>
      <w:proofErr w:type="spellStart"/>
      <w:proofErr w:type="gramStart"/>
      <w:r w:rsidRPr="000640F0">
        <w:rPr>
          <w:rFonts w:ascii="Baskerville Old Face" w:hAnsi="Baskerville Old Face"/>
          <w:sz w:val="24"/>
          <w:szCs w:val="24"/>
        </w:rPr>
        <w:t>showOrgDetails</w:t>
      </w:r>
      <w:proofErr w:type="spellEnd"/>
      <w:r w:rsidRPr="000640F0">
        <w:rPr>
          <w:rFonts w:ascii="Baskerville Old Face" w:hAnsi="Baskerville Old Face"/>
          <w:sz w:val="24"/>
          <w:szCs w:val="24"/>
        </w:rPr>
        <w:t>(</w:t>
      </w:r>
      <w:proofErr w:type="gramEnd"/>
      <w:r w:rsidRPr="000640F0">
        <w:rPr>
          <w:rFonts w:ascii="Baskerville Old Face" w:hAnsi="Baskerville Old Face"/>
          <w:sz w:val="24"/>
          <w:szCs w:val="24"/>
        </w:rPr>
        <w:t>), the following output will be obtained.</w:t>
      </w:r>
    </w:p>
    <w:p w14:paraId="5F6DE1E9" w14:textId="5BC532E7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select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o1_0.id,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o1_0.name,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5D44DE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5D44DE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bl1_1.id,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bl1_1.name </w:t>
      </w:r>
    </w:p>
    <w:p w14:paraId="011BFF62" w14:textId="375BDCA6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>F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rom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org o1_0 </w:t>
      </w:r>
    </w:p>
    <w:p w14:paraId="36635B1F" w14:textId="53E8B7BF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D44DE">
        <w:rPr>
          <w:rFonts w:ascii="Consolas" w:hAnsi="Consolas"/>
          <w:b/>
          <w:bCs/>
          <w:color w:val="000000"/>
          <w:sz w:val="20"/>
          <w:szCs w:val="20"/>
        </w:rPr>
        <w:t>org_branch_list</w:t>
      </w:r>
      <w:proofErr w:type="spellEnd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bl1_</w:t>
      </w:r>
      <w:proofErr w:type="gramStart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0 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on</w:t>
      </w:r>
      <w:proofErr w:type="gramEnd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o1_0.id=bl1_0.organization_id </w:t>
      </w:r>
    </w:p>
    <w:p w14:paraId="46C3C226" w14:textId="7CB5C99B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branch bl1_1 on bl1_1.id=bl1_</w:t>
      </w:r>
      <w:proofErr w:type="gramStart"/>
      <w:r w:rsidRPr="005D44DE">
        <w:rPr>
          <w:rFonts w:ascii="Consolas" w:hAnsi="Consolas"/>
          <w:b/>
          <w:bCs/>
          <w:color w:val="000000"/>
          <w:sz w:val="20"/>
          <w:szCs w:val="20"/>
        </w:rPr>
        <w:t>0.branch</w:t>
      </w:r>
      <w:proofErr w:type="gramEnd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06575245" w14:textId="222BD649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where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o1_0.id=?</w:t>
      </w:r>
    </w:p>
    <w:p w14:paraId="5EFBE3AD" w14:textId="77777777" w:rsidR="00962D84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005A500C" w14:textId="42C66307" w:rsidR="00962D84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0A782E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23BD9AED" w14:textId="4FD1E95F" w:rsidR="00962D84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0A782E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0B405618" w14:textId="77777777" w:rsidR="000266BE" w:rsidRDefault="000266BE" w:rsidP="000640F0">
      <w:pPr>
        <w:pStyle w:val="NoSpacing"/>
        <w:rPr>
          <w:shd w:val="clear" w:color="auto" w:fill="FFFFFF"/>
        </w:rPr>
      </w:pPr>
    </w:p>
    <w:p w14:paraId="5AE42B79" w14:textId="228C24C1" w:rsidR="00956A1F" w:rsidRPr="000640F0" w:rsidRDefault="00956A1F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Now we get the single query to get all the details.</w:t>
      </w:r>
    </w:p>
    <w:p w14:paraId="3B596A41" w14:textId="3832EF8A" w:rsidR="007B164A" w:rsidRPr="000640F0" w:rsidRDefault="007B164A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 xml:space="preserve">If we execute the following statement, </w:t>
      </w:r>
    </w:p>
    <w:p w14:paraId="5F275F4B" w14:textId="32B19CA8" w:rsidR="007B164A" w:rsidRDefault="007B164A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org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.getProjectList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project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"Project: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project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));</w:t>
      </w:r>
    </w:p>
    <w:p w14:paraId="6909AB84" w14:textId="0946C0C6" w:rsidR="003F3B97" w:rsidRPr="000640F0" w:rsidRDefault="00B72891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 xml:space="preserve">Since </w:t>
      </w:r>
      <w:proofErr w:type="spellStart"/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projectList</w:t>
      </w:r>
      <w:proofErr w:type="spellEnd"/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 xml:space="preserve"> is of type Lazy. Hibernate will again fetch lazily.</w:t>
      </w:r>
    </w:p>
    <w:p w14:paraId="06BCB7E8" w14:textId="3E4956A6" w:rsidR="00B72891" w:rsidRDefault="00B72891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 output is given below.</w:t>
      </w:r>
    </w:p>
    <w:p w14:paraId="6C3B4134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4249F949" w14:textId="16BE9874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>S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elect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o1_0.id,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o1_0.name,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bl1_1.id,</w:t>
      </w:r>
    </w:p>
    <w:p w14:paraId="2AED41E8" w14:textId="77777777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    bl1_1.name </w:t>
      </w:r>
    </w:p>
    <w:p w14:paraId="68E04863" w14:textId="5B918E8E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from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org o1_0 </w:t>
      </w:r>
    </w:p>
    <w:p w14:paraId="4DEA7A09" w14:textId="7BE6F5B2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org_branch_list</w:t>
      </w:r>
      <w:proofErr w:type="spell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bl1_0 on o1_0.id=bl1_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_id </w:t>
      </w:r>
    </w:p>
    <w:p w14:paraId="5106A5B9" w14:textId="1B0E2580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branch bl1_1 on bl1_1.id=bl1_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0.branch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1E64A085" w14:textId="3161A445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where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o1_0.id=?</w:t>
      </w:r>
    </w:p>
    <w:p w14:paraId="0B803283" w14:textId="77777777" w:rsidR="00D043B7" w:rsidRPr="00D043B7" w:rsidRDefault="00D043B7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156EC28B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552A1920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4B12B72B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2809BE98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0F0794B" w14:textId="7DD61083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S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elect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pl1_1.id,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pl1_1.name </w:t>
      </w:r>
    </w:p>
    <w:p w14:paraId="2DD2908E" w14:textId="1CAB2FE4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F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rom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org_project_list</w:t>
      </w:r>
      <w:proofErr w:type="spell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pl1_0 </w:t>
      </w:r>
    </w:p>
    <w:p w14:paraId="6DA99CA0" w14:textId="1A78B2F7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J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oin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project pl1_1 on pl1_1.id=pl1_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0.project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2777FED1" w14:textId="62DAF220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W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here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>_id=?</w:t>
      </w:r>
    </w:p>
    <w:p w14:paraId="15FFB6B3" w14:textId="77777777" w:rsidR="00AF298E" w:rsidRPr="00D043B7" w:rsidRDefault="00AF298E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417770CA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name=Tombola)</w:t>
      </w:r>
    </w:p>
    <w:p w14:paraId="1E2EDF8F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</w:t>
      </w:r>
      <w:proofErr w:type="spellStart"/>
      <w:r>
        <w:rPr>
          <w:rFonts w:ascii="Consolas" w:hAnsi="Consolas"/>
          <w:color w:val="000000"/>
          <w:sz w:val="20"/>
          <w:szCs w:val="20"/>
        </w:rPr>
        <w:t>DelTobosso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97ADDD6" w14:textId="77777777" w:rsidR="00B72891" w:rsidRPr="00704ADD" w:rsidRDefault="00B72891" w:rsidP="00704AD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2013A8F4" w14:textId="075DA74E" w:rsidR="00741DF7" w:rsidRDefault="00741DF7" w:rsidP="00704AD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704ADD">
        <w:rPr>
          <w:rFonts w:ascii="Baskerville Old Face" w:hAnsi="Baskerville Old Face"/>
          <w:sz w:val="24"/>
          <w:szCs w:val="24"/>
          <w:shd w:val="clear" w:color="auto" w:fill="FFFFFF"/>
        </w:rPr>
        <w:t>To solve the above problem, again modify the repository query.</w:t>
      </w:r>
    </w:p>
    <w:p w14:paraId="6935CF94" w14:textId="77777777" w:rsidR="00704ADD" w:rsidRPr="00704ADD" w:rsidRDefault="00704ADD" w:rsidP="00704AD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0D21F8E7" w14:textId="77777777" w:rsidR="00106E5F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C136500" w14:textId="4C3EE234" w:rsidR="00106E5F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3F16A404" w14:textId="77777777" w:rsidR="00106E5F" w:rsidRPr="00AA1AE5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A1AE5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AA1AE5">
        <w:rPr>
          <w:rFonts w:ascii="Consolas" w:hAnsi="Consolas"/>
          <w:b/>
          <w:bCs/>
          <w:color w:val="646464"/>
          <w:sz w:val="22"/>
          <w:szCs w:val="22"/>
        </w:rPr>
        <w:t>EntityGraph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AA1AE5">
        <w:rPr>
          <w:rFonts w:ascii="Consolas" w:hAnsi="Consolas"/>
          <w:b/>
          <w:bCs/>
          <w:color w:val="000000"/>
          <w:sz w:val="22"/>
          <w:szCs w:val="22"/>
        </w:rPr>
        <w:t>attributePaths = {</w:t>
      </w:r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AA1AE5">
        <w:rPr>
          <w:rFonts w:ascii="Consolas" w:hAnsi="Consolas"/>
          <w:b/>
          <w:bCs/>
          <w:color w:val="2A00FF"/>
          <w:sz w:val="22"/>
          <w:szCs w:val="22"/>
        </w:rPr>
        <w:t>branchList</w:t>
      </w:r>
      <w:proofErr w:type="spellEnd"/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AA1AE5">
        <w:rPr>
          <w:rFonts w:ascii="Consolas" w:hAnsi="Consolas"/>
          <w:b/>
          <w:bCs/>
          <w:color w:val="2A00FF"/>
          <w:sz w:val="22"/>
          <w:szCs w:val="22"/>
        </w:rPr>
        <w:t>projectList</w:t>
      </w:r>
      <w:proofErr w:type="spellEnd"/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>})</w:t>
      </w:r>
    </w:p>
    <w:p w14:paraId="629F0066" w14:textId="77777777" w:rsidR="00106E5F" w:rsidRPr="00AA1AE5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AA1AE5">
        <w:rPr>
          <w:rFonts w:ascii="Consolas" w:hAnsi="Consolas"/>
          <w:b/>
          <w:bCs/>
          <w:color w:val="000000"/>
          <w:sz w:val="22"/>
          <w:szCs w:val="22"/>
        </w:rPr>
        <w:tab/>
        <w:t xml:space="preserve">Optional&lt;Organization&gt; </w:t>
      </w:r>
      <w:proofErr w:type="spellStart"/>
      <w:proofErr w:type="gramStart"/>
      <w:r w:rsidRPr="00AA1AE5">
        <w:rPr>
          <w:rFonts w:ascii="Consolas" w:hAnsi="Consolas"/>
          <w:b/>
          <w:bCs/>
          <w:color w:val="000000"/>
          <w:sz w:val="22"/>
          <w:szCs w:val="22"/>
        </w:rPr>
        <w:t>findById</w:t>
      </w:r>
      <w:proofErr w:type="spellEnd"/>
      <w:r w:rsidRPr="00AA1AE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AA1AE5">
        <w:rPr>
          <w:rFonts w:ascii="Consolas" w:hAnsi="Consolas"/>
          <w:b/>
          <w:bCs/>
          <w:color w:val="000000"/>
          <w:sz w:val="22"/>
          <w:szCs w:val="22"/>
        </w:rPr>
        <w:t xml:space="preserve">Long </w:t>
      </w:r>
      <w:r w:rsidRPr="00AA1AE5">
        <w:rPr>
          <w:rFonts w:ascii="Consolas" w:hAnsi="Consolas"/>
          <w:b/>
          <w:bCs/>
          <w:color w:val="6A3E3E"/>
          <w:sz w:val="22"/>
          <w:szCs w:val="22"/>
        </w:rPr>
        <w:t>id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3F499C63" w14:textId="48DE06DA" w:rsidR="00106E5F" w:rsidRDefault="00106E5F" w:rsidP="000945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FA6B7A" w14:textId="77777777" w:rsidR="00D56514" w:rsidRPr="000945AD" w:rsidRDefault="00D56514" w:rsidP="000945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924F67" w14:textId="45285394" w:rsidR="00E91E02" w:rsidRPr="00E91E02" w:rsidRDefault="00E91E02" w:rsidP="0000674D">
      <w:pPr>
        <w:rPr>
          <w:rFonts w:ascii="Raleway" w:hAnsi="Raleway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E91E02">
        <w:rPr>
          <w:rFonts w:ascii="Raleway" w:hAnsi="Raleway"/>
          <w:b/>
          <w:bCs/>
          <w:color w:val="000000"/>
          <w:sz w:val="27"/>
          <w:szCs w:val="27"/>
          <w:u w:val="single"/>
          <w:shd w:val="clear" w:color="auto" w:fill="FFFFFF"/>
        </w:rPr>
        <w:t>OUTPUT</w:t>
      </w:r>
    </w:p>
    <w:p w14:paraId="04BB0A88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7B0E1EE3" w14:textId="4D38B40C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elect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o1_0.id,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o1_0.name,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bl1_1.id,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bl1_1.name </w:t>
      </w:r>
    </w:p>
    <w:p w14:paraId="63E8BE74" w14:textId="5D1943E4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rom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org o1_0 </w:t>
      </w:r>
    </w:p>
    <w:p w14:paraId="233C8144" w14:textId="251C8C7D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left join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org_branch_list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bl1_0 on o1_0.id=bl1_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</w:t>
      </w:r>
    </w:p>
    <w:p w14:paraId="5D9A60D6" w14:textId="4900F1A0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left join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branch bl1_1 on bl1_1.id=bl1_</w:t>
      </w:r>
      <w:proofErr w:type="gramStart"/>
      <w:r>
        <w:rPr>
          <w:rFonts w:ascii="Consolas" w:hAnsi="Consolas"/>
          <w:color w:val="000000"/>
          <w:sz w:val="20"/>
          <w:szCs w:val="20"/>
        </w:rPr>
        <w:t>0.branch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_list_id </w:t>
      </w:r>
    </w:p>
    <w:p w14:paraId="406B36C3" w14:textId="7F78847E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o1_0.id=?</w:t>
      </w:r>
    </w:p>
    <w:p w14:paraId="6C20A6F0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6D2D30C8" w14:textId="0632612B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elect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pl1_1.id,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pl1_1.name </w:t>
      </w:r>
    </w:p>
    <w:p w14:paraId="3C6E1529" w14:textId="42BFB86E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rom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org_project_list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pl1_0 </w:t>
      </w:r>
    </w:p>
    <w:p w14:paraId="739E7DB9" w14:textId="50A96176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oin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project pl1_1 on pl1_1.id=pl1_</w:t>
      </w:r>
      <w:proofErr w:type="gramStart"/>
      <w:r>
        <w:rPr>
          <w:rFonts w:ascii="Consolas" w:hAnsi="Consolas"/>
          <w:color w:val="000000"/>
          <w:sz w:val="20"/>
          <w:szCs w:val="20"/>
        </w:rPr>
        <w:t>0.project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_list_id </w:t>
      </w:r>
    </w:p>
    <w:p w14:paraId="0D5F72A0" w14:textId="06752212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here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>_id=?</w:t>
      </w:r>
    </w:p>
    <w:p w14:paraId="245F39AB" w14:textId="77777777" w:rsidR="00AA1AE5" w:rsidRDefault="00AA1AE5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BD2C82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71613C88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3A5C2E49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7D686A2D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name=Tombola)</w:t>
      </w:r>
    </w:p>
    <w:p w14:paraId="29BE4160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</w:t>
      </w:r>
      <w:proofErr w:type="spellStart"/>
      <w:r>
        <w:rPr>
          <w:rFonts w:ascii="Consolas" w:hAnsi="Consolas"/>
          <w:color w:val="000000"/>
          <w:sz w:val="20"/>
          <w:szCs w:val="20"/>
        </w:rPr>
        <w:t>DelTobosso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5B6C9A0" w14:textId="77777777" w:rsidR="002E267A" w:rsidRDefault="002E267A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A8D7F" w14:textId="6BEC2228" w:rsidR="00281238" w:rsidRPr="002E267A" w:rsidRDefault="00281238" w:rsidP="002E267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 xml:space="preserve">There is another requirement to get the </w:t>
      </w:r>
      <w:proofErr w:type="spellStart"/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>Organisation</w:t>
      </w:r>
      <w:proofErr w:type="spellEnd"/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details along with branch and employees of each branch.</w:t>
      </w:r>
    </w:p>
    <w:p w14:paraId="35366D94" w14:textId="311D2C23" w:rsidR="003B1BF7" w:rsidRDefault="003B1BF7" w:rsidP="002E267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>If the repository class is given like this.</w:t>
      </w:r>
    </w:p>
    <w:p w14:paraId="02DEE3A7" w14:textId="77777777" w:rsidR="002E267A" w:rsidRPr="002E267A" w:rsidRDefault="002E267A" w:rsidP="002E267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574FC7C1" w14:textId="77777777" w:rsidR="007B67F9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CDD57BD" w14:textId="6938E4CF" w:rsidR="007B67F9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FCFA020" w14:textId="4EEDD0AD" w:rsidR="007B67F9" w:rsidRPr="002E267A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2E267A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2E267A">
        <w:rPr>
          <w:rFonts w:ascii="Consolas" w:hAnsi="Consolas"/>
          <w:b/>
          <w:bCs/>
          <w:color w:val="646464"/>
          <w:sz w:val="20"/>
          <w:szCs w:val="20"/>
        </w:rPr>
        <w:t>EntityGraph</w:t>
      </w:r>
      <w:r w:rsidRPr="002E267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E267A">
        <w:rPr>
          <w:rFonts w:ascii="Consolas" w:hAnsi="Consolas"/>
          <w:b/>
          <w:bCs/>
          <w:color w:val="000000"/>
          <w:sz w:val="20"/>
          <w:szCs w:val="20"/>
        </w:rPr>
        <w:t>attributePaths = {</w:t>
      </w:r>
      <w:r w:rsidRPr="002E267A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2E267A">
        <w:rPr>
          <w:rFonts w:ascii="Consolas" w:hAnsi="Consolas"/>
          <w:b/>
          <w:bCs/>
          <w:color w:val="2A00FF"/>
          <w:sz w:val="20"/>
          <w:szCs w:val="20"/>
        </w:rPr>
        <w:t>branchList</w:t>
      </w:r>
      <w:proofErr w:type="spellEnd"/>
      <w:r w:rsidRPr="002E267A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2E267A">
        <w:rPr>
          <w:rFonts w:ascii="Consolas" w:hAnsi="Consolas"/>
          <w:b/>
          <w:bCs/>
          <w:color w:val="000000"/>
          <w:sz w:val="20"/>
          <w:szCs w:val="20"/>
        </w:rPr>
        <w:t>})</w:t>
      </w:r>
    </w:p>
    <w:p w14:paraId="2B3EAE17" w14:textId="77777777" w:rsidR="007B67F9" w:rsidRPr="002E267A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2E267A">
        <w:rPr>
          <w:rFonts w:ascii="Consolas" w:hAnsi="Consolas"/>
          <w:b/>
          <w:bCs/>
          <w:color w:val="000000"/>
          <w:sz w:val="20"/>
          <w:szCs w:val="20"/>
        </w:rPr>
        <w:tab/>
        <w:t xml:space="preserve">Optional&lt;Organization&gt; </w:t>
      </w:r>
      <w:proofErr w:type="spellStart"/>
      <w:proofErr w:type="gramStart"/>
      <w:r w:rsidRPr="002E267A">
        <w:rPr>
          <w:rFonts w:ascii="Consolas" w:hAnsi="Consolas"/>
          <w:b/>
          <w:bCs/>
          <w:color w:val="000000"/>
          <w:sz w:val="20"/>
          <w:szCs w:val="20"/>
        </w:rPr>
        <w:t>findById</w:t>
      </w:r>
      <w:proofErr w:type="spellEnd"/>
      <w:r w:rsidRPr="002E267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E267A">
        <w:rPr>
          <w:rFonts w:ascii="Consolas" w:hAnsi="Consolas"/>
          <w:b/>
          <w:bCs/>
          <w:color w:val="000000"/>
          <w:sz w:val="20"/>
          <w:szCs w:val="20"/>
        </w:rPr>
        <w:t xml:space="preserve">Long </w:t>
      </w:r>
      <w:r w:rsidRPr="002E267A">
        <w:rPr>
          <w:rFonts w:ascii="Consolas" w:hAnsi="Consolas"/>
          <w:b/>
          <w:bCs/>
          <w:color w:val="6A3E3E"/>
          <w:sz w:val="20"/>
          <w:szCs w:val="20"/>
        </w:rPr>
        <w:t>id</w:t>
      </w:r>
      <w:r w:rsidRPr="002E267A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1EA96041" w14:textId="77777777" w:rsidR="007B67F9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D56D24" w14:textId="77777777" w:rsidR="00BC29CA" w:rsidRDefault="00BC29CA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DB47C5C" w14:textId="712D8FCA" w:rsidR="00A76434" w:rsidRPr="00227467" w:rsidRDefault="00A76434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>We have the following code.</w:t>
      </w:r>
    </w:p>
    <w:p w14:paraId="19D187FA" w14:textId="77777777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5A5225" w14:textId="18A54120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0E247E" w14:textId="62AF86DE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9AC174" w14:textId="16C019EE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FC4427" w14:textId="02D5D076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CF4AD0" w14:textId="5FAB023A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75BB58" w14:textId="3E81503A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A0F823" w14:textId="77777777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C1009" w14:textId="01EF93CC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showOrgDetails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8E00162" w14:textId="5F059A9A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orgRepo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A20948" w14:textId="7508E734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org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4AF297" w14:textId="719A9DE3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 GET Branch Details 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1493FC2" w14:textId="53A81229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621FB218" w14:textId="71CDA31B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.getBranchList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75001A88" w14:textId="3F3D4E26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"Branch: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branch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06CF1D" w14:textId="4A5C69B8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 GET Employee Details 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44612E" w14:textId="6EC057E9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1A50ECCB" w14:textId="77541EC8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.getEmpList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98DB60" w14:textId="070518AC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5C24AB1E" w14:textId="699028F7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0FBD34" w14:textId="77777777" w:rsidR="00A76434" w:rsidRPr="00227467" w:rsidRDefault="00A76434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4B631C2" w14:textId="26C854A2" w:rsidR="006E0CB7" w:rsidRPr="00227467" w:rsidRDefault="006E0CB7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>The initial output will be like this.</w:t>
      </w:r>
    </w:p>
    <w:p w14:paraId="0746DA27" w14:textId="77777777" w:rsidR="006E0CB7" w:rsidRPr="00227467" w:rsidRDefault="006E0CB7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575D3B3E" w14:textId="36D8436C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S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elect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o1_0.id,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o1_0.name,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0.organization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_id,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bl1_1.id,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bl1_1.name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F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rom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org o1_0 </w:t>
      </w:r>
    </w:p>
    <w:p w14:paraId="6BA5824A" w14:textId="607FD6EF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left join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org_branch_list</w:t>
      </w:r>
      <w:proofErr w:type="spell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bl1_0 on o1_0.id=bl1_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0.organization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_id </w:t>
      </w:r>
    </w:p>
    <w:p w14:paraId="7F23A1E8" w14:textId="122E19AF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left join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branch bl1_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1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bl1_1.id=bl1_0.branch_list_id </w:t>
      </w:r>
    </w:p>
    <w:p w14:paraId="520C07EE" w14:textId="3ABBB0DA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where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o1_0.id=?</w:t>
      </w:r>
    </w:p>
    <w:p w14:paraId="3299269B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Org: </w:t>
      </w:r>
      <w:proofErr w:type="gramStart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Organization(</w:t>
      </w:r>
      <w:proofErr w:type="gramEnd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id=1, name=Microsoft)</w:t>
      </w:r>
    </w:p>
    <w:p w14:paraId="386AC66D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------------ GET Branch Details --------------</w:t>
      </w:r>
    </w:p>
    <w:p w14:paraId="734B0D53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Branch: </w:t>
      </w:r>
      <w:proofErr w:type="gramStart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Branch(</w:t>
      </w:r>
      <w:proofErr w:type="gramEnd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id=1, name=Delhi)</w:t>
      </w:r>
    </w:p>
    <w:p w14:paraId="214B1F2B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------------ GET Employee Details --------------</w:t>
      </w:r>
    </w:p>
    <w:p w14:paraId="59F76B64" w14:textId="77777777" w:rsidR="006E0CB7" w:rsidRPr="00227467" w:rsidRDefault="006E0CB7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2221695B" w14:textId="067794AF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S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elect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_id,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el1_1.id,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el1_1.name from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branch_emp_list</w:t>
      </w:r>
      <w:proofErr w:type="spell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el1_0 </w:t>
      </w:r>
    </w:p>
    <w:p w14:paraId="4EF5FD2B" w14:textId="34934FE8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J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oin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emp el1_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1  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el1_1.id=el1_0.emp_list_id </w:t>
      </w:r>
    </w:p>
    <w:p w14:paraId="2F00E414" w14:textId="1FF6C8AB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W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here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_id=?</w:t>
      </w:r>
    </w:p>
    <w:p w14:paraId="503AAE14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id=1, name=John)</w:t>
      </w:r>
    </w:p>
    <w:p w14:paraId="763514CC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id=2, name=Vidya)</w:t>
      </w:r>
    </w:p>
    <w:p w14:paraId="6D6BC6A6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id=3, name=Rambha)</w:t>
      </w:r>
    </w:p>
    <w:p w14:paraId="5AB0C7E9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Branch: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Branch(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id=2, name=Bangalore)</w:t>
      </w:r>
    </w:p>
    <w:p w14:paraId="4AF22E5B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>------------ GET Employee Details --------------</w:t>
      </w:r>
    </w:p>
    <w:p w14:paraId="47E92470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Hibernate: </w:t>
      </w:r>
    </w:p>
    <w:p w14:paraId="19CD02E6" w14:textId="776F68AA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shd w:val="clear" w:color="auto" w:fill="FFFFFF"/>
        </w:rPr>
        <w:t>S</w:t>
      </w:r>
      <w:r w:rsidRPr="00227467">
        <w:rPr>
          <w:rFonts w:ascii="Baskerville Old Face" w:hAnsi="Baskerville Old Face"/>
          <w:shd w:val="clear" w:color="auto" w:fill="FFFFFF"/>
        </w:rPr>
        <w:t>elect</w:t>
      </w:r>
      <w:r w:rsidR="00227467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_id,</w:t>
      </w:r>
      <w:r w:rsidR="00227467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el1_1.id,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el1_1.name from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proofErr w:type="spellStart"/>
      <w:r w:rsidRPr="00227467">
        <w:rPr>
          <w:rFonts w:ascii="Baskerville Old Face" w:hAnsi="Baskerville Old Face"/>
          <w:shd w:val="clear" w:color="auto" w:fill="FFFFFF"/>
        </w:rPr>
        <w:t>branch_emp_list</w:t>
      </w:r>
      <w:proofErr w:type="spellEnd"/>
      <w:r w:rsidRPr="00227467">
        <w:rPr>
          <w:rFonts w:ascii="Baskerville Old Face" w:hAnsi="Baskerville Old Face"/>
          <w:shd w:val="clear" w:color="auto" w:fill="FFFFFF"/>
        </w:rPr>
        <w:t xml:space="preserve"> el1_0 </w:t>
      </w:r>
    </w:p>
    <w:p w14:paraId="4AE1973A" w14:textId="1133EC46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    </w:t>
      </w:r>
      <w:r w:rsidR="009B25F5" w:rsidRPr="00227467">
        <w:rPr>
          <w:rFonts w:ascii="Baskerville Old Face" w:hAnsi="Baskerville Old Face"/>
          <w:shd w:val="clear" w:color="auto" w:fill="FFFFFF"/>
        </w:rPr>
        <w:t>J</w:t>
      </w:r>
      <w:r w:rsidRPr="00227467">
        <w:rPr>
          <w:rFonts w:ascii="Baskerville Old Face" w:hAnsi="Baskerville Old Face"/>
          <w:shd w:val="clear" w:color="auto" w:fill="FFFFFF"/>
        </w:rPr>
        <w:t>oin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 xml:space="preserve">emp el1_1 on el1_1.id=el1_0.emp_list_id </w:t>
      </w:r>
    </w:p>
    <w:p w14:paraId="24A9525D" w14:textId="5384AE4B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    </w:t>
      </w:r>
      <w:r w:rsidR="009B25F5" w:rsidRPr="00227467">
        <w:rPr>
          <w:rFonts w:ascii="Baskerville Old Face" w:hAnsi="Baskerville Old Face"/>
          <w:shd w:val="clear" w:color="auto" w:fill="FFFFFF"/>
        </w:rPr>
        <w:t>W</w:t>
      </w:r>
      <w:r w:rsidRPr="00227467">
        <w:rPr>
          <w:rFonts w:ascii="Baskerville Old Face" w:hAnsi="Baskerville Old Face"/>
          <w:shd w:val="clear" w:color="auto" w:fill="FFFFFF"/>
        </w:rPr>
        <w:t>here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_id=?</w:t>
      </w:r>
    </w:p>
    <w:p w14:paraId="0EC97415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id=4, name=</w:t>
      </w:r>
      <w:proofErr w:type="spellStart"/>
      <w:r w:rsidRPr="00227467">
        <w:rPr>
          <w:rFonts w:ascii="Baskerville Old Face" w:hAnsi="Baskerville Old Face"/>
          <w:shd w:val="clear" w:color="auto" w:fill="FFFFFF"/>
        </w:rPr>
        <w:t>Urbasi</w:t>
      </w:r>
      <w:proofErr w:type="spellEnd"/>
      <w:r w:rsidRPr="00227467">
        <w:rPr>
          <w:rFonts w:ascii="Baskerville Old Face" w:hAnsi="Baskerville Old Face"/>
          <w:shd w:val="clear" w:color="auto" w:fill="FFFFFF"/>
        </w:rPr>
        <w:t>)</w:t>
      </w:r>
    </w:p>
    <w:p w14:paraId="6177093E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id=5, name=</w:t>
      </w:r>
      <w:proofErr w:type="spellStart"/>
      <w:r w:rsidRPr="00227467">
        <w:rPr>
          <w:rFonts w:ascii="Baskerville Old Face" w:hAnsi="Baskerville Old Face"/>
          <w:shd w:val="clear" w:color="auto" w:fill="FFFFFF"/>
        </w:rPr>
        <w:t>Meneka</w:t>
      </w:r>
      <w:proofErr w:type="spellEnd"/>
      <w:r w:rsidRPr="00227467">
        <w:rPr>
          <w:rFonts w:ascii="Baskerville Old Face" w:hAnsi="Baskerville Old Face"/>
          <w:shd w:val="clear" w:color="auto" w:fill="FFFFFF"/>
        </w:rPr>
        <w:t>)</w:t>
      </w:r>
    </w:p>
    <w:p w14:paraId="7D4DA784" w14:textId="2EAA7188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id=6, name=Ramesh)</w:t>
      </w:r>
    </w:p>
    <w:p w14:paraId="2AC905FA" w14:textId="7D8CD0CA" w:rsidR="006E0CB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>Now let us modify the Repository class like this.</w:t>
      </w:r>
    </w:p>
    <w:p w14:paraId="63F087B8" w14:textId="77777777" w:rsidR="009B25F5" w:rsidRPr="00227467" w:rsidRDefault="009B25F5" w:rsidP="00227467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5B78C8E3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27AC97B2" w14:textId="3FFF1830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02CB13F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attributePaths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branchList.empList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1D987FC0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Optional&lt;Organization&gt;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69B59F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EE1B7A" w14:textId="77777777" w:rsidR="009B25F5" w:rsidRDefault="009B25F5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77BEF6" w14:textId="3D375379" w:rsidR="006E0CB7" w:rsidRPr="009B25F5" w:rsidRDefault="007C76B0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>Output will be like this.</w:t>
      </w:r>
    </w:p>
    <w:p w14:paraId="03C85117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35EFA94A" w14:textId="505BEBE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9B25F5" w:rsidRPr="009B25F5">
        <w:rPr>
          <w:rFonts w:ascii="Baskerville Old Face" w:hAnsi="Baskerville Old Face"/>
          <w:sz w:val="24"/>
          <w:szCs w:val="24"/>
          <w:shd w:val="clear" w:color="auto" w:fill="FFFFFF"/>
        </w:rPr>
        <w:t>S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elect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o1_0.id,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o1_0.name,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0.organization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_id,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bl1_1.id,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bl1_1.name from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org o1_0 </w:t>
      </w:r>
    </w:p>
    <w:p w14:paraId="29FB25B0" w14:textId="02864AFD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left join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org_branch_list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bl1_0 on o1_0.id=bl1_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0.organization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_id </w:t>
      </w:r>
    </w:p>
    <w:p w14:paraId="573AC4E0" w14:textId="03D96592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left join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 bl1_1 on bl1_1.id=bl1_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0.branch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_list_id </w:t>
      </w:r>
    </w:p>
    <w:p w14:paraId="7B698A1D" w14:textId="2AA14D23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where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o1_0.id=?</w:t>
      </w:r>
    </w:p>
    <w:p w14:paraId="1AE476D8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547C51E9" w14:textId="77777777" w:rsidR="007560D5" w:rsidRDefault="003E61B1" w:rsidP="007560D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proofErr w:type="gramStart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>select  el</w:t>
      </w:r>
      <w:proofErr w:type="gramEnd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1_0.branch_id,  el1_1.id,  el1_1.name     from         </w:t>
      </w:r>
      <w:proofErr w:type="spellStart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>branch_emp_list</w:t>
      </w:r>
      <w:proofErr w:type="spellEnd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el1_0    </w:t>
      </w:r>
    </w:p>
    <w:p w14:paraId="687F049C" w14:textId="77777777" w:rsidR="007560D5" w:rsidRDefault="007560D5" w:rsidP="007560D5">
      <w:pPr>
        <w:pStyle w:val="NoSpacing"/>
        <w:ind w:firstLine="720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join emp el1_</w:t>
      </w:r>
      <w:proofErr w:type="gramStart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>1  on</w:t>
      </w:r>
      <w:proofErr w:type="gramEnd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el1_1.id=el1_0.emp_list_id     </w:t>
      </w:r>
    </w:p>
    <w:p w14:paraId="20FD66EC" w14:textId="77777777" w:rsidR="007560D5" w:rsidRDefault="007560D5" w:rsidP="007560D5">
      <w:pPr>
        <w:pStyle w:val="NoSpacing"/>
        <w:ind w:firstLine="720"/>
        <w:rPr>
          <w:rFonts w:ascii="Baskerville Old Face" w:hAnsi="Baskerville Old Face"/>
          <w:sz w:val="24"/>
          <w:szCs w:val="24"/>
          <w:shd w:val="clear" w:color="auto" w:fill="FFFFFF"/>
        </w:rPr>
      </w:pPr>
      <w:proofErr w:type="gramStart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>where  el</w:t>
      </w:r>
      <w:proofErr w:type="gramEnd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>1_0.branch_id=?</w:t>
      </w:r>
    </w:p>
    <w:p w14:paraId="6BF9752A" w14:textId="234ECC39" w:rsidR="003E61B1" w:rsidRPr="009B25F5" w:rsidRDefault="003E61B1" w:rsidP="007560D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04C1E6A9" w14:textId="0E94D58A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7560D5" w:rsidRPr="009B25F5">
        <w:rPr>
          <w:rFonts w:ascii="Baskerville Old Face" w:hAnsi="Baskerville Old Face"/>
          <w:sz w:val="24"/>
          <w:szCs w:val="24"/>
          <w:shd w:val="clear" w:color="auto" w:fill="FFFFFF"/>
        </w:rPr>
        <w:t>S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elect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0.branch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_id,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el1_1.id,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el1_1.name from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branch_emp_list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el1_0 </w:t>
      </w:r>
    </w:p>
    <w:p w14:paraId="7062AB69" w14:textId="57BD1B04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7560D5" w:rsidRPr="009B25F5">
        <w:rPr>
          <w:rFonts w:ascii="Baskerville Old Face" w:hAnsi="Baskerville Old Face"/>
          <w:sz w:val="24"/>
          <w:szCs w:val="24"/>
          <w:shd w:val="clear" w:color="auto" w:fill="FFFFFF"/>
        </w:rPr>
        <w:t>J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oin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 el1_1 on el1_1.id=el1_0.emp_list_id </w:t>
      </w:r>
    </w:p>
    <w:p w14:paraId="63DBEF0F" w14:textId="4B7326FE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7560D5" w:rsidRPr="009B25F5">
        <w:rPr>
          <w:rFonts w:ascii="Baskerville Old Face" w:hAnsi="Baskerville Old Face"/>
          <w:sz w:val="24"/>
          <w:szCs w:val="24"/>
          <w:shd w:val="clear" w:color="auto" w:fill="FFFFFF"/>
        </w:rPr>
        <w:t>W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here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0.branch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_id=?</w:t>
      </w:r>
    </w:p>
    <w:p w14:paraId="076EFFD9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Org: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Organization(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id=1, name=Microsoft)</w:t>
      </w:r>
    </w:p>
    <w:p w14:paraId="4859E2CD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------------ GET Branch Details --------------</w:t>
      </w:r>
    </w:p>
    <w:p w14:paraId="3B5EAA70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Branch: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id=1, name=Delhi)</w:t>
      </w:r>
    </w:p>
    <w:p w14:paraId="39BD6DF8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------------ GET Employee Details --------------</w:t>
      </w:r>
    </w:p>
    <w:p w14:paraId="3330906C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id=1, name=John)</w:t>
      </w:r>
    </w:p>
    <w:p w14:paraId="69214417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id=2, name=Vidya)</w:t>
      </w:r>
    </w:p>
    <w:p w14:paraId="3C3E23C9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id=3, name=Rambha)</w:t>
      </w:r>
    </w:p>
    <w:p w14:paraId="36EFB268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Branch: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id=2, name=Bangalore)</w:t>
      </w:r>
    </w:p>
    <w:p w14:paraId="249C1833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------------ GET Employee Details --------------</w:t>
      </w:r>
    </w:p>
    <w:p w14:paraId="13591CE5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id=4, name=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Urbasi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)</w:t>
      </w:r>
    </w:p>
    <w:p w14:paraId="5CB631CA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id=5, name=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Meneka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)</w:t>
      </w:r>
    </w:p>
    <w:p w14:paraId="6406E20C" w14:textId="54A0FFDA" w:rsidR="007C76B0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id=6, name=Ramesh)</w:t>
      </w:r>
    </w:p>
    <w:p w14:paraId="0ECCFE83" w14:textId="77777777" w:rsidR="007C76B0" w:rsidRPr="009B25F5" w:rsidRDefault="007C76B0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169F5886" w14:textId="78B13BC6" w:rsidR="002162AC" w:rsidRPr="009B25F5" w:rsidRDefault="002162AC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You can also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used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7560D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@NamedEntityGraph in class level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to make the eager fetching.</w:t>
      </w:r>
    </w:p>
    <w:p w14:paraId="6EDC642A" w14:textId="1224A7BB" w:rsidR="002162AC" w:rsidRPr="007560D5" w:rsidRDefault="002162AC" w:rsidP="006E0CB7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proofErr w:type="gramStart"/>
      <w:r w:rsidRPr="007560D5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Example</w:t>
      </w:r>
      <w:proofErr w:type="gramEnd"/>
      <w:r w:rsidRPr="007560D5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is given below.</w:t>
      </w:r>
    </w:p>
    <w:p w14:paraId="42A7B6EB" w14:textId="6BB6511F" w:rsidR="00653A99" w:rsidRDefault="00653A99" w:rsidP="00653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"Organization"</w:t>
      </w:r>
      <w:r>
        <w:rPr>
          <w:rFonts w:ascii="Consolas" w:hAnsi="Consolas"/>
          <w:color w:val="000000"/>
          <w:sz w:val="20"/>
          <w:szCs w:val="20"/>
        </w:rPr>
        <w:t>)</w:t>
      </w:r>
      <w:r w:rsidR="007560D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"org"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46D0345" w14:textId="4E714A95" w:rsidR="00653A99" w:rsidRDefault="00653A99" w:rsidP="00653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  <w:r w:rsidR="007560D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 w:rsidR="007560D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exclude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departList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projectList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620692FA" w14:textId="77777777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7560D5">
        <w:rPr>
          <w:rFonts w:ascii="Consolas" w:hAnsi="Consolas"/>
          <w:b/>
          <w:bCs/>
          <w:color w:val="646464"/>
          <w:sz w:val="20"/>
          <w:szCs w:val="20"/>
        </w:rPr>
        <w:t>NamedEntityGraph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</w:p>
    <w:p w14:paraId="31416680" w14:textId="6A8C19E4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  name = 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7560D5">
        <w:rPr>
          <w:rFonts w:ascii="Consolas" w:hAnsi="Consolas"/>
          <w:b/>
          <w:bCs/>
          <w:color w:val="2A00FF"/>
          <w:sz w:val="20"/>
          <w:szCs w:val="20"/>
        </w:rPr>
        <w:t>Org.branch</w:t>
      </w:r>
      <w:proofErr w:type="spellEnd"/>
      <w:r w:rsidRPr="007560D5">
        <w:rPr>
          <w:rFonts w:ascii="Consolas" w:hAnsi="Consolas"/>
          <w:b/>
          <w:bCs/>
          <w:color w:val="2A00FF"/>
          <w:sz w:val="20"/>
          <w:szCs w:val="20"/>
        </w:rPr>
        <w:t>-with-emp-and-project-eager-type"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,</w:t>
      </w:r>
    </w:p>
    <w:p w14:paraId="350602A2" w14:textId="2E5C904F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7560D5">
        <w:rPr>
          <w:rFonts w:ascii="Consolas" w:hAnsi="Consolas"/>
          <w:b/>
          <w:bCs/>
          <w:color w:val="000000"/>
          <w:sz w:val="20"/>
          <w:szCs w:val="20"/>
        </w:rPr>
        <w:t>attributeNodes</w:t>
      </w:r>
      <w:proofErr w:type="spellEnd"/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</w:p>
    <w:p w14:paraId="429FDB4A" w14:textId="120C42C7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  <w:t>{</w:t>
      </w:r>
    </w:p>
    <w:p w14:paraId="09AC88F1" w14:textId="7AFD56D8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  <w:t xml:space="preserve">  </w:t>
      </w:r>
      <w:r w:rsidRPr="007560D5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7560D5">
        <w:rPr>
          <w:rFonts w:ascii="Consolas" w:hAnsi="Consolas"/>
          <w:b/>
          <w:bCs/>
          <w:color w:val="646464"/>
          <w:sz w:val="20"/>
          <w:szCs w:val="20"/>
        </w:rPr>
        <w:t>NamedAttributeNode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value = 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7560D5">
        <w:rPr>
          <w:rFonts w:ascii="Consolas" w:hAnsi="Consolas"/>
          <w:b/>
          <w:bCs/>
          <w:color w:val="2A00FF"/>
          <w:sz w:val="20"/>
          <w:szCs w:val="20"/>
        </w:rPr>
        <w:t>branchList</w:t>
      </w:r>
      <w:proofErr w:type="spellEnd"/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, subgraph = 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7560D5">
        <w:rPr>
          <w:rFonts w:ascii="Consolas" w:hAnsi="Consolas"/>
          <w:b/>
          <w:bCs/>
          <w:color w:val="2A00FF"/>
          <w:sz w:val="20"/>
          <w:szCs w:val="20"/>
        </w:rPr>
        <w:t>empList</w:t>
      </w:r>
      <w:proofErr w:type="spellEnd"/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560D5">
        <w:rPr>
          <w:rFonts w:ascii="Consolas" w:hAnsi="Consolas"/>
          <w:b/>
          <w:bCs/>
          <w:color w:val="3F7F5F"/>
          <w:sz w:val="20"/>
          <w:szCs w:val="20"/>
        </w:rPr>
        <w:t>/* For inner object */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),</w:t>
      </w:r>
    </w:p>
    <w:p w14:paraId="3B0E3DF9" w14:textId="6CB75609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  <w:t xml:space="preserve">  </w:t>
      </w:r>
      <w:r w:rsidRPr="007560D5">
        <w:rPr>
          <w:rFonts w:ascii="Consolas" w:hAnsi="Consolas"/>
          <w:b/>
          <w:bCs/>
          <w:color w:val="646464"/>
          <w:sz w:val="20"/>
          <w:szCs w:val="20"/>
        </w:rPr>
        <w:t>@NamedAttributeNode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"projectList"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C6C4AAE" w14:textId="5FD87E2A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  <w:t>})</w:t>
      </w:r>
    </w:p>
    <w:p w14:paraId="13FC7E72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Organization {</w:t>
      </w:r>
    </w:p>
    <w:p w14:paraId="588B9A94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5FE52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6EA98D6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F605C3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47D046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0DDD60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F2A4D0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A9797B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A64D2F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EBD453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3D3C3C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03C9998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Set&lt;Branch&gt; </w:t>
      </w:r>
      <w:proofErr w:type="spellStart"/>
      <w:r>
        <w:rPr>
          <w:rFonts w:ascii="Consolas" w:hAnsi="Consolas"/>
          <w:color w:val="0000C0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DD4737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701F182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09ACA9E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Set&lt;Department&gt;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departList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D5BC054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EE2171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185DE77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Set&lt;Project&gt;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B46315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B92787" w14:textId="38782006" w:rsidR="00DD66B1" w:rsidRPr="00826653" w:rsidRDefault="00DD66B1" w:rsidP="00826653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826653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>Define the name in repository class like this.</w:t>
      </w:r>
    </w:p>
    <w:p w14:paraId="261AC786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C653911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C77D212" w14:textId="5386CD6C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2C7FE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Org.branch</w:t>
      </w:r>
      <w:proofErr w:type="spellEnd"/>
      <w:r>
        <w:rPr>
          <w:rFonts w:ascii="Consolas" w:hAnsi="Consolas"/>
          <w:color w:val="2A00FF"/>
          <w:sz w:val="20"/>
          <w:szCs w:val="20"/>
        </w:rPr>
        <w:t>-with-emp-and-project-eager-type"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7F31BE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getOrganizationByName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A41107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29B28B" w14:textId="77777777" w:rsidR="00AA6BC3" w:rsidRDefault="00AA6BC3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61EC23" w14:textId="42E1E21C" w:rsidR="00AA6BC3" w:rsidRDefault="00AA6BC3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You can also use @EntityGraph along with @Query</w:t>
      </w:r>
    </w:p>
    <w:p w14:paraId="62AE79B8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5A8064C1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AA622F3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9767CC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attributePaths = {</w:t>
      </w:r>
      <w:r>
        <w:rPr>
          <w:rFonts w:ascii="Consolas" w:hAnsi="Consolas"/>
          <w:color w:val="2A00FF"/>
          <w:sz w:val="20"/>
          <w:szCs w:val="20"/>
        </w:rPr>
        <w:t>"branches"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branches.employees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2575B455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Optional&lt;Organization&gt;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93F5B3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A459F2E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Org.branch</w:t>
      </w:r>
      <w:proofErr w:type="spellEnd"/>
      <w:r>
        <w:rPr>
          <w:rFonts w:ascii="Consolas" w:hAnsi="Consolas"/>
          <w:color w:val="2A00FF"/>
          <w:sz w:val="20"/>
          <w:szCs w:val="20"/>
        </w:rPr>
        <w:t>-with-emp-and-project-eager-type"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F888AB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getOrganizationByName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FE39C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8EBA932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EntityGraph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with @Query </w:t>
      </w:r>
    </w:p>
    <w:p w14:paraId="43C6AE9E" w14:textId="24487353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attributePaths = {</w:t>
      </w:r>
      <w:r>
        <w:rPr>
          <w:rFonts w:ascii="Consolas" w:hAnsi="Consolas"/>
          <w:color w:val="2A00FF"/>
          <w:sz w:val="20"/>
          <w:szCs w:val="20"/>
        </w:rPr>
        <w:t>"projects"</w:t>
      </w:r>
      <w:r>
        <w:rPr>
          <w:rFonts w:ascii="Consolas" w:hAnsi="Consolas"/>
          <w:color w:val="000000"/>
          <w:sz w:val="20"/>
          <w:szCs w:val="20"/>
        </w:rPr>
        <w:t>})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EE4435">
        <w:rPr>
          <w:rFonts w:ascii="Consolas" w:hAnsi="Consolas"/>
          <w:b/>
          <w:bCs/>
          <w:color w:val="000000"/>
          <w:sz w:val="28"/>
          <w:szCs w:val="28"/>
        </w:rPr>
        <w:sym w:font="Wingdings" w:char="F0E7"/>
      </w:r>
      <w:r w:rsidRPr="00EE4435">
        <w:rPr>
          <w:rFonts w:ascii="Consolas" w:hAnsi="Consolas"/>
          <w:b/>
          <w:bCs/>
          <w:color w:val="000000"/>
          <w:sz w:val="28"/>
          <w:szCs w:val="28"/>
        </w:rPr>
        <w:t xml:space="preserve"> @EntityGraph + @Query</w:t>
      </w:r>
    </w:p>
    <w:p w14:paraId="3825B9DE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org from Organization org where org.name=:name"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5844A7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proofErr w:type="spellStart"/>
      <w:r>
        <w:rPr>
          <w:rFonts w:ascii="Consolas" w:hAnsi="Consolas"/>
          <w:color w:val="000000"/>
          <w:sz w:val="20"/>
          <w:szCs w:val="20"/>
        </w:rPr>
        <w:t>getOrgAlongWithProject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4E8DB0" w14:textId="77777777" w:rsidR="003F7E86" w:rsidRDefault="003F7E86" w:rsidP="003F7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F3E35F" w14:textId="77777777" w:rsidR="00695F81" w:rsidRDefault="00695F8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919095" w14:textId="77777777" w:rsidR="00DD66B1" w:rsidRPr="00826653" w:rsidRDefault="00DD66B1" w:rsidP="00826653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</w:p>
    <w:p w14:paraId="3A8EAD7B" w14:textId="2FD5AB5D" w:rsidR="00A2139A" w:rsidRPr="00826653" w:rsidRDefault="0008633D" w:rsidP="00826653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82665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As per the above example, the following database objects were created.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555"/>
      </w:tblGrid>
      <w:tr w:rsidR="000F1B7D" w:rsidRPr="000F1B7D" w14:paraId="5E7EED19" w14:textId="63F8E0E5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88A5" w14:textId="71A1CDA8" w:rsidR="000F1B7D" w:rsidRPr="000F1B7D" w:rsidRDefault="000F1B7D" w:rsidP="00A74AC9">
            <w:pPr>
              <w:rPr>
                <w:rFonts w:ascii="Raleway" w:hAnsi="Raleway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Raleway" w:hAnsi="Raleway"/>
                <w:b/>
                <w:bCs/>
                <w:color w:val="000000"/>
                <w:sz w:val="19"/>
                <w:szCs w:val="19"/>
                <w:shd w:val="clear" w:color="auto" w:fill="FFFFFF"/>
              </w:rPr>
              <w:t>Sequence Name</w:t>
            </w:r>
            <w:r w:rsidRPr="000F1B7D">
              <w:rPr>
                <w:rFonts w:ascii="Raleway" w:hAnsi="Raleway"/>
                <w:b/>
                <w:bCs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</w:tcPr>
          <w:p w14:paraId="5DD8A687" w14:textId="0AB46FE7" w:rsidR="000F1B7D" w:rsidRPr="000F1B7D" w:rsidRDefault="000F1B7D" w:rsidP="00A74AC9">
            <w:pPr>
              <w:rPr>
                <w:rFonts w:ascii="Raleway" w:hAnsi="Raleway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Raleway" w:hAnsi="Raleway"/>
                <w:b/>
                <w:bCs/>
                <w:color w:val="000000"/>
                <w:sz w:val="19"/>
                <w:szCs w:val="19"/>
                <w:shd w:val="clear" w:color="auto" w:fill="FFFFFF"/>
              </w:rPr>
              <w:t>Table Name</w:t>
            </w:r>
          </w:p>
        </w:tc>
      </w:tr>
      <w:tr w:rsidR="000F1B7D" w:rsidRPr="000F1B7D" w14:paraId="47256AC8" w14:textId="5B79741D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D058" w14:textId="77777777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branch_seq</w:t>
            </w:r>
            <w:proofErr w:type="spellEnd"/>
          </w:p>
        </w:tc>
        <w:tc>
          <w:tcPr>
            <w:tcW w:w="0" w:type="auto"/>
          </w:tcPr>
          <w:p w14:paraId="5D686C07" w14:textId="16EE3CC7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branch</w:t>
            </w:r>
          </w:p>
        </w:tc>
      </w:tr>
      <w:tr w:rsidR="000F1B7D" w:rsidRPr="000F1B7D" w14:paraId="46921881" w14:textId="0A052D2D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4789" w14:textId="77777777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dept_seq</w:t>
            </w:r>
            <w:proofErr w:type="spellEnd"/>
          </w:p>
        </w:tc>
        <w:tc>
          <w:tcPr>
            <w:tcW w:w="0" w:type="auto"/>
          </w:tcPr>
          <w:p w14:paraId="03A2C8A8" w14:textId="58B4B26A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branch_emp_list</w:t>
            </w:r>
            <w:proofErr w:type="spellEnd"/>
          </w:p>
        </w:tc>
      </w:tr>
      <w:tr w:rsidR="000F1B7D" w:rsidRPr="000F1B7D" w14:paraId="2DA9851D" w14:textId="16F87614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F277" w14:textId="77777777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emp_seq</w:t>
            </w:r>
            <w:proofErr w:type="spellEnd"/>
          </w:p>
        </w:tc>
        <w:tc>
          <w:tcPr>
            <w:tcW w:w="0" w:type="auto"/>
          </w:tcPr>
          <w:p w14:paraId="54D694B6" w14:textId="575C8845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dept</w:t>
            </w:r>
          </w:p>
        </w:tc>
      </w:tr>
      <w:tr w:rsidR="000F1B7D" w:rsidRPr="000F1B7D" w14:paraId="76D97C0C" w14:textId="4713F3D7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6CE5" w14:textId="77777777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org_seq</w:t>
            </w:r>
            <w:proofErr w:type="spellEnd"/>
          </w:p>
        </w:tc>
        <w:tc>
          <w:tcPr>
            <w:tcW w:w="0" w:type="auto"/>
          </w:tcPr>
          <w:p w14:paraId="637E6442" w14:textId="17D06020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emp</w:t>
            </w:r>
          </w:p>
        </w:tc>
      </w:tr>
      <w:tr w:rsidR="000F1B7D" w:rsidRPr="000F1B7D" w14:paraId="1D4DACF3" w14:textId="02D91A10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CFA6" w14:textId="77777777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project_seq</w:t>
            </w:r>
            <w:proofErr w:type="spellEnd"/>
          </w:p>
        </w:tc>
        <w:tc>
          <w:tcPr>
            <w:tcW w:w="0" w:type="auto"/>
          </w:tcPr>
          <w:p w14:paraId="5DC9825F" w14:textId="314A6C74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org</w:t>
            </w:r>
          </w:p>
        </w:tc>
      </w:tr>
      <w:tr w:rsidR="000F1B7D" w:rsidRPr="000F1B7D" w14:paraId="769D1873" w14:textId="169B56F3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AE49" w14:textId="719FB4F6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0" w:type="auto"/>
          </w:tcPr>
          <w:p w14:paraId="606369FD" w14:textId="6F9B5398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org_branch_list</w:t>
            </w:r>
            <w:proofErr w:type="spellEnd"/>
          </w:p>
        </w:tc>
      </w:tr>
      <w:tr w:rsidR="000F1B7D" w:rsidRPr="000F1B7D" w14:paraId="15EEEECF" w14:textId="60E5F436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DC02" w14:textId="2064DE66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0" w:type="auto"/>
          </w:tcPr>
          <w:p w14:paraId="70D6ABA2" w14:textId="147470B0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org_depart_list</w:t>
            </w:r>
            <w:proofErr w:type="spellEnd"/>
          </w:p>
        </w:tc>
      </w:tr>
      <w:tr w:rsidR="000F1B7D" w:rsidRPr="000F1B7D" w14:paraId="40313177" w14:textId="768354E4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40A9" w14:textId="1911B514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0" w:type="auto"/>
          </w:tcPr>
          <w:p w14:paraId="275CB686" w14:textId="37125B48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org_project_list</w:t>
            </w:r>
            <w:proofErr w:type="spellEnd"/>
          </w:p>
        </w:tc>
      </w:tr>
      <w:tr w:rsidR="000F1B7D" w:rsidRPr="000F1B7D" w14:paraId="5E9EF0B6" w14:textId="2AD30AB9" w:rsidTr="0020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7DA5" w14:textId="098A4045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0" w:type="auto"/>
          </w:tcPr>
          <w:p w14:paraId="7D4F1F17" w14:textId="34080F93" w:rsidR="000F1B7D" w:rsidRPr="000F1B7D" w:rsidRDefault="000F1B7D" w:rsidP="00A74AC9">
            <w:pPr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</w:pPr>
            <w:r w:rsidRPr="000F1B7D">
              <w:rPr>
                <w:rFonts w:ascii="Raleway" w:hAnsi="Raleway"/>
                <w:color w:val="000000"/>
                <w:sz w:val="19"/>
                <w:szCs w:val="19"/>
                <w:shd w:val="clear" w:color="auto" w:fill="FFFFFF"/>
              </w:rPr>
              <w:t>project</w:t>
            </w:r>
          </w:p>
        </w:tc>
      </w:tr>
    </w:tbl>
    <w:p w14:paraId="64AB73B1" w14:textId="6C2BAF16" w:rsidR="00826653" w:rsidRPr="00C964AD" w:rsidRDefault="00826653" w:rsidP="00826653">
      <w:pPr>
        <w:pStyle w:val="NoSpacing"/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</w:pPr>
      <w:r w:rsidRPr="00C964AD"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  <w:t>References</w:t>
      </w:r>
    </w:p>
    <w:p w14:paraId="15F34A86" w14:textId="77777777" w:rsidR="00826653" w:rsidRPr="00826653" w:rsidRDefault="00826653" w:rsidP="00826653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17B0957D" w14:textId="7F5F4539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https://jeddict.github.io/page.html?l=tutorial/NamedEntityGraph</w:t>
      </w:r>
    </w:p>
    <w:p w14:paraId="430C83B5" w14:textId="1ECED21C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https://stackoverflow.com/questions/31943989/spring-data-jpa-and-namedentitygraphs</w:t>
      </w:r>
    </w:p>
    <w:p w14:paraId="03268B8E" w14:textId="53C3EFAE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https://blog.ippon.tech/boost-the-performance-of-your-spring-data-jpa-application</w:t>
      </w:r>
    </w:p>
    <w:p w14:paraId="2343D83B" w14:textId="1A266E44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https://turkogluc.com/understanding-the-effective-data-fetching-with-jpa-entity-graphs-part-2/</w:t>
      </w:r>
    </w:p>
    <w:p w14:paraId="1809BEF8" w14:textId="4F60E87D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https://refactorizando.com/en/entity-graph-with-jpa-in-spring-boot/</w:t>
      </w:r>
    </w:p>
    <w:p w14:paraId="361128AD" w14:textId="04EF9FBC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https://blog.adamgamboa.dev/effective-data-load-in-jpa-with-entity-graph/</w:t>
      </w:r>
    </w:p>
    <w:p w14:paraId="4B5253A2" w14:textId="77777777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https://foojay.io/today/a-walk-to-lazy-fetching-with-hibernate-and-spring-data-jpa/</w:t>
      </w:r>
    </w:p>
    <w:p w14:paraId="305F3F13" w14:textId="77777777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</w:p>
    <w:p w14:paraId="510391D8" w14:textId="77777777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</w:p>
    <w:p w14:paraId="00F843F2" w14:textId="77777777" w:rsidR="003F3B97" w:rsidRPr="00826653" w:rsidRDefault="003F3B97" w:rsidP="00826653">
      <w:pPr>
        <w:pStyle w:val="NoSpacing"/>
        <w:rPr>
          <w:rFonts w:ascii="Baskerville Old Face" w:hAnsi="Baskerville Old Face"/>
          <w:sz w:val="24"/>
          <w:szCs w:val="24"/>
        </w:rPr>
      </w:pPr>
    </w:p>
    <w:sectPr w:rsidR="003F3B97" w:rsidRPr="00826653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7CC61" w14:textId="77777777" w:rsidR="00E11904" w:rsidRDefault="00E11904" w:rsidP="00F84140">
      <w:pPr>
        <w:spacing w:after="0" w:line="240" w:lineRule="auto"/>
      </w:pPr>
      <w:r>
        <w:separator/>
      </w:r>
    </w:p>
  </w:endnote>
  <w:endnote w:type="continuationSeparator" w:id="0">
    <w:p w14:paraId="4007FC37" w14:textId="77777777" w:rsidR="00E11904" w:rsidRDefault="00E1190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A8DBC2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03750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A440D" w14:textId="77777777" w:rsidR="00E11904" w:rsidRDefault="00E11904" w:rsidP="00F84140">
      <w:pPr>
        <w:spacing w:after="0" w:line="240" w:lineRule="auto"/>
      </w:pPr>
      <w:r>
        <w:separator/>
      </w:r>
    </w:p>
  </w:footnote>
  <w:footnote w:type="continuationSeparator" w:id="0">
    <w:p w14:paraId="7A03BA9A" w14:textId="77777777" w:rsidR="00E11904" w:rsidRDefault="00E11904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77"/>
    <w:rsid w:val="0000674D"/>
    <w:rsid w:val="000266BE"/>
    <w:rsid w:val="00035B84"/>
    <w:rsid w:val="00042479"/>
    <w:rsid w:val="00047BFB"/>
    <w:rsid w:val="00057D4E"/>
    <w:rsid w:val="000640F0"/>
    <w:rsid w:val="00085720"/>
    <w:rsid w:val="0008633D"/>
    <w:rsid w:val="000945AD"/>
    <w:rsid w:val="000A782E"/>
    <w:rsid w:val="000E4AC1"/>
    <w:rsid w:val="000F1B7D"/>
    <w:rsid w:val="00106E5F"/>
    <w:rsid w:val="001A2439"/>
    <w:rsid w:val="002162AC"/>
    <w:rsid w:val="00227467"/>
    <w:rsid w:val="0023407B"/>
    <w:rsid w:val="002463AE"/>
    <w:rsid w:val="00281238"/>
    <w:rsid w:val="002B780B"/>
    <w:rsid w:val="002E006E"/>
    <w:rsid w:val="002E267A"/>
    <w:rsid w:val="002E4339"/>
    <w:rsid w:val="003344E8"/>
    <w:rsid w:val="003B1BF7"/>
    <w:rsid w:val="003E186F"/>
    <w:rsid w:val="003E61B1"/>
    <w:rsid w:val="003F3B97"/>
    <w:rsid w:val="003F7E86"/>
    <w:rsid w:val="004105D3"/>
    <w:rsid w:val="004144FB"/>
    <w:rsid w:val="00453477"/>
    <w:rsid w:val="004B66FE"/>
    <w:rsid w:val="00514DD0"/>
    <w:rsid w:val="00535A29"/>
    <w:rsid w:val="005A0D11"/>
    <w:rsid w:val="005A7560"/>
    <w:rsid w:val="005D3410"/>
    <w:rsid w:val="005D44DE"/>
    <w:rsid w:val="0062640F"/>
    <w:rsid w:val="0065062C"/>
    <w:rsid w:val="00653A99"/>
    <w:rsid w:val="00695F81"/>
    <w:rsid w:val="006B3B25"/>
    <w:rsid w:val="006E0CB7"/>
    <w:rsid w:val="006E62EB"/>
    <w:rsid w:val="006E7CF3"/>
    <w:rsid w:val="00704ADD"/>
    <w:rsid w:val="00741DF7"/>
    <w:rsid w:val="007560D5"/>
    <w:rsid w:val="007B164A"/>
    <w:rsid w:val="007B27C6"/>
    <w:rsid w:val="007B4EDE"/>
    <w:rsid w:val="007B67F9"/>
    <w:rsid w:val="007C76B0"/>
    <w:rsid w:val="0082543D"/>
    <w:rsid w:val="00826653"/>
    <w:rsid w:val="008702F8"/>
    <w:rsid w:val="00875465"/>
    <w:rsid w:val="0087570F"/>
    <w:rsid w:val="00881B99"/>
    <w:rsid w:val="008C5EAC"/>
    <w:rsid w:val="008E6388"/>
    <w:rsid w:val="009224B6"/>
    <w:rsid w:val="0092628D"/>
    <w:rsid w:val="00956A1F"/>
    <w:rsid w:val="00962D84"/>
    <w:rsid w:val="009770E1"/>
    <w:rsid w:val="009B25F5"/>
    <w:rsid w:val="009B26DE"/>
    <w:rsid w:val="009C1F78"/>
    <w:rsid w:val="009E5D95"/>
    <w:rsid w:val="00A2139A"/>
    <w:rsid w:val="00A64D7A"/>
    <w:rsid w:val="00A74AC9"/>
    <w:rsid w:val="00A76434"/>
    <w:rsid w:val="00A95DB2"/>
    <w:rsid w:val="00AA1AE5"/>
    <w:rsid w:val="00AA6BC3"/>
    <w:rsid w:val="00AE20C7"/>
    <w:rsid w:val="00AF298E"/>
    <w:rsid w:val="00B40912"/>
    <w:rsid w:val="00B535CE"/>
    <w:rsid w:val="00B72891"/>
    <w:rsid w:val="00B93E6E"/>
    <w:rsid w:val="00BC29CA"/>
    <w:rsid w:val="00BD7BFB"/>
    <w:rsid w:val="00BE06A1"/>
    <w:rsid w:val="00C12A73"/>
    <w:rsid w:val="00C31770"/>
    <w:rsid w:val="00C964AD"/>
    <w:rsid w:val="00CA70F1"/>
    <w:rsid w:val="00CD3804"/>
    <w:rsid w:val="00CF0CE6"/>
    <w:rsid w:val="00D043B7"/>
    <w:rsid w:val="00D56514"/>
    <w:rsid w:val="00D574EF"/>
    <w:rsid w:val="00D65A9A"/>
    <w:rsid w:val="00DC3407"/>
    <w:rsid w:val="00DC4A4C"/>
    <w:rsid w:val="00DD66B1"/>
    <w:rsid w:val="00DE7B5F"/>
    <w:rsid w:val="00E11904"/>
    <w:rsid w:val="00E315A0"/>
    <w:rsid w:val="00E91E02"/>
    <w:rsid w:val="00EE4435"/>
    <w:rsid w:val="00F67513"/>
    <w:rsid w:val="00F80AEC"/>
    <w:rsid w:val="00F84140"/>
    <w:rsid w:val="00FB4924"/>
    <w:rsid w:val="00FD301B"/>
    <w:rsid w:val="00FF346E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5C7B4"/>
  <w15:chartTrackingRefBased/>
  <w15:docId w15:val="{9E96E34B-75CC-4AB9-BFB0-49F7259C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2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224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7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34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</TotalTime>
  <Pages>7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14</cp:revision>
  <dcterms:created xsi:type="dcterms:W3CDTF">2024-07-31T19:47:00Z</dcterms:created>
  <dcterms:modified xsi:type="dcterms:W3CDTF">2024-08-04T09:15:00Z</dcterms:modified>
</cp:coreProperties>
</file>