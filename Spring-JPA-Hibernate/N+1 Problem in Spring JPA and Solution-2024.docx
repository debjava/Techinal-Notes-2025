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FBD5F" w14:textId="02E34B3B" w:rsidR="00C31770" w:rsidRPr="00C60D61" w:rsidRDefault="00C60D61" w:rsidP="00C60D61">
      <w:pPr>
        <w:pStyle w:val="Title"/>
        <w:rPr>
          <w:rFonts w:ascii="Baskerville Old Face" w:hAnsi="Baskerville Old Face"/>
          <w:b/>
          <w:bCs/>
          <w:u w:val="single"/>
        </w:rPr>
      </w:pPr>
      <w:r w:rsidRPr="00C60D61">
        <w:rPr>
          <w:rFonts w:ascii="Baskerville Old Face" w:hAnsi="Baskerville Old Face"/>
          <w:b/>
          <w:bCs/>
          <w:u w:val="single"/>
        </w:rPr>
        <w:t>N+1 Problem in Spring JPA and Solution-2024</w:t>
      </w:r>
    </w:p>
    <w:p w14:paraId="46E5AB5C" w14:textId="594CBC73" w:rsidR="0054015A" w:rsidRPr="0054015A" w:rsidRDefault="0054015A" w:rsidP="0054015A">
      <w:pPr>
        <w:rPr>
          <w:rFonts w:ascii="Baskerville Old Face" w:hAnsi="Baskerville Old Face"/>
          <w:sz w:val="24"/>
          <w:szCs w:val="24"/>
        </w:rPr>
      </w:pPr>
      <w:r w:rsidRPr="0054015A">
        <w:rPr>
          <w:rFonts w:ascii="Baskerville Old Face" w:hAnsi="Baskerville Old Face"/>
          <w:sz w:val="24"/>
          <w:szCs w:val="24"/>
        </w:rPr>
        <w:t>In Spring Data JPA, the “N+1 problem” refers to a performance issue that can occur when retrieving entities and their associated relationships from a database.  Let’s understand this problem with an example. Suppose you have two entities, Author and Book, with a one-to-many relationship where an author can have multiple books</w:t>
      </w:r>
      <w:r>
        <w:rPr>
          <w:rFonts w:ascii="Baskerville Old Face" w:hAnsi="Baskerville Old Face"/>
          <w:sz w:val="24"/>
          <w:szCs w:val="24"/>
        </w:rPr>
        <w:t xml:space="preserve">. </w:t>
      </w:r>
      <w:r w:rsidRPr="0054015A">
        <w:rPr>
          <w:rFonts w:ascii="Baskerville Old Face" w:hAnsi="Baskerville Old Face"/>
          <w:sz w:val="24"/>
          <w:szCs w:val="24"/>
        </w:rPr>
        <w:t>Now, let’s say you want to retrieve all books and their corresponding authors. You might write the following query using Spring Data JPA:</w:t>
      </w:r>
    </w:p>
    <w:p w14:paraId="73EBB200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>@Repository</w:t>
      </w:r>
    </w:p>
    <w:p w14:paraId="34189214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public interface </w:t>
      </w:r>
      <w:proofErr w:type="spellStart"/>
      <w:r w:rsidRPr="00D57BB2">
        <w:rPr>
          <w:rFonts w:ascii="Baskerville Old Face" w:hAnsi="Baskerville Old Face"/>
        </w:rPr>
        <w:t>BookRepository</w:t>
      </w:r>
      <w:proofErr w:type="spellEnd"/>
      <w:r w:rsidRPr="00D57BB2">
        <w:rPr>
          <w:rFonts w:ascii="Baskerville Old Face" w:hAnsi="Baskerville Old Face"/>
        </w:rPr>
        <w:t xml:space="preserve"> extends </w:t>
      </w:r>
      <w:proofErr w:type="spellStart"/>
      <w:r w:rsidRPr="00D57BB2">
        <w:rPr>
          <w:rFonts w:ascii="Baskerville Old Face" w:hAnsi="Baskerville Old Face"/>
        </w:rPr>
        <w:t>JpaRepository</w:t>
      </w:r>
      <w:proofErr w:type="spellEnd"/>
      <w:r w:rsidRPr="00D57BB2">
        <w:rPr>
          <w:rFonts w:ascii="Baskerville Old Face" w:hAnsi="Baskerville Old Face"/>
        </w:rPr>
        <w:t xml:space="preserve">&lt;Book, </w:t>
      </w:r>
      <w:proofErr w:type="gramStart"/>
      <w:r w:rsidRPr="00D57BB2">
        <w:rPr>
          <w:rFonts w:ascii="Baskerville Old Face" w:hAnsi="Baskerville Old Face"/>
        </w:rPr>
        <w:t>Long</w:t>
      </w:r>
      <w:proofErr w:type="gramEnd"/>
      <w:r w:rsidRPr="00D57BB2">
        <w:rPr>
          <w:rFonts w:ascii="Baskerville Old Face" w:hAnsi="Baskerville Old Face"/>
        </w:rPr>
        <w:t>&gt; {</w:t>
      </w:r>
    </w:p>
    <w:p w14:paraId="2DA8C848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    @</w:t>
      </w:r>
      <w:proofErr w:type="gramStart"/>
      <w:r w:rsidRPr="00D57BB2">
        <w:rPr>
          <w:rFonts w:ascii="Baskerville Old Face" w:hAnsi="Baskerville Old Face"/>
        </w:rPr>
        <w:t>Query(</w:t>
      </w:r>
      <w:proofErr w:type="gramEnd"/>
      <w:r w:rsidRPr="00D57BB2">
        <w:rPr>
          <w:rFonts w:ascii="Baskerville Old Face" w:hAnsi="Baskerville Old Face"/>
        </w:rPr>
        <w:t>"SELECT b FROM Book b")</w:t>
      </w:r>
    </w:p>
    <w:p w14:paraId="3F1842C8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    List&lt;Book&gt; </w:t>
      </w:r>
      <w:proofErr w:type="spellStart"/>
      <w:proofErr w:type="gramStart"/>
      <w:r w:rsidRPr="00D57BB2">
        <w:rPr>
          <w:rFonts w:ascii="Baskerville Old Face" w:hAnsi="Baskerville Old Face"/>
        </w:rPr>
        <w:t>findAllBooks</w:t>
      </w:r>
      <w:proofErr w:type="spellEnd"/>
      <w:r w:rsidRPr="00D57BB2">
        <w:rPr>
          <w:rFonts w:ascii="Baskerville Old Face" w:hAnsi="Baskerville Old Face"/>
        </w:rPr>
        <w:t>(</w:t>
      </w:r>
      <w:proofErr w:type="gramEnd"/>
      <w:r w:rsidRPr="00D57BB2">
        <w:rPr>
          <w:rFonts w:ascii="Baskerville Old Face" w:hAnsi="Baskerville Old Face"/>
        </w:rPr>
        <w:t>);</w:t>
      </w:r>
    </w:p>
    <w:p w14:paraId="08FDEF92" w14:textId="20C6B738" w:rsidR="00C60D61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>}</w:t>
      </w:r>
    </w:p>
    <w:p w14:paraId="752A5155" w14:textId="3F00FBE5" w:rsidR="0054015A" w:rsidRDefault="0054015A" w:rsidP="0054015A">
      <w:pPr>
        <w:rPr>
          <w:rFonts w:ascii="Baskerville Old Face" w:hAnsi="Baskerville Old Face"/>
          <w:sz w:val="24"/>
          <w:szCs w:val="24"/>
        </w:rPr>
      </w:pPr>
      <w:r w:rsidRPr="0054015A">
        <w:rPr>
          <w:rFonts w:ascii="Baskerville Old Face" w:hAnsi="Baskerville Old Face"/>
          <w:sz w:val="24"/>
          <w:szCs w:val="24"/>
        </w:rPr>
        <w:t xml:space="preserve">If you use this method to fetch all books, Spring Data JPA will generate a single query to retrieve the books. However, when you access the author property of each book, it will trigger a separate query to fetch the associated author. </w:t>
      </w:r>
      <w:proofErr w:type="gramStart"/>
      <w:r w:rsidRPr="0054015A">
        <w:rPr>
          <w:rFonts w:ascii="Baskerville Old Face" w:hAnsi="Baskerville Old Face"/>
          <w:sz w:val="24"/>
          <w:szCs w:val="24"/>
        </w:rPr>
        <w:t>So</w:t>
      </w:r>
      <w:proofErr w:type="gramEnd"/>
      <w:r w:rsidRPr="0054015A">
        <w:rPr>
          <w:rFonts w:ascii="Baskerville Old Face" w:hAnsi="Baskerville Old Face"/>
          <w:sz w:val="24"/>
          <w:szCs w:val="24"/>
        </w:rPr>
        <w:t xml:space="preserve"> if you have N books, this will result in N+1 queries</w:t>
      </w:r>
      <w:r w:rsidR="008D3800">
        <w:rPr>
          <w:rFonts w:ascii="Baskerville Old Face" w:hAnsi="Baskerville Old Face"/>
          <w:sz w:val="24"/>
          <w:szCs w:val="24"/>
        </w:rPr>
        <w:t>,</w:t>
      </w:r>
      <w:r w:rsidRPr="0054015A">
        <w:rPr>
          <w:rFonts w:ascii="Baskerville Old Face" w:hAnsi="Baskerville Old Face"/>
          <w:sz w:val="24"/>
          <w:szCs w:val="24"/>
        </w:rPr>
        <w:t xml:space="preserve"> one query to fetch the books and an additional query for each book to fetch its author.</w:t>
      </w:r>
    </w:p>
    <w:tbl>
      <w:tblPr>
        <w:tblpPr w:leftFromText="180" w:rightFromText="180" w:vertAnchor="text" w:horzAnchor="margin" w:tblpXSpec="center" w:tblpY="39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7"/>
        <w:gridCol w:w="1045"/>
        <w:gridCol w:w="978"/>
      </w:tblGrid>
      <w:tr w:rsidR="00671252" w:rsidRPr="00D57BB2" w14:paraId="6AEB4906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A6A14" w14:textId="1B07C1B8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B45482" w14:textId="1CA0ED39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1AF7DD" w14:textId="75391E1A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A39DD8" w14:textId="02A987AB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 ID</w:t>
            </w:r>
          </w:p>
        </w:tc>
      </w:tr>
      <w:tr w:rsidR="002802B9" w:rsidRPr="002802B9" w14:paraId="1FD396E2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4A5C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7BA19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Great Expectation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B3AE2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EB5DD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</w:tr>
      <w:tr w:rsidR="002802B9" w:rsidRPr="002802B9" w14:paraId="05846764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02D67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A7EF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Oliver Twist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5AC90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4700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9DA32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</w:tr>
      <w:tr w:rsidR="002802B9" w:rsidRPr="002802B9" w14:paraId="338F74E6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F15C9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38B2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Romeo and Juliet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EF7F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AB430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</w:tr>
      <w:tr w:rsidR="002802B9" w:rsidRPr="002802B9" w14:paraId="4E189797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45EC4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45C6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Hamlet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A5F3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2D16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</w:tr>
      <w:tr w:rsidR="002802B9" w:rsidRPr="002802B9" w14:paraId="73602792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C4BA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F30A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Lost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AD24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1FCE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</w:tr>
      <w:tr w:rsidR="002802B9" w:rsidRPr="002802B9" w14:paraId="2ECED4F6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AFD55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571EE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Regained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09F4F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C9076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</w:tr>
      <w:tr w:rsidR="002802B9" w:rsidRPr="002802B9" w14:paraId="36122EFE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CAFE4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4A573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The Cat and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C34FF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9FD2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</w:tr>
      <w:tr w:rsidR="002802B9" w:rsidRPr="002802B9" w14:paraId="43C81A3A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18DF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0A98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Kanthapura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3931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F331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</w:tr>
    </w:tbl>
    <w:p w14:paraId="750D61B9" w14:textId="66E26BDF" w:rsidR="002802B9" w:rsidRDefault="002802B9" w:rsidP="0054015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Table: Author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Table:Book</w:t>
      </w:r>
      <w:proofErr w:type="spellEnd"/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855"/>
      </w:tblGrid>
      <w:tr w:rsidR="002802B9" w:rsidRPr="00D57BB2" w14:paraId="4169EA24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7C357" w14:textId="49E6A96E" w:rsidR="002802B9" w:rsidRPr="00D57BB2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2DD5A4" w14:textId="620C40C8" w:rsidR="002802B9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 xml:space="preserve">Author </w:t>
            </w:r>
            <w:r w:rsidR="002802B9"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Name</w:t>
            </w:r>
          </w:p>
        </w:tc>
      </w:tr>
      <w:tr w:rsidR="002802B9" w:rsidRPr="002802B9" w14:paraId="523099F7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F70A03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7D7D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Charles Dickens</w:t>
            </w:r>
          </w:p>
        </w:tc>
      </w:tr>
      <w:tr w:rsidR="002802B9" w:rsidRPr="002802B9" w14:paraId="366D035A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F756B" w14:textId="33790EBC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 xml:space="preserve"> </w:t>
            </w: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857C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William Shakespeare</w:t>
            </w:r>
          </w:p>
        </w:tc>
      </w:tr>
      <w:tr w:rsidR="002802B9" w:rsidRPr="002802B9" w14:paraId="01FC9682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6703C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C6DC9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John Milton</w:t>
            </w:r>
          </w:p>
        </w:tc>
      </w:tr>
      <w:tr w:rsidR="002802B9" w:rsidRPr="002802B9" w14:paraId="06DF787A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6AE93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423D5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Raja Rao</w:t>
            </w:r>
          </w:p>
        </w:tc>
      </w:tr>
    </w:tbl>
    <w:p w14:paraId="2C4802C9" w14:textId="77777777" w:rsidR="002802B9" w:rsidRDefault="002802B9" w:rsidP="0054015A">
      <w:pPr>
        <w:rPr>
          <w:rFonts w:ascii="Baskerville Old Face" w:hAnsi="Baskerville Old Face"/>
          <w:sz w:val="24"/>
          <w:szCs w:val="24"/>
        </w:rPr>
      </w:pPr>
    </w:p>
    <w:p w14:paraId="46E3EE91" w14:textId="77777777" w:rsidR="002802B9" w:rsidRPr="0054015A" w:rsidRDefault="002802B9" w:rsidP="0054015A">
      <w:pPr>
        <w:rPr>
          <w:rFonts w:ascii="Baskerville Old Face" w:hAnsi="Baskerville Old Face"/>
          <w:sz w:val="24"/>
          <w:szCs w:val="24"/>
        </w:rPr>
      </w:pPr>
    </w:p>
    <w:p w14:paraId="7662709F" w14:textId="77777777" w:rsidR="002802B9" w:rsidRDefault="002802B9" w:rsidP="0000674D">
      <w:pPr>
        <w:rPr>
          <w:rFonts w:ascii="Baskerville Old Face" w:hAnsi="Baskerville Old Face"/>
        </w:rPr>
      </w:pPr>
    </w:p>
    <w:p w14:paraId="2E7A712F" w14:textId="77777777" w:rsidR="002802B9" w:rsidRDefault="002802B9" w:rsidP="0000674D">
      <w:pPr>
        <w:rPr>
          <w:rFonts w:ascii="Baskerville Old Face" w:hAnsi="Baskerville Old Face"/>
        </w:rPr>
      </w:pPr>
    </w:p>
    <w:p w14:paraId="39C2F7B5" w14:textId="4AA34269" w:rsidR="00D57BB2" w:rsidRDefault="00D57BB2" w:rsidP="0000674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plain SQL, if we want to retrieve all the data by joining, we normally write like this.</w:t>
      </w:r>
    </w:p>
    <w:p w14:paraId="1C71E19D" w14:textId="77777777" w:rsidR="00D57BB2" w:rsidRPr="00D57BB2" w:rsidRDefault="00D57BB2" w:rsidP="00D57BB2">
      <w:pPr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SELECT a.id as </w:t>
      </w:r>
      <w:proofErr w:type="spellStart"/>
      <w:r w:rsidRPr="00D57BB2">
        <w:rPr>
          <w:rFonts w:ascii="Baskerville Old Face" w:hAnsi="Baskerville Old Face"/>
        </w:rPr>
        <w:t>author_id</w:t>
      </w:r>
      <w:proofErr w:type="spellEnd"/>
      <w:r w:rsidRPr="00D57BB2">
        <w:rPr>
          <w:rFonts w:ascii="Baskerville Old Face" w:hAnsi="Baskerville Old Face"/>
        </w:rPr>
        <w:t xml:space="preserve">, a.name as </w:t>
      </w:r>
      <w:proofErr w:type="spellStart"/>
      <w:r w:rsidRPr="00D57BB2">
        <w:rPr>
          <w:rFonts w:ascii="Baskerville Old Face" w:hAnsi="Baskerville Old Face"/>
        </w:rPr>
        <w:t>author_name</w:t>
      </w:r>
      <w:proofErr w:type="spellEnd"/>
      <w:r w:rsidRPr="00D57BB2">
        <w:rPr>
          <w:rFonts w:ascii="Baskerville Old Face" w:hAnsi="Baskerville Old Face"/>
        </w:rPr>
        <w:t xml:space="preserve">, b.id as </w:t>
      </w:r>
      <w:proofErr w:type="spellStart"/>
      <w:r w:rsidRPr="00D57BB2">
        <w:rPr>
          <w:rFonts w:ascii="Baskerville Old Face" w:hAnsi="Baskerville Old Face"/>
        </w:rPr>
        <w:t>book_id</w:t>
      </w:r>
      <w:proofErr w:type="spellEnd"/>
      <w:r w:rsidRPr="00D57BB2">
        <w:rPr>
          <w:rFonts w:ascii="Baskerville Old Face" w:hAnsi="Baskerville Old Face"/>
        </w:rPr>
        <w:t xml:space="preserve">, b.name as </w:t>
      </w:r>
      <w:proofErr w:type="spellStart"/>
      <w:r w:rsidRPr="00D57BB2">
        <w:rPr>
          <w:rFonts w:ascii="Baskerville Old Face" w:hAnsi="Baskerville Old Face"/>
        </w:rPr>
        <w:t>book_name</w:t>
      </w:r>
      <w:proofErr w:type="spellEnd"/>
      <w:r w:rsidRPr="00D57BB2">
        <w:rPr>
          <w:rFonts w:ascii="Baskerville Old Face" w:hAnsi="Baskerville Old Face"/>
        </w:rPr>
        <w:t xml:space="preserve">, </w:t>
      </w:r>
      <w:proofErr w:type="spellStart"/>
      <w:proofErr w:type="gramStart"/>
      <w:r w:rsidRPr="00D57BB2">
        <w:rPr>
          <w:rFonts w:ascii="Baskerville Old Face" w:hAnsi="Baskerville Old Face"/>
        </w:rPr>
        <w:t>b.price</w:t>
      </w:r>
      <w:proofErr w:type="spellEnd"/>
      <w:proofErr w:type="gramEnd"/>
      <w:r w:rsidRPr="00D57BB2">
        <w:rPr>
          <w:rFonts w:ascii="Baskerville Old Face" w:hAnsi="Baskerville Old Face"/>
        </w:rPr>
        <w:t xml:space="preserve"> as </w:t>
      </w:r>
      <w:proofErr w:type="spellStart"/>
      <w:r w:rsidRPr="00D57BB2">
        <w:rPr>
          <w:rFonts w:ascii="Baskerville Old Face" w:hAnsi="Baskerville Old Face"/>
        </w:rPr>
        <w:t>boo_price</w:t>
      </w:r>
      <w:proofErr w:type="spellEnd"/>
    </w:p>
    <w:p w14:paraId="1125D909" w14:textId="57E91734" w:rsidR="00D57BB2" w:rsidRDefault="00D57BB2" w:rsidP="00D57BB2">
      <w:pPr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 FROM author a </w:t>
      </w:r>
      <w:r w:rsidRPr="00D57BB2">
        <w:rPr>
          <w:rFonts w:ascii="Baskerville Old Face" w:hAnsi="Baskerville Old Face"/>
          <w:b/>
          <w:bCs/>
        </w:rPr>
        <w:t>LEFT OUTER JOIN</w:t>
      </w:r>
      <w:r w:rsidRPr="00D57BB2">
        <w:rPr>
          <w:rFonts w:ascii="Baskerville Old Face" w:hAnsi="Baskerville Old Face"/>
        </w:rPr>
        <w:t xml:space="preserve"> book b ON a.id = </w:t>
      </w:r>
      <w:proofErr w:type="spellStart"/>
      <w:proofErr w:type="gramStart"/>
      <w:r w:rsidRPr="00D57BB2">
        <w:rPr>
          <w:rFonts w:ascii="Baskerville Old Face" w:hAnsi="Baskerville Old Face"/>
        </w:rPr>
        <w:t>b.author</w:t>
      </w:r>
      <w:proofErr w:type="gramEnd"/>
      <w:r w:rsidRPr="00D57BB2">
        <w:rPr>
          <w:rFonts w:ascii="Baskerville Old Face" w:hAnsi="Baskerville Old Face"/>
        </w:rPr>
        <w:t>_id</w:t>
      </w:r>
      <w:proofErr w:type="spellEnd"/>
      <w:r w:rsidRPr="00D57BB2">
        <w:rPr>
          <w:rFonts w:ascii="Baskerville Old Face" w:hAnsi="Baskerville Old Face"/>
        </w:rPr>
        <w:t>;</w:t>
      </w:r>
    </w:p>
    <w:p w14:paraId="4A90917B" w14:textId="35861664" w:rsidR="00D57BB2" w:rsidRDefault="00D57BB2" w:rsidP="00D57BB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We get the below output which is correct way of doing it.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855"/>
        <w:gridCol w:w="789"/>
        <w:gridCol w:w="2177"/>
        <w:gridCol w:w="1034"/>
        <w:gridCol w:w="36"/>
      </w:tblGrid>
      <w:tr w:rsidR="00D57BB2" w:rsidRPr="00D57BB2" w14:paraId="5471D301" w14:textId="1563D19A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CBA9CA" w14:textId="0776261C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3D88A5" w14:textId="16C52603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AFE8C0" w14:textId="20628AC0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0DA2D" w14:textId="476BD068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ED4AE" w14:textId="4E1BCC32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CC79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06EEF140" w14:textId="35ED1B65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C858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C0C3A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Charles Dickens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DC1A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BAA98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Great Expectation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C4B3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B892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58CD212A" w14:textId="21F5B2CD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9DD6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04269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Charles Dickens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0AF9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D91A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Oliver Twist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93399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4700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91C5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10BE1381" w14:textId="492031F5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E250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F05B7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William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AE93D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2A5FF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Romeo and Juliet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7038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585F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6D3F2F56" w14:textId="14302296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EF2B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2087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William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B504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2F96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Hamlet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7915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B8187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53D3A9F0" w14:textId="6F94D1E3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7DEB2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70E3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John Milton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9D6C8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19F5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Lost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A503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4D3FF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0F1ED879" w14:textId="5A85B214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B4E3A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4F27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John Milton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5BE2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BD31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Regained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E617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D9E4D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20560B5B" w14:textId="637EE589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35693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D1D38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Raja Rao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6C2B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7AF8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The Cat and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4D257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89263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79C8FBFD" w14:textId="13549CBC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E5AEE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3312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Raja Rao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0A292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97DF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proofErr w:type="spellStart"/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Kanthapura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1B4F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D97B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</w:tbl>
    <w:p w14:paraId="633F0D26" w14:textId="77777777" w:rsidR="00D57BB2" w:rsidRDefault="00D57BB2" w:rsidP="00D57BB2">
      <w:pPr>
        <w:rPr>
          <w:rFonts w:ascii="Baskerville Old Face" w:hAnsi="Baskerville Old Face"/>
        </w:rPr>
      </w:pPr>
    </w:p>
    <w:p w14:paraId="1E04A79A" w14:textId="77777777" w:rsidR="00F310A8" w:rsidRDefault="00F310A8" w:rsidP="00D57BB2">
      <w:pPr>
        <w:rPr>
          <w:rFonts w:ascii="Baskerville Old Face" w:hAnsi="Baskerville Old Face"/>
        </w:rPr>
      </w:pPr>
    </w:p>
    <w:p w14:paraId="7165312B" w14:textId="715394A5" w:rsidR="00C60D61" w:rsidRDefault="004B5F57" w:rsidP="0000674D">
      <w:pPr>
        <w:rPr>
          <w:rFonts w:ascii="Baskerville Old Face" w:hAnsi="Baskerville Old Face"/>
        </w:rPr>
      </w:pPr>
      <w:r w:rsidRPr="004B5F57">
        <w:rPr>
          <w:rFonts w:ascii="Baskerville Old Face" w:hAnsi="Baskerville Old Face"/>
        </w:rPr>
        <w:lastRenderedPageBreak/>
        <w:t>To mitigate the N+1 problem, Spring Data JPA provides several solutions:</w:t>
      </w:r>
    </w:p>
    <w:p w14:paraId="3ED7C119" w14:textId="5E00A317" w:rsidR="00AF272E" w:rsidRPr="00E03D66" w:rsidRDefault="00AF272E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0836F7">
        <w:rPr>
          <w:rFonts w:ascii="Baskerville Old Face" w:hAnsi="Baskerville Old Face"/>
          <w:b/>
          <w:bCs/>
        </w:rPr>
        <w:t>Use the JOIN FETCH</w:t>
      </w:r>
      <w:r w:rsidRPr="00B21AAD">
        <w:rPr>
          <w:rFonts w:ascii="Baskerville Old Face" w:hAnsi="Baskerville Old Face"/>
        </w:rPr>
        <w:t xml:space="preserve"> keyword in query</w:t>
      </w:r>
      <w:r w:rsidR="00E03D66">
        <w:rPr>
          <w:rFonts w:ascii="Baskerville Old Face" w:hAnsi="Baskerville Old Face"/>
        </w:rPr>
        <w:t xml:space="preserve"> like </w:t>
      </w:r>
      <w:r w:rsidR="00E03D66" w:rsidRPr="00B66B3A">
        <w:rPr>
          <w:rFonts w:ascii="Baskerville Old Face" w:hAnsi="Baskerville Old Face"/>
          <w:b/>
          <w:bCs/>
        </w:rPr>
        <w:t>@</w:t>
      </w:r>
      <w:proofErr w:type="gramStart"/>
      <w:r w:rsidR="00E03D66" w:rsidRPr="00B66B3A">
        <w:rPr>
          <w:rFonts w:ascii="Baskerville Old Face" w:hAnsi="Baskerville Old Face"/>
          <w:b/>
          <w:bCs/>
        </w:rPr>
        <w:t>Query(</w:t>
      </w:r>
      <w:proofErr w:type="gramEnd"/>
      <w:r w:rsidR="00E03D66" w:rsidRPr="00B66B3A">
        <w:rPr>
          <w:rFonts w:ascii="Baskerville Old Face" w:hAnsi="Baskerville Old Face"/>
          <w:b/>
          <w:bCs/>
        </w:rPr>
        <w:t xml:space="preserve">"SELECT b FROM Book b JOIN FETCH </w:t>
      </w:r>
      <w:proofErr w:type="spellStart"/>
      <w:r w:rsidR="00E03D66" w:rsidRPr="00B66B3A">
        <w:rPr>
          <w:rFonts w:ascii="Baskerville Old Face" w:hAnsi="Baskerville Old Face"/>
          <w:b/>
          <w:bCs/>
        </w:rPr>
        <w:t>b.author</w:t>
      </w:r>
      <w:proofErr w:type="spellEnd"/>
      <w:r w:rsidR="00E03D66" w:rsidRPr="00B66B3A">
        <w:rPr>
          <w:rFonts w:ascii="Baskerville Old Face" w:hAnsi="Baskerville Old Face"/>
          <w:b/>
          <w:bCs/>
        </w:rPr>
        <w:t>")</w:t>
      </w:r>
    </w:p>
    <w:p w14:paraId="5FC41A8B" w14:textId="3C563DFB" w:rsidR="00E03D66" w:rsidRPr="00B91946" w:rsidRDefault="00FB6A4D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0836F7">
        <w:rPr>
          <w:rFonts w:ascii="Baskerville Old Face" w:hAnsi="Baskerville Old Face"/>
          <w:b/>
          <w:bCs/>
        </w:rPr>
        <w:t>Using @NamedEntityGraph</w:t>
      </w:r>
      <w:r w:rsidR="00BF4869">
        <w:rPr>
          <w:rFonts w:ascii="Baskerville Old Face" w:hAnsi="Baskerville Old Face"/>
        </w:rPr>
        <w:t xml:space="preserve">, </w:t>
      </w:r>
      <w:r w:rsidR="00BF4869" w:rsidRPr="00F221B2">
        <w:rPr>
          <w:rFonts w:ascii="Baskerville Old Face" w:hAnsi="Baskerville Old Face"/>
          <w:b/>
          <w:bCs/>
        </w:rPr>
        <w:t>@</w:t>
      </w:r>
      <w:proofErr w:type="gramStart"/>
      <w:r w:rsidR="00BF4869" w:rsidRPr="00F221B2">
        <w:rPr>
          <w:rFonts w:ascii="Baskerville Old Face" w:hAnsi="Baskerville Old Face"/>
          <w:b/>
          <w:bCs/>
        </w:rPr>
        <w:t>NamedEntityGraph(</w:t>
      </w:r>
      <w:proofErr w:type="gramEnd"/>
      <w:r w:rsidR="00BF4869" w:rsidRPr="00F221B2">
        <w:rPr>
          <w:rFonts w:ascii="Baskerville Old Face" w:hAnsi="Baskerville Old Face"/>
          <w:b/>
          <w:bCs/>
        </w:rPr>
        <w:t>name = "</w:t>
      </w:r>
      <w:proofErr w:type="spellStart"/>
      <w:r w:rsidR="00BF4869" w:rsidRPr="00F221B2">
        <w:rPr>
          <w:rFonts w:ascii="Baskerville Old Face" w:hAnsi="Baskerville Old Face"/>
          <w:b/>
          <w:bCs/>
        </w:rPr>
        <w:t>Book.author</w:t>
      </w:r>
      <w:proofErr w:type="spellEnd"/>
      <w:r w:rsidR="00BF4869" w:rsidRPr="00F221B2">
        <w:rPr>
          <w:rFonts w:ascii="Baskerville Old Face" w:hAnsi="Baskerville Old Face"/>
          <w:b/>
          <w:bCs/>
        </w:rPr>
        <w:t xml:space="preserve">", </w:t>
      </w:r>
      <w:proofErr w:type="spellStart"/>
      <w:r w:rsidR="00BF4869" w:rsidRPr="00F221B2">
        <w:rPr>
          <w:rFonts w:ascii="Baskerville Old Face" w:hAnsi="Baskerville Old Face"/>
          <w:b/>
          <w:bCs/>
        </w:rPr>
        <w:t>attributeNodes</w:t>
      </w:r>
      <w:proofErr w:type="spellEnd"/>
      <w:r w:rsidR="00BF4869" w:rsidRPr="00F221B2">
        <w:rPr>
          <w:rFonts w:ascii="Baskerville Old Face" w:hAnsi="Baskerville Old Face"/>
          <w:b/>
          <w:bCs/>
        </w:rPr>
        <w:t xml:space="preserve"> = @NamedAttributeNode("author") )</w:t>
      </w:r>
      <w:r w:rsidR="00BF4869">
        <w:rPr>
          <w:rFonts w:ascii="Baskerville Old Face" w:hAnsi="Baskerville Old Face"/>
        </w:rPr>
        <w:t xml:space="preserve"> in class and Mention the name in Repository </w:t>
      </w:r>
      <w:r w:rsidR="00BF4869" w:rsidRPr="000836F7">
        <w:rPr>
          <w:rFonts w:ascii="Baskerville Old Face" w:hAnsi="Baskerville Old Face"/>
          <w:b/>
          <w:bCs/>
        </w:rPr>
        <w:t>@EntityGraph("Book.author")</w:t>
      </w:r>
    </w:p>
    <w:p w14:paraId="53B4F752" w14:textId="2AB9C3A8" w:rsidR="00B91946" w:rsidRDefault="00D616AB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Pr="00560D8A">
        <w:rPr>
          <w:rFonts w:ascii="Baskerville Old Face" w:hAnsi="Baskerville Old Face"/>
        </w:rPr>
        <w:t>sing @</w:t>
      </w:r>
      <w:proofErr w:type="gramStart"/>
      <w:r w:rsidRPr="00560D8A">
        <w:rPr>
          <w:rFonts w:ascii="Baskerville Old Face" w:hAnsi="Baskerville Old Face"/>
        </w:rPr>
        <w:t>BatchSize(</w:t>
      </w:r>
      <w:proofErr w:type="gramEnd"/>
      <w:r w:rsidRPr="00560D8A">
        <w:rPr>
          <w:rFonts w:ascii="Baskerville Old Face" w:hAnsi="Baskerville Old Face"/>
        </w:rPr>
        <w:t>)</w:t>
      </w:r>
    </w:p>
    <w:p w14:paraId="5B81965B" w14:textId="09072B40" w:rsidR="00D14E3C" w:rsidRPr="00FF4C96" w:rsidRDefault="00B87C12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Pr="003F3EF4">
        <w:rPr>
          <w:rFonts w:ascii="Baskerville Old Face" w:hAnsi="Baskerville Old Face"/>
        </w:rPr>
        <w:t xml:space="preserve">sing Hibernate Specific </w:t>
      </w:r>
      <w:r w:rsidRPr="00EB3A03">
        <w:rPr>
          <w:rFonts w:ascii="Baskerville Old Face" w:hAnsi="Baskerville Old Face"/>
          <w:b/>
          <w:bCs/>
        </w:rPr>
        <w:t>@</w:t>
      </w:r>
      <w:proofErr w:type="gramStart"/>
      <w:r w:rsidRPr="00EB3A03">
        <w:rPr>
          <w:rFonts w:ascii="Baskerville Old Face" w:hAnsi="Baskerville Old Face"/>
          <w:b/>
          <w:bCs/>
        </w:rPr>
        <w:t>Fetch(</w:t>
      </w:r>
      <w:proofErr w:type="gramEnd"/>
      <w:r w:rsidRPr="00EB3A03">
        <w:rPr>
          <w:rFonts w:ascii="Baskerville Old Face" w:hAnsi="Baskerville Old Face"/>
          <w:b/>
          <w:bCs/>
        </w:rPr>
        <w:t>FetchMode.SUBSELECT)</w:t>
      </w:r>
    </w:p>
    <w:p w14:paraId="654DB37A" w14:textId="5A8F9E78" w:rsidR="00FF4C96" w:rsidRPr="00AF272E" w:rsidRDefault="00FF4C96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Using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ManyToOne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EAGER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) </w:t>
      </w:r>
      <w:r w:rsidRPr="00FF4C96">
        <w:rPr>
          <w:rFonts w:ascii="Consolas" w:hAnsi="Consolas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Not Recommended always</w:t>
      </w:r>
    </w:p>
    <w:p w14:paraId="6F19001B" w14:textId="4EEFE99A" w:rsidR="00B21AAD" w:rsidRDefault="00B21AAD" w:rsidP="0000674D">
      <w:pPr>
        <w:rPr>
          <w:rFonts w:ascii="Baskerville Old Face" w:hAnsi="Baskerville Old Face"/>
        </w:rPr>
      </w:pPr>
      <w:r w:rsidRPr="00E03D66">
        <w:rPr>
          <w:rFonts w:ascii="Baskerville Old Face" w:hAnsi="Baskerville Old Face"/>
          <w:b/>
          <w:bCs/>
          <w:sz w:val="24"/>
          <w:szCs w:val="24"/>
          <w:u w:val="single"/>
        </w:rPr>
        <w:t>Solution-1</w:t>
      </w:r>
      <w:r>
        <w:rPr>
          <w:rFonts w:ascii="Baskerville Old Face" w:hAnsi="Baskerville Old Face"/>
        </w:rPr>
        <w:t xml:space="preserve">: </w:t>
      </w:r>
      <w:r w:rsidRPr="00B21AAD">
        <w:rPr>
          <w:rFonts w:ascii="Baskerville Old Face" w:hAnsi="Baskerville Old Face"/>
        </w:rPr>
        <w:t>lazy fetching behavior and use the JOIN FETCH keyword in your query to fetch the associated entities eagerly</w:t>
      </w:r>
      <w:r>
        <w:rPr>
          <w:rFonts w:ascii="Baskerville Old Face" w:hAnsi="Baskerville Old Face"/>
        </w:rPr>
        <w:t>.</w:t>
      </w:r>
    </w:p>
    <w:p w14:paraId="3AE2BB62" w14:textId="77777777" w:rsidR="00B21AAD" w:rsidRPr="00B66B3A" w:rsidRDefault="00B21AAD" w:rsidP="00B21AAD">
      <w:pPr>
        <w:pStyle w:val="NoSpacing"/>
        <w:rPr>
          <w:rFonts w:ascii="Baskerville Old Face" w:hAnsi="Baskerville Old Face"/>
          <w:b/>
          <w:bCs/>
        </w:rPr>
      </w:pPr>
      <w:r w:rsidRPr="00B66B3A">
        <w:rPr>
          <w:rFonts w:ascii="Baskerville Old Face" w:hAnsi="Baskerville Old Face"/>
          <w:b/>
          <w:bCs/>
        </w:rPr>
        <w:t>@</w:t>
      </w:r>
      <w:proofErr w:type="gramStart"/>
      <w:r w:rsidRPr="00B66B3A">
        <w:rPr>
          <w:rFonts w:ascii="Baskerville Old Face" w:hAnsi="Baskerville Old Face"/>
          <w:b/>
          <w:bCs/>
        </w:rPr>
        <w:t>Query(</w:t>
      </w:r>
      <w:proofErr w:type="gramEnd"/>
      <w:r w:rsidRPr="00B66B3A">
        <w:rPr>
          <w:rFonts w:ascii="Baskerville Old Face" w:hAnsi="Baskerville Old Face"/>
          <w:b/>
          <w:bCs/>
        </w:rPr>
        <w:t xml:space="preserve">"SELECT b FROM Book b JOIN FETCH </w:t>
      </w:r>
      <w:proofErr w:type="spellStart"/>
      <w:r w:rsidRPr="00B66B3A">
        <w:rPr>
          <w:rFonts w:ascii="Baskerville Old Face" w:hAnsi="Baskerville Old Face"/>
          <w:b/>
          <w:bCs/>
        </w:rPr>
        <w:t>b.author</w:t>
      </w:r>
      <w:proofErr w:type="spellEnd"/>
      <w:r w:rsidRPr="00B66B3A">
        <w:rPr>
          <w:rFonts w:ascii="Baskerville Old Face" w:hAnsi="Baskerville Old Face"/>
          <w:b/>
          <w:bCs/>
        </w:rPr>
        <w:t>")</w:t>
      </w:r>
    </w:p>
    <w:p w14:paraId="3B140E59" w14:textId="273B7645" w:rsidR="00B21AAD" w:rsidRDefault="00B21AAD" w:rsidP="00B21AAD">
      <w:pPr>
        <w:pStyle w:val="NoSpacing"/>
        <w:rPr>
          <w:rFonts w:ascii="Baskerville Old Face" w:hAnsi="Baskerville Old Face"/>
        </w:rPr>
      </w:pPr>
      <w:r w:rsidRPr="00B21AAD">
        <w:rPr>
          <w:rFonts w:ascii="Baskerville Old Face" w:hAnsi="Baskerville Old Face"/>
        </w:rPr>
        <w:t xml:space="preserve">List&lt;Book&gt; </w:t>
      </w:r>
      <w:proofErr w:type="spellStart"/>
      <w:proofErr w:type="gramStart"/>
      <w:r w:rsidRPr="00B21AAD">
        <w:rPr>
          <w:rFonts w:ascii="Baskerville Old Face" w:hAnsi="Baskerville Old Face"/>
        </w:rPr>
        <w:t>findAllBooks</w:t>
      </w:r>
      <w:proofErr w:type="spellEnd"/>
      <w:r w:rsidRPr="00B21AAD">
        <w:rPr>
          <w:rFonts w:ascii="Baskerville Old Face" w:hAnsi="Baskerville Old Face"/>
        </w:rPr>
        <w:t>(</w:t>
      </w:r>
      <w:proofErr w:type="gramEnd"/>
      <w:r w:rsidRPr="00B21AAD">
        <w:rPr>
          <w:rFonts w:ascii="Baskerville Old Face" w:hAnsi="Baskerville Old Face"/>
        </w:rPr>
        <w:t>);</w:t>
      </w:r>
    </w:p>
    <w:p w14:paraId="33BEB440" w14:textId="77777777" w:rsidR="00B21AAD" w:rsidRDefault="00B21AAD" w:rsidP="00B21AAD">
      <w:pPr>
        <w:pStyle w:val="NoSpacing"/>
        <w:rPr>
          <w:rFonts w:ascii="Baskerville Old Face" w:hAnsi="Baskerville Old Face"/>
        </w:rPr>
      </w:pPr>
    </w:p>
    <w:p w14:paraId="7FD8D6CC" w14:textId="0910A55C" w:rsidR="00B21AAD" w:rsidRDefault="00B21AAD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Details:</w:t>
      </w:r>
    </w:p>
    <w:p w14:paraId="1244723F" w14:textId="2CB273FE" w:rsidR="00B21AAD" w:rsidRDefault="00B21AAD" w:rsidP="00B21AAD">
      <w:pPr>
        <w:pStyle w:val="NoSpacing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Define</w:t>
      </w:r>
      <w:proofErr w:type="gramEnd"/>
      <w:r>
        <w:rPr>
          <w:rFonts w:ascii="Baskerville Old Face" w:hAnsi="Baskerville Old Face"/>
        </w:rPr>
        <w:t xml:space="preserve"> in </w:t>
      </w:r>
      <w:r w:rsidRPr="00B21AAD">
        <w:rPr>
          <w:rFonts w:ascii="Baskerville Old Face" w:hAnsi="Baskerville Old Face"/>
          <w:b/>
          <w:bCs/>
          <w:u w:val="single"/>
        </w:rPr>
        <w:t>Author Class</w:t>
      </w:r>
      <w:r>
        <w:rPr>
          <w:rFonts w:ascii="Baskerville Old Face" w:hAnsi="Baskerville Old Face"/>
        </w:rPr>
        <w:t xml:space="preserve"> as below.</w:t>
      </w:r>
    </w:p>
    <w:p w14:paraId="65CB7FE2" w14:textId="38622491" w:rsidR="00B21AAD" w:rsidRDefault="00B21AAD" w:rsidP="00B21A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23C927A" w14:textId="28219DE0" w:rsidR="00B21AAD" w:rsidRDefault="00B21AAD" w:rsidP="00B21A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9627797" w14:textId="77777777" w:rsidR="00B21AAD" w:rsidRDefault="00B21AAD" w:rsidP="00B21AAD">
      <w:pPr>
        <w:pStyle w:val="NoSpacing"/>
        <w:rPr>
          <w:rFonts w:ascii="Baskerville Old Face" w:hAnsi="Baskerville Old Face"/>
        </w:rPr>
      </w:pPr>
    </w:p>
    <w:p w14:paraId="09860F39" w14:textId="560917F5" w:rsidR="007E5CD4" w:rsidRDefault="007E5CD4" w:rsidP="00B21AAD">
      <w:pPr>
        <w:pStyle w:val="NoSpacing"/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Define</w:t>
      </w:r>
      <w:proofErr w:type="gramEnd"/>
      <w:r>
        <w:rPr>
          <w:rFonts w:ascii="Baskerville Old Face" w:hAnsi="Baskerville Old Face"/>
        </w:rPr>
        <w:t xml:space="preserve"> in </w:t>
      </w:r>
      <w:r w:rsidRPr="00461223">
        <w:rPr>
          <w:rFonts w:ascii="Baskerville Old Face" w:hAnsi="Baskerville Old Face"/>
          <w:b/>
          <w:bCs/>
        </w:rPr>
        <w:t>Book Class</w:t>
      </w:r>
      <w:r>
        <w:rPr>
          <w:rFonts w:ascii="Baskerville Old Face" w:hAnsi="Baskerville Old Face"/>
        </w:rPr>
        <w:t xml:space="preserve"> as below.</w:t>
      </w:r>
    </w:p>
    <w:p w14:paraId="379B6319" w14:textId="6F7326AA" w:rsidR="007E5CD4" w:rsidRDefault="007E5CD4" w:rsidP="007E5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@ManyToOne</w:t>
      </w:r>
    </w:p>
    <w:p w14:paraId="5F3593E4" w14:textId="3C2C085F" w:rsidR="007E5CD4" w:rsidRDefault="007E5CD4" w:rsidP="007E5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BAC2FC" w14:textId="77777777" w:rsidR="007E5CD4" w:rsidRDefault="007E5CD4" w:rsidP="00B21AAD">
      <w:pPr>
        <w:pStyle w:val="NoSpacing"/>
        <w:rPr>
          <w:rFonts w:ascii="Baskerville Old Face" w:hAnsi="Baskerville Old Face"/>
        </w:rPr>
      </w:pPr>
    </w:p>
    <w:p w14:paraId="72548331" w14:textId="6A829DE0" w:rsidR="002900F1" w:rsidRDefault="00E700F3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Repository Layer, define as below.</w:t>
      </w:r>
    </w:p>
    <w:p w14:paraId="6F600EC3" w14:textId="77777777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97A2EC1" w14:textId="47D66DA4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&lt;Book,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1D83F63F" w14:textId="77777777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b from Book b join fetch </w:t>
      </w:r>
      <w:proofErr w:type="spellStart"/>
      <w:r>
        <w:rPr>
          <w:rFonts w:ascii="Consolas" w:hAnsi="Consolas"/>
          <w:color w:val="2A00FF"/>
          <w:sz w:val="20"/>
          <w:szCs w:val="20"/>
        </w:rPr>
        <w:t>b.author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8A8BBA" w14:textId="77777777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CB826A3" w14:textId="0FAF016D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63BB79" w14:textId="77777777" w:rsidR="00E700F3" w:rsidRDefault="00E700F3" w:rsidP="00B21AAD">
      <w:pPr>
        <w:pStyle w:val="NoSpacing"/>
        <w:rPr>
          <w:rFonts w:ascii="Baskerville Old Face" w:hAnsi="Baskerville Old Face"/>
        </w:rPr>
      </w:pPr>
    </w:p>
    <w:p w14:paraId="66256C72" w14:textId="5134F38E" w:rsidR="00B6365F" w:rsidRDefault="00B6365F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method</w:t>
      </w:r>
    </w:p>
    <w:p w14:paraId="67DCB774" w14:textId="77777777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976C9DD" w14:textId="6B30D58F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bookCrudRepo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494A1E" w14:textId="77777777" w:rsidR="00E8116A" w:rsidRDefault="00E8116A" w:rsidP="00B21AAD">
      <w:pPr>
        <w:pStyle w:val="NoSpacing"/>
        <w:rPr>
          <w:rFonts w:ascii="Baskerville Old Face" w:hAnsi="Baskerville Old Face"/>
        </w:rPr>
      </w:pPr>
    </w:p>
    <w:p w14:paraId="50B67EB6" w14:textId="77777777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bookCrudRepo</w:t>
      </w:r>
      <w:r>
        <w:rPr>
          <w:rFonts w:ascii="Consolas" w:hAnsi="Consolas"/>
          <w:color w:val="000000"/>
          <w:sz w:val="20"/>
          <w:szCs w:val="20"/>
        </w:rPr>
        <w:t>.getAllBooks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0427F65F" w14:textId="30AC14A0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233D5B" w14:textId="2276ACAC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.getAuthor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EF5914B" w14:textId="13E269FE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D3BDCA" w14:textId="31000544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44F04933" w14:textId="77777777" w:rsidR="00B6365F" w:rsidRDefault="00B6365F" w:rsidP="00B21AAD">
      <w:pPr>
        <w:pStyle w:val="NoSpacing"/>
        <w:rPr>
          <w:rFonts w:ascii="Baskerville Old Face" w:hAnsi="Baskerville Old Face"/>
        </w:rPr>
      </w:pPr>
    </w:p>
    <w:p w14:paraId="4FA57DAF" w14:textId="148CF943" w:rsidR="00E5530D" w:rsidRDefault="00E5530D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Query from Output as given below.</w:t>
      </w:r>
    </w:p>
    <w:p w14:paraId="35D26DD5" w14:textId="4FCDA291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F46813"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elect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b1_0.id,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a1_0.id,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a1_0.name,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b1_0.name,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b1_</w:t>
      </w:r>
      <w:proofErr w:type="gramStart"/>
      <w:r>
        <w:rPr>
          <w:rFonts w:ascii="Consolas" w:hAnsi="Consolas"/>
          <w:color w:val="000000"/>
          <w:sz w:val="20"/>
          <w:szCs w:val="20"/>
        </w:rPr>
        <w:t>0.price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4CC43D7" w14:textId="77777777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0B53898B" w14:textId="77777777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2AEDA088" w14:textId="78B98827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join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author a1_0 on a1_0.id=b1_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</w:p>
    <w:p w14:paraId="50D32428" w14:textId="77777777" w:rsidR="00E5530D" w:rsidRDefault="00E5530D" w:rsidP="00B21AAD">
      <w:pPr>
        <w:pStyle w:val="NoSpacing"/>
        <w:rPr>
          <w:rFonts w:ascii="Baskerville Old Face" w:hAnsi="Baskerville Old Face"/>
        </w:rPr>
      </w:pPr>
    </w:p>
    <w:p w14:paraId="52B96B66" w14:textId="05F513DB" w:rsidR="00BC1297" w:rsidRDefault="00CC3BEF" w:rsidP="00B21AAD">
      <w:pPr>
        <w:pStyle w:val="NoSpacing"/>
        <w:rPr>
          <w:rFonts w:ascii="Baskerville Old Face" w:hAnsi="Baskerville Old Face"/>
        </w:rPr>
      </w:pPr>
      <w:r w:rsidRPr="00FB6A4D">
        <w:rPr>
          <w:rFonts w:ascii="Baskerville Old Face" w:hAnsi="Baskerville Old Face"/>
          <w:b/>
          <w:bCs/>
          <w:sz w:val="24"/>
          <w:szCs w:val="24"/>
          <w:u w:val="single"/>
        </w:rPr>
        <w:t>Solution-2</w:t>
      </w:r>
      <w:r>
        <w:rPr>
          <w:rFonts w:ascii="Baskerville Old Face" w:hAnsi="Baskerville Old Face"/>
        </w:rPr>
        <w:t xml:space="preserve">:  </w:t>
      </w:r>
      <w:r w:rsidRPr="00CC3BEF">
        <w:rPr>
          <w:rFonts w:ascii="Baskerville Old Face" w:hAnsi="Baskerville Old Face"/>
        </w:rPr>
        <w:t>using @NamedEntityGraph</w:t>
      </w:r>
    </w:p>
    <w:p w14:paraId="02FE8BCA" w14:textId="77777777" w:rsidR="00CB1E73" w:rsidRDefault="00CB1E73" w:rsidP="00B21AAD">
      <w:pPr>
        <w:pStyle w:val="NoSpacing"/>
        <w:rPr>
          <w:rFonts w:ascii="Baskerville Old Face" w:hAnsi="Baskerville Old Face"/>
        </w:rPr>
      </w:pPr>
    </w:p>
    <w:p w14:paraId="53FD5CA6" w14:textId="634E775F" w:rsidR="00CB1E73" w:rsidRDefault="00CB1E73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Define a normal </w:t>
      </w:r>
      <w:r w:rsidRPr="00DD0709">
        <w:rPr>
          <w:rFonts w:ascii="Baskerville Old Face" w:hAnsi="Baskerville Old Face"/>
          <w:b/>
          <w:bCs/>
        </w:rPr>
        <w:t>Author class</w:t>
      </w:r>
      <w:r>
        <w:rPr>
          <w:rFonts w:ascii="Baskerville Old Face" w:hAnsi="Baskerville Old Face"/>
        </w:rPr>
        <w:t xml:space="preserve"> as below.</w:t>
      </w:r>
    </w:p>
    <w:p w14:paraId="317432FC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D4C9A2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8A4DEB2" w14:textId="3F5222E5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 @Setter 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23A1AC2B" w14:textId="167C7BDC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62682F2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B05C8E4" w14:textId="7016DF63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F880C2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DBEB21" w14:textId="77777777" w:rsidR="00CB1E73" w:rsidRDefault="00CB1E73" w:rsidP="00B21AAD">
      <w:pPr>
        <w:pStyle w:val="NoSpacing"/>
        <w:rPr>
          <w:rFonts w:ascii="Baskerville Old Face" w:hAnsi="Baskerville Old Face"/>
        </w:rPr>
      </w:pPr>
    </w:p>
    <w:p w14:paraId="2E88E19A" w14:textId="1B5196D9" w:rsidR="00DB06C9" w:rsidRDefault="00DB06C9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 @NamedEntityGraph in Book Class as below.</w:t>
      </w:r>
    </w:p>
    <w:p w14:paraId="3DF6020D" w14:textId="53909FDB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A950EE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4BE23A" w14:textId="27CDA719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A950EE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A950EE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</w:p>
    <w:p w14:paraId="3A02554B" w14:textId="4837E08A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NamedEntityGraph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Book.author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 w:rsidR="001418E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attributeNodes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46464"/>
          <w:sz w:val="20"/>
          <w:szCs w:val="20"/>
        </w:rPr>
        <w:t>@NamedAttributeNode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1418E2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6803DE" w14:textId="777D3E61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5A50B1FA" w14:textId="7C6710EF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@ManyToOne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BB5F02D" w14:textId="03FB76B1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CBEB07" w14:textId="77777777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2C6925" w14:textId="77777777" w:rsidR="00DB06C9" w:rsidRDefault="00DB06C9" w:rsidP="00B21AAD">
      <w:pPr>
        <w:pStyle w:val="NoSpacing"/>
        <w:rPr>
          <w:rFonts w:ascii="Baskerville Old Face" w:hAnsi="Baskerville Old Face"/>
        </w:rPr>
      </w:pPr>
    </w:p>
    <w:p w14:paraId="647C124F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0E4E9F5F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5C1D5F5F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3FE065BF" w14:textId="7944B695" w:rsidR="00562E9E" w:rsidRDefault="00B37A82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Repository Layer, define as below.</w:t>
      </w:r>
    </w:p>
    <w:p w14:paraId="5A04A646" w14:textId="77777777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B8EE273" w14:textId="1E668E2E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&lt;Book,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921326" w14:textId="77777777" w:rsidR="00B37A82" w:rsidRPr="00AD4AFC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D4AFC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AD4AFC">
        <w:rPr>
          <w:rFonts w:ascii="Consolas" w:hAnsi="Consolas"/>
          <w:b/>
          <w:bCs/>
          <w:color w:val="646464"/>
          <w:sz w:val="20"/>
          <w:szCs w:val="20"/>
        </w:rPr>
        <w:t>EntityGraph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AD4AFC">
        <w:rPr>
          <w:rFonts w:ascii="Consolas" w:hAnsi="Consolas"/>
          <w:b/>
          <w:bCs/>
          <w:color w:val="2A00FF"/>
          <w:sz w:val="20"/>
          <w:szCs w:val="20"/>
        </w:rPr>
        <w:t>"Book.author"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5F54338" w14:textId="77777777" w:rsidR="00B37A82" w:rsidRPr="00AD4AFC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AD4AFC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AD4AFC">
        <w:rPr>
          <w:rFonts w:ascii="Consolas" w:hAnsi="Consolas"/>
          <w:b/>
          <w:bCs/>
          <w:color w:val="646464"/>
          <w:sz w:val="20"/>
          <w:szCs w:val="20"/>
        </w:rPr>
        <w:t>@</w:t>
      </w:r>
      <w:proofErr w:type="gramStart"/>
      <w:r w:rsidRPr="00AD4AFC">
        <w:rPr>
          <w:rFonts w:ascii="Consolas" w:hAnsi="Consolas"/>
          <w:b/>
          <w:bCs/>
          <w:color w:val="646464"/>
          <w:sz w:val="20"/>
          <w:szCs w:val="20"/>
        </w:rPr>
        <w:t>Query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AD4AFC">
        <w:rPr>
          <w:rFonts w:ascii="Consolas" w:hAnsi="Consolas"/>
          <w:b/>
          <w:bCs/>
          <w:color w:val="2A00FF"/>
          <w:sz w:val="20"/>
          <w:szCs w:val="20"/>
        </w:rPr>
        <w:t>"select b from Book b"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D61079" w14:textId="76436FE3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getAllBooksUsingNamedEntityGraph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A42C1D6" w14:textId="77777777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F79CFA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4ACD7B53" w14:textId="7446332D" w:rsidR="009E3D7D" w:rsidRDefault="00707E24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Query given below.</w:t>
      </w:r>
    </w:p>
    <w:p w14:paraId="3096F254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29DB417B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5B6BD1AA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5257599F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a1_0.name,</w:t>
      </w:r>
    </w:p>
    <w:p w14:paraId="7C16140E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760C617B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0.price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404AA63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520977CC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5045B329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left join</w:t>
      </w:r>
    </w:p>
    <w:p w14:paraId="1CF714DF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4DE874D8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on a1_0.id=b1_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</w:p>
    <w:p w14:paraId="38987A0B" w14:textId="77777777" w:rsidR="00332F3C" w:rsidRDefault="00332F3C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E29402" w14:textId="25DF7061" w:rsidR="00707E24" w:rsidRDefault="00332F3C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You can also use only </w:t>
      </w:r>
      <w:r w:rsidRPr="000B7E88">
        <w:rPr>
          <w:rFonts w:ascii="Baskerville Old Face" w:hAnsi="Baskerville Old Face"/>
          <w:b/>
          <w:bCs/>
          <w:sz w:val="24"/>
          <w:szCs w:val="24"/>
        </w:rPr>
        <w:t>@EntityGraph</w:t>
      </w:r>
      <w:r w:rsidRPr="000B7E88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</w:rPr>
        <w:t>in the repository layer without declaring @NamedEntityGraph. The code is given below.</w:t>
      </w:r>
    </w:p>
    <w:p w14:paraId="33176C13" w14:textId="77777777" w:rsidR="00332F3C" w:rsidRPr="00332F3C" w:rsidRDefault="00332F3C" w:rsidP="00332F3C">
      <w:pPr>
        <w:pStyle w:val="NoSpacing"/>
        <w:rPr>
          <w:rFonts w:ascii="Baskerville Old Face" w:hAnsi="Baskerville Old Face"/>
        </w:rPr>
      </w:pPr>
      <w:r w:rsidRPr="00332F3C">
        <w:rPr>
          <w:rFonts w:ascii="Baskerville Old Face" w:hAnsi="Baskerville Old Face"/>
        </w:rPr>
        <w:t>@Repository</w:t>
      </w:r>
    </w:p>
    <w:p w14:paraId="2499E48E" w14:textId="77777777" w:rsidR="00332F3C" w:rsidRPr="00332F3C" w:rsidRDefault="00332F3C" w:rsidP="00332F3C">
      <w:pPr>
        <w:pStyle w:val="NoSpacing"/>
        <w:rPr>
          <w:rFonts w:ascii="Baskerville Old Face" w:hAnsi="Baskerville Old Face"/>
        </w:rPr>
      </w:pPr>
      <w:r w:rsidRPr="00332F3C">
        <w:rPr>
          <w:rFonts w:ascii="Baskerville Old Face" w:hAnsi="Baskerville Old Face"/>
          <w:b/>
          <w:bCs/>
        </w:rPr>
        <w:t>public</w:t>
      </w:r>
      <w:r w:rsidRPr="00332F3C">
        <w:rPr>
          <w:rFonts w:ascii="Baskerville Old Face" w:hAnsi="Baskerville Old Face"/>
        </w:rPr>
        <w:t xml:space="preserve"> </w:t>
      </w:r>
      <w:r w:rsidRPr="00332F3C">
        <w:rPr>
          <w:rFonts w:ascii="Baskerville Old Face" w:hAnsi="Baskerville Old Face"/>
          <w:b/>
          <w:bCs/>
        </w:rPr>
        <w:t>interface</w:t>
      </w:r>
      <w:r w:rsidRPr="00332F3C">
        <w:rPr>
          <w:rFonts w:ascii="Baskerville Old Face" w:hAnsi="Baskerville Old Face"/>
        </w:rPr>
        <w:t xml:space="preserve"> </w:t>
      </w:r>
      <w:proofErr w:type="spellStart"/>
      <w:r w:rsidRPr="00332F3C">
        <w:rPr>
          <w:rFonts w:ascii="Baskerville Old Face" w:hAnsi="Baskerville Old Face"/>
        </w:rPr>
        <w:t>BookCrudRepository</w:t>
      </w:r>
      <w:proofErr w:type="spellEnd"/>
      <w:r w:rsidRPr="00332F3C">
        <w:rPr>
          <w:rFonts w:ascii="Baskerville Old Face" w:hAnsi="Baskerville Old Face"/>
        </w:rPr>
        <w:t xml:space="preserve"> </w:t>
      </w:r>
      <w:r w:rsidRPr="00332F3C">
        <w:rPr>
          <w:rFonts w:ascii="Baskerville Old Face" w:hAnsi="Baskerville Old Face"/>
          <w:b/>
          <w:bCs/>
        </w:rPr>
        <w:t>extends</w:t>
      </w:r>
      <w:r w:rsidRPr="00332F3C">
        <w:rPr>
          <w:rFonts w:ascii="Baskerville Old Face" w:hAnsi="Baskerville Old Face"/>
        </w:rPr>
        <w:t xml:space="preserve"> </w:t>
      </w:r>
      <w:proofErr w:type="spellStart"/>
      <w:r w:rsidRPr="00332F3C">
        <w:rPr>
          <w:rFonts w:ascii="Baskerville Old Face" w:hAnsi="Baskerville Old Face"/>
        </w:rPr>
        <w:t>CrudRepository</w:t>
      </w:r>
      <w:proofErr w:type="spellEnd"/>
      <w:r w:rsidRPr="00332F3C">
        <w:rPr>
          <w:rFonts w:ascii="Baskerville Old Face" w:hAnsi="Baskerville Old Face"/>
        </w:rPr>
        <w:t xml:space="preserve">&lt;Book, </w:t>
      </w:r>
      <w:proofErr w:type="gramStart"/>
      <w:r w:rsidRPr="00332F3C">
        <w:rPr>
          <w:rFonts w:ascii="Baskerville Old Face" w:hAnsi="Baskerville Old Face"/>
        </w:rPr>
        <w:t>Long</w:t>
      </w:r>
      <w:proofErr w:type="gramEnd"/>
      <w:r w:rsidRPr="00332F3C">
        <w:rPr>
          <w:rFonts w:ascii="Baskerville Old Face" w:hAnsi="Baskerville Old Face"/>
        </w:rPr>
        <w:t>&gt; {</w:t>
      </w:r>
    </w:p>
    <w:p w14:paraId="4A2EF6AB" w14:textId="77777777" w:rsidR="00332F3C" w:rsidRPr="00332F3C" w:rsidRDefault="00332F3C" w:rsidP="00332F3C">
      <w:pPr>
        <w:pStyle w:val="NoSpacing"/>
        <w:rPr>
          <w:rFonts w:ascii="Baskerville Old Face" w:hAnsi="Baskerville Old Face"/>
        </w:rPr>
      </w:pPr>
      <w:r w:rsidRPr="00332F3C">
        <w:rPr>
          <w:rFonts w:ascii="Baskerville Old Face" w:hAnsi="Baskerville Old Face"/>
        </w:rPr>
        <w:tab/>
        <w:t>// Only using @EntityGraph</w:t>
      </w:r>
    </w:p>
    <w:p w14:paraId="06B9E17B" w14:textId="77777777" w:rsidR="00332F3C" w:rsidRPr="00332F3C" w:rsidRDefault="00332F3C" w:rsidP="00332F3C">
      <w:pPr>
        <w:pStyle w:val="NoSpacing"/>
        <w:rPr>
          <w:rFonts w:ascii="Baskerville Old Face" w:hAnsi="Baskerville Old Face"/>
          <w:b/>
          <w:bCs/>
        </w:rPr>
      </w:pPr>
      <w:r w:rsidRPr="00332F3C">
        <w:rPr>
          <w:rFonts w:ascii="Baskerville Old Face" w:hAnsi="Baskerville Old Face"/>
        </w:rPr>
        <w:tab/>
      </w:r>
      <w:r w:rsidRPr="00332F3C">
        <w:rPr>
          <w:rFonts w:ascii="Baskerville Old Face" w:hAnsi="Baskerville Old Face"/>
          <w:b/>
          <w:bCs/>
        </w:rPr>
        <w:t>@</w:t>
      </w:r>
      <w:proofErr w:type="gramStart"/>
      <w:r w:rsidRPr="00332F3C">
        <w:rPr>
          <w:rFonts w:ascii="Baskerville Old Face" w:hAnsi="Baskerville Old Face"/>
          <w:b/>
          <w:bCs/>
        </w:rPr>
        <w:t>EntityGraph(</w:t>
      </w:r>
      <w:proofErr w:type="gramEnd"/>
      <w:r w:rsidRPr="00332F3C">
        <w:rPr>
          <w:rFonts w:ascii="Baskerville Old Face" w:hAnsi="Baskerville Old Face"/>
          <w:b/>
          <w:bCs/>
        </w:rPr>
        <w:t>attributePaths = {"author"})</w:t>
      </w:r>
    </w:p>
    <w:p w14:paraId="240BD99E" w14:textId="77777777" w:rsidR="00332F3C" w:rsidRPr="00332F3C" w:rsidRDefault="00332F3C" w:rsidP="00332F3C">
      <w:pPr>
        <w:pStyle w:val="NoSpacing"/>
        <w:rPr>
          <w:rFonts w:ascii="Baskerville Old Face" w:hAnsi="Baskerville Old Face"/>
        </w:rPr>
      </w:pPr>
      <w:r w:rsidRPr="00332F3C">
        <w:rPr>
          <w:rFonts w:ascii="Baskerville Old Face" w:hAnsi="Baskerville Old Face"/>
        </w:rPr>
        <w:tab/>
        <w:t>@</w:t>
      </w:r>
      <w:proofErr w:type="gramStart"/>
      <w:r w:rsidRPr="00332F3C">
        <w:rPr>
          <w:rFonts w:ascii="Baskerville Old Face" w:hAnsi="Baskerville Old Face"/>
        </w:rPr>
        <w:t>Query(</w:t>
      </w:r>
      <w:proofErr w:type="gramEnd"/>
      <w:r w:rsidRPr="00332F3C">
        <w:rPr>
          <w:rFonts w:ascii="Baskerville Old Face" w:hAnsi="Baskerville Old Face"/>
        </w:rPr>
        <w:t>"select b from Book b")</w:t>
      </w:r>
    </w:p>
    <w:p w14:paraId="377C7079" w14:textId="70CFE3E1" w:rsidR="00332F3C" w:rsidRPr="00332F3C" w:rsidRDefault="00332F3C" w:rsidP="00332F3C">
      <w:pPr>
        <w:pStyle w:val="NoSpacing"/>
        <w:rPr>
          <w:rFonts w:ascii="Baskerville Old Face" w:hAnsi="Baskerville Old Face"/>
        </w:rPr>
      </w:pPr>
      <w:r w:rsidRPr="00332F3C">
        <w:rPr>
          <w:rFonts w:ascii="Baskerville Old Face" w:hAnsi="Baskerville Old Face"/>
        </w:rPr>
        <w:tab/>
      </w:r>
      <w:r w:rsidRPr="00332F3C">
        <w:rPr>
          <w:rFonts w:ascii="Baskerville Old Face" w:hAnsi="Baskerville Old Face"/>
          <w:b/>
          <w:bCs/>
        </w:rPr>
        <w:t>public</w:t>
      </w:r>
      <w:r w:rsidRPr="00332F3C">
        <w:rPr>
          <w:rFonts w:ascii="Baskerville Old Face" w:hAnsi="Baskerville Old Face"/>
        </w:rPr>
        <w:t xml:space="preserve"> List&lt;Book&gt; </w:t>
      </w:r>
      <w:proofErr w:type="spellStart"/>
      <w:proofErr w:type="gramStart"/>
      <w:r w:rsidRPr="00332F3C">
        <w:rPr>
          <w:rFonts w:ascii="Baskerville Old Face" w:hAnsi="Baskerville Old Face"/>
        </w:rPr>
        <w:t>getAllBooksOnlyUsingEntityGraph</w:t>
      </w:r>
      <w:proofErr w:type="spellEnd"/>
      <w:r w:rsidRPr="00332F3C">
        <w:rPr>
          <w:rFonts w:ascii="Baskerville Old Face" w:hAnsi="Baskerville Old Face"/>
        </w:rPr>
        <w:t>(</w:t>
      </w:r>
      <w:proofErr w:type="gramEnd"/>
      <w:r w:rsidRPr="00332F3C">
        <w:rPr>
          <w:rFonts w:ascii="Baskerville Old Face" w:hAnsi="Baskerville Old Face"/>
        </w:rPr>
        <w:t>);</w:t>
      </w:r>
    </w:p>
    <w:p w14:paraId="3BF39CBC" w14:textId="77777777" w:rsidR="00332F3C" w:rsidRPr="00332F3C" w:rsidRDefault="00332F3C" w:rsidP="00332F3C">
      <w:pPr>
        <w:pStyle w:val="NoSpacing"/>
        <w:rPr>
          <w:rFonts w:ascii="Baskerville Old Face" w:hAnsi="Baskerville Old Face"/>
        </w:rPr>
      </w:pPr>
      <w:r w:rsidRPr="00332F3C">
        <w:rPr>
          <w:rFonts w:ascii="Baskerville Old Face" w:hAnsi="Baskerville Old Face"/>
        </w:rPr>
        <w:t>}</w:t>
      </w:r>
    </w:p>
    <w:p w14:paraId="41505770" w14:textId="77777777" w:rsidR="00332F3C" w:rsidRDefault="00332F3C" w:rsidP="00B21AAD">
      <w:pPr>
        <w:pStyle w:val="NoSpacing"/>
        <w:rPr>
          <w:rFonts w:ascii="Baskerville Old Face" w:hAnsi="Baskerville Old Face"/>
        </w:rPr>
      </w:pPr>
    </w:p>
    <w:p w14:paraId="0F1A4C56" w14:textId="77777777" w:rsidR="00332F3C" w:rsidRDefault="00332F3C" w:rsidP="00B21AAD">
      <w:pPr>
        <w:pStyle w:val="NoSpacing"/>
        <w:rPr>
          <w:rFonts w:ascii="Baskerville Old Face" w:hAnsi="Baskerville Old Face"/>
        </w:rPr>
      </w:pPr>
    </w:p>
    <w:p w14:paraId="382DF8AA" w14:textId="0A87E42C" w:rsidR="00560D8A" w:rsidRDefault="00560D8A" w:rsidP="00B21AAD">
      <w:pPr>
        <w:pStyle w:val="NoSpacing"/>
        <w:rPr>
          <w:rFonts w:ascii="Baskerville Old Face" w:hAnsi="Baskerville Old Face"/>
        </w:rPr>
      </w:pPr>
      <w:r w:rsidRPr="00EC3390">
        <w:rPr>
          <w:rFonts w:ascii="Baskerville Old Face" w:hAnsi="Baskerville Old Face"/>
          <w:b/>
          <w:bCs/>
          <w:sz w:val="24"/>
          <w:szCs w:val="24"/>
          <w:u w:val="single"/>
        </w:rPr>
        <w:t>Solution-3</w:t>
      </w:r>
      <w:r>
        <w:rPr>
          <w:rFonts w:ascii="Baskerville Old Face" w:hAnsi="Baskerville Old Face"/>
        </w:rPr>
        <w:t xml:space="preserve">: </w:t>
      </w:r>
      <w:r w:rsidRPr="00560D8A">
        <w:rPr>
          <w:rFonts w:ascii="Baskerville Old Face" w:hAnsi="Baskerville Old Face"/>
        </w:rPr>
        <w:t>Solution using @</w:t>
      </w:r>
      <w:proofErr w:type="gramStart"/>
      <w:r w:rsidRPr="00560D8A">
        <w:rPr>
          <w:rFonts w:ascii="Baskerville Old Face" w:hAnsi="Baskerville Old Face"/>
        </w:rPr>
        <w:t>BatchSize(</w:t>
      </w:r>
      <w:proofErr w:type="gramEnd"/>
      <w:r w:rsidRPr="00560D8A">
        <w:rPr>
          <w:rFonts w:ascii="Baskerville Old Face" w:hAnsi="Baskerville Old Face"/>
        </w:rPr>
        <w:t>)</w:t>
      </w:r>
    </w:p>
    <w:p w14:paraId="6C09EC13" w14:textId="30FFD2B5" w:rsidR="007C3028" w:rsidRPr="007C3028" w:rsidRDefault="00FF186E" w:rsidP="007C3028">
      <w:pPr>
        <w:pStyle w:val="NoSpacing"/>
        <w:rPr>
          <w:rFonts w:ascii="Baskerville Old Face" w:hAnsi="Baskerville Old Face"/>
        </w:rPr>
      </w:pPr>
      <w:proofErr w:type="spellStart"/>
      <w:r w:rsidRPr="00FF186E">
        <w:rPr>
          <w:rFonts w:ascii="Baskerville Old Face" w:hAnsi="Baskerville Old Face"/>
        </w:rPr>
        <w:t>BatchSize</w:t>
      </w:r>
      <w:proofErr w:type="spellEnd"/>
      <w:r w:rsidRPr="00FF186E">
        <w:rPr>
          <w:rFonts w:ascii="Baskerville Old Face" w:hAnsi="Baskerville Old Face"/>
        </w:rPr>
        <w:t xml:space="preserve"> basically groups your N part of the N+1 so that SQL becomes </w:t>
      </w:r>
      <w:proofErr w:type="gramStart"/>
      <w:r w:rsidRPr="00FF186E">
        <w:rPr>
          <w:rFonts w:ascii="Baskerville Old Face" w:hAnsi="Baskerville Old Face"/>
        </w:rPr>
        <w:t>a IN</w:t>
      </w:r>
      <w:proofErr w:type="gramEnd"/>
      <w:r w:rsidRPr="00FF186E">
        <w:rPr>
          <w:rFonts w:ascii="Baskerville Old Face" w:hAnsi="Baskerville Old Face"/>
        </w:rPr>
        <w:t xml:space="preserve"> query, reducing the number of total queries.</w:t>
      </w:r>
      <w:r w:rsidR="007C3028">
        <w:rPr>
          <w:rFonts w:ascii="Baskerville Old Face" w:hAnsi="Baskerville Old Face"/>
        </w:rPr>
        <w:t xml:space="preserve"> </w:t>
      </w:r>
      <w:r w:rsidR="007C3028" w:rsidRPr="007C3028">
        <w:rPr>
          <w:rFonts w:ascii="Baskerville Old Face" w:hAnsi="Baskerville Old Face"/>
        </w:rPr>
        <w:t>The @BatchSize makes sense on both</w:t>
      </w:r>
      <w:r w:rsidR="007C3028">
        <w:rPr>
          <w:rFonts w:ascii="Baskerville Old Face" w:hAnsi="Baskerville Old Face"/>
        </w:rPr>
        <w:t xml:space="preserve"> </w:t>
      </w:r>
      <w:r w:rsidR="007C3028" w:rsidRPr="007C3028">
        <w:rPr>
          <w:rFonts w:ascii="Baskerville Old Face" w:hAnsi="Baskerville Old Face"/>
          <w:b/>
          <w:bCs/>
        </w:rPr>
        <w:t>One-To-Many</w:t>
      </w:r>
      <w:r w:rsidR="007C3028" w:rsidRPr="007C3028">
        <w:rPr>
          <w:rFonts w:ascii="Baskerville Old Face" w:hAnsi="Baskerville Old Face"/>
        </w:rPr>
        <w:t xml:space="preserve"> and</w:t>
      </w:r>
      <w:r w:rsidR="007C3028">
        <w:rPr>
          <w:rFonts w:ascii="Baskerville Old Face" w:hAnsi="Baskerville Old Face"/>
        </w:rPr>
        <w:t xml:space="preserve"> </w:t>
      </w:r>
      <w:r w:rsidR="007C3028" w:rsidRPr="007C3028">
        <w:rPr>
          <w:rFonts w:ascii="Baskerville Old Face" w:hAnsi="Baskerville Old Face"/>
          <w:b/>
          <w:bCs/>
        </w:rPr>
        <w:t>Many-to-One</w:t>
      </w:r>
      <w:r w:rsidR="007C3028" w:rsidRPr="007C3028">
        <w:rPr>
          <w:rFonts w:ascii="Baskerville Old Face" w:hAnsi="Baskerville Old Face"/>
        </w:rPr>
        <w:t xml:space="preserve"> as well</w:t>
      </w:r>
    </w:p>
    <w:p w14:paraId="009CB1C6" w14:textId="3E80CAB2" w:rsidR="007C3028" w:rsidRPr="007C3028" w:rsidRDefault="007C3028" w:rsidP="007C3028">
      <w:pPr>
        <w:pStyle w:val="NoSpacing"/>
        <w:rPr>
          <w:rFonts w:ascii="Baskerville Old Face" w:hAnsi="Baskerville Old Face"/>
        </w:rPr>
      </w:pPr>
      <w:r w:rsidRPr="007C3028">
        <w:rPr>
          <w:rFonts w:ascii="Baskerville Old Face" w:hAnsi="Baskerville Old Face"/>
        </w:rPr>
        <w:t xml:space="preserve">@BatchSize makes more sense for </w:t>
      </w:r>
      <w:proofErr w:type="gramStart"/>
      <w:r w:rsidRPr="007C3028">
        <w:rPr>
          <w:rFonts w:ascii="Baskerville Old Face" w:hAnsi="Baskerville Old Face"/>
          <w:b/>
          <w:bCs/>
        </w:rPr>
        <w:t>to</w:t>
      </w:r>
      <w:proofErr w:type="gramEnd"/>
      <w:r w:rsidRPr="007C3028">
        <w:rPr>
          <w:rFonts w:ascii="Baskerville Old Face" w:hAnsi="Baskerville Old Face"/>
          <w:b/>
          <w:bCs/>
        </w:rPr>
        <w:t>-many</w:t>
      </w:r>
      <w:r w:rsidRPr="007C3028">
        <w:rPr>
          <w:rFonts w:ascii="Baskerville Old Face" w:hAnsi="Baskerville Old Face"/>
        </w:rPr>
        <w:t xml:space="preserve"> associations (e.g. @OneToMany), not for to-one relations.</w:t>
      </w:r>
    </w:p>
    <w:p w14:paraId="01B34A45" w14:textId="165CA13E" w:rsidR="00560D8A" w:rsidRDefault="007C3028" w:rsidP="007C3028">
      <w:pPr>
        <w:pStyle w:val="NoSpacing"/>
        <w:rPr>
          <w:rFonts w:ascii="Baskerville Old Face" w:hAnsi="Baskerville Old Face"/>
        </w:rPr>
      </w:pPr>
      <w:r w:rsidRPr="007C3028">
        <w:rPr>
          <w:rFonts w:ascii="Baskerville Old Face" w:hAnsi="Baskerville Old Face"/>
        </w:rPr>
        <w:t xml:space="preserve">With batch fetching, you have (M/N + 1) database roundtrips, where M is the number of children entities in your uninitialized to-many </w:t>
      </w:r>
      <w:proofErr w:type="gramStart"/>
      <w:r w:rsidRPr="007C3028">
        <w:rPr>
          <w:rFonts w:ascii="Baskerville Old Face" w:hAnsi="Baskerville Old Face"/>
        </w:rPr>
        <w:t>association</w:t>
      </w:r>
      <w:proofErr w:type="gramEnd"/>
      <w:r w:rsidRPr="007C3028">
        <w:rPr>
          <w:rFonts w:ascii="Baskerville Old Face" w:hAnsi="Baskerville Old Face"/>
        </w:rPr>
        <w:t xml:space="preserve"> and N is the batch size.</w:t>
      </w:r>
    </w:p>
    <w:p w14:paraId="3EAE7924" w14:textId="77777777" w:rsidR="006A5CA8" w:rsidRDefault="006A5CA8" w:rsidP="007C3028">
      <w:pPr>
        <w:pStyle w:val="NoSpacing"/>
        <w:rPr>
          <w:rFonts w:ascii="Baskerville Old Face" w:hAnsi="Baskerville Old Face"/>
        </w:rPr>
      </w:pPr>
    </w:p>
    <w:p w14:paraId="72AA17CD" w14:textId="574CFD4D" w:rsidR="006A5CA8" w:rsidRDefault="00EC3390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Author Class, define as below.</w:t>
      </w:r>
    </w:p>
    <w:p w14:paraId="70002E08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F2ED4E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F86A1AC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AF5499C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4F159E8B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0B700F2B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6BDF35DD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BatchSize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size = 3)</w:t>
      </w:r>
    </w:p>
    <w:p w14:paraId="6D2246AF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00E254C" w14:textId="4E8C8B6F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9B9BF16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71082A" w14:textId="77777777" w:rsidR="00EC3390" w:rsidRDefault="00EC3390" w:rsidP="007C3028">
      <w:pPr>
        <w:pStyle w:val="NoSpacing"/>
        <w:rPr>
          <w:rFonts w:ascii="Baskerville Old Face" w:hAnsi="Baskerville Old Face"/>
        </w:rPr>
      </w:pPr>
    </w:p>
    <w:p w14:paraId="539F96AE" w14:textId="77777777" w:rsidR="00332F3C" w:rsidRDefault="00332F3C" w:rsidP="007C3028">
      <w:pPr>
        <w:pStyle w:val="NoSpacing"/>
        <w:rPr>
          <w:rFonts w:ascii="Baskerville Old Face" w:hAnsi="Baskerville Old Face"/>
        </w:rPr>
      </w:pPr>
    </w:p>
    <w:p w14:paraId="264002CE" w14:textId="77777777" w:rsidR="00332F3C" w:rsidRDefault="00332F3C" w:rsidP="007C3028">
      <w:pPr>
        <w:pStyle w:val="NoSpacing"/>
        <w:rPr>
          <w:rFonts w:ascii="Baskerville Old Face" w:hAnsi="Baskerville Old Face"/>
        </w:rPr>
      </w:pPr>
    </w:p>
    <w:p w14:paraId="3E9B6DF4" w14:textId="77777777" w:rsidR="00332F3C" w:rsidRDefault="00332F3C" w:rsidP="007C3028">
      <w:pPr>
        <w:pStyle w:val="NoSpacing"/>
        <w:rPr>
          <w:rFonts w:ascii="Baskerville Old Face" w:hAnsi="Baskerville Old Face"/>
        </w:rPr>
      </w:pPr>
    </w:p>
    <w:p w14:paraId="6D97F304" w14:textId="42B52C12" w:rsidR="00F2660E" w:rsidRDefault="00F2660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In Book Class, define as below.</w:t>
      </w:r>
    </w:p>
    <w:p w14:paraId="1B5153F3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0E5CF5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410E804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07A1A019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5E878CDD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2FAA80E1" w14:textId="122C390D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B1EFF98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3B1D09B" w14:textId="1FF8E6EB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79C9970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5BC1E0" w14:textId="530265C5" w:rsidR="00F2660E" w:rsidRDefault="00507C25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No change in Repository Layer</w:t>
      </w:r>
    </w:p>
    <w:p w14:paraId="11D08327" w14:textId="77777777" w:rsidR="00507C25" w:rsidRDefault="00507C25" w:rsidP="007C3028">
      <w:pPr>
        <w:pStyle w:val="NoSpacing"/>
        <w:rPr>
          <w:rFonts w:ascii="Baskerville Old Face" w:hAnsi="Baskerville Old Face"/>
        </w:rPr>
      </w:pPr>
    </w:p>
    <w:p w14:paraId="5CA6FD77" w14:textId="1589253D" w:rsidR="00507C25" w:rsidRDefault="00507C25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code</w:t>
      </w:r>
    </w:p>
    <w:p w14:paraId="5CABBAC9" w14:textId="77777777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bookCrudRepo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432987DD" w14:textId="1D736A08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book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4DF0C5" w14:textId="37A1A34A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proofErr w:type="spellStart"/>
      <w:r>
        <w:rPr>
          <w:rFonts w:ascii="Consolas" w:hAnsi="Consolas"/>
          <w:color w:val="6A3E3E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.getAuthor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1A73FB" w14:textId="6A169BD3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E049C9" w14:textId="103C38FA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7813C34F" w14:textId="77777777" w:rsidR="00507C25" w:rsidRDefault="00507C25" w:rsidP="007C3028">
      <w:pPr>
        <w:pStyle w:val="NoSpacing"/>
        <w:rPr>
          <w:rFonts w:ascii="Baskerville Old Face" w:hAnsi="Baskerville Old Face"/>
        </w:rPr>
      </w:pPr>
    </w:p>
    <w:p w14:paraId="3319B9C5" w14:textId="52A5391E" w:rsidR="00890C9E" w:rsidRDefault="00890C9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output</w:t>
      </w:r>
    </w:p>
    <w:p w14:paraId="65F9403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622825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14EEE1B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2B56772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</w:p>
    <w:p w14:paraId="2F262A8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663A2D3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0.price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0E5B5AD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6777A31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</w:t>
      </w:r>
    </w:p>
    <w:p w14:paraId="73B94D4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6D66A0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0AAF0C5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7878AE4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48C3E49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E25513F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18AA8FF1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6260D0EA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373B7BF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id=202, name=Great Expectation, price=2300, author=Author(id=202, name=Charles Dickens))</w:t>
      </w:r>
    </w:p>
    <w:p w14:paraId="000FC691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id=202, name=Charles Dickens)</w:t>
      </w:r>
    </w:p>
    <w:p w14:paraId="78416A9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id=203, name=Oliver Twist, price=4700, author=Author(id=202, name=Charles Dickens))</w:t>
      </w:r>
    </w:p>
    <w:p w14:paraId="00A3DCE3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id=202, name=Charles Dickens)</w:t>
      </w:r>
    </w:p>
    <w:p w14:paraId="295D951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062DFFD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2DBC5740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2D6BEB4F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202F089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476A0EC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4AC55F5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10E75E95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172422A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id=252, name=Romeo and Juliet, price=8000, author=Author(id=252, name=William Shakespeare))</w:t>
      </w:r>
    </w:p>
    <w:p w14:paraId="6052B7D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id=252, name=William Shakespeare)</w:t>
      </w:r>
    </w:p>
    <w:p w14:paraId="6064668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id=253, name=Hamlet, price=9000, author=Author(id=252, name=William Shakespeare))</w:t>
      </w:r>
    </w:p>
    <w:p w14:paraId="06BE7A0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id=252, name=William Shakespeare)</w:t>
      </w:r>
    </w:p>
    <w:p w14:paraId="545C135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6B5FD92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571AD5D5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3B8A216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3D310C4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DB16DD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3ACFADB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4C4832CD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08D1BCD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id=302, name=Paradise Lost, price=3000, author=Author(id=302, name=John Milton))</w:t>
      </w:r>
    </w:p>
    <w:p w14:paraId="714639D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id=302, name=John Milton)</w:t>
      </w:r>
    </w:p>
    <w:p w14:paraId="2E255CE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id=303, name=Paradise Regained, price=5000, author=Author(id=302, name=John Milton))</w:t>
      </w:r>
    </w:p>
    <w:p w14:paraId="6A6A9A9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id=302, name=John Milton)</w:t>
      </w:r>
    </w:p>
    <w:p w14:paraId="16B91F9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56FDDF6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6470AD23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51AF0A6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432FFB52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22C95F11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2250E6B2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14AEF423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16D8A26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id=352, name=The Cat and Shakespeare, price=5000, author=Author(id=352, name=Raja Rao))</w:t>
      </w:r>
    </w:p>
    <w:p w14:paraId="0FDB3265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id=352, name=Raja Rao)</w:t>
      </w:r>
    </w:p>
    <w:p w14:paraId="6729128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id=353, name=</w:t>
      </w:r>
      <w:proofErr w:type="spellStart"/>
      <w:r>
        <w:rPr>
          <w:rFonts w:ascii="Consolas" w:hAnsi="Consolas"/>
          <w:color w:val="000000"/>
          <w:sz w:val="20"/>
          <w:szCs w:val="20"/>
        </w:rPr>
        <w:t>Kanthapura</w:t>
      </w:r>
      <w:proofErr w:type="spellEnd"/>
      <w:r>
        <w:rPr>
          <w:rFonts w:ascii="Consolas" w:hAnsi="Consolas"/>
          <w:color w:val="000000"/>
          <w:sz w:val="20"/>
          <w:szCs w:val="20"/>
        </w:rPr>
        <w:t>, price=3000, author=Author(id=352, name=Raja Rao))</w:t>
      </w:r>
    </w:p>
    <w:p w14:paraId="2DB8839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id=352, name=Raja Rao)</w:t>
      </w:r>
    </w:p>
    <w:p w14:paraId="6BD8C05C" w14:textId="77777777" w:rsidR="00890C9E" w:rsidRDefault="00890C9E" w:rsidP="007C3028">
      <w:pPr>
        <w:pStyle w:val="NoSpacing"/>
        <w:rPr>
          <w:rFonts w:ascii="Baskerville Old Face" w:hAnsi="Baskerville Old Face"/>
        </w:rPr>
      </w:pPr>
    </w:p>
    <w:p w14:paraId="6BDD0DD1" w14:textId="77777777" w:rsidR="00386B02" w:rsidRDefault="00386B02" w:rsidP="007C3028">
      <w:pPr>
        <w:pStyle w:val="NoSpacing"/>
        <w:rPr>
          <w:rFonts w:ascii="Baskerville Old Face" w:hAnsi="Baskerville Old Face"/>
        </w:rPr>
      </w:pPr>
    </w:p>
    <w:p w14:paraId="217D6566" w14:textId="77777777" w:rsidR="00386B02" w:rsidRDefault="00386B02" w:rsidP="007C3028">
      <w:pPr>
        <w:pStyle w:val="NoSpacing"/>
        <w:rPr>
          <w:rFonts w:ascii="Baskerville Old Face" w:hAnsi="Baskerville Old Face"/>
        </w:rPr>
      </w:pPr>
    </w:p>
    <w:p w14:paraId="410F741A" w14:textId="6FA7F0D7" w:rsidR="00BD2747" w:rsidRDefault="003F3EF4" w:rsidP="007C3028">
      <w:pPr>
        <w:pStyle w:val="NoSpacing"/>
        <w:rPr>
          <w:rFonts w:ascii="Baskerville Old Face" w:hAnsi="Baskerville Old Face"/>
        </w:rPr>
      </w:pPr>
      <w:r w:rsidRPr="008565BF">
        <w:rPr>
          <w:rFonts w:ascii="Baskerville Old Face" w:hAnsi="Baskerville Old Face"/>
          <w:b/>
          <w:bCs/>
          <w:sz w:val="26"/>
          <w:szCs w:val="26"/>
          <w:u w:val="single"/>
        </w:rPr>
        <w:t>Solution-4</w:t>
      </w:r>
      <w:r>
        <w:rPr>
          <w:rFonts w:ascii="Baskerville Old Face" w:hAnsi="Baskerville Old Face"/>
        </w:rPr>
        <w:t>: U</w:t>
      </w:r>
      <w:r w:rsidRPr="003F3EF4">
        <w:rPr>
          <w:rFonts w:ascii="Baskerville Old Face" w:hAnsi="Baskerville Old Face"/>
        </w:rPr>
        <w:t xml:space="preserve">sing Hibernate Specific </w:t>
      </w:r>
      <w:r w:rsidRPr="00EB3A03">
        <w:rPr>
          <w:rFonts w:ascii="Baskerville Old Face" w:hAnsi="Baskerville Old Face"/>
          <w:b/>
          <w:bCs/>
        </w:rPr>
        <w:t>@</w:t>
      </w:r>
      <w:proofErr w:type="gramStart"/>
      <w:r w:rsidRPr="00EB3A03">
        <w:rPr>
          <w:rFonts w:ascii="Baskerville Old Face" w:hAnsi="Baskerville Old Face"/>
          <w:b/>
          <w:bCs/>
        </w:rPr>
        <w:t>Fetch(</w:t>
      </w:r>
      <w:proofErr w:type="gramEnd"/>
      <w:r w:rsidRPr="00EB3A03">
        <w:rPr>
          <w:rFonts w:ascii="Baskerville Old Face" w:hAnsi="Baskerville Old Face"/>
          <w:b/>
          <w:bCs/>
        </w:rPr>
        <w:t>FetchMode.SUBSELECT)</w:t>
      </w:r>
    </w:p>
    <w:p w14:paraId="65800BDC" w14:textId="417AB2B7" w:rsidR="003F3EF4" w:rsidRDefault="00A24016" w:rsidP="007C3028">
      <w:pPr>
        <w:pStyle w:val="NoSpacing"/>
        <w:rPr>
          <w:rFonts w:ascii="Baskerville Old Face" w:hAnsi="Baskerville Old Face"/>
        </w:rPr>
      </w:pPr>
      <w:r w:rsidRPr="00A24016">
        <w:rPr>
          <w:rFonts w:ascii="Baskerville Old Face" w:hAnsi="Baskerville Old Face"/>
        </w:rPr>
        <w:t>Hibernate provides this opportunity by setting @</w:t>
      </w:r>
      <w:proofErr w:type="gramStart"/>
      <w:r w:rsidRPr="00A24016">
        <w:rPr>
          <w:rFonts w:ascii="Baskerville Old Face" w:hAnsi="Baskerville Old Face"/>
        </w:rPr>
        <w:t>Fetch(</w:t>
      </w:r>
      <w:proofErr w:type="gramEnd"/>
      <w:r w:rsidRPr="00A24016">
        <w:rPr>
          <w:rFonts w:ascii="Baskerville Old Face" w:hAnsi="Baskerville Old Face"/>
        </w:rPr>
        <w:t>FetchMode.SUBSELECT) on the lazy association</w:t>
      </w:r>
    </w:p>
    <w:p w14:paraId="4D64B12E" w14:textId="77777777" w:rsidR="00EB3A03" w:rsidRDefault="00EB3A03" w:rsidP="007C3028">
      <w:pPr>
        <w:pStyle w:val="NoSpacing"/>
        <w:rPr>
          <w:rFonts w:ascii="Baskerville Old Face" w:hAnsi="Baskerville Old Face"/>
        </w:rPr>
      </w:pPr>
    </w:p>
    <w:p w14:paraId="3F79E64F" w14:textId="54422532" w:rsidR="00A110A6" w:rsidRDefault="00A110A6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Author Class, define as below.</w:t>
      </w:r>
    </w:p>
    <w:p w14:paraId="00AC4DA1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D2ABD14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A48CD3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2BB3087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32417586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6A9BF0BB" w14:textId="33869931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59C81330" w14:textId="64AAD4AE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 w:rsidR="00734242"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EAGER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FEAF3C1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Fetch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FetchMode.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SUBSELECT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Specific</w:t>
      </w:r>
    </w:p>
    <w:p w14:paraId="704EE079" w14:textId="7D61FF28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D06725A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CC5103" w14:textId="77777777" w:rsidR="00A110A6" w:rsidRDefault="00A110A6" w:rsidP="007C3028">
      <w:pPr>
        <w:pStyle w:val="NoSpacing"/>
        <w:rPr>
          <w:rFonts w:ascii="Baskerville Old Face" w:hAnsi="Baskerville Old Face"/>
        </w:rPr>
      </w:pPr>
    </w:p>
    <w:p w14:paraId="3C32658B" w14:textId="131BE471" w:rsidR="005859DA" w:rsidRDefault="005859DA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Book Class, define as below.</w:t>
      </w:r>
    </w:p>
    <w:p w14:paraId="06AAAE69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F19FB3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C8880A7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5BBC4C5A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61C9EFAF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03D0454B" w14:textId="6CD53DF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EE8F13F" w14:textId="4D5A9D89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@ManyToOne</w:t>
      </w:r>
    </w:p>
    <w:p w14:paraId="2506B9D8" w14:textId="526FDFBA" w:rsidR="007C33E8" w:rsidRDefault="007C33E8" w:rsidP="00F71F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E145BA1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1C8B5D" w14:textId="77777777" w:rsidR="005859DA" w:rsidRDefault="005859DA" w:rsidP="007C3028">
      <w:pPr>
        <w:pStyle w:val="NoSpacing"/>
        <w:rPr>
          <w:rFonts w:ascii="Baskerville Old Face" w:hAnsi="Baskerville Old Face"/>
        </w:rPr>
      </w:pPr>
    </w:p>
    <w:p w14:paraId="3743F0FF" w14:textId="7359D0F9" w:rsidR="00E0046D" w:rsidRDefault="000B6A7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 Repository Class like this.</w:t>
      </w:r>
    </w:p>
    <w:p w14:paraId="622A8AD8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51D6DB8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&lt;Author,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280244E9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1A71F6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A73015" w14:textId="0AC90D7A" w:rsidR="000B6A7E" w:rsidRDefault="000B6A7E" w:rsidP="007C3028">
      <w:pPr>
        <w:pStyle w:val="NoSpacing"/>
        <w:rPr>
          <w:rFonts w:ascii="Baskerville Old Face" w:hAnsi="Baskerville Old Face"/>
        </w:rPr>
      </w:pPr>
    </w:p>
    <w:p w14:paraId="15F4F27E" w14:textId="1AC1AE02" w:rsidR="00BB4F89" w:rsidRDefault="00BB4F89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Code</w:t>
      </w:r>
    </w:p>
    <w:p w14:paraId="57046907" w14:textId="77777777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5F3E211C" w14:textId="082D76B7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891AC4" w14:textId="3B283D18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3FD4CB1D" w14:textId="6899010D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book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80DF64" w14:textId="02757E75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2806E096" w14:textId="554E7CBC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32F2A569" w14:textId="77777777" w:rsidR="00BB4F89" w:rsidRDefault="00BB4F89" w:rsidP="007C3028">
      <w:pPr>
        <w:pStyle w:val="NoSpacing"/>
        <w:rPr>
          <w:rFonts w:ascii="Baskerville Old Face" w:hAnsi="Baskerville Old Face"/>
        </w:rPr>
      </w:pPr>
    </w:p>
    <w:p w14:paraId="4E7B01EA" w14:textId="56927089" w:rsidR="006B6F6B" w:rsidRDefault="006B6F6B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Query</w:t>
      </w:r>
    </w:p>
    <w:p w14:paraId="6505ECB9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F574FF2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43A2CF7B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57FE6FFC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571AE944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3E73C3EC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author a1_0</w:t>
      </w:r>
    </w:p>
    <w:p w14:paraId="7A3015FD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1C88246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243A788B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</w:p>
    <w:p w14:paraId="722F406A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19C70D22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044F971D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0.price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64EB21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469D48A6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1AF8E54B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598131AE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 in (select</w:t>
      </w:r>
    </w:p>
    <w:p w14:paraId="4C5BCC55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a1_0.id </w:t>
      </w:r>
    </w:p>
    <w:p w14:paraId="78BAB6D6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from</w:t>
      </w:r>
    </w:p>
    <w:p w14:paraId="2E052767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author a1_0)</w:t>
      </w:r>
    </w:p>
    <w:p w14:paraId="0F884887" w14:textId="77777777" w:rsidR="006B6F6B" w:rsidRDefault="006B6F6B" w:rsidP="007C3028">
      <w:pPr>
        <w:pStyle w:val="NoSpacing"/>
        <w:rPr>
          <w:rFonts w:ascii="Baskerville Old Face" w:hAnsi="Baskerville Old Face"/>
        </w:rPr>
      </w:pPr>
    </w:p>
    <w:p w14:paraId="7F08D568" w14:textId="77777777" w:rsidR="00DA051A" w:rsidRDefault="00DA051A" w:rsidP="007C3028">
      <w:pPr>
        <w:pStyle w:val="NoSpacing"/>
        <w:rPr>
          <w:rFonts w:ascii="Baskerville Old Face" w:hAnsi="Baskerville Old Face"/>
        </w:rPr>
      </w:pPr>
    </w:p>
    <w:p w14:paraId="69FEF192" w14:textId="75D02F04" w:rsidR="002C6353" w:rsidRDefault="002C6353" w:rsidP="007C3028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5A1ADF">
        <w:rPr>
          <w:rFonts w:ascii="Baskerville Old Face" w:hAnsi="Baskerville Old Face"/>
          <w:b/>
          <w:bCs/>
          <w:sz w:val="26"/>
          <w:szCs w:val="26"/>
          <w:u w:val="single"/>
        </w:rPr>
        <w:t>Solution-5</w:t>
      </w:r>
      <w:r>
        <w:rPr>
          <w:rFonts w:ascii="Baskerville Old Face" w:hAnsi="Baskerville Old Face"/>
        </w:rPr>
        <w:t xml:space="preserve">: Using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ManyToOne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EAGER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5DD337B8" w14:textId="75718456" w:rsidR="002C6353" w:rsidRDefault="002C6353" w:rsidP="007C3028">
      <w:pPr>
        <w:pStyle w:val="NoSpacing"/>
        <w:rPr>
          <w:rFonts w:ascii="Baskerville Old Face" w:hAnsi="Baskerville Old Face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It is still not a recommended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solution,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it is prone to N+1 in case of large dataset.</w:t>
      </w:r>
    </w:p>
    <w:p w14:paraId="618F6B88" w14:textId="22D53FD7" w:rsidR="00DA051A" w:rsidRDefault="00DA051A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Note: Important to Know</w:t>
      </w:r>
    </w:p>
    <w:p w14:paraId="315BCDE2" w14:textId="47027043" w:rsidR="00DA4FA7" w:rsidRDefault="00DA4FA7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Author Class, define as below.</w:t>
      </w:r>
    </w:p>
    <w:p w14:paraId="7F8FFBED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C09DB8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56F87F7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02BFECB2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17E8139A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682D973B" w14:textId="2F784D9F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AA43B2A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mappedBy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5E2231C" w14:textId="3057B2EF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F69B334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F22B49" w14:textId="77777777" w:rsidR="002420EA" w:rsidRDefault="002420EA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7DF601" w14:textId="74D4DEA8" w:rsidR="002420EA" w:rsidRDefault="002420EA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 Book Class, define as below.</w:t>
      </w:r>
    </w:p>
    <w:p w14:paraId="2732CA5E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28A3A4F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BEBD172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50CF0011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30427D8B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3B2AEB92" w14:textId="5305F83E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6FD1272A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ManyToOne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376A624" w14:textId="4A63000E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D083A0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34C75C" w14:textId="77777777" w:rsidR="002420EA" w:rsidRDefault="002420EA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3018E7" w14:textId="502E3C71" w:rsidR="00DA4FA7" w:rsidRDefault="004A0FB1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Code below.</w:t>
      </w:r>
    </w:p>
    <w:p w14:paraId="2D15DF22" w14:textId="77777777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3B1DF4BE" w14:textId="10FFD20D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 START 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42EB41" w14:textId="0218B8E2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author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47C201" w14:textId="1164097D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.getBooks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34EA6C57" w14:textId="57D5CFE7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book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4B267D" w14:textId="4D341310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7E105DED" w14:textId="7326E17B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"_______________ END ______________"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4F0491A" w14:textId="053CC8EB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3E0720F2" w14:textId="77777777" w:rsidR="004A0FB1" w:rsidRDefault="004A0FB1" w:rsidP="007C3028">
      <w:pPr>
        <w:pStyle w:val="NoSpacing"/>
        <w:rPr>
          <w:rFonts w:ascii="Baskerville Old Face" w:hAnsi="Baskerville Old Face"/>
        </w:rPr>
      </w:pPr>
    </w:p>
    <w:p w14:paraId="638120B8" w14:textId="3A0690E0" w:rsidR="00DA4FA7" w:rsidRDefault="00EF06E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Code given below.</w:t>
      </w:r>
    </w:p>
    <w:p w14:paraId="687FEFE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0F22EE26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4A16E5F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6B82385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7DB806C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7E8910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</w:t>
      </w:r>
    </w:p>
    <w:p w14:paraId="500F9A52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--------------- START -------------</w:t>
      </w:r>
    </w:p>
    <w:p w14:paraId="01A01628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id=202, name=Charles Dickens)</w:t>
      </w:r>
    </w:p>
    <w:p w14:paraId="757EB24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18894A86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65FCACB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</w:p>
    <w:p w14:paraId="297A4DC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b1_0.id,</w:t>
      </w:r>
    </w:p>
    <w:p w14:paraId="5407BE9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48267546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0.price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66DEBE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41FFBED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0B49AB68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2441721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_id=?</w:t>
      </w:r>
    </w:p>
    <w:p w14:paraId="7DC20CB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186E526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5B5ADF7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483B2FE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21AA2EDA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8D42AED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1E7F95C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1FA09D7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6FC50F2E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id=202, name=Great Expectation, price=2300, author=Author(id=202, name=Charles Dickens))</w:t>
      </w:r>
    </w:p>
    <w:p w14:paraId="75E43FB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id=203, name=Oliver Twist, price=4700, author=Author(id=202, name=Charles Dickens))</w:t>
      </w:r>
    </w:p>
    <w:p w14:paraId="506D077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_______________ END ______________</w:t>
      </w:r>
    </w:p>
    <w:p w14:paraId="01C3BAF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--------------- START -------------</w:t>
      </w:r>
    </w:p>
    <w:p w14:paraId="4CE9718C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Author: </w:t>
      </w:r>
      <w:proofErr w:type="gramStart"/>
      <w:r>
        <w:rPr>
          <w:rFonts w:ascii="Consolas" w:hAnsi="Consolas"/>
          <w:color w:val="000000"/>
          <w:sz w:val="20"/>
          <w:szCs w:val="20"/>
        </w:rPr>
        <w:t>Author(</w:t>
      </w:r>
      <w:proofErr w:type="gramEnd"/>
      <w:r>
        <w:rPr>
          <w:rFonts w:ascii="Consolas" w:hAnsi="Consolas"/>
          <w:color w:val="000000"/>
          <w:sz w:val="20"/>
          <w:szCs w:val="20"/>
        </w:rPr>
        <w:t>id=252, name=William Shakespeare)</w:t>
      </w:r>
    </w:p>
    <w:p w14:paraId="32B5E872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07A32D1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1A049BE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_id,</w:t>
      </w:r>
    </w:p>
    <w:p w14:paraId="3DDCAAC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55907C4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22FD279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0.price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4E44CE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2567289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018CE73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158E47CD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</w:t>
      </w:r>
      <w:proofErr w:type="gramStart"/>
      <w:r>
        <w:rPr>
          <w:rFonts w:ascii="Consolas" w:hAnsi="Consolas"/>
          <w:color w:val="000000"/>
          <w:sz w:val="20"/>
          <w:szCs w:val="20"/>
        </w:rPr>
        <w:t>0.author</w:t>
      </w:r>
      <w:proofErr w:type="gramEnd"/>
      <w:r>
        <w:rPr>
          <w:rFonts w:ascii="Consolas" w:hAnsi="Consolas"/>
          <w:color w:val="000000"/>
          <w:sz w:val="20"/>
          <w:szCs w:val="20"/>
        </w:rPr>
        <w:t>_id=?</w:t>
      </w:r>
    </w:p>
    <w:p w14:paraId="0E6546C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5E586A29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00ED9BC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367CBF4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6AC41A2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002B66E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1C16F8E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where</w:t>
      </w:r>
      <w:proofErr w:type="gramEnd"/>
    </w:p>
    <w:p w14:paraId="38572849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02B1382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id=252, name=Romeo and Juliet, price=8000, author=Author(id=252, name=William Shakespeare))</w:t>
      </w:r>
    </w:p>
    <w:p w14:paraId="63C3525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Book: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id=253, name=Hamlet, price=9000, author=Author(id=252, name=William Shakespeare))</w:t>
      </w:r>
    </w:p>
    <w:p w14:paraId="573B5D6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_______________ END ______________</w:t>
      </w:r>
    </w:p>
    <w:p w14:paraId="45EE5767" w14:textId="77777777" w:rsidR="002659EA" w:rsidRDefault="002659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Complete Repository class is given below.</w:t>
      </w:r>
    </w:p>
    <w:p w14:paraId="21C2E0A4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C30B417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&lt;Book, </w:t>
      </w:r>
      <w:proofErr w:type="gramStart"/>
      <w:r>
        <w:rPr>
          <w:rFonts w:ascii="Consolas" w:hAnsi="Consolas"/>
          <w:color w:val="000000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>&gt; {</w:t>
      </w:r>
    </w:p>
    <w:p w14:paraId="0379BF42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AB05D7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Following solves N+1 issue, but </w:t>
      </w:r>
      <w:proofErr w:type="spellStart"/>
      <w:r>
        <w:rPr>
          <w:rFonts w:ascii="Consolas" w:hAnsi="Consolas"/>
          <w:color w:val="3F7F5F"/>
          <w:sz w:val="20"/>
          <w:szCs w:val="20"/>
        </w:rPr>
        <w:t>FetType.LAZY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should be defined</w:t>
      </w:r>
    </w:p>
    <w:p w14:paraId="6C0BF227" w14:textId="77777777" w:rsidR="006E0EFE" w:rsidRPr="001C29DF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1C29DF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1C29DF">
        <w:rPr>
          <w:rFonts w:ascii="Consolas" w:hAnsi="Consolas"/>
          <w:b/>
          <w:bCs/>
          <w:color w:val="646464"/>
          <w:sz w:val="22"/>
          <w:szCs w:val="22"/>
        </w:rPr>
        <w:t>Query</w:t>
      </w:r>
      <w:r w:rsidRPr="001C29DF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1C29DF">
        <w:rPr>
          <w:rFonts w:ascii="Consolas" w:hAnsi="Consolas"/>
          <w:b/>
          <w:bCs/>
          <w:color w:val="2A00FF"/>
          <w:sz w:val="22"/>
          <w:szCs w:val="22"/>
        </w:rPr>
        <w:t xml:space="preserve">"select b from Book b join fetch </w:t>
      </w:r>
      <w:proofErr w:type="spellStart"/>
      <w:r w:rsidRPr="001C29DF">
        <w:rPr>
          <w:rFonts w:ascii="Consolas" w:hAnsi="Consolas"/>
          <w:b/>
          <w:bCs/>
          <w:color w:val="2A00FF"/>
          <w:sz w:val="22"/>
          <w:szCs w:val="22"/>
        </w:rPr>
        <w:t>b.author</w:t>
      </w:r>
      <w:proofErr w:type="spellEnd"/>
      <w:r w:rsidRPr="001C29DF">
        <w:rPr>
          <w:rFonts w:ascii="Consolas" w:hAnsi="Consolas"/>
          <w:b/>
          <w:bCs/>
          <w:color w:val="2A00FF"/>
          <w:sz w:val="22"/>
          <w:szCs w:val="22"/>
        </w:rPr>
        <w:t>"</w:t>
      </w:r>
      <w:r w:rsidRPr="001C29DF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2155B57C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0201E80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3F0725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EntityGraph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"Book.author"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01C69E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b from Book b"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2D93BC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getAllBooksUsingNamedEntityGraph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E896233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788FC44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Only using @EntityGraph</w:t>
      </w:r>
    </w:p>
    <w:p w14:paraId="0D42B052" w14:textId="77777777" w:rsidR="006E0EFE" w:rsidRPr="001C29DF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1C29DF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1C29DF">
        <w:rPr>
          <w:rFonts w:ascii="Consolas" w:hAnsi="Consolas"/>
          <w:b/>
          <w:bCs/>
          <w:color w:val="646464"/>
          <w:sz w:val="22"/>
          <w:szCs w:val="22"/>
        </w:rPr>
        <w:t>EntityGraph</w:t>
      </w:r>
      <w:r w:rsidRPr="001C29DF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1C29DF">
        <w:rPr>
          <w:rFonts w:ascii="Consolas" w:hAnsi="Consolas"/>
          <w:b/>
          <w:bCs/>
          <w:color w:val="000000"/>
          <w:sz w:val="22"/>
          <w:szCs w:val="22"/>
        </w:rPr>
        <w:t>attributePaths = {</w:t>
      </w:r>
      <w:r w:rsidRPr="001C29DF">
        <w:rPr>
          <w:rFonts w:ascii="Consolas" w:hAnsi="Consolas"/>
          <w:b/>
          <w:bCs/>
          <w:color w:val="2A00FF"/>
          <w:sz w:val="22"/>
          <w:szCs w:val="22"/>
        </w:rPr>
        <w:t>"author"</w:t>
      </w:r>
      <w:r w:rsidRPr="001C29DF">
        <w:rPr>
          <w:rFonts w:ascii="Consolas" w:hAnsi="Consolas"/>
          <w:b/>
          <w:bCs/>
          <w:color w:val="000000"/>
          <w:sz w:val="22"/>
          <w:szCs w:val="22"/>
        </w:rPr>
        <w:t>})</w:t>
      </w:r>
    </w:p>
    <w:p w14:paraId="5272F7AE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 b from Book b"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5338A12" w14:textId="20CFB409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getAllBooksOnlyUsingEntityGraph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5448A1D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734F80" w14:textId="77777777" w:rsidR="006E0EFE" w:rsidRDefault="006E0EFE" w:rsidP="006E0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33E24E" w14:textId="4B242D65" w:rsidR="002659EA" w:rsidRDefault="002659E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14:paraId="2AD67981" w14:textId="7CB649A3" w:rsidR="00DA051A" w:rsidRPr="00DA051A" w:rsidRDefault="00DA051A" w:rsidP="00DA051A">
      <w:pPr>
        <w:pStyle w:val="NoSpacing"/>
        <w:rPr>
          <w:rFonts w:ascii="Baskerville Old Face" w:hAnsi="Baskerville Old Face"/>
        </w:rPr>
      </w:pPr>
      <w:r w:rsidRPr="00DA051A">
        <w:rPr>
          <w:rFonts w:ascii="Baskerville Old Face" w:hAnsi="Baskerville Old Face"/>
        </w:rPr>
        <w:lastRenderedPageBreak/>
        <w:t>By default, JPA employs lazy loading for relationships to load only the necessary data. However, lazy loading can lead to the “</w:t>
      </w:r>
      <w:r w:rsidRPr="00071CC1">
        <w:rPr>
          <w:rFonts w:ascii="Baskerville Old Face" w:hAnsi="Baskerville Old Face"/>
          <w:b/>
          <w:bCs/>
        </w:rPr>
        <w:t>Could not initialize proxy – no Session</w:t>
      </w:r>
      <w:r w:rsidRPr="00DA051A">
        <w:rPr>
          <w:rFonts w:ascii="Baskerville Old Face" w:hAnsi="Baskerville Old Face"/>
        </w:rPr>
        <w:t xml:space="preserve">” error. To prevent this error, we can use </w:t>
      </w:r>
      <w:proofErr w:type="spellStart"/>
      <w:r w:rsidRPr="00DA051A">
        <w:rPr>
          <w:rFonts w:ascii="Baskerville Old Face" w:hAnsi="Baskerville Old Face"/>
        </w:rPr>
        <w:t>FetchType.EAGER</w:t>
      </w:r>
      <w:proofErr w:type="spellEnd"/>
      <w:r w:rsidRPr="00DA051A">
        <w:rPr>
          <w:rFonts w:ascii="Baskerville Old Face" w:hAnsi="Baskerville Old Face"/>
        </w:rPr>
        <w:t xml:space="preserve"> to load the entire relationship in a single query, eliminating the need for additional database requests.</w:t>
      </w:r>
    </w:p>
    <w:p w14:paraId="01002521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7D9D1F9A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  <w:r w:rsidRPr="00DA051A">
        <w:rPr>
          <w:rFonts w:ascii="Baskerville Old Face" w:hAnsi="Baskerville Old Face"/>
        </w:rPr>
        <w:t xml:space="preserve">or you can use the below properties in </w:t>
      </w:r>
      <w:proofErr w:type="spellStart"/>
      <w:proofErr w:type="gramStart"/>
      <w:r w:rsidRPr="00DA051A">
        <w:rPr>
          <w:rFonts w:ascii="Baskerville Old Face" w:hAnsi="Baskerville Old Face"/>
        </w:rPr>
        <w:t>application.properties</w:t>
      </w:r>
      <w:proofErr w:type="spellEnd"/>
      <w:proofErr w:type="gramEnd"/>
      <w:r w:rsidRPr="00DA051A">
        <w:rPr>
          <w:rFonts w:ascii="Baskerville Old Face" w:hAnsi="Baskerville Old Face"/>
        </w:rPr>
        <w:t>, sometimes, it is called as Antipattern.</w:t>
      </w:r>
    </w:p>
    <w:p w14:paraId="0FD25521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13188D83" w14:textId="77777777" w:rsidR="00DA051A" w:rsidRPr="00DA051A" w:rsidRDefault="00DA051A" w:rsidP="00DA051A">
      <w:pPr>
        <w:pStyle w:val="NoSpacing"/>
        <w:rPr>
          <w:rFonts w:ascii="Baskerville Old Face" w:hAnsi="Baskerville Old Face"/>
          <w:b/>
          <w:bCs/>
        </w:rPr>
      </w:pPr>
      <w:proofErr w:type="spellStart"/>
      <w:proofErr w:type="gramStart"/>
      <w:r w:rsidRPr="00DA051A">
        <w:rPr>
          <w:rFonts w:ascii="Baskerville Old Face" w:hAnsi="Baskerville Old Face"/>
          <w:b/>
          <w:bCs/>
        </w:rPr>
        <w:t>spring.jpa.properties</w:t>
      </w:r>
      <w:proofErr w:type="gramEnd"/>
      <w:r w:rsidRPr="00DA051A">
        <w:rPr>
          <w:rFonts w:ascii="Baskerville Old Face" w:hAnsi="Baskerville Old Face"/>
          <w:b/>
          <w:bCs/>
        </w:rPr>
        <w:t>.hibernate.enable_lazy_load_no_trans</w:t>
      </w:r>
      <w:proofErr w:type="spellEnd"/>
      <w:r w:rsidRPr="00DA051A">
        <w:rPr>
          <w:rFonts w:ascii="Baskerville Old Face" w:hAnsi="Baskerville Old Face"/>
          <w:b/>
          <w:bCs/>
        </w:rPr>
        <w:t>=true</w:t>
      </w:r>
    </w:p>
    <w:p w14:paraId="2FF988BF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12FFDD08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  <w:r w:rsidRPr="00DA051A">
        <w:rPr>
          <w:rFonts w:ascii="Baskerville Old Face" w:hAnsi="Baskerville Old Face"/>
        </w:rPr>
        <w:t>or</w:t>
      </w:r>
    </w:p>
    <w:p w14:paraId="7CCF46FB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36E30B89" w14:textId="77777777" w:rsidR="00DA051A" w:rsidRPr="00DA051A" w:rsidRDefault="00DA051A" w:rsidP="00DA051A">
      <w:pPr>
        <w:pStyle w:val="NoSpacing"/>
        <w:rPr>
          <w:rFonts w:ascii="Baskerville Old Face" w:hAnsi="Baskerville Old Face"/>
          <w:b/>
          <w:bCs/>
        </w:rPr>
      </w:pPr>
      <w:r w:rsidRPr="00DA051A">
        <w:rPr>
          <w:rFonts w:ascii="Baskerville Old Face" w:hAnsi="Baskerville Old Face"/>
          <w:b/>
          <w:bCs/>
        </w:rPr>
        <w:t>@</w:t>
      </w:r>
      <w:proofErr w:type="gramStart"/>
      <w:r w:rsidRPr="00DA051A">
        <w:rPr>
          <w:rFonts w:ascii="Baskerville Old Face" w:hAnsi="Baskerville Old Face"/>
          <w:b/>
          <w:bCs/>
        </w:rPr>
        <w:t>Query(</w:t>
      </w:r>
      <w:proofErr w:type="gramEnd"/>
      <w:r w:rsidRPr="00DA051A">
        <w:rPr>
          <w:rFonts w:ascii="Baskerville Old Face" w:hAnsi="Baskerville Old Face"/>
          <w:b/>
          <w:bCs/>
        </w:rPr>
        <w:t xml:space="preserve">"SELECT c FROM COMPANY c JOIN FETCH </w:t>
      </w:r>
      <w:proofErr w:type="spellStart"/>
      <w:r w:rsidRPr="00DA051A">
        <w:rPr>
          <w:rFonts w:ascii="Baskerville Old Face" w:hAnsi="Baskerville Old Face"/>
          <w:b/>
          <w:bCs/>
        </w:rPr>
        <w:t>c.employees</w:t>
      </w:r>
      <w:proofErr w:type="spellEnd"/>
      <w:r w:rsidRPr="00DA051A">
        <w:rPr>
          <w:rFonts w:ascii="Baskerville Old Face" w:hAnsi="Baskerville Old Face"/>
          <w:b/>
          <w:bCs/>
        </w:rPr>
        <w:t>")</w:t>
      </w:r>
    </w:p>
    <w:p w14:paraId="6FCB41B3" w14:textId="3F3E6674" w:rsidR="00DA051A" w:rsidRDefault="00DA051A" w:rsidP="00DA051A">
      <w:pPr>
        <w:pStyle w:val="NoSpacing"/>
        <w:rPr>
          <w:rFonts w:ascii="Baskerville Old Face" w:hAnsi="Baskerville Old Face"/>
          <w:b/>
          <w:bCs/>
        </w:rPr>
      </w:pPr>
      <w:r w:rsidRPr="00DA051A">
        <w:rPr>
          <w:rFonts w:ascii="Baskerville Old Face" w:hAnsi="Baskerville Old Face"/>
          <w:b/>
          <w:bCs/>
        </w:rPr>
        <w:t xml:space="preserve">public List&lt;Company&gt; </w:t>
      </w:r>
      <w:proofErr w:type="spellStart"/>
      <w:proofErr w:type="gramStart"/>
      <w:r w:rsidRPr="00DA051A">
        <w:rPr>
          <w:rFonts w:ascii="Baskerville Old Face" w:hAnsi="Baskerville Old Face"/>
          <w:b/>
          <w:bCs/>
        </w:rPr>
        <w:t>getAll</w:t>
      </w:r>
      <w:proofErr w:type="spellEnd"/>
      <w:r w:rsidRPr="00DA051A">
        <w:rPr>
          <w:rFonts w:ascii="Baskerville Old Face" w:hAnsi="Baskerville Old Face"/>
          <w:b/>
          <w:bCs/>
        </w:rPr>
        <w:t>(</w:t>
      </w:r>
      <w:proofErr w:type="gramEnd"/>
      <w:r w:rsidRPr="00DA051A">
        <w:rPr>
          <w:rFonts w:ascii="Baskerville Old Face" w:hAnsi="Baskerville Old Face"/>
          <w:b/>
          <w:bCs/>
        </w:rPr>
        <w:t>);</w:t>
      </w:r>
    </w:p>
    <w:p w14:paraId="4DF65DC7" w14:textId="77777777" w:rsidR="00172577" w:rsidRDefault="00172577" w:rsidP="00DA051A">
      <w:pPr>
        <w:pStyle w:val="NoSpacing"/>
        <w:rPr>
          <w:rFonts w:ascii="Baskerville Old Face" w:hAnsi="Baskerville Old Face"/>
          <w:b/>
          <w:bCs/>
        </w:rPr>
      </w:pPr>
    </w:p>
    <w:p w14:paraId="63C439BE" w14:textId="77777777" w:rsidR="00B8121D" w:rsidRDefault="00B8121D" w:rsidP="00DA051A">
      <w:pPr>
        <w:pStyle w:val="NoSpacing"/>
        <w:rPr>
          <w:rFonts w:ascii="Baskerville Old Face" w:hAnsi="Baskerville Old Face"/>
          <w:b/>
          <w:bCs/>
        </w:rPr>
      </w:pPr>
    </w:p>
    <w:p w14:paraId="4A9FD19E" w14:textId="01BBCD08" w:rsidR="00172577" w:rsidRDefault="00172577" w:rsidP="00DA051A">
      <w:pPr>
        <w:pStyle w:val="NoSpacing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Note: FETCH STRATEGY</w:t>
      </w:r>
    </w:p>
    <w:p w14:paraId="755E012B" w14:textId="77777777" w:rsidR="00172577" w:rsidRDefault="00172577" w:rsidP="00DA051A">
      <w:pPr>
        <w:pStyle w:val="NoSpacing"/>
        <w:rPr>
          <w:rFonts w:ascii="Baskerville Old Face" w:hAnsi="Baskerville Old Face"/>
          <w:b/>
          <w:bCs/>
        </w:rPr>
      </w:pPr>
    </w:p>
    <w:p w14:paraId="4F42A5F3" w14:textId="77777777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Fetch Strategy</w:t>
      </w:r>
    </w:p>
    <w:p w14:paraId="4AE5320B" w14:textId="77777777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==============</w:t>
      </w:r>
    </w:p>
    <w:p w14:paraId="55BDB6DF" w14:textId="6D3955D6" w:rsid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@OneToMany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 w:rsidRPr="00172577">
        <w:rPr>
          <w:rFonts w:ascii="Baskerville Old Face" w:hAnsi="Baskerville Old Face"/>
          <w:b/>
          <w:bCs/>
        </w:rPr>
        <w:t xml:space="preserve"> LAZY</w:t>
      </w:r>
    </w:p>
    <w:p w14:paraId="7894734C" w14:textId="721816A7" w:rsid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@ManyToMany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t>LAZY</w:t>
      </w:r>
    </w:p>
    <w:p w14:paraId="23A608AD" w14:textId="77777777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</w:p>
    <w:p w14:paraId="06A7DCE0" w14:textId="60E7FEC5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@ManyToOne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 w:rsidRPr="00172577">
        <w:rPr>
          <w:rFonts w:ascii="Baskerville Old Face" w:hAnsi="Baskerville Old Face"/>
          <w:b/>
          <w:bCs/>
        </w:rPr>
        <w:t xml:space="preserve"> EAGER</w:t>
      </w:r>
    </w:p>
    <w:p w14:paraId="209CA5AE" w14:textId="1719384E" w:rsidR="00172577" w:rsidRPr="00DA051A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@OneToOne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 w:rsidRPr="00172577">
        <w:rPr>
          <w:rFonts w:ascii="Baskerville Old Face" w:hAnsi="Baskerville Old Face"/>
          <w:b/>
          <w:bCs/>
        </w:rPr>
        <w:t xml:space="preserve"> EAGER</w:t>
      </w:r>
    </w:p>
    <w:sectPr w:rsidR="00172577" w:rsidRPr="00DA051A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642DC" w14:textId="77777777" w:rsidR="00AE5D0C" w:rsidRDefault="00AE5D0C" w:rsidP="00F84140">
      <w:pPr>
        <w:spacing w:after="0" w:line="240" w:lineRule="auto"/>
      </w:pPr>
      <w:r>
        <w:separator/>
      </w:r>
    </w:p>
  </w:endnote>
  <w:endnote w:type="continuationSeparator" w:id="0">
    <w:p w14:paraId="7B7309C4" w14:textId="77777777" w:rsidR="00AE5D0C" w:rsidRDefault="00AE5D0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E1A03A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CC963A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CCC1F" w14:textId="77777777" w:rsidR="00AE5D0C" w:rsidRDefault="00AE5D0C" w:rsidP="00F84140">
      <w:pPr>
        <w:spacing w:after="0" w:line="240" w:lineRule="auto"/>
      </w:pPr>
      <w:r>
        <w:separator/>
      </w:r>
    </w:p>
  </w:footnote>
  <w:footnote w:type="continuationSeparator" w:id="0">
    <w:p w14:paraId="6649E0F2" w14:textId="77777777" w:rsidR="00AE5D0C" w:rsidRDefault="00AE5D0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F6496"/>
    <w:multiLevelType w:val="hybridMultilevel"/>
    <w:tmpl w:val="19A2D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36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1"/>
    <w:rsid w:val="0000674D"/>
    <w:rsid w:val="00071CC1"/>
    <w:rsid w:val="000836F7"/>
    <w:rsid w:val="000B6A7E"/>
    <w:rsid w:val="000B7E88"/>
    <w:rsid w:val="000D35A6"/>
    <w:rsid w:val="000F039A"/>
    <w:rsid w:val="001418E2"/>
    <w:rsid w:val="00172577"/>
    <w:rsid w:val="001C29DF"/>
    <w:rsid w:val="002278E4"/>
    <w:rsid w:val="002420EA"/>
    <w:rsid w:val="002659EA"/>
    <w:rsid w:val="00267F4F"/>
    <w:rsid w:val="002802B9"/>
    <w:rsid w:val="002900F1"/>
    <w:rsid w:val="002C6353"/>
    <w:rsid w:val="003003BD"/>
    <w:rsid w:val="00317ACD"/>
    <w:rsid w:val="00332F3C"/>
    <w:rsid w:val="00386B02"/>
    <w:rsid w:val="003E4654"/>
    <w:rsid w:val="003E5478"/>
    <w:rsid w:val="003F3EF4"/>
    <w:rsid w:val="00461223"/>
    <w:rsid w:val="004A0FB1"/>
    <w:rsid w:val="004B5F57"/>
    <w:rsid w:val="004F4717"/>
    <w:rsid w:val="00507C25"/>
    <w:rsid w:val="00512398"/>
    <w:rsid w:val="00535A29"/>
    <w:rsid w:val="0054015A"/>
    <w:rsid w:val="00560D8A"/>
    <w:rsid w:val="00562E9E"/>
    <w:rsid w:val="005859DA"/>
    <w:rsid w:val="005A1ADF"/>
    <w:rsid w:val="006157A6"/>
    <w:rsid w:val="0065062C"/>
    <w:rsid w:val="00671252"/>
    <w:rsid w:val="006A5CA8"/>
    <w:rsid w:val="006B6F6B"/>
    <w:rsid w:val="006E0EFE"/>
    <w:rsid w:val="006E62EB"/>
    <w:rsid w:val="00707E24"/>
    <w:rsid w:val="00734242"/>
    <w:rsid w:val="007C3028"/>
    <w:rsid w:val="007C33E8"/>
    <w:rsid w:val="007E5CD4"/>
    <w:rsid w:val="008565BF"/>
    <w:rsid w:val="00881B99"/>
    <w:rsid w:val="00890C9E"/>
    <w:rsid w:val="008D3800"/>
    <w:rsid w:val="00903D55"/>
    <w:rsid w:val="009256B5"/>
    <w:rsid w:val="00962A47"/>
    <w:rsid w:val="009E3D7D"/>
    <w:rsid w:val="00A110A6"/>
    <w:rsid w:val="00A24016"/>
    <w:rsid w:val="00A548F9"/>
    <w:rsid w:val="00A950EE"/>
    <w:rsid w:val="00AD4AFC"/>
    <w:rsid w:val="00AE5D0C"/>
    <w:rsid w:val="00AF272E"/>
    <w:rsid w:val="00B21AAD"/>
    <w:rsid w:val="00B37A82"/>
    <w:rsid w:val="00B6365F"/>
    <w:rsid w:val="00B66B3A"/>
    <w:rsid w:val="00B8121D"/>
    <w:rsid w:val="00B87C12"/>
    <w:rsid w:val="00B91946"/>
    <w:rsid w:val="00BB4F89"/>
    <w:rsid w:val="00BC1297"/>
    <w:rsid w:val="00BD2747"/>
    <w:rsid w:val="00BF4869"/>
    <w:rsid w:val="00C31770"/>
    <w:rsid w:val="00C60D61"/>
    <w:rsid w:val="00C628D9"/>
    <w:rsid w:val="00CB1E73"/>
    <w:rsid w:val="00CC3BEF"/>
    <w:rsid w:val="00D14E3C"/>
    <w:rsid w:val="00D57BB2"/>
    <w:rsid w:val="00D616AB"/>
    <w:rsid w:val="00DA051A"/>
    <w:rsid w:val="00DA4FA7"/>
    <w:rsid w:val="00DB06C9"/>
    <w:rsid w:val="00DC3407"/>
    <w:rsid w:val="00DC4A4C"/>
    <w:rsid w:val="00DD0709"/>
    <w:rsid w:val="00E0046D"/>
    <w:rsid w:val="00E03D66"/>
    <w:rsid w:val="00E5530D"/>
    <w:rsid w:val="00E700F3"/>
    <w:rsid w:val="00E8116A"/>
    <w:rsid w:val="00EB3A03"/>
    <w:rsid w:val="00EC3390"/>
    <w:rsid w:val="00EF06EE"/>
    <w:rsid w:val="00F054F6"/>
    <w:rsid w:val="00F221B2"/>
    <w:rsid w:val="00F2660E"/>
    <w:rsid w:val="00F310A8"/>
    <w:rsid w:val="00F467A1"/>
    <w:rsid w:val="00F46813"/>
    <w:rsid w:val="00F71F16"/>
    <w:rsid w:val="00F84140"/>
    <w:rsid w:val="00F86A12"/>
    <w:rsid w:val="00FB6A4D"/>
    <w:rsid w:val="00FF186E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37DC"/>
  <w15:chartTrackingRefBased/>
  <w15:docId w15:val="{AD88952B-A5EB-42A5-AF1B-E7B301C9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7B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2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AF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180</TotalTime>
  <Pages>8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236</cp:revision>
  <dcterms:created xsi:type="dcterms:W3CDTF">2024-07-09T06:33:00Z</dcterms:created>
  <dcterms:modified xsi:type="dcterms:W3CDTF">2024-08-05T17:32:00Z</dcterms:modified>
</cp:coreProperties>
</file>