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BB70" w14:textId="0645CFBE" w:rsidR="00C31770" w:rsidRDefault="00D8436B" w:rsidP="003E678C">
      <w:pPr>
        <w:pStyle w:val="Title"/>
        <w:rPr>
          <w:b/>
          <w:bCs/>
          <w:sz w:val="48"/>
          <w:szCs w:val="48"/>
          <w:u w:val="single"/>
        </w:rPr>
      </w:pPr>
      <w:r w:rsidRPr="003E678C">
        <w:rPr>
          <w:b/>
          <w:bCs/>
          <w:sz w:val="48"/>
          <w:szCs w:val="48"/>
          <w:u w:val="single"/>
        </w:rPr>
        <w:t xml:space="preserve">Saga Choreography Pattern with Kafka Spring Boot </w:t>
      </w:r>
      <w:r w:rsidR="003E678C">
        <w:rPr>
          <w:b/>
          <w:bCs/>
          <w:sz w:val="48"/>
          <w:szCs w:val="48"/>
          <w:u w:val="single"/>
        </w:rPr>
        <w:t>–</w:t>
      </w:r>
      <w:r w:rsidRPr="003E678C">
        <w:rPr>
          <w:b/>
          <w:bCs/>
          <w:sz w:val="48"/>
          <w:szCs w:val="48"/>
          <w:u w:val="single"/>
        </w:rPr>
        <w:t xml:space="preserve"> 2022</w:t>
      </w:r>
    </w:p>
    <w:p w14:paraId="21021AAB" w14:textId="50D70B8B" w:rsidR="003E678C" w:rsidRDefault="003E678C" w:rsidP="003E678C"/>
    <w:p w14:paraId="64E2A2EB" w14:textId="491B5C78" w:rsidR="00274867" w:rsidRDefault="00274867" w:rsidP="003E678C">
      <w:r>
        <w:t xml:space="preserve">In case of Choreography pattern, each microservice publishes an event to a Kafka Topic </w:t>
      </w:r>
      <w:proofErr w:type="gramStart"/>
      <w:r>
        <w:t>and also</w:t>
      </w:r>
      <w:proofErr w:type="gramEnd"/>
      <w:r>
        <w:t xml:space="preserve"> each microservice creates a listener to get the information from the other microservices to take appropriate action.</w:t>
      </w:r>
      <w:r w:rsidR="00A04569">
        <w:t xml:space="preserve"> </w:t>
      </w:r>
      <w:proofErr w:type="gramStart"/>
      <w:r w:rsidR="00A04569">
        <w:t>Basically</w:t>
      </w:r>
      <w:proofErr w:type="gramEnd"/>
      <w:r w:rsidR="00A04569">
        <w:t xml:space="preserve"> each microservice interacts with other microservices through Kafka Topics.</w:t>
      </w:r>
    </w:p>
    <w:p w14:paraId="39B74854" w14:textId="27FB7211" w:rsidR="00A04569" w:rsidRDefault="00A04569" w:rsidP="003E678C">
      <w:r>
        <w:t>As an example, we consider this.</w:t>
      </w:r>
    </w:p>
    <w:p w14:paraId="7453CAB1" w14:textId="7258B5E0" w:rsidR="00A04569" w:rsidRDefault="00256A99" w:rsidP="007568D3">
      <w:pPr>
        <w:ind w:left="720" w:firstLine="720"/>
      </w:pPr>
      <w:r>
        <w:rPr>
          <w:noProof/>
        </w:rPr>
        <w:drawing>
          <wp:inline distT="0" distB="0" distL="0" distR="0" wp14:anchorId="71B3B150" wp14:editId="3AEC52EE">
            <wp:extent cx="4622800" cy="15011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02" cy="15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8B17" w14:textId="704898FA" w:rsidR="0028189B" w:rsidRDefault="0028189B" w:rsidP="007568D3">
      <w:r>
        <w:t>Diagram from Microsoft</w:t>
      </w:r>
    </w:p>
    <w:p w14:paraId="2C2193FA" w14:textId="0557F3E5" w:rsidR="0028189B" w:rsidRDefault="0028189B" w:rsidP="00433066">
      <w:pPr>
        <w:ind w:left="720" w:firstLine="720"/>
      </w:pPr>
      <w:r>
        <w:rPr>
          <w:noProof/>
        </w:rPr>
        <w:drawing>
          <wp:inline distT="0" distB="0" distL="0" distR="0" wp14:anchorId="691C3407" wp14:editId="72436652">
            <wp:extent cx="4013200" cy="2137111"/>
            <wp:effectExtent l="0" t="0" r="6350" b="0"/>
            <wp:docPr id="1" name="Picture 1" descr="Choreography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reography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89" cy="21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0451" w14:textId="77777777" w:rsidR="0028189B" w:rsidRDefault="0028189B" w:rsidP="007568D3"/>
    <w:p w14:paraId="05EAD2D0" w14:textId="106E99AC" w:rsidR="007568D3" w:rsidRDefault="0008143B" w:rsidP="007568D3">
      <w:r>
        <w:t>We have the following microservices.</w:t>
      </w:r>
    </w:p>
    <w:p w14:paraId="7D1278AA" w14:textId="65EBB2EE" w:rsidR="0008143B" w:rsidRDefault="0008143B" w:rsidP="007568D3">
      <w:r w:rsidRPr="0008143B">
        <w:rPr>
          <w:b/>
          <w:bCs/>
        </w:rPr>
        <w:t>Order Service</w:t>
      </w:r>
      <w:r>
        <w:t xml:space="preserve">, </w:t>
      </w:r>
      <w:r w:rsidRPr="0008143B">
        <w:rPr>
          <w:b/>
          <w:bCs/>
        </w:rPr>
        <w:t>Inventory Service</w:t>
      </w:r>
      <w:r>
        <w:t xml:space="preserve">, </w:t>
      </w:r>
      <w:r w:rsidRPr="0008143B">
        <w:rPr>
          <w:b/>
          <w:bCs/>
        </w:rPr>
        <w:t>Payment Service</w:t>
      </w:r>
      <w:r>
        <w:t xml:space="preserve"> and </w:t>
      </w:r>
      <w:r w:rsidRPr="0008143B">
        <w:rPr>
          <w:b/>
          <w:bCs/>
        </w:rPr>
        <w:t>Shipping Service</w:t>
      </w:r>
    </w:p>
    <w:p w14:paraId="1E3C4CA6" w14:textId="710E6984" w:rsidR="0008143B" w:rsidRDefault="004D704D" w:rsidP="007568D3">
      <w:r>
        <w:t>We consider the following use cases.</w:t>
      </w:r>
    </w:p>
    <w:p w14:paraId="50F2E1B1" w14:textId="5C5212BD" w:rsidR="004D704D" w:rsidRDefault="004D704D" w:rsidP="004D704D">
      <w:pPr>
        <w:pStyle w:val="ListParagraph"/>
        <w:numPr>
          <w:ilvl w:val="0"/>
          <w:numId w:val="1"/>
        </w:numPr>
      </w:pPr>
      <w:r>
        <w:t>An order is created by order microservice.</w:t>
      </w:r>
    </w:p>
    <w:p w14:paraId="53A5C389" w14:textId="22EC3F13" w:rsidR="004D704D" w:rsidRDefault="004D704D" w:rsidP="004D704D">
      <w:pPr>
        <w:pStyle w:val="ListParagraph"/>
        <w:numPr>
          <w:ilvl w:val="0"/>
          <w:numId w:val="1"/>
        </w:numPr>
      </w:pPr>
      <w:r>
        <w:t>Order is received by Inventory service to check whether item is available/</w:t>
      </w:r>
      <w:proofErr w:type="gramStart"/>
      <w:r>
        <w:t>fulfilled</w:t>
      </w:r>
      <w:proofErr w:type="gramEnd"/>
      <w:r>
        <w:t xml:space="preserve"> or item is out of stock.</w:t>
      </w:r>
    </w:p>
    <w:p w14:paraId="5C3C73CC" w14:textId="66AFDC83" w:rsidR="004D704D" w:rsidRDefault="004D704D" w:rsidP="004D704D">
      <w:pPr>
        <w:pStyle w:val="ListParagraph"/>
        <w:numPr>
          <w:ilvl w:val="1"/>
          <w:numId w:val="1"/>
        </w:numPr>
      </w:pPr>
      <w:r>
        <w:t>If item is available – Success Scenario</w:t>
      </w:r>
    </w:p>
    <w:p w14:paraId="03AB6E7A" w14:textId="2B633902" w:rsidR="004D704D" w:rsidRDefault="004D704D" w:rsidP="004D704D">
      <w:pPr>
        <w:pStyle w:val="ListParagraph"/>
        <w:numPr>
          <w:ilvl w:val="1"/>
          <w:numId w:val="1"/>
        </w:numPr>
      </w:pPr>
      <w:r>
        <w:t xml:space="preserve">If item is out of stock – Failure scenario – Initiates a compensatory action to </w:t>
      </w:r>
      <w:proofErr w:type="spellStart"/>
      <w:r>
        <w:t>rollback</w:t>
      </w:r>
      <w:proofErr w:type="spellEnd"/>
      <w:r>
        <w:t xml:space="preserve"> the operation</w:t>
      </w:r>
    </w:p>
    <w:p w14:paraId="188EC910" w14:textId="1D927A11" w:rsidR="004D704D" w:rsidRDefault="004D704D" w:rsidP="004D704D">
      <w:pPr>
        <w:pStyle w:val="ListParagraph"/>
        <w:numPr>
          <w:ilvl w:val="0"/>
          <w:numId w:val="1"/>
        </w:numPr>
      </w:pPr>
      <w:r>
        <w:t>Inventory service passes the event to Payment Service for payment initiation through Kafka Topic.</w:t>
      </w:r>
    </w:p>
    <w:p w14:paraId="1761B266" w14:textId="53D6E7CF" w:rsidR="004D704D" w:rsidRDefault="004D704D" w:rsidP="004D704D">
      <w:pPr>
        <w:pStyle w:val="ListParagraph"/>
        <w:numPr>
          <w:ilvl w:val="1"/>
          <w:numId w:val="1"/>
        </w:numPr>
      </w:pPr>
      <w:r>
        <w:t>If payment is successful – Success Scenario.</w:t>
      </w:r>
    </w:p>
    <w:p w14:paraId="7687DE1E" w14:textId="0277FD31" w:rsidR="004D704D" w:rsidRDefault="004D704D" w:rsidP="004D704D">
      <w:pPr>
        <w:pStyle w:val="ListParagraph"/>
        <w:numPr>
          <w:ilvl w:val="1"/>
          <w:numId w:val="1"/>
        </w:numPr>
      </w:pPr>
      <w:r>
        <w:t xml:space="preserve">If payment is unsuccessful - Failure scenario – Initiates a compensatory action to </w:t>
      </w:r>
      <w:proofErr w:type="spellStart"/>
      <w:r>
        <w:t>rollback</w:t>
      </w:r>
      <w:proofErr w:type="spellEnd"/>
      <w:r>
        <w:t xml:space="preserve"> the operation</w:t>
      </w:r>
    </w:p>
    <w:p w14:paraId="5038F506" w14:textId="4FFF64B9" w:rsidR="004D704D" w:rsidRDefault="00E75C8E" w:rsidP="004D704D">
      <w:pPr>
        <w:pStyle w:val="ListParagraph"/>
        <w:numPr>
          <w:ilvl w:val="0"/>
          <w:numId w:val="1"/>
        </w:numPr>
      </w:pPr>
      <w:r>
        <w:t>Payment service passes the event to Shipping Service to ship through Kafka Topic.</w:t>
      </w:r>
    </w:p>
    <w:p w14:paraId="13C7E241" w14:textId="249EE323" w:rsidR="00E75C8E" w:rsidRDefault="00E75C8E" w:rsidP="00E75C8E">
      <w:pPr>
        <w:pStyle w:val="ListParagraph"/>
        <w:numPr>
          <w:ilvl w:val="1"/>
          <w:numId w:val="1"/>
        </w:numPr>
      </w:pPr>
      <w:r>
        <w:t xml:space="preserve">If the address is valid – Success Scenario </w:t>
      </w:r>
    </w:p>
    <w:p w14:paraId="7E7C7A32" w14:textId="062BB466" w:rsidR="00E75C8E" w:rsidRDefault="00E75C8E" w:rsidP="00E75C8E">
      <w:pPr>
        <w:pStyle w:val="ListParagraph"/>
        <w:numPr>
          <w:ilvl w:val="1"/>
          <w:numId w:val="1"/>
        </w:numPr>
      </w:pPr>
      <w:r>
        <w:t xml:space="preserve">If the address is invalid - Failure scenario – Initiates a compensatory action to </w:t>
      </w:r>
      <w:proofErr w:type="spellStart"/>
      <w:r>
        <w:t>rollback</w:t>
      </w:r>
      <w:proofErr w:type="spellEnd"/>
      <w:r>
        <w:t xml:space="preserve"> the operation</w:t>
      </w:r>
    </w:p>
    <w:p w14:paraId="2EFE68FF" w14:textId="40E1C9D7" w:rsidR="00252AF6" w:rsidRDefault="00252AF6" w:rsidP="00252AF6">
      <w:r>
        <w:t xml:space="preserve">The </w:t>
      </w:r>
      <w:proofErr w:type="spellStart"/>
      <w:r>
        <w:t>json</w:t>
      </w:r>
      <w:proofErr w:type="spellEnd"/>
      <w:r>
        <w:t xml:space="preserve"> message structure is given below for various scenarios.</w:t>
      </w:r>
    </w:p>
    <w:p w14:paraId="3109155F" w14:textId="77777777" w:rsidR="0082294B" w:rsidRDefault="0082294B" w:rsidP="00252AF6"/>
    <w:p w14:paraId="2D266604" w14:textId="710EBB7A" w:rsidR="00252AF6" w:rsidRPr="00252AF6" w:rsidRDefault="00252AF6" w:rsidP="00252AF6">
      <w:pPr>
        <w:pStyle w:val="NoSpacing"/>
        <w:rPr>
          <w:b/>
          <w:bCs/>
          <w:u w:val="single"/>
        </w:rPr>
      </w:pPr>
      <w:r w:rsidRPr="00252AF6">
        <w:rPr>
          <w:b/>
          <w:bCs/>
          <w:u w:val="single"/>
        </w:rPr>
        <w:lastRenderedPageBreak/>
        <w:t>All Good - Successful</w:t>
      </w:r>
    </w:p>
    <w:p w14:paraId="35247408" w14:textId="77777777" w:rsidR="00252AF6" w:rsidRDefault="00252AF6" w:rsidP="00252AF6">
      <w:pPr>
        <w:pStyle w:val="NoSpacing"/>
      </w:pPr>
      <w:r>
        <w:t>{</w:t>
      </w:r>
    </w:p>
    <w:p w14:paraId="528422CF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orderId</w:t>
      </w:r>
      <w:proofErr w:type="spellEnd"/>
      <w:r>
        <w:t>": 123,</w:t>
      </w:r>
    </w:p>
    <w:p w14:paraId="3238391D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orderName</w:t>
      </w:r>
      <w:proofErr w:type="spellEnd"/>
      <w:r>
        <w:t>": "Vivo Mobile",</w:t>
      </w:r>
    </w:p>
    <w:p w14:paraId="31F3E62D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orderPrice</w:t>
      </w:r>
      <w:proofErr w:type="spellEnd"/>
      <w:r>
        <w:t>": 13000,</w:t>
      </w:r>
    </w:p>
    <w:p w14:paraId="74D2219D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shipToAddress</w:t>
      </w:r>
      <w:proofErr w:type="spellEnd"/>
      <w:r>
        <w:t>": "Bengaluru"</w:t>
      </w:r>
    </w:p>
    <w:p w14:paraId="3C607900" w14:textId="77777777" w:rsidR="00252AF6" w:rsidRDefault="00252AF6" w:rsidP="00252AF6">
      <w:pPr>
        <w:pStyle w:val="NoSpacing"/>
      </w:pPr>
      <w:r>
        <w:t>}</w:t>
      </w:r>
    </w:p>
    <w:p w14:paraId="5C0EBD4E" w14:textId="77777777" w:rsidR="00252AF6" w:rsidRDefault="00252AF6" w:rsidP="00252AF6">
      <w:pPr>
        <w:pStyle w:val="NoSpacing"/>
      </w:pPr>
    </w:p>
    <w:p w14:paraId="4535E444" w14:textId="6846AEC3" w:rsidR="00252AF6" w:rsidRPr="003A2627" w:rsidRDefault="00252AF6" w:rsidP="00252AF6">
      <w:pPr>
        <w:pStyle w:val="NoSpacing"/>
        <w:rPr>
          <w:b/>
          <w:bCs/>
          <w:u w:val="single"/>
        </w:rPr>
      </w:pPr>
      <w:r w:rsidRPr="00252AF6">
        <w:rPr>
          <w:b/>
          <w:bCs/>
          <w:u w:val="single"/>
        </w:rPr>
        <w:t xml:space="preserve">Failure Scenario 1 - Vivo Mobile - Inventory Service </w:t>
      </w:r>
      <w:proofErr w:type="gramStart"/>
      <w:r w:rsidRPr="00252AF6">
        <w:rPr>
          <w:b/>
          <w:bCs/>
          <w:u w:val="single"/>
        </w:rPr>
        <w:t>To</w:t>
      </w:r>
      <w:proofErr w:type="gramEnd"/>
      <w:r w:rsidRPr="00252AF6">
        <w:rPr>
          <w:b/>
          <w:bCs/>
          <w:u w:val="single"/>
        </w:rPr>
        <w:t xml:space="preserve"> Fail</w:t>
      </w:r>
    </w:p>
    <w:p w14:paraId="3F82EE5A" w14:textId="77777777" w:rsidR="00252AF6" w:rsidRDefault="00252AF6" w:rsidP="00252AF6">
      <w:pPr>
        <w:pStyle w:val="NoSpacing"/>
      </w:pPr>
      <w:r>
        <w:t>{</w:t>
      </w:r>
    </w:p>
    <w:p w14:paraId="1CFED0E2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orderId</w:t>
      </w:r>
      <w:proofErr w:type="spellEnd"/>
      <w:r>
        <w:t>": 123,</w:t>
      </w:r>
    </w:p>
    <w:p w14:paraId="76A02DF0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orderName</w:t>
      </w:r>
      <w:proofErr w:type="spellEnd"/>
      <w:r>
        <w:t>": "Vivo Mobile",</w:t>
      </w:r>
    </w:p>
    <w:p w14:paraId="7A0F4718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orderPrice</w:t>
      </w:r>
      <w:proofErr w:type="spellEnd"/>
      <w:r>
        <w:t>": 13000,</w:t>
      </w:r>
    </w:p>
    <w:p w14:paraId="37276E1D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shipToAddress</w:t>
      </w:r>
      <w:proofErr w:type="spellEnd"/>
      <w:r>
        <w:t>": "Bengaluru"</w:t>
      </w:r>
    </w:p>
    <w:p w14:paraId="7EB814E4" w14:textId="77777777" w:rsidR="00252AF6" w:rsidRDefault="00252AF6" w:rsidP="00252AF6">
      <w:pPr>
        <w:pStyle w:val="NoSpacing"/>
      </w:pPr>
      <w:r>
        <w:t>}</w:t>
      </w:r>
    </w:p>
    <w:p w14:paraId="77065E2B" w14:textId="1DCCEACD" w:rsidR="00252AF6" w:rsidRDefault="00252AF6" w:rsidP="00252AF6">
      <w:pPr>
        <w:pStyle w:val="NoSpacing"/>
      </w:pPr>
    </w:p>
    <w:p w14:paraId="595871B2" w14:textId="475357B0" w:rsidR="003A2627" w:rsidRDefault="003A2627" w:rsidP="00252AF6">
      <w:pPr>
        <w:pStyle w:val="NoSpacing"/>
      </w:pPr>
    </w:p>
    <w:p w14:paraId="6357E81B" w14:textId="77777777" w:rsidR="00A019F3" w:rsidRDefault="00A019F3" w:rsidP="00252AF6">
      <w:pPr>
        <w:pStyle w:val="NoSpacing"/>
      </w:pPr>
    </w:p>
    <w:p w14:paraId="1CF55093" w14:textId="310E8E7C" w:rsidR="00252AF6" w:rsidRDefault="00252AF6" w:rsidP="00252AF6">
      <w:pPr>
        <w:pStyle w:val="NoSpacing"/>
      </w:pPr>
      <w:r w:rsidRPr="003A2627">
        <w:rPr>
          <w:b/>
          <w:bCs/>
          <w:u w:val="single"/>
        </w:rPr>
        <w:t xml:space="preserve">Failure Scenario 2 - Insufficient Fund- Payment Service </w:t>
      </w:r>
      <w:proofErr w:type="gramStart"/>
      <w:r w:rsidRPr="003A2627">
        <w:rPr>
          <w:b/>
          <w:bCs/>
          <w:u w:val="single"/>
        </w:rPr>
        <w:t>To</w:t>
      </w:r>
      <w:proofErr w:type="gramEnd"/>
      <w:r w:rsidRPr="003A2627">
        <w:rPr>
          <w:b/>
          <w:bCs/>
          <w:u w:val="single"/>
        </w:rPr>
        <w:t xml:space="preserve"> Fail</w:t>
      </w:r>
    </w:p>
    <w:p w14:paraId="0A20DCCA" w14:textId="77777777" w:rsidR="00252AF6" w:rsidRDefault="00252AF6" w:rsidP="00252AF6">
      <w:pPr>
        <w:pStyle w:val="NoSpacing"/>
      </w:pPr>
      <w:r>
        <w:t>{</w:t>
      </w:r>
    </w:p>
    <w:p w14:paraId="29C2EC81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orderId</w:t>
      </w:r>
      <w:proofErr w:type="spellEnd"/>
      <w:r>
        <w:t>": 123,</w:t>
      </w:r>
    </w:p>
    <w:p w14:paraId="35F7D067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orderName</w:t>
      </w:r>
      <w:proofErr w:type="spellEnd"/>
      <w:r>
        <w:t>": "Samsung Mobile",</w:t>
      </w:r>
    </w:p>
    <w:p w14:paraId="7F02DA74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orderPrice</w:t>
      </w:r>
      <w:proofErr w:type="spellEnd"/>
      <w:r>
        <w:t>": 63000,</w:t>
      </w:r>
    </w:p>
    <w:p w14:paraId="2B838895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shipToAddress</w:t>
      </w:r>
      <w:proofErr w:type="spellEnd"/>
      <w:r>
        <w:t>": "Bengaluru"</w:t>
      </w:r>
    </w:p>
    <w:p w14:paraId="701B7A18" w14:textId="77777777" w:rsidR="00252AF6" w:rsidRDefault="00252AF6" w:rsidP="00252AF6">
      <w:pPr>
        <w:pStyle w:val="NoSpacing"/>
      </w:pPr>
      <w:r>
        <w:t>}</w:t>
      </w:r>
    </w:p>
    <w:p w14:paraId="6927CCDF" w14:textId="77777777" w:rsidR="00252AF6" w:rsidRDefault="00252AF6" w:rsidP="00252AF6">
      <w:pPr>
        <w:pStyle w:val="NoSpacing"/>
      </w:pPr>
    </w:p>
    <w:p w14:paraId="046A1DC3" w14:textId="343CE732" w:rsidR="00252AF6" w:rsidRDefault="00252AF6" w:rsidP="00252AF6">
      <w:pPr>
        <w:pStyle w:val="NoSpacing"/>
      </w:pPr>
      <w:r w:rsidRPr="003A2627">
        <w:rPr>
          <w:b/>
          <w:bCs/>
          <w:u w:val="single"/>
        </w:rPr>
        <w:t xml:space="preserve">Failure Scenario 2 - Invalid Address- </w:t>
      </w:r>
      <w:r w:rsidR="001676B4">
        <w:rPr>
          <w:b/>
          <w:bCs/>
          <w:u w:val="single"/>
        </w:rPr>
        <w:t>Shipping</w:t>
      </w:r>
      <w:r w:rsidRPr="003A2627">
        <w:rPr>
          <w:b/>
          <w:bCs/>
          <w:u w:val="single"/>
        </w:rPr>
        <w:t xml:space="preserve"> Service </w:t>
      </w:r>
      <w:proofErr w:type="gramStart"/>
      <w:r w:rsidRPr="003A2627">
        <w:rPr>
          <w:b/>
          <w:bCs/>
          <w:u w:val="single"/>
        </w:rPr>
        <w:t>To</w:t>
      </w:r>
      <w:proofErr w:type="gramEnd"/>
      <w:r w:rsidRPr="003A2627">
        <w:rPr>
          <w:b/>
          <w:bCs/>
          <w:u w:val="single"/>
        </w:rPr>
        <w:t xml:space="preserve"> Fail</w:t>
      </w:r>
    </w:p>
    <w:p w14:paraId="760464AE" w14:textId="77777777" w:rsidR="00252AF6" w:rsidRDefault="00252AF6" w:rsidP="00252AF6">
      <w:pPr>
        <w:pStyle w:val="NoSpacing"/>
      </w:pPr>
      <w:r>
        <w:t>{</w:t>
      </w:r>
    </w:p>
    <w:p w14:paraId="219752CF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orderId</w:t>
      </w:r>
      <w:proofErr w:type="spellEnd"/>
      <w:r>
        <w:t>": 123,</w:t>
      </w:r>
    </w:p>
    <w:p w14:paraId="4550A2BF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orderName</w:t>
      </w:r>
      <w:proofErr w:type="spellEnd"/>
      <w:r>
        <w:t>": "Samsung Mobile",</w:t>
      </w:r>
    </w:p>
    <w:p w14:paraId="4180412B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orderPrice</w:t>
      </w:r>
      <w:proofErr w:type="spellEnd"/>
      <w:r>
        <w:t>": 13000,</w:t>
      </w:r>
    </w:p>
    <w:p w14:paraId="7050E8E8" w14:textId="77777777" w:rsidR="00252AF6" w:rsidRDefault="00252AF6" w:rsidP="00252AF6">
      <w:pPr>
        <w:pStyle w:val="NoSpacing"/>
      </w:pPr>
      <w:r>
        <w:t xml:space="preserve">  "</w:t>
      </w:r>
      <w:proofErr w:type="spellStart"/>
      <w:r>
        <w:t>shipToAddress</w:t>
      </w:r>
      <w:proofErr w:type="spellEnd"/>
      <w:r>
        <w:t>": "Invalid Bengaluru"</w:t>
      </w:r>
    </w:p>
    <w:p w14:paraId="6639A53A" w14:textId="3467CBF1" w:rsidR="004D704D" w:rsidRDefault="00252AF6" w:rsidP="009A6103">
      <w:pPr>
        <w:pStyle w:val="NoSpacing"/>
      </w:pPr>
      <w:r>
        <w:t>}</w:t>
      </w:r>
    </w:p>
    <w:p w14:paraId="0D07B74B" w14:textId="77777777" w:rsidR="009A6103" w:rsidRDefault="009A6103" w:rsidP="009A6103">
      <w:pPr>
        <w:pStyle w:val="NoSpacing"/>
      </w:pPr>
    </w:p>
    <w:p w14:paraId="3EA281D2" w14:textId="3D40EE72" w:rsidR="00CA7180" w:rsidRPr="00275D69" w:rsidRDefault="00CA7180" w:rsidP="00CA7180">
      <w:pPr>
        <w:rPr>
          <w:b/>
          <w:bCs/>
          <w:sz w:val="26"/>
          <w:szCs w:val="26"/>
          <w:u w:val="single"/>
        </w:rPr>
      </w:pPr>
      <w:r w:rsidRPr="00275D69">
        <w:rPr>
          <w:b/>
          <w:bCs/>
          <w:sz w:val="26"/>
          <w:szCs w:val="26"/>
          <w:u w:val="single"/>
        </w:rPr>
        <w:t>Kafka Topics to be created</w:t>
      </w:r>
    </w:p>
    <w:p w14:paraId="4CD3674E" w14:textId="77777777" w:rsidR="00275D69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</w:t>
      </w:r>
      <w:proofErr w:type="spellStart"/>
      <w:r w:rsidRPr="009633CA">
        <w:rPr>
          <w:b/>
          <w:bCs/>
        </w:rPr>
        <w:t>choreo</w:t>
      </w:r>
      <w:proofErr w:type="spellEnd"/>
      <w:r w:rsidRPr="009633CA">
        <w:rPr>
          <w:b/>
          <w:bCs/>
        </w:rPr>
        <w:t>-order-topic</w:t>
      </w:r>
      <w:r>
        <w:t xml:space="preserve"> --bootstrap-server localhost:9092</w:t>
      </w:r>
    </w:p>
    <w:p w14:paraId="652F0B80" w14:textId="77777777" w:rsidR="00275D69" w:rsidRDefault="00275D69" w:rsidP="005D48C0">
      <w:pPr>
        <w:pStyle w:val="NoSpacing"/>
      </w:pPr>
    </w:p>
    <w:p w14:paraId="58D92A7B" w14:textId="77777777" w:rsidR="00275D69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saga-inventory-out-topic</w:t>
      </w:r>
      <w:r>
        <w:t xml:space="preserve"> --bootstrap-server localhost:9092</w:t>
      </w:r>
    </w:p>
    <w:p w14:paraId="068F89E8" w14:textId="77777777" w:rsidR="00275D69" w:rsidRDefault="00275D69" w:rsidP="005D48C0">
      <w:pPr>
        <w:pStyle w:val="NoSpacing"/>
      </w:pPr>
    </w:p>
    <w:p w14:paraId="4BAA4765" w14:textId="77777777" w:rsidR="00275D69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</w:t>
      </w:r>
      <w:proofErr w:type="spellStart"/>
      <w:r w:rsidRPr="009633CA">
        <w:rPr>
          <w:b/>
          <w:bCs/>
        </w:rPr>
        <w:t>choreo</w:t>
      </w:r>
      <w:proofErr w:type="spellEnd"/>
      <w:r w:rsidRPr="009633CA">
        <w:rPr>
          <w:b/>
          <w:bCs/>
        </w:rPr>
        <w:t>-shipping-topic</w:t>
      </w:r>
      <w:r>
        <w:t xml:space="preserve"> --bootstrap-server localhost:9092</w:t>
      </w:r>
    </w:p>
    <w:p w14:paraId="5E81DDC8" w14:textId="77777777" w:rsidR="00275D69" w:rsidRDefault="00275D69" w:rsidP="005D48C0">
      <w:pPr>
        <w:pStyle w:val="NoSpacing"/>
      </w:pPr>
    </w:p>
    <w:p w14:paraId="372637AB" w14:textId="77777777" w:rsidR="00275D69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</w:t>
      </w:r>
      <w:proofErr w:type="spellStart"/>
      <w:r w:rsidRPr="009633CA">
        <w:rPr>
          <w:b/>
          <w:bCs/>
        </w:rPr>
        <w:t>choreo</w:t>
      </w:r>
      <w:proofErr w:type="spellEnd"/>
      <w:r w:rsidRPr="009633CA">
        <w:rPr>
          <w:b/>
          <w:bCs/>
        </w:rPr>
        <w:t>-order-complete-topic</w:t>
      </w:r>
      <w:r>
        <w:t xml:space="preserve"> --bootstrap-server localhost:9092</w:t>
      </w:r>
    </w:p>
    <w:p w14:paraId="5032782E" w14:textId="77777777" w:rsidR="00275D69" w:rsidRDefault="00275D69" w:rsidP="005D48C0">
      <w:pPr>
        <w:pStyle w:val="NoSpacing"/>
      </w:pPr>
    </w:p>
    <w:p w14:paraId="2529C953" w14:textId="036B274C" w:rsidR="00275D69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</w:t>
      </w:r>
      <w:proofErr w:type="spellStart"/>
      <w:r w:rsidRPr="009633CA">
        <w:rPr>
          <w:b/>
          <w:bCs/>
        </w:rPr>
        <w:t>choreo</w:t>
      </w:r>
      <w:proofErr w:type="spellEnd"/>
      <w:r w:rsidRPr="009633CA">
        <w:rPr>
          <w:b/>
          <w:bCs/>
        </w:rPr>
        <w:t>-order-cancel-topic</w:t>
      </w:r>
      <w:r>
        <w:t xml:space="preserve"> --bootstrap-server localhost:9092</w:t>
      </w:r>
    </w:p>
    <w:p w14:paraId="4F1D2D20" w14:textId="77777777" w:rsidR="00275D69" w:rsidRDefault="00275D69" w:rsidP="005D48C0">
      <w:pPr>
        <w:pStyle w:val="NoSpacing"/>
      </w:pPr>
    </w:p>
    <w:p w14:paraId="2D58F267" w14:textId="77777777" w:rsidR="00275D69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</w:t>
      </w:r>
      <w:proofErr w:type="spellStart"/>
      <w:r w:rsidRPr="009633CA">
        <w:rPr>
          <w:b/>
          <w:bCs/>
        </w:rPr>
        <w:t>choreo</w:t>
      </w:r>
      <w:proofErr w:type="spellEnd"/>
      <w:r w:rsidRPr="009633CA">
        <w:rPr>
          <w:b/>
          <w:bCs/>
        </w:rPr>
        <w:t>-payment-cancel-topic</w:t>
      </w:r>
      <w:r>
        <w:t xml:space="preserve"> --bootstrap-server localhost:9092</w:t>
      </w:r>
    </w:p>
    <w:p w14:paraId="78129AE8" w14:textId="77777777" w:rsidR="00275D69" w:rsidRDefault="00275D69" w:rsidP="005D48C0">
      <w:pPr>
        <w:pStyle w:val="NoSpacing"/>
      </w:pPr>
    </w:p>
    <w:p w14:paraId="7F08561D" w14:textId="7CCDBB47" w:rsidR="00CA7180" w:rsidRDefault="00275D69" w:rsidP="005D48C0">
      <w:pPr>
        <w:pStyle w:val="NoSpacing"/>
      </w:pPr>
      <w:r>
        <w:t xml:space="preserve">kafka-topics.bat --create --topic </w:t>
      </w:r>
      <w:r w:rsidRPr="009633CA">
        <w:rPr>
          <w:b/>
          <w:bCs/>
        </w:rPr>
        <w:t>saga-cancel-ship-topic</w:t>
      </w:r>
      <w:r>
        <w:t xml:space="preserve"> --bootstrap-server localhost:9092</w:t>
      </w:r>
    </w:p>
    <w:p w14:paraId="5B940776" w14:textId="322C29D3" w:rsidR="001E225A" w:rsidRDefault="001E225A" w:rsidP="003E678C"/>
    <w:p w14:paraId="634D461D" w14:textId="2687A4CC" w:rsidR="00B8473D" w:rsidRDefault="00B8473D" w:rsidP="003E678C"/>
    <w:p w14:paraId="3CC9ECEB" w14:textId="2992BFCD" w:rsidR="00B8473D" w:rsidRDefault="00B8473D" w:rsidP="003E678C"/>
    <w:p w14:paraId="7DD4D96F" w14:textId="77777777" w:rsidR="00B8473D" w:rsidRDefault="00B8473D" w:rsidP="003E678C"/>
    <w:p w14:paraId="01A3AE5D" w14:textId="3614A7DE" w:rsidR="000E6BEA" w:rsidRPr="00817F48" w:rsidRDefault="007C297C" w:rsidP="003E678C">
      <w:pPr>
        <w:rPr>
          <w:b/>
          <w:bCs/>
          <w:sz w:val="28"/>
          <w:szCs w:val="28"/>
          <w:u w:val="single"/>
        </w:rPr>
      </w:pPr>
      <w:r w:rsidRPr="00817F48">
        <w:rPr>
          <w:b/>
          <w:bCs/>
          <w:sz w:val="28"/>
          <w:szCs w:val="28"/>
          <w:u w:val="single"/>
        </w:rPr>
        <w:lastRenderedPageBreak/>
        <w:t>saga-order-service</w:t>
      </w:r>
    </w:p>
    <w:p w14:paraId="5178D0FB" w14:textId="67C84CF0" w:rsidR="007C297C" w:rsidRPr="00817F48" w:rsidRDefault="00DC4321" w:rsidP="003E678C">
      <w:pPr>
        <w:rPr>
          <w:b/>
          <w:bCs/>
          <w:sz w:val="26"/>
          <w:szCs w:val="26"/>
          <w:u w:val="single"/>
        </w:rPr>
      </w:pPr>
      <w:r w:rsidRPr="00817F48">
        <w:rPr>
          <w:b/>
          <w:bCs/>
          <w:sz w:val="26"/>
          <w:szCs w:val="26"/>
          <w:u w:val="single"/>
        </w:rPr>
        <w:t>Controller</w:t>
      </w:r>
    </w:p>
    <w:p w14:paraId="5415827E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@RestController</w:t>
      </w:r>
    </w:p>
    <w:p w14:paraId="583C001A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0DCC79B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0E236D7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015E8C0F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32FC689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E045C0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"/order"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8E0CF5A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37F5D7A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orderService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.placeOrder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831EA7C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 successfully placed ...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DFD76BA" w14:textId="77777777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FB0994" w14:textId="285384AC" w:rsidR="00817F48" w:rsidRDefault="00817F48" w:rsidP="0081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A3C927F" w14:textId="21DE484C" w:rsidR="00DC4321" w:rsidRDefault="00817F48" w:rsidP="00817F48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255ED99" w14:textId="77777777" w:rsidR="00465E86" w:rsidRDefault="00465E86" w:rsidP="004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3588B8B6" w14:textId="1CFD787C" w:rsidR="00465E86" w:rsidRDefault="00465E86" w:rsidP="004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65E86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465E86">
        <w:rPr>
          <w:rFonts w:ascii="Consolas" w:hAnsi="Consolas" w:cs="Consolas"/>
          <w:b/>
          <w:bCs/>
          <w:color w:val="000000"/>
          <w:lang w:bidi="hi-IN"/>
        </w:rPr>
        <w:t>Entity</w:t>
      </w:r>
    </w:p>
    <w:p w14:paraId="5922E573" w14:textId="77777777" w:rsidR="00465E86" w:rsidRDefault="00465E86" w:rsidP="004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AC95AA0" w14:textId="77777777" w:rsidR="00465E86" w:rsidRDefault="00465E86" w:rsidP="004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9A66A8B" w14:textId="77777777" w:rsidR="00465E86" w:rsidRDefault="00465E86" w:rsidP="004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05215BC" w14:textId="77777777" w:rsidR="00465E86" w:rsidRDefault="00465E86" w:rsidP="0046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7885E8E" w14:textId="347510E5" w:rsidR="00C72C67" w:rsidRDefault="00465E86" w:rsidP="00465E8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A15E574" w14:textId="4A0E114E" w:rsidR="005B1F3E" w:rsidRPr="00FE46D6" w:rsidRDefault="00FE46D6" w:rsidP="00465E86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FE46D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Create Order Event</w:t>
      </w:r>
    </w:p>
    <w:p w14:paraId="0DC1299C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46660E0D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435F465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4EDA135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B4E31EB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1DDB8AC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2027015" w14:textId="77777777" w:rsidR="00FE46D6" w:rsidRDefault="00FE46D6" w:rsidP="00FE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8BAB561" w14:textId="13BC03AF" w:rsidR="00FE46D6" w:rsidRDefault="00FE46D6" w:rsidP="00FE46D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EE5FA76" w14:textId="3187A941" w:rsidR="0058159B" w:rsidRPr="005273CF" w:rsidRDefault="0058159B" w:rsidP="00FE46D6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5273CF">
        <w:rPr>
          <w:rFonts w:ascii="Consolas" w:hAnsi="Consolas" w:cs="Consolas"/>
          <w:b/>
          <w:bCs/>
          <w:color w:val="000000"/>
          <w:u w:val="single"/>
          <w:lang w:bidi="hi-IN"/>
        </w:rPr>
        <w:t>Publish the Event</w:t>
      </w:r>
    </w:p>
    <w:p w14:paraId="16EE3EDC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4CEE30CC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8D2E8C2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E3854D5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521B60F8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F63F204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48812F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"${kafka.order.topic.name}"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090BA1F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B410D21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9A18AF8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OrderEntity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55D4014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570465D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F482472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5DAAE7E7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"ORDER_PLACED"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08F757E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1A9B1DD2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.getShipToAddress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4BD3B9DC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8E1796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Publish</w:t>
      </w:r>
    </w:p>
    <w:p w14:paraId="2A2B8B71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orderTopicName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3913F7F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 sent to topic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63DD5FC" w14:textId="77777777" w:rsidR="005273CF" w:rsidRDefault="005273CF" w:rsidP="0052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C74F7CF" w14:textId="1D46FF23" w:rsidR="0058159B" w:rsidRDefault="005273CF" w:rsidP="005273CF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CE96214" w14:textId="26DC47DA" w:rsidR="0058159B" w:rsidRDefault="00B6403B" w:rsidP="00FE46D6">
      <w:r>
        <w:t>There are two Listeners, if the order is successfully complete</w:t>
      </w:r>
      <w:r w:rsidR="005C512B">
        <w:t>d</w:t>
      </w:r>
      <w:r>
        <w:t xml:space="preserve"> and if the order is cancelled.</w:t>
      </w:r>
    </w:p>
    <w:p w14:paraId="2DF7301C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lastRenderedPageBreak/>
        <w:t>@Component</w:t>
      </w:r>
    </w:p>
    <w:p w14:paraId="7EFD62FB" w14:textId="1B1F3CCF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 </w:t>
      </w:r>
      <w:r w:rsidRPr="00563085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Successful order</w:t>
      </w:r>
    </w:p>
    <w:p w14:paraId="59CB3BF5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4C7FABF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"${kafka.order.complete.topic.name}"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6EB5BEF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E32C4E6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"ORDER_COMPLETE"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2CB8AD08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order has been successfully processed, you will receive in 2 days"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3D2E0F3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C0CAA57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CEF79D6" w14:textId="77777777" w:rsidR="00563085" w:rsidRDefault="00563085" w:rsidP="0056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AD354CE" w14:textId="2BC9EC49" w:rsidR="006B7804" w:rsidRDefault="006B7804" w:rsidP="00FE46D6"/>
    <w:p w14:paraId="7C7A646A" w14:textId="108B3AD5" w:rsidR="00F14BFC" w:rsidRDefault="00F14BFC" w:rsidP="00FE46D6">
      <w:r>
        <w:t>Create a cancel Event and listen to it</w:t>
      </w:r>
    </w:p>
    <w:p w14:paraId="12B3F630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1CF837FA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9882F8F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895748F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8A59CA5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47721D0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reason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8FC6D79" w14:textId="72941D61" w:rsidR="00941358" w:rsidRDefault="00A57F83" w:rsidP="00A57F8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5466453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2883AD81" w14:textId="7F7899E1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CancelOrderListener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 </w:t>
      </w:r>
      <w:r w:rsidRPr="00A57F83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57F8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For cancellation of order</w:t>
      </w:r>
    </w:p>
    <w:p w14:paraId="5EA3F053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2477E69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"${kafka.order.cancel.topic.name}"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BC96F51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9C042DB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"CANCEL_ORDER"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7FD18985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order has been cancelled. Reason: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.getReason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495BBD6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53D8C9" w14:textId="77777777" w:rsidR="00A57F83" w:rsidRDefault="00A57F83" w:rsidP="00A5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1012A42" w14:textId="4CF4C957" w:rsidR="00A57F83" w:rsidRDefault="00A57F83" w:rsidP="00A57F8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5DCEDD6" w14:textId="73BA836F" w:rsidR="005658E0" w:rsidRPr="00CE6FBE" w:rsidRDefault="00CE6FBE" w:rsidP="00A57F83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CE6FBE">
        <w:rPr>
          <w:rFonts w:ascii="Consolas" w:hAnsi="Consolas" w:cs="Consolas"/>
          <w:b/>
          <w:bCs/>
          <w:color w:val="000000"/>
          <w:u w:val="single"/>
          <w:lang w:bidi="hi-IN"/>
        </w:rPr>
        <w:t xml:space="preserve">Configuration – </w:t>
      </w:r>
      <w:proofErr w:type="spellStart"/>
      <w:proofErr w:type="gramStart"/>
      <w:r w:rsidRPr="00CE6FBE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</w:t>
      </w:r>
      <w:proofErr w:type="spellEnd"/>
      <w:proofErr w:type="gramEnd"/>
    </w:p>
    <w:p w14:paraId="314E5F11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8081</w:t>
      </w:r>
    </w:p>
    <w:p w14:paraId="26A1E07A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saga-order-service</w:t>
      </w:r>
    </w:p>
    <w:p w14:paraId="2B2D5EDF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spring.profiles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dev</w:t>
      </w:r>
    </w:p>
    <w:p w14:paraId="069D4D7C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B23190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Consumer</w:t>
      </w:r>
    </w:p>
    <w:p w14:paraId="5E243EE5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2F8DD260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spring.kafka.consumer.key-deserializer=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.kafka.common.serialization.StringDeserializer</w:t>
      </w:r>
    </w:p>
    <w:p w14:paraId="6ECC7807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.consumer.value-deserializer=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org.springframework.kafka.support.serializer.JsonDeserializer</w:t>
      </w:r>
    </w:p>
    <w:p w14:paraId="35258580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-id=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saga-order-grp-id</w:t>
      </w:r>
    </w:p>
    <w:p w14:paraId="7B7F5B22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-offset-reset=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latest</w:t>
      </w:r>
    </w:p>
    <w:p w14:paraId="5FD82D2C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# The below line is important for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Json</w:t>
      </w:r>
      <w:proofErr w:type="spellEnd"/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Deserialization</w:t>
      </w:r>
    </w:p>
    <w:p w14:paraId="0349DAB6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.consumer.properties.spring.json.trusted.packages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*</w:t>
      </w:r>
    </w:p>
    <w:p w14:paraId="435836E8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A3F445E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#Kafka Producer</w:t>
      </w:r>
    </w:p>
    <w:p w14:paraId="582E8BB6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0CB29C7D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spring.kafka.producer.key-serializer=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.kafka.common.serialization.StringSerializer</w:t>
      </w:r>
    </w:p>
    <w:p w14:paraId="3B2A12F2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.producer.value-serializer=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org.springframework.kafka.support.serializer.JsonSerializer</w:t>
      </w:r>
    </w:p>
    <w:p w14:paraId="582595D8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4F267B2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Open API Swagger documentation</w:t>
      </w:r>
    </w:p>
    <w:p w14:paraId="5280E48A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-ui.path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/index.html</w:t>
      </w:r>
    </w:p>
    <w:p w14:paraId="35CC69E9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ui.disable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-swagger-default-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true</w:t>
      </w:r>
    </w:p>
    <w:p w14:paraId="7E07D912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E1F880B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#Application Specific</w:t>
      </w:r>
    </w:p>
    <w:p w14:paraId="6AB2D540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kafka.order.topic.name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-order-topic</w:t>
      </w:r>
    </w:p>
    <w:p w14:paraId="69ABEE7C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Listen from this Topic</w:t>
      </w:r>
    </w:p>
    <w:p w14:paraId="03E8FD04" w14:textId="77777777" w:rsidR="00CE6FBE" w:rsidRDefault="00CE6FBE" w:rsidP="00CE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kafka.order.complete.topic.name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-order-complete-topic</w:t>
      </w:r>
    </w:p>
    <w:p w14:paraId="5D5FDBD4" w14:textId="65A5E47F" w:rsidR="000D2CE4" w:rsidRDefault="00CE6FBE" w:rsidP="00CE6FBE">
      <w:pPr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kafka.order.cancel.topic.name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-order-cancel-topic</w:t>
      </w:r>
    </w:p>
    <w:p w14:paraId="5A3A4BB8" w14:textId="3A8E3FE2" w:rsidR="0014368E" w:rsidRDefault="00714E40" w:rsidP="00CE6FBE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714E40">
        <w:rPr>
          <w:rFonts w:ascii="Consolas" w:hAnsi="Consolas" w:cs="Consolas"/>
          <w:b/>
          <w:bCs/>
          <w:color w:val="000000"/>
          <w:u w:val="single"/>
          <w:lang w:bidi="hi-IN"/>
        </w:rPr>
        <w:lastRenderedPageBreak/>
        <w:t>Inventory Service</w:t>
      </w:r>
    </w:p>
    <w:p w14:paraId="7E359CE3" w14:textId="0BE6EE32" w:rsidR="00714E40" w:rsidRDefault="00C95C90" w:rsidP="00CE6FBE">
      <w:pPr>
        <w:rPr>
          <w:rFonts w:ascii="Consolas" w:hAnsi="Consolas" w:cs="Consolas"/>
          <w:color w:val="000000"/>
          <w:lang w:bidi="hi-IN"/>
        </w:rPr>
      </w:pPr>
      <w:r>
        <w:rPr>
          <w:rFonts w:ascii="Consolas" w:hAnsi="Consolas" w:cs="Consolas"/>
          <w:color w:val="000000"/>
          <w:lang w:bidi="hi-IN"/>
        </w:rPr>
        <w:t>Inventory service has a listener who listens whether order has come to inventory service.</w:t>
      </w:r>
    </w:p>
    <w:p w14:paraId="0280AE05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1DA0B1C3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PlacedOrderListener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8D0454F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8FFAC69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73860146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InventoryServiceImpl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inventoryService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6EBBF0E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D0D7A31" w14:textId="6C20D21A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"${kafka.order.topic.name}"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="005A538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"saga-order-grp-id"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9157841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listenOrderPlaced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7B30FE8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"Placed Order has come to inventory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B761D42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 Details:"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D4D4EFB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"ORDER_PLACED"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79DBE37F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Make next call to initiate the payment</w:t>
      </w:r>
    </w:p>
    <w:p w14:paraId="03B38A0F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itemAvlable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isItemAvailable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19C40BF0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orderEvent.getShipToAddress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()---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110AA94B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itemAvlable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10D5113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Initiate for Payment</w:t>
      </w:r>
    </w:p>
    <w:p w14:paraId="56EC33E5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E8FCAE8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D6803A5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.setItemName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A6090DC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5A1F913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"RECEIVE_PAYMENT"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1DD2DBD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D306B5A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5931E4F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inventoryService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.sendForPaymentInitiation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7FE8288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9E28055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62307F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"CANCEL_ORDER"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EEB361B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.setReason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Outof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Stock"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087659B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551A857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inventoryService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.compensate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8B3D634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62D5AC0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4FF4F61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195134E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F1273B9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isItemAvailable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EE589F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"Vivo"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FCAB27D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E2E4072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F6B49DA" w14:textId="77777777" w:rsidR="00C810F0" w:rsidRDefault="00C810F0" w:rsidP="00C8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54CBC52" w14:textId="246FF38E" w:rsidR="00C95C90" w:rsidRDefault="00C810F0" w:rsidP="00C810F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5DF5F0E" w14:textId="618C6CF6" w:rsidR="00714541" w:rsidRDefault="00BB6400" w:rsidP="00C810F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Inventory service either publishes for payment or initiates a compensatory operation for failure.</w:t>
      </w:r>
    </w:p>
    <w:p w14:paraId="1841A9E8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2A1FF9D5" w14:textId="062B7BD2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InventoryServiceImpl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 </w:t>
      </w:r>
      <w:r w:rsidRPr="00BB6400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Service Implementation class</w:t>
      </w:r>
    </w:p>
    <w:p w14:paraId="27C01DF9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04A98C6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8D3AA11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B300241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BD3344E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008A7320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A6F3D7C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89693FD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"${kafka.inventory.out.topic.name}"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3B84353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EFBAF15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87869A1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"${kafka.order.cancel.topic.name}"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E793DBF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C42B6AF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667196F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sendForPaymentInitiation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C47AA91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"Initiating payment for the item"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4673E18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7C5C1CA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"Sent for payment initiation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8A81628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366EA13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E2ECA2C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compensate(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40EC9C8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"This item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currenlty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out of stock, hence order is cancelled..."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65FE8A7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86D3731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0EB3B9F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B5B4763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7CE67EC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 has been cancelled and item is put back in the inventory"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475A319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FFED22B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DD19E87" w14:textId="77777777" w:rsidR="00BB6400" w:rsidRDefault="00BB6400" w:rsidP="00BB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3D09C2" w14:textId="5DBB71E4" w:rsidR="00BB6400" w:rsidRDefault="00BB6400" w:rsidP="00BB64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0D4E513" w14:textId="32650503" w:rsidR="009D3F96" w:rsidRDefault="009D3F96" w:rsidP="00C810F0">
      <w:pPr>
        <w:rPr>
          <w:rFonts w:ascii="Consolas" w:hAnsi="Consolas" w:cs="Consolas"/>
          <w:color w:val="000000"/>
          <w:lang w:bidi="hi-IN"/>
        </w:rPr>
      </w:pPr>
    </w:p>
    <w:p w14:paraId="687E0859" w14:textId="4AA1C286" w:rsidR="009D3F96" w:rsidRDefault="00283840" w:rsidP="00C810F0">
      <w:pPr>
        <w:rPr>
          <w:rFonts w:ascii="Consolas" w:hAnsi="Consolas" w:cs="Consolas"/>
          <w:color w:val="000000"/>
          <w:lang w:bidi="hi-IN"/>
        </w:rPr>
      </w:pPr>
      <w:r>
        <w:rPr>
          <w:rFonts w:ascii="Consolas" w:hAnsi="Consolas" w:cs="Consolas"/>
          <w:color w:val="000000"/>
          <w:lang w:bidi="hi-IN"/>
        </w:rPr>
        <w:t>Inventory service has also a listener for failures.</w:t>
      </w:r>
    </w:p>
    <w:p w14:paraId="5A21307F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464E5E90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FailedOrderListener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78E9FC4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593F9CB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58E2C78C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InventoryServiceImpl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inventoryService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F0E27CB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D1959BC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"${kafka.payment.cancel.topic.name}"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094439C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2F28800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"Failed Order Listener: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D5810AF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"CANCEL_ORDER"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684FB9E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inventoryService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6B5A18F" w14:textId="77777777" w:rsidR="00283840" w:rsidRDefault="00283840" w:rsidP="0028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35DD29D" w14:textId="5F3F63F1" w:rsidR="00E376A6" w:rsidRDefault="00283840" w:rsidP="0028384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DE9F9A2" w14:textId="1A8D27B8" w:rsidR="00E376A6" w:rsidRPr="009459AE" w:rsidRDefault="009459AE" w:rsidP="00283840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9459AE">
        <w:rPr>
          <w:rFonts w:ascii="Consolas" w:hAnsi="Consolas" w:cs="Consolas"/>
          <w:b/>
          <w:bCs/>
          <w:color w:val="000000"/>
          <w:u w:val="single"/>
          <w:lang w:bidi="hi-IN"/>
        </w:rPr>
        <w:t xml:space="preserve">Configuration – </w:t>
      </w:r>
      <w:proofErr w:type="spellStart"/>
      <w:proofErr w:type="gramStart"/>
      <w:r w:rsidRPr="009459AE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</w:t>
      </w:r>
      <w:proofErr w:type="spellEnd"/>
      <w:proofErr w:type="gramEnd"/>
    </w:p>
    <w:p w14:paraId="2D08C7FC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8082</w:t>
      </w:r>
    </w:p>
    <w:p w14:paraId="44ECE04B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spring.profiles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dev</w:t>
      </w:r>
    </w:p>
    <w:p w14:paraId="4E657D9A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6906D6A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Consumer</w:t>
      </w:r>
    </w:p>
    <w:p w14:paraId="0DC247A3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714300AB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spring.kafka.consumer.key-deserializer=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.kafka.common.serialization.StringDeserializer</w:t>
      </w:r>
    </w:p>
    <w:p w14:paraId="327D92C3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.consumer.value-deserializer=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org.springframework.kafka.support.serializer.JsonDeserializer</w:t>
      </w:r>
    </w:p>
    <w:p w14:paraId="16741963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-id=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saga-order-grp-id</w:t>
      </w:r>
    </w:p>
    <w:p w14:paraId="7EFE9692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-offset-reset=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latest</w:t>
      </w:r>
    </w:p>
    <w:p w14:paraId="07E3544E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# The below line is important for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Json</w:t>
      </w:r>
      <w:proofErr w:type="spellEnd"/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Deserialization</w:t>
      </w:r>
    </w:p>
    <w:p w14:paraId="3725F227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.consumer.properties.spring.json.trusted.packages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*</w:t>
      </w:r>
    </w:p>
    <w:p w14:paraId="45C79663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E1341A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Producer</w:t>
      </w:r>
    </w:p>
    <w:p w14:paraId="1E987EA6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5B3F586E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spring.kafka.producer.key-serializer=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.kafka.common.serialization.StringSerializer</w:t>
      </w:r>
    </w:p>
    <w:p w14:paraId="283061A8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.producer.value-serializer=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org.springframework.kafka.support.serializer.JsonSerializer</w:t>
      </w:r>
    </w:p>
    <w:p w14:paraId="631F40DF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10898DB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Open API Swagger Documentation</w:t>
      </w:r>
    </w:p>
    <w:p w14:paraId="01DCEE57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-ui.path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/index.html</w:t>
      </w:r>
    </w:p>
    <w:p w14:paraId="13B03ED9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ui.disable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-swagger-default-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true</w:t>
      </w:r>
    </w:p>
    <w:p w14:paraId="6B67C9FF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7BD3134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#Application Specific</w:t>
      </w:r>
    </w:p>
    <w:p w14:paraId="00154B39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kafka.order.topic.name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-order-topic</w:t>
      </w:r>
    </w:p>
    <w:p w14:paraId="4BF36714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kafka.inventory.out.topic.name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saga-inventory-out-topic</w:t>
      </w:r>
    </w:p>
    <w:p w14:paraId="53C64BE6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To cancel the order</w:t>
      </w:r>
    </w:p>
    <w:p w14:paraId="795A91AA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kafka.order.cancel.topic.name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-order-cancel-topic</w:t>
      </w:r>
    </w:p>
    <w:p w14:paraId="2293222B" w14:textId="77777777" w:rsidR="009459AE" w:rsidRDefault="009459AE" w:rsidP="0094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kafka.payment.cancel.topic.name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-payment-cancel-topic</w:t>
      </w:r>
    </w:p>
    <w:p w14:paraId="0FAA7AFB" w14:textId="252261E0" w:rsidR="00E376A6" w:rsidRPr="00E376A6" w:rsidRDefault="00E376A6" w:rsidP="00283840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E376A6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lastRenderedPageBreak/>
        <w:t>Payment Service</w:t>
      </w:r>
    </w:p>
    <w:p w14:paraId="2B82E462" w14:textId="5AA14AB0" w:rsidR="00F34055" w:rsidRDefault="00F34055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Payment service has also listener whether payment to be initiated or order to be cancelled. In case of payment failure, it initiates a compensatory operation.</w:t>
      </w:r>
    </w:p>
    <w:p w14:paraId="78BB328D" w14:textId="77777777" w:rsidR="00F34055" w:rsidRDefault="00F34055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1B83F57C" w14:textId="3B579F31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306D5882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PaymentListener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DE9517C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AE7EF38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ED103D9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PaymentServiceImpl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paymentService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38D60C4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1C61D3C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"${kafka.inventory.out.topic.name}"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85C856D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receivePayment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0777F89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"RECEIVE_PAYMENT"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33649BEA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isReceived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isPaymentReceived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5BE1E46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itemEvent.getShipToAddress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()----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599C3B18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isReceived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993F57D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"Your payment has been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C3D9A39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Confirm for shipping</w:t>
      </w:r>
    </w:p>
    <w:p w14:paraId="02524012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ShippingEvent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ShippingEvent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870B155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"SHIP_ITEM_ADDRESS"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64FC59A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.setItemName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.getItemName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D5C6682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CD56098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.setShippingAdress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0E7791E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B1E3BD5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paymentService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1EA1C3E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package is ready to be shipped..."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D4A4367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50887D5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Insufficient balance</w:t>
      </w:r>
    </w:p>
    <w:p w14:paraId="034FBFD0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57E4257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7C3CAC9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"CANCEL_ORDER"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D47874B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.setReason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"Insufficient fund..."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C1E0EE8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itemEvent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.getItemName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82E98C6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paymentService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EA7AA23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 has been cancelled due to insufficient fund..."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136E220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18D9E33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0FAC353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2414DB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40E266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isPaymentReceived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23A342A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50000)</w:t>
      </w:r>
    </w:p>
    <w:p w14:paraId="4DF00DF7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D54AD5A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</w:p>
    <w:p w14:paraId="048B0966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4F44E44" w14:textId="77777777" w:rsidR="00E376A6" w:rsidRDefault="00E376A6" w:rsidP="00E37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31187C5" w14:textId="0B6B7A19" w:rsidR="00E376A6" w:rsidRPr="00C95C90" w:rsidRDefault="00E376A6" w:rsidP="00E376A6">
      <w:pPr>
        <w:rPr>
          <w:rFonts w:ascii="Consolas" w:hAnsi="Consolas" w:cs="Consolas"/>
          <w:color w:val="00000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104DEE3" w14:textId="03AFA963" w:rsidR="00714E40" w:rsidRPr="00A11FA5" w:rsidRDefault="006E59F6" w:rsidP="00CE6FBE">
      <w:pPr>
        <w:rPr>
          <w:rFonts w:ascii="Consolas" w:hAnsi="Consolas" w:cs="Consolas"/>
          <w:bCs/>
          <w:color w:val="000000" w:themeColor="text1"/>
          <w:sz w:val="20"/>
          <w:szCs w:val="20"/>
          <w:u w:val="sing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FA5">
        <w:rPr>
          <w:rFonts w:ascii="Consolas" w:hAnsi="Consolas" w:cs="Consolas"/>
          <w:bCs/>
          <w:color w:val="000000" w:themeColor="text1"/>
          <w:sz w:val="20"/>
          <w:szCs w:val="20"/>
          <w:u w:val="sing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 Implementation Class</w:t>
      </w:r>
    </w:p>
    <w:p w14:paraId="681BA491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07854D75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PaymentServiceImpl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FF941DF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60BC9D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72309A24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ShippingEvent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D963F61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0A4016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"${kafka.shipping.out.topic.name}"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C494948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28D3F54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FC329C4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7D264381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FF8B402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31E8C37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"${kafka.payment.cancel.topic.name}"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5F5EB82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6587F51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C191CE5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shipToAddress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ShippingEvent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A764831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6BC7930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781E3CE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D0D269C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C8F012B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52CA7EF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D336972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8610A4A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reverseTransaction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DD4847D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"Your transaction has been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reversed,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you will get back your amount in 48 hours..."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CEB6D73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ED2BDE6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5CC1AAF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228AEC6" w14:textId="77777777" w:rsidR="006E59F6" w:rsidRDefault="006E59F6" w:rsidP="006E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777419D" w14:textId="77777777" w:rsidR="003A0B53" w:rsidRDefault="003A0B53" w:rsidP="00CE6FBE">
      <w:pPr>
        <w:rPr>
          <w:rFonts w:ascii="Consolas" w:hAnsi="Consolas" w:cs="Consolas"/>
          <w:b/>
          <w:bCs/>
          <w:color w:val="2AA198"/>
          <w:sz w:val="20"/>
          <w:szCs w:val="20"/>
          <w:u w:val="single"/>
          <w:lang w:bidi="hi-IN"/>
        </w:rPr>
      </w:pPr>
    </w:p>
    <w:p w14:paraId="75CA40B7" w14:textId="15FA1EAB" w:rsidR="0038434E" w:rsidRDefault="0038434E" w:rsidP="00CE6FBE">
      <w:pPr>
        <w:rPr>
          <w:rFonts w:ascii="Consolas" w:hAnsi="Consolas" w:cs="Consolas"/>
          <w:b/>
          <w:bCs/>
          <w:color w:val="2AA198"/>
          <w:sz w:val="20"/>
          <w:szCs w:val="20"/>
          <w:u w:val="single"/>
          <w:lang w:bidi="hi-IN"/>
        </w:rPr>
      </w:pPr>
      <w:r>
        <w:rPr>
          <w:rFonts w:ascii="Consolas" w:hAnsi="Consolas" w:cs="Consolas"/>
          <w:b/>
          <w:bCs/>
          <w:color w:val="2AA198"/>
          <w:sz w:val="20"/>
          <w:szCs w:val="20"/>
          <w:u w:val="single"/>
          <w:lang w:bidi="hi-IN"/>
        </w:rPr>
        <w:t xml:space="preserve">Listener whether Shipping has been cancelled </w:t>
      </w:r>
    </w:p>
    <w:p w14:paraId="4B9BB33D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2F37FF02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CancelShipListener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23EAD05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98062A0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D544462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PaymentServiceImpl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paymentService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4D0162E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DEFAD7C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"${kafka.cancel.ship.topic.name}"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EDF78E3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E2D8CA3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"CANCEL_PAYMENT"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0478F98C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paymentService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.reverseTransaction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00A2968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0E34171" w14:textId="77777777" w:rsidR="0038434E" w:rsidRDefault="0038434E" w:rsidP="0038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29B4674" w14:textId="26FAA09B" w:rsidR="0038434E" w:rsidRDefault="0038434E" w:rsidP="0038434E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7F027C8" w14:textId="3A4FFBA3" w:rsidR="00493C3D" w:rsidRPr="00493C3D" w:rsidRDefault="00493C3D" w:rsidP="0038434E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493C3D">
        <w:rPr>
          <w:rFonts w:ascii="Consolas" w:hAnsi="Consolas" w:cs="Consolas"/>
          <w:b/>
          <w:bCs/>
          <w:color w:val="000000"/>
          <w:u w:val="single"/>
          <w:lang w:bidi="hi-IN"/>
        </w:rPr>
        <w:t xml:space="preserve">Configuration – </w:t>
      </w:r>
      <w:proofErr w:type="spellStart"/>
      <w:proofErr w:type="gramStart"/>
      <w:r w:rsidRPr="00493C3D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</w:t>
      </w:r>
      <w:proofErr w:type="spellEnd"/>
      <w:proofErr w:type="gramEnd"/>
    </w:p>
    <w:p w14:paraId="6B3A8568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8083</w:t>
      </w:r>
    </w:p>
    <w:p w14:paraId="3F1CDBE5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spring.profiles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dev</w:t>
      </w:r>
    </w:p>
    <w:p w14:paraId="512CB66F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B5F9CC9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Consumer</w:t>
      </w:r>
    </w:p>
    <w:p w14:paraId="5E0EAA67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73AC1405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spring.kafka.consumer.key-deserializer=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.kafka.common.serialization.StringDeserializer</w:t>
      </w:r>
    </w:p>
    <w:p w14:paraId="2B890585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.consumer.value-deserializer=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org.springframework.kafka.support.serializer.JsonDeserializer</w:t>
      </w:r>
    </w:p>
    <w:p w14:paraId="42A582FA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-id=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saga-order-grp-id</w:t>
      </w:r>
    </w:p>
    <w:p w14:paraId="629E8B7B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-offset-reset=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latest</w:t>
      </w:r>
    </w:p>
    <w:p w14:paraId="7759E5A4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# The below line is important for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Json</w:t>
      </w:r>
      <w:proofErr w:type="spellEnd"/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Deserialization</w:t>
      </w:r>
    </w:p>
    <w:p w14:paraId="4ECBBD5D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.consumer.properties.spring.json.trusted.packages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*</w:t>
      </w:r>
    </w:p>
    <w:p w14:paraId="792C6B21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16C2BB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Producer</w:t>
      </w:r>
    </w:p>
    <w:p w14:paraId="5C394F95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1DAEE431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spring.kafka.producer.key-serializer=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.kafka.common.serialization.StringSerializer</w:t>
      </w:r>
    </w:p>
    <w:p w14:paraId="5974F634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.producer.value-serializer=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org.springframework.kafka.support.serializer.JsonSerializer</w:t>
      </w:r>
    </w:p>
    <w:p w14:paraId="771610E3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492D92A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Open API Swagger Documentation</w:t>
      </w:r>
    </w:p>
    <w:p w14:paraId="30A1EE1C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-ui.path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/index.html</w:t>
      </w:r>
    </w:p>
    <w:p w14:paraId="4F387772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ui.disable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-swagger-default-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true</w:t>
      </w:r>
    </w:p>
    <w:p w14:paraId="444B30FF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3A385A6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#Application Specific Configuration</w:t>
      </w:r>
    </w:p>
    <w:p w14:paraId="034AF113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kafka.shipping.out.topic.name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-shipping-topic</w:t>
      </w:r>
    </w:p>
    <w:p w14:paraId="6D0F091E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Listen from this topic</w:t>
      </w:r>
    </w:p>
    <w:p w14:paraId="74DDABF9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kafka.inventory.out.topic.name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saga-inventory-out-topic</w:t>
      </w:r>
    </w:p>
    <w:p w14:paraId="771B6BC3" w14:textId="77777777" w:rsidR="00493C3D" w:rsidRDefault="00493C3D" w:rsidP="0049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kafka.payment.cancel.topic.name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-payment-cancel-topic</w:t>
      </w:r>
    </w:p>
    <w:p w14:paraId="29756C77" w14:textId="7201FEDD" w:rsidR="00493C3D" w:rsidRDefault="00493C3D" w:rsidP="00493C3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kafka.cancel.ship.topic.name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saga-cancel-ship-topic</w:t>
      </w:r>
    </w:p>
    <w:p w14:paraId="6AE54CD3" w14:textId="5B0D23A8" w:rsidR="00493C3D" w:rsidRPr="00F55BD1" w:rsidRDefault="00601A0C" w:rsidP="0038434E">
      <w:pPr>
        <w:rPr>
          <w:rFonts w:ascii="Consolas" w:hAnsi="Consolas" w:cs="Consolas"/>
          <w:b/>
          <w:bCs/>
          <w:u w:val="single"/>
          <w:lang w:bidi="hi-IN"/>
        </w:rPr>
      </w:pPr>
      <w:r w:rsidRPr="00F55BD1">
        <w:rPr>
          <w:rFonts w:ascii="Consolas" w:hAnsi="Consolas" w:cs="Consolas"/>
          <w:b/>
          <w:bCs/>
          <w:u w:val="single"/>
          <w:lang w:bidi="hi-IN"/>
        </w:rPr>
        <w:lastRenderedPageBreak/>
        <w:t>Shipping Service</w:t>
      </w:r>
    </w:p>
    <w:p w14:paraId="221DCFDB" w14:textId="4F989EBF" w:rsidR="00601A0C" w:rsidRDefault="00D9269B" w:rsidP="0038434E">
      <w:pPr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Shipping service has a listener whether to ship the product to cancel the product so that whole operation can be rolled back.</w:t>
      </w:r>
    </w:p>
    <w:p w14:paraId="2D0EE1ED" w14:textId="6EA2BE7C" w:rsidR="00D9269B" w:rsidRPr="00483A43" w:rsidRDefault="00483A43" w:rsidP="0038434E">
      <w:pPr>
        <w:rPr>
          <w:rFonts w:ascii="Consolas" w:hAnsi="Consolas" w:cs="Consolas"/>
          <w:b/>
          <w:bCs/>
          <w:u w:val="single"/>
          <w:lang w:bidi="hi-IN"/>
        </w:rPr>
      </w:pPr>
      <w:r w:rsidRPr="00483A43">
        <w:rPr>
          <w:rFonts w:ascii="Consolas" w:hAnsi="Consolas" w:cs="Consolas"/>
          <w:b/>
          <w:bCs/>
          <w:u w:val="single"/>
          <w:lang w:bidi="hi-IN"/>
        </w:rPr>
        <w:t>Listener in Shipping Service</w:t>
      </w:r>
    </w:p>
    <w:p w14:paraId="48D181C3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286BF813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ShippingListener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118A966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A27863F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955F0B6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ShippingServiceImpl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shipService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1003715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04DE69C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"${kafka.shipping.out.topic.name}"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794E189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receiveItemForShipping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ECCF7"/>
          <w:lang w:bidi="hi-IN"/>
        </w:rPr>
        <w:t>ShippingEvent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59D3012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shipEvent.getShippingAdress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()---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.getShippingAdress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7A49DA35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invalidShipAdres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.getShippingAdress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E4521E1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invalidShipAdres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invalidShipAdres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31B40B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validAction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"SHIP_ITEM_ADDRESS"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6D4D4DA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validAction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validAction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F67448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2D7B3C5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validAction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&amp; 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invalidShipAdres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8183639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item has been received by the courier company..."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3E5289C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953C4E9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DB5E920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"ORDER_COMPLETE"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6BD393C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shipService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.completeOrder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44966A6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"Package has been successfully shipped to your address..."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EF3BC75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7919949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order will be cancelled..."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7B27BFC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Cancel shipping</w:t>
      </w:r>
    </w:p>
    <w:p w14:paraId="654B2CB0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FE5A58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"CANCEL_PAYMENT"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BDCA5DB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AD38BC3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.setOrderName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.getItemName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0A5A370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.setReason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"This item does not ship to address: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shipEvent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.getShippingAdress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D7BD33B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shipService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2636C93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B49440D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4C4A247" w14:textId="77777777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6926BDD" w14:textId="437F8640" w:rsidR="00483A43" w:rsidRDefault="00483A43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E4E2C94" w14:textId="6810EFBF" w:rsidR="00B97A36" w:rsidRDefault="00B97A36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CCA6540" w14:textId="064E6C79" w:rsidR="00B97A36" w:rsidRPr="009E394A" w:rsidRDefault="009E394A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9E394A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Service Implementation class</w:t>
      </w:r>
    </w:p>
    <w:p w14:paraId="49761588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5224E755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ShippingServiceImpl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CCB9B6A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A163528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21021EEB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968D99C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671375F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"${kafka.order.complete.topic.name}"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0662175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91E7FB7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2164CD9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6C8EF19A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2D799CE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4344D39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"${kafka.cancel.ship.topic.name}"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583784C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FAAC75C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5AF06C3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6A347BA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10358BB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order processing has been complete"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86FAD37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F54E20E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671336F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cancelOrder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FCF2F5E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cancelTopicName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cancelEvent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A5927B3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"Your order processing has been cancelled due to invalid address"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954F649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B793CE3" w14:textId="77777777" w:rsidR="009E394A" w:rsidRDefault="009E394A" w:rsidP="009E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9A3FF4E" w14:textId="77777777" w:rsidR="009E394A" w:rsidRDefault="009E394A" w:rsidP="0048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47293D4" w14:textId="1C85297F" w:rsidR="00483A43" w:rsidRPr="00125A26" w:rsidRDefault="00125A26" w:rsidP="0038434E">
      <w:pPr>
        <w:rPr>
          <w:rFonts w:ascii="Consolas" w:hAnsi="Consolas" w:cs="Consolas"/>
          <w:b/>
          <w:bCs/>
          <w:u w:val="single"/>
          <w:lang w:bidi="hi-IN"/>
        </w:rPr>
      </w:pPr>
      <w:r w:rsidRPr="00125A26">
        <w:rPr>
          <w:rFonts w:ascii="Consolas" w:hAnsi="Consolas" w:cs="Consolas"/>
          <w:b/>
          <w:bCs/>
          <w:u w:val="single"/>
          <w:lang w:bidi="hi-IN"/>
        </w:rPr>
        <w:t xml:space="preserve">Configuration – </w:t>
      </w:r>
      <w:proofErr w:type="spellStart"/>
      <w:proofErr w:type="gramStart"/>
      <w:r w:rsidRPr="00125A26">
        <w:rPr>
          <w:rFonts w:ascii="Consolas" w:hAnsi="Consolas" w:cs="Consolas"/>
          <w:b/>
          <w:bCs/>
          <w:u w:val="single"/>
          <w:lang w:bidi="hi-IN"/>
        </w:rPr>
        <w:t>application.properties</w:t>
      </w:r>
      <w:proofErr w:type="spellEnd"/>
      <w:proofErr w:type="gramEnd"/>
    </w:p>
    <w:p w14:paraId="071777C3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8084</w:t>
      </w:r>
    </w:p>
    <w:p w14:paraId="2A5A3448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spring.profiles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dev</w:t>
      </w:r>
    </w:p>
    <w:p w14:paraId="619469B9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A8C78F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Consumer</w:t>
      </w:r>
    </w:p>
    <w:p w14:paraId="06FC7B44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1F1189AA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spring.kafka.consumer.key-deserializer=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.kafka.common.serialization.StringDeserializer</w:t>
      </w:r>
    </w:p>
    <w:p w14:paraId="7EDB0DCE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.consumer.value-deserializer=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org.springframework.kafka.support.serializer.JsonDeserializer</w:t>
      </w:r>
    </w:p>
    <w:p w14:paraId="34AD89E1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-id=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saga-order-grp-id</w:t>
      </w:r>
    </w:p>
    <w:p w14:paraId="008F41E7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-offset-reset=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latest</w:t>
      </w:r>
    </w:p>
    <w:p w14:paraId="12DFE122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# The below line is important for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Json</w:t>
      </w:r>
      <w:proofErr w:type="spellEnd"/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Deserialization</w:t>
      </w:r>
    </w:p>
    <w:p w14:paraId="31CCA142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.consumer.properties.spring.json.trusted.packages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*</w:t>
      </w:r>
    </w:p>
    <w:p w14:paraId="12532008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0093D6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Producer</w:t>
      </w:r>
    </w:p>
    <w:p w14:paraId="23342810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.producer.bootstrap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-servers=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22F1A932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spring.kafka.producer.key-serializer=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.kafka.common.serialization.StringSerializer</w:t>
      </w:r>
    </w:p>
    <w:p w14:paraId="2BF4A7EA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.producer.value-serializer=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org.springframework.kafka.support.serializer.JsonSerializer</w:t>
      </w:r>
    </w:p>
    <w:p w14:paraId="63DA7570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ED83F70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 Kafka Swagger Documentation</w:t>
      </w:r>
    </w:p>
    <w:p w14:paraId="59068381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-ui.path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/index.html</w:t>
      </w:r>
    </w:p>
    <w:p w14:paraId="69EFC134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springdoc.swagger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ui.disable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-swagger-default-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true</w:t>
      </w:r>
    </w:p>
    <w:p w14:paraId="2DD3E3D3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4D7D9C3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#Application Specific Configuration</w:t>
      </w:r>
    </w:p>
    <w:p w14:paraId="57C9EBF3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kafka.shipping.out.topic.name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-shipping-topic</w:t>
      </w:r>
    </w:p>
    <w:p w14:paraId="786DA882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kafka.order.complete.topic.name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hi-IN"/>
        </w:rPr>
        <w:t>choreo</w:t>
      </w:r>
      <w:proofErr w:type="spellEnd"/>
      <w:r>
        <w:rPr>
          <w:rFonts w:ascii="Consolas" w:hAnsi="Consolas" w:cs="Consolas"/>
          <w:color w:val="2AA198"/>
          <w:sz w:val="20"/>
          <w:szCs w:val="20"/>
          <w:lang w:bidi="hi-IN"/>
        </w:rPr>
        <w:t>-order-complete-topic</w:t>
      </w:r>
    </w:p>
    <w:p w14:paraId="21E67E43" w14:textId="77777777" w:rsidR="00125A26" w:rsidRDefault="00125A26" w:rsidP="0012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kafka.cancel.ship.topic.name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saga-cancel-ship-topic</w:t>
      </w:r>
    </w:p>
    <w:p w14:paraId="3B95A08A" w14:textId="75585B3A" w:rsidR="00125A26" w:rsidRDefault="00125A26" w:rsidP="0038434E">
      <w:pPr>
        <w:rPr>
          <w:rFonts w:ascii="Consolas" w:hAnsi="Consolas" w:cs="Consolas"/>
          <w:sz w:val="20"/>
          <w:szCs w:val="20"/>
          <w:lang w:bidi="hi-IN"/>
        </w:rPr>
      </w:pPr>
    </w:p>
    <w:p w14:paraId="3B06561E" w14:textId="0B947E78" w:rsidR="00C26755" w:rsidRPr="00C26755" w:rsidRDefault="00C26755" w:rsidP="00C267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Advantages of Choreography Pattern</w:t>
      </w:r>
    </w:p>
    <w:p w14:paraId="7D228D85" w14:textId="77777777" w:rsidR="00C26755" w:rsidRPr="00C26755" w:rsidRDefault="00C26755" w:rsidP="00C2675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C26755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Good for simple workflows that require few participants and don't need a coordination logic.</w:t>
      </w:r>
    </w:p>
    <w:p w14:paraId="319C123E" w14:textId="77777777" w:rsidR="00C26755" w:rsidRPr="00C26755" w:rsidRDefault="00C26755" w:rsidP="00C2675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C26755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Doesn't require additional service implementation and maintenance.</w:t>
      </w:r>
    </w:p>
    <w:p w14:paraId="4B748FCB" w14:textId="77777777" w:rsidR="00C26755" w:rsidRPr="00C26755" w:rsidRDefault="00C26755" w:rsidP="00C2675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C26755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Doesn't introduce a single point of failure, since the responsibilities are distributed across the saga participants.</w:t>
      </w:r>
    </w:p>
    <w:p w14:paraId="55EEC20C" w14:textId="242B52D3" w:rsidR="008F0834" w:rsidRDefault="00033892" w:rsidP="008F083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Disa</w:t>
      </w:r>
      <w:r w:rsidR="008F0834" w:rsidRPr="008F0834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hi-IN"/>
        </w:rPr>
        <w:t>dvantages of Choreography Pattern</w:t>
      </w:r>
    </w:p>
    <w:p w14:paraId="1240EA45" w14:textId="77777777" w:rsidR="00943027" w:rsidRPr="00943027" w:rsidRDefault="00943027" w:rsidP="005359C7">
      <w:pPr>
        <w:numPr>
          <w:ilvl w:val="0"/>
          <w:numId w:val="3"/>
        </w:numPr>
        <w:shd w:val="clear" w:color="auto" w:fill="FFFFFF"/>
        <w:tabs>
          <w:tab w:val="clear" w:pos="720"/>
          <w:tab w:val="num" w:pos="900"/>
        </w:tabs>
        <w:spacing w:after="0" w:line="240" w:lineRule="auto"/>
        <w:ind w:left="126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Workflow can become confusing when adding new steps, as it's difficult to track which saga participants listen to which commands.</w:t>
      </w:r>
    </w:p>
    <w:p w14:paraId="5F680CC4" w14:textId="77777777" w:rsidR="00943027" w:rsidRPr="00943027" w:rsidRDefault="00943027" w:rsidP="00943027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There's a risk of cyclic dependency between saga participants because they </w:t>
      </w:r>
      <w:proofErr w:type="gramStart"/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have to</w:t>
      </w:r>
      <w:proofErr w:type="gramEnd"/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 xml:space="preserve"> consume each other's commands.</w:t>
      </w:r>
    </w:p>
    <w:p w14:paraId="23896C11" w14:textId="602F04BF" w:rsidR="00C15C0E" w:rsidRPr="002663E4" w:rsidRDefault="00943027" w:rsidP="002663E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bidi="hi-IN"/>
        </w:rPr>
      </w:pPr>
      <w:r w:rsidRPr="00943027">
        <w:rPr>
          <w:rFonts w:ascii="Segoe UI" w:eastAsia="Times New Roman" w:hAnsi="Segoe UI" w:cs="Segoe UI"/>
          <w:color w:val="171717"/>
          <w:sz w:val="24"/>
          <w:szCs w:val="24"/>
          <w:lang w:bidi="hi-IN"/>
        </w:rPr>
        <w:t>Integration testing is difficult because all services must be running to simulate a transaction.</w:t>
      </w:r>
    </w:p>
    <w:sectPr w:rsidR="00C15C0E" w:rsidRPr="002663E4" w:rsidSect="00F84140">
      <w:footerReference w:type="default" r:id="rId9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3760" w14:textId="77777777" w:rsidR="004E7C4C" w:rsidRDefault="004E7C4C" w:rsidP="00F84140">
      <w:pPr>
        <w:spacing w:after="0" w:line="240" w:lineRule="auto"/>
      </w:pPr>
      <w:r>
        <w:separator/>
      </w:r>
    </w:p>
  </w:endnote>
  <w:endnote w:type="continuationSeparator" w:id="0">
    <w:p w14:paraId="64867969" w14:textId="77777777" w:rsidR="004E7C4C" w:rsidRDefault="004E7C4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450EB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51642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F5A2" w14:textId="77777777" w:rsidR="004E7C4C" w:rsidRDefault="004E7C4C" w:rsidP="00F84140">
      <w:pPr>
        <w:spacing w:after="0" w:line="240" w:lineRule="auto"/>
      </w:pPr>
      <w:r>
        <w:separator/>
      </w:r>
    </w:p>
  </w:footnote>
  <w:footnote w:type="continuationSeparator" w:id="0">
    <w:p w14:paraId="2052222B" w14:textId="77777777" w:rsidR="004E7C4C" w:rsidRDefault="004E7C4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EB3"/>
    <w:multiLevelType w:val="hybridMultilevel"/>
    <w:tmpl w:val="B2E8108C"/>
    <w:lvl w:ilvl="0" w:tplc="923C8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4FE"/>
    <w:multiLevelType w:val="multilevel"/>
    <w:tmpl w:val="A3A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E40EB"/>
    <w:multiLevelType w:val="multilevel"/>
    <w:tmpl w:val="969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818879">
    <w:abstractNumId w:val="0"/>
  </w:num>
  <w:num w:numId="2" w16cid:durableId="537860453">
    <w:abstractNumId w:val="2"/>
  </w:num>
  <w:num w:numId="3" w16cid:durableId="70845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6B"/>
    <w:rsid w:val="0000674D"/>
    <w:rsid w:val="000150B4"/>
    <w:rsid w:val="00033892"/>
    <w:rsid w:val="0008143B"/>
    <w:rsid w:val="000D2CE4"/>
    <w:rsid w:val="000E6BEA"/>
    <w:rsid w:val="00125A26"/>
    <w:rsid w:val="0014368E"/>
    <w:rsid w:val="001676B4"/>
    <w:rsid w:val="001E225A"/>
    <w:rsid w:val="00252AF6"/>
    <w:rsid w:val="00256A99"/>
    <w:rsid w:val="002663E4"/>
    <w:rsid w:val="00274867"/>
    <w:rsid w:val="00275D69"/>
    <w:rsid w:val="0028189B"/>
    <w:rsid w:val="00283840"/>
    <w:rsid w:val="0038434E"/>
    <w:rsid w:val="003A0B53"/>
    <w:rsid w:val="003A2627"/>
    <w:rsid w:val="003E678C"/>
    <w:rsid w:val="00433066"/>
    <w:rsid w:val="00465E86"/>
    <w:rsid w:val="00483A43"/>
    <w:rsid w:val="00493C3D"/>
    <w:rsid w:val="004D704D"/>
    <w:rsid w:val="004E7C4C"/>
    <w:rsid w:val="005273CF"/>
    <w:rsid w:val="005359C7"/>
    <w:rsid w:val="00535A29"/>
    <w:rsid w:val="00563085"/>
    <w:rsid w:val="005658E0"/>
    <w:rsid w:val="0058159B"/>
    <w:rsid w:val="005954D4"/>
    <w:rsid w:val="005A538A"/>
    <w:rsid w:val="005B1F3E"/>
    <w:rsid w:val="005C512B"/>
    <w:rsid w:val="005D48C0"/>
    <w:rsid w:val="00601A0C"/>
    <w:rsid w:val="0065062C"/>
    <w:rsid w:val="00681694"/>
    <w:rsid w:val="006B7804"/>
    <w:rsid w:val="006E59F6"/>
    <w:rsid w:val="006E62EB"/>
    <w:rsid w:val="00714541"/>
    <w:rsid w:val="00714E40"/>
    <w:rsid w:val="007568D3"/>
    <w:rsid w:val="00791ED3"/>
    <w:rsid w:val="007C297C"/>
    <w:rsid w:val="00817F48"/>
    <w:rsid w:val="0082294B"/>
    <w:rsid w:val="00826FF2"/>
    <w:rsid w:val="00881B99"/>
    <w:rsid w:val="008F0834"/>
    <w:rsid w:val="00941358"/>
    <w:rsid w:val="00943027"/>
    <w:rsid w:val="009459AE"/>
    <w:rsid w:val="009633CA"/>
    <w:rsid w:val="009A6103"/>
    <w:rsid w:val="009D3F96"/>
    <w:rsid w:val="009E394A"/>
    <w:rsid w:val="00A019F3"/>
    <w:rsid w:val="00A04569"/>
    <w:rsid w:val="00A11218"/>
    <w:rsid w:val="00A11FA5"/>
    <w:rsid w:val="00A15A75"/>
    <w:rsid w:val="00A57F83"/>
    <w:rsid w:val="00AB1767"/>
    <w:rsid w:val="00B6403B"/>
    <w:rsid w:val="00B8473D"/>
    <w:rsid w:val="00B97A36"/>
    <w:rsid w:val="00BB6400"/>
    <w:rsid w:val="00C15C0E"/>
    <w:rsid w:val="00C26755"/>
    <w:rsid w:val="00C31770"/>
    <w:rsid w:val="00C72C67"/>
    <w:rsid w:val="00C810F0"/>
    <w:rsid w:val="00C95C90"/>
    <w:rsid w:val="00CA7180"/>
    <w:rsid w:val="00CB1562"/>
    <w:rsid w:val="00CD01A3"/>
    <w:rsid w:val="00CD2F78"/>
    <w:rsid w:val="00CE6FBE"/>
    <w:rsid w:val="00D0155F"/>
    <w:rsid w:val="00D26F34"/>
    <w:rsid w:val="00D45B55"/>
    <w:rsid w:val="00D8436B"/>
    <w:rsid w:val="00D9269B"/>
    <w:rsid w:val="00DC3407"/>
    <w:rsid w:val="00DC4321"/>
    <w:rsid w:val="00DC4A4C"/>
    <w:rsid w:val="00E376A6"/>
    <w:rsid w:val="00E75C8E"/>
    <w:rsid w:val="00F055CE"/>
    <w:rsid w:val="00F14BFC"/>
    <w:rsid w:val="00F24716"/>
    <w:rsid w:val="00F34055"/>
    <w:rsid w:val="00F4383C"/>
    <w:rsid w:val="00F55BD1"/>
    <w:rsid w:val="00F84140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45587"/>
  <w15:chartTrackingRefBased/>
  <w15:docId w15:val="{041831CD-4F33-477A-8591-BBCF90AF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34"/>
  </w:style>
  <w:style w:type="paragraph" w:styleId="Heading4">
    <w:name w:val="heading 4"/>
    <w:basedOn w:val="Normal"/>
    <w:link w:val="Heading4Char"/>
    <w:uiPriority w:val="9"/>
    <w:qFormat/>
    <w:rsid w:val="00C267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04D"/>
    <w:pPr>
      <w:ind w:left="720"/>
      <w:contextualSpacing/>
    </w:pPr>
  </w:style>
  <w:style w:type="paragraph" w:styleId="NoSpacing">
    <w:name w:val="No Spacing"/>
    <w:uiPriority w:val="1"/>
    <w:qFormat/>
    <w:rsid w:val="00252AF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26755"/>
    <w:rPr>
      <w:rFonts w:ascii="Times New Roman" w:eastAsia="Times New Roman" w:hAnsi="Times New Roman" w:cs="Times New Roman"/>
      <w:b/>
      <w:bCs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93</TotalTime>
  <Pages>10</Pages>
  <Words>2822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155</cp:revision>
  <dcterms:created xsi:type="dcterms:W3CDTF">2022-07-09T12:29:00Z</dcterms:created>
  <dcterms:modified xsi:type="dcterms:W3CDTF">2022-10-02T14:25:00Z</dcterms:modified>
</cp:coreProperties>
</file>