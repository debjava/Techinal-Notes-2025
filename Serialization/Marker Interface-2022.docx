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B805" w14:textId="571C2D90" w:rsidR="00C31770" w:rsidRPr="00B179C8" w:rsidRDefault="00D53285" w:rsidP="0010610E">
      <w:pPr>
        <w:pStyle w:val="Title"/>
        <w:ind w:left="1440" w:firstLine="720"/>
        <w:rPr>
          <w:b/>
          <w:bCs/>
          <w:sz w:val="48"/>
          <w:szCs w:val="48"/>
          <w:u w:val="single"/>
        </w:rPr>
      </w:pPr>
      <w:r w:rsidRPr="00B179C8">
        <w:rPr>
          <w:b/>
          <w:bCs/>
          <w:sz w:val="44"/>
          <w:szCs w:val="44"/>
          <w:u w:val="single"/>
        </w:rPr>
        <w:t>Marker Interface</w:t>
      </w:r>
      <w:r w:rsidR="0010610E" w:rsidRPr="00B179C8">
        <w:rPr>
          <w:b/>
          <w:bCs/>
          <w:sz w:val="44"/>
          <w:szCs w:val="44"/>
          <w:u w:val="single"/>
        </w:rPr>
        <w:t xml:space="preserve"> - 2022</w:t>
      </w:r>
    </w:p>
    <w:p w14:paraId="53F2A448" w14:textId="5718DDE5" w:rsidR="00D53285" w:rsidRDefault="002D3B6A" w:rsidP="0000674D">
      <w:pPr>
        <w:rPr>
          <w:rFonts w:ascii="Palatino Linotype" w:hAnsi="Palatino Linotype"/>
        </w:rPr>
      </w:pPr>
      <w:r w:rsidRPr="00CE1CB4">
        <w:rPr>
          <w:rFonts w:ascii="Palatino Linotype" w:hAnsi="Palatino Linotype"/>
        </w:rPr>
        <w:t>Marker interface is a design concept where we can perform operation based upon the type of objects. Example Serializable, Cloneable</w:t>
      </w:r>
      <w:r w:rsidR="00CE1CB4">
        <w:rPr>
          <w:rFonts w:ascii="Palatino Linotype" w:hAnsi="Palatino Linotype"/>
        </w:rPr>
        <w:t xml:space="preserve">. </w:t>
      </w:r>
      <w:r w:rsidR="00816197" w:rsidRPr="00816197">
        <w:rPr>
          <w:rFonts w:ascii="Palatino Linotype" w:hAnsi="Palatino Linotype"/>
          <w:b/>
          <w:bCs/>
        </w:rPr>
        <w:t>It is a specification or specialization inside a generalization</w:t>
      </w:r>
      <w:r w:rsidR="00816197">
        <w:rPr>
          <w:rFonts w:ascii="Palatino Linotype" w:hAnsi="Palatino Linotype"/>
        </w:rPr>
        <w:t>.</w:t>
      </w:r>
      <w:r w:rsidR="00EB26C5">
        <w:rPr>
          <w:rFonts w:ascii="Palatino Linotype" w:hAnsi="Palatino Linotype"/>
        </w:rPr>
        <w:t xml:space="preserve"> Let us take an example:</w:t>
      </w:r>
    </w:p>
    <w:p w14:paraId="70057441" w14:textId="0AD7C5BF" w:rsidR="00EB26C5" w:rsidRDefault="003808FF" w:rsidP="0000674D">
      <w:pPr>
        <w:rPr>
          <w:rFonts w:ascii="Palatino Linotype" w:hAnsi="Palatino Linotype"/>
        </w:rPr>
      </w:pPr>
      <w:r w:rsidRPr="003808FF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6CB641" wp14:editId="6389C910">
                <wp:simplePos x="0" y="0"/>
                <wp:positionH relativeFrom="column">
                  <wp:posOffset>2533650</wp:posOffset>
                </wp:positionH>
                <wp:positionV relativeFrom="paragraph">
                  <wp:posOffset>268605</wp:posOffset>
                </wp:positionV>
                <wp:extent cx="3575050" cy="62230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0DC45" w14:textId="77777777" w:rsidR="003808FF" w:rsidRDefault="003808FF" w:rsidP="003808F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</w:rPr>
                              <w:t xml:space="preserve">Criminal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implements </w:t>
                            </w:r>
                            <w:r>
                              <w:rPr>
                                <w:color w:val="000000"/>
                              </w:rPr>
                              <w:t>Killable {</w:t>
                            </w:r>
                          </w:p>
                          <w:p w14:paraId="6173653F" w14:textId="70329090" w:rsidR="003808FF" w:rsidRDefault="003808FF" w:rsidP="003808F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678A10BB" w14:textId="1E4807C7" w:rsidR="003808FF" w:rsidRDefault="003808FF" w:rsidP="00380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CB6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5pt;margin-top:21.15pt;width:281.5pt;height: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">
                <v:textbox>
                  <w:txbxContent>
                    <w:p w14:paraId="5EE0DC45" w14:textId="77777777" w:rsidR="003808FF" w:rsidRDefault="003808FF" w:rsidP="003808F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public class </w:t>
                      </w:r>
                      <w:r>
                        <w:rPr>
                          <w:color w:val="000000"/>
                        </w:rPr>
                        <w:t xml:space="preserve">Criminal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implements </w:t>
                      </w:r>
                      <w:r>
                        <w:rPr>
                          <w:color w:val="000000"/>
                        </w:rPr>
                        <w:t>Killable {</w:t>
                      </w:r>
                    </w:p>
                    <w:p w14:paraId="6173653F" w14:textId="70329090" w:rsidR="003808FF" w:rsidRDefault="003808FF" w:rsidP="003808F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  <w:p w14:paraId="678A10BB" w14:textId="1E4807C7" w:rsidR="003808FF" w:rsidRDefault="003808FF" w:rsidP="003808FF"/>
                  </w:txbxContent>
                </v:textbox>
                <w10:wrap type="square"/>
              </v:shape>
            </w:pict>
          </mc:Fallback>
        </mc:AlternateContent>
      </w:r>
      <w:r w:rsidRPr="003808FF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0ED81E" wp14:editId="2C4A7EC3">
                <wp:simplePos x="0" y="0"/>
                <wp:positionH relativeFrom="column">
                  <wp:posOffset>6350</wp:posOffset>
                </wp:positionH>
                <wp:positionV relativeFrom="paragraph">
                  <wp:posOffset>268605</wp:posOffset>
                </wp:positionV>
                <wp:extent cx="2324100" cy="6223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E74D" w14:textId="461798EB" w:rsidR="003808FF" w:rsidRPr="00067F9A" w:rsidRDefault="003808FF" w:rsidP="003808F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067F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public interface </w:t>
                            </w:r>
                            <w:r w:rsidRPr="00067F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Killable {</w:t>
                            </w:r>
                            <w:r w:rsidRPr="00067F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067F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7902FF61" w14:textId="401D7B7F" w:rsidR="003808FF" w:rsidRDefault="00380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D81E" id="_x0000_s1027" type="#_x0000_t202" style="position:absolute;margin-left:.5pt;margin-top:21.15pt;width:183pt;height: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">
                <v:textbox>
                  <w:txbxContent>
                    <w:p w14:paraId="3C43E74D" w14:textId="461798EB" w:rsidR="003808FF" w:rsidRPr="00067F9A" w:rsidRDefault="003808FF" w:rsidP="003808F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067F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public interface </w:t>
                      </w:r>
                      <w:r w:rsidRPr="00067F9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Killable {</w:t>
                      </w:r>
                      <w:r w:rsidRPr="00067F9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067F9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7902FF61" w14:textId="401D7B7F" w:rsidR="003808FF" w:rsidRDefault="003808FF"/>
                  </w:txbxContent>
                </v:textbox>
                <w10:wrap type="square"/>
              </v:shape>
            </w:pict>
          </mc:Fallback>
        </mc:AlternateContent>
      </w:r>
      <w:r w:rsidR="00EB26C5">
        <w:rPr>
          <w:rFonts w:ascii="Palatino Linotype" w:hAnsi="Palatino Linotype"/>
        </w:rPr>
        <w:t>A criminal will be killed by encounter specialist.</w:t>
      </w:r>
      <w:r w:rsidR="00717C5D">
        <w:rPr>
          <w:rFonts w:ascii="Palatino Linotype" w:hAnsi="Palatino Linotype"/>
        </w:rPr>
        <w:t xml:space="preserve"> So criminal implements Killable interface.</w:t>
      </w:r>
    </w:p>
    <w:p w14:paraId="007F04D6" w14:textId="5BAB23DC" w:rsidR="00175542" w:rsidRDefault="00175542" w:rsidP="0000674D">
      <w:pPr>
        <w:rPr>
          <w:rFonts w:ascii="Palatino Linotype" w:hAnsi="Palatino Linotype"/>
        </w:rPr>
      </w:pPr>
    </w:p>
    <w:p w14:paraId="448453AF" w14:textId="238B26AC" w:rsidR="00175542" w:rsidRDefault="00175542" w:rsidP="0000674D">
      <w:pPr>
        <w:rPr>
          <w:rFonts w:ascii="Palatino Linotype" w:hAnsi="Palatino Linotype"/>
        </w:rPr>
      </w:pPr>
    </w:p>
    <w:p w14:paraId="5FB6ABE0" w14:textId="77777777" w:rsidR="00067F9A" w:rsidRDefault="00067F9A" w:rsidP="00067F9A">
      <w:pPr>
        <w:pStyle w:val="HTMLPreformatted"/>
        <w:shd w:val="clear" w:color="auto" w:fill="FFFFFF"/>
        <w:rPr>
          <w:color w:val="000000"/>
        </w:rPr>
      </w:pPr>
    </w:p>
    <w:p w14:paraId="37287FD3" w14:textId="1CB7BDFF" w:rsidR="00067F9A" w:rsidRDefault="00067F9A" w:rsidP="00067F9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Killer {</w:t>
      </w:r>
      <w:r w:rsidR="003B3E11">
        <w:rPr>
          <w:color w:val="000000"/>
        </w:rPr>
        <w:t xml:space="preserve"> </w:t>
      </w:r>
      <w:r w:rsidR="003B3E11" w:rsidRPr="003B3E11">
        <w:rPr>
          <w:color w:val="000000"/>
        </w:rPr>
        <w:sym w:font="Wingdings" w:char="F0E8"/>
      </w:r>
      <w:r w:rsidR="003B3E11">
        <w:rPr>
          <w:color w:val="000000"/>
        </w:rPr>
        <w:t xml:space="preserve"> Similarly </w:t>
      </w:r>
      <w:r w:rsidR="003B3E11" w:rsidRPr="003B3E11">
        <w:rPr>
          <w:b/>
          <w:bCs/>
          <w:color w:val="000000"/>
        </w:rPr>
        <w:t>Perishable</w:t>
      </w:r>
      <w:r w:rsidR="003B3E11">
        <w:rPr>
          <w:color w:val="000000"/>
        </w:rPr>
        <w:t xml:space="preserve"> and </w:t>
      </w:r>
      <w:proofErr w:type="spellStart"/>
      <w:r w:rsidR="003B3E11" w:rsidRPr="003B3E11">
        <w:rPr>
          <w:b/>
          <w:bCs/>
          <w:color w:val="000000"/>
        </w:rPr>
        <w:t>NonPerishable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gramStart"/>
      <w:r>
        <w:rPr>
          <w:color w:val="000000"/>
        </w:rPr>
        <w:t>kill(</w:t>
      </w:r>
      <w:proofErr w:type="gramEnd"/>
      <w:r>
        <w:rPr>
          <w:color w:val="000000"/>
        </w:rPr>
        <w:t>Object obj)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(obj </w:t>
      </w:r>
      <w:proofErr w:type="spellStart"/>
      <w:r>
        <w:rPr>
          <w:b/>
          <w:bCs/>
          <w:color w:val="000080"/>
        </w:rPr>
        <w:t>instanceof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Killable)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"Criminal will be killed..."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263FDB9" w14:textId="6DACE486" w:rsidR="00D27F5D" w:rsidRPr="00600014" w:rsidRDefault="00D27F5D" w:rsidP="0000674D">
      <w:pPr>
        <w:rPr>
          <w:rFonts w:ascii="Palatino Linotype" w:hAnsi="Palatino Linotype"/>
          <w:b/>
          <w:bCs/>
        </w:rPr>
      </w:pPr>
      <w:r w:rsidRPr="00600014">
        <w:rPr>
          <w:rFonts w:ascii="Palatino Linotype" w:hAnsi="Palatino Linotype"/>
          <w:b/>
          <w:bCs/>
        </w:rPr>
        <w:t>Examples of Marker Interfaces</w:t>
      </w:r>
    </w:p>
    <w:p w14:paraId="1CC7CA9D" w14:textId="6BA1FE1F" w:rsidR="00D27F5D" w:rsidRPr="00AF3C34" w:rsidRDefault="00D27F5D" w:rsidP="00AF3C3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AF3C34">
        <w:rPr>
          <w:rFonts w:ascii="Palatino Linotype" w:hAnsi="Palatino Linotype"/>
          <w:b/>
          <w:bCs/>
        </w:rPr>
        <w:t>Serializable</w:t>
      </w:r>
    </w:p>
    <w:p w14:paraId="409EEC23" w14:textId="108ED27B" w:rsidR="00D27F5D" w:rsidRPr="00AF3C34" w:rsidRDefault="00D27F5D" w:rsidP="00AF3C3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AF3C34">
        <w:rPr>
          <w:rFonts w:ascii="Palatino Linotype" w:hAnsi="Palatino Linotype"/>
          <w:b/>
          <w:bCs/>
        </w:rPr>
        <w:t>Cloneable</w:t>
      </w:r>
    </w:p>
    <w:p w14:paraId="522D8436" w14:textId="662E2E9C" w:rsidR="00D27F5D" w:rsidRPr="00AF3C34" w:rsidRDefault="00D27F5D" w:rsidP="00AF3C3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proofErr w:type="spellStart"/>
      <w:r w:rsidRPr="00AF3C34">
        <w:rPr>
          <w:rFonts w:ascii="Palatino Linotype" w:hAnsi="Palatino Linotype"/>
          <w:b/>
          <w:bCs/>
        </w:rPr>
        <w:t>RandomAccess</w:t>
      </w:r>
      <w:proofErr w:type="spellEnd"/>
    </w:p>
    <w:p w14:paraId="14BF1408" w14:textId="306992E8" w:rsidR="00D27F5D" w:rsidRDefault="00B64528" w:rsidP="0000674D">
      <w:pPr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Similarly</w:t>
      </w:r>
      <w:proofErr w:type="gramEnd"/>
      <w:r>
        <w:rPr>
          <w:rFonts w:ascii="Palatino Linotype" w:hAnsi="Palatino Linotype"/>
        </w:rPr>
        <w:t xml:space="preserve"> you can take example of Vegetarian and Non-Vegetarian food, both can be Marker Interfaces.</w:t>
      </w:r>
    </w:p>
    <w:p w14:paraId="2B933FFF" w14:textId="23CF8309" w:rsidR="00AF3C34" w:rsidRDefault="001C389B" w:rsidP="0000674D">
      <w:pPr>
        <w:rPr>
          <w:rFonts w:ascii="Palatino Linotype" w:hAnsi="Palatino Linotype"/>
        </w:rPr>
      </w:pPr>
      <w:r w:rsidRPr="001C389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6B7A3" wp14:editId="476AFC16">
                <wp:simplePos x="0" y="0"/>
                <wp:positionH relativeFrom="column">
                  <wp:posOffset>2997200</wp:posOffset>
                </wp:positionH>
                <wp:positionV relativeFrom="paragraph">
                  <wp:posOffset>15875</wp:posOffset>
                </wp:positionV>
                <wp:extent cx="2654300" cy="590550"/>
                <wp:effectExtent l="0" t="0" r="1270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55B60" w14:textId="1D3DDB0F" w:rsidR="001C389B" w:rsidRPr="001C389B" w:rsidRDefault="001C389B" w:rsidP="001C38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proofErr w:type="spellStart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NonVagitarian</w:t>
                            </w:r>
                            <w:proofErr w:type="spellEnd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B7A3" id="Text Box 3" o:spid="_x0000_s1028" type="#_x0000_t202" style="position:absolute;margin-left:236pt;margin-top:1.25pt;width:209pt;height:4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">
                <v:textbox>
                  <w:txbxContent>
                    <w:p w14:paraId="3B855B60" w14:textId="1D3DDB0F" w:rsidR="001C389B" w:rsidRPr="001C389B" w:rsidRDefault="001C389B" w:rsidP="001C38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interface </w:t>
                      </w:r>
                      <w:proofErr w:type="spellStart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NonVagitarian</w:t>
                      </w:r>
                      <w:proofErr w:type="spellEnd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389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D6B877" wp14:editId="57C356DA">
                <wp:simplePos x="0" y="0"/>
                <wp:positionH relativeFrom="column">
                  <wp:posOffset>50800</wp:posOffset>
                </wp:positionH>
                <wp:positionV relativeFrom="paragraph">
                  <wp:posOffset>15875</wp:posOffset>
                </wp:positionV>
                <wp:extent cx="2482850" cy="59055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62055" w14:textId="3905C841" w:rsidR="001C389B" w:rsidRPr="001C389B" w:rsidRDefault="001C38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Vegetarian {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B877" id="_x0000_s1029" type="#_x0000_t202" style="position:absolute;margin-left:4pt;margin-top:1.25pt;width:195.5pt;height:4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">
                <v:textbox>
                  <w:txbxContent>
                    <w:p w14:paraId="4F462055" w14:textId="3905C841" w:rsidR="001C389B" w:rsidRPr="001C389B" w:rsidRDefault="001C38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interface 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Vegetarian {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93A0B6" w14:textId="6E50BED6" w:rsidR="00B21935" w:rsidRDefault="00B21935" w:rsidP="0000674D">
      <w:pPr>
        <w:rPr>
          <w:rFonts w:ascii="Palatino Linotype" w:hAnsi="Palatino Linotype"/>
        </w:rPr>
      </w:pPr>
      <w:r w:rsidRPr="001C389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0F211" wp14:editId="0F15747E">
                <wp:simplePos x="0" y="0"/>
                <wp:positionH relativeFrom="column">
                  <wp:posOffset>-88900</wp:posOffset>
                </wp:positionH>
                <wp:positionV relativeFrom="paragraph">
                  <wp:posOffset>440690</wp:posOffset>
                </wp:positionV>
                <wp:extent cx="3479800" cy="1079500"/>
                <wp:effectExtent l="0" t="0" r="2540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CDF9" w14:textId="7A9CEFDB" w:rsidR="001C389B" w:rsidRPr="001C389B" w:rsidRDefault="001C389B" w:rsidP="001C38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Cow {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gramStart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Object obj) {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if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(obj </w:t>
                            </w:r>
                            <w:proofErr w:type="spellStart"/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Vegetarian)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out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"Cow eat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F211" id="Text Box 4" o:spid="_x0000_s1030" type="#_x0000_t202" style="position:absolute;margin-left:-7pt;margin-top:34.7pt;width:274pt;height: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avFAIAACcEAAAOAAAAZHJzL2Uyb0RvYy54bWysU9tu2zAMfR+wfxD0vtjJkrUx4hRdugwD&#10;ugvQ7QMUWY6FyaJGKbGzrx8lu2l2exmmB4EUqUPykFzd9K1hR4Vegy35dJJzpqyEStt9yb983r64&#10;5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">
                <v:textbox>
                  <w:txbxContent>
                    <w:p w14:paraId="6677CDF9" w14:textId="7A9CEFDB" w:rsidR="001C389B" w:rsidRPr="001C389B" w:rsidRDefault="001C389B" w:rsidP="001C38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class 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Cow {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void </w:t>
                      </w:r>
                      <w:proofErr w:type="gramStart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eat(</w:t>
                      </w:r>
                      <w:proofErr w:type="gramEnd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Object obj) {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if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(obj </w:t>
                      </w:r>
                      <w:proofErr w:type="spellStart"/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Vegetarian)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out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"Cow eat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s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0A5" w:rsidRPr="001C389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E74422" wp14:editId="0C554F3C">
                <wp:simplePos x="0" y="0"/>
                <wp:positionH relativeFrom="column">
                  <wp:posOffset>3479800</wp:posOffset>
                </wp:positionH>
                <wp:positionV relativeFrom="paragraph">
                  <wp:posOffset>440690</wp:posOffset>
                </wp:positionV>
                <wp:extent cx="3638550" cy="1060450"/>
                <wp:effectExtent l="0" t="0" r="1905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BE59A" w14:textId="34CD7C3A" w:rsidR="001C389B" w:rsidRPr="001C389B" w:rsidRDefault="001C389B" w:rsidP="001C38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Tiger {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gramStart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Object obj) {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if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(obj </w:t>
                            </w:r>
                            <w:proofErr w:type="spellStart"/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NonVagitarian</w:t>
                            </w:r>
                            <w:proofErr w:type="spellEnd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out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"Tiger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eat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</w:t>
                            </w:r>
                            <w:r w:rsidRPr="001C389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C38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4422" id="Text Box 5" o:spid="_x0000_s1031" type="#_x0000_t202" style="position:absolute;margin-left:274pt;margin-top:34.7pt;width:286.5pt;height:8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">
                <v:textbox>
                  <w:txbxContent>
                    <w:p w14:paraId="696BE59A" w14:textId="34CD7C3A" w:rsidR="001C389B" w:rsidRPr="001C389B" w:rsidRDefault="001C389B" w:rsidP="001C38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class 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Tiger {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void </w:t>
                      </w:r>
                      <w:proofErr w:type="gramStart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eat(</w:t>
                      </w:r>
                      <w:proofErr w:type="gramEnd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Object obj) {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if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(obj </w:t>
                      </w:r>
                      <w:proofErr w:type="spellStart"/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NonVagitarian</w:t>
                      </w:r>
                      <w:proofErr w:type="spellEnd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out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"Tiger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eat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s</w:t>
                      </w:r>
                      <w:r w:rsidRPr="001C389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C38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FFDF1" w14:textId="77777777" w:rsidR="00B21935" w:rsidRDefault="00B21935" w:rsidP="0000674D">
      <w:pPr>
        <w:rPr>
          <w:rFonts w:ascii="Palatino Linotype" w:hAnsi="Palatino Linotype"/>
        </w:rPr>
      </w:pPr>
    </w:p>
    <w:p w14:paraId="6EF263E2" w14:textId="5B52F28D" w:rsidR="00875065" w:rsidRDefault="00875065" w:rsidP="0000674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Similarly, you can define Marker Interfaces like </w:t>
      </w:r>
      <w:proofErr w:type="spellStart"/>
      <w:r w:rsidRPr="002E19B9">
        <w:rPr>
          <w:rFonts w:ascii="Palatino Linotype" w:hAnsi="Palatino Linotype"/>
          <w:b/>
          <w:bCs/>
        </w:rPr>
        <w:t>NoIncomeGroup</w:t>
      </w:r>
      <w:proofErr w:type="spellEnd"/>
      <w:r>
        <w:rPr>
          <w:rFonts w:ascii="Palatino Linotype" w:hAnsi="Palatino Linotype"/>
        </w:rPr>
        <w:t xml:space="preserve"> and </w:t>
      </w:r>
      <w:proofErr w:type="spellStart"/>
      <w:r w:rsidRPr="002E19B9">
        <w:rPr>
          <w:rFonts w:ascii="Palatino Linotype" w:hAnsi="Palatino Linotype"/>
          <w:b/>
          <w:bCs/>
        </w:rPr>
        <w:t>TaxableGroup</w:t>
      </w:r>
      <w:proofErr w:type="spellEnd"/>
      <w:r>
        <w:rPr>
          <w:rFonts w:ascii="Palatino Linotype" w:hAnsi="Palatino Linotype"/>
        </w:rPr>
        <w:t xml:space="preserve"> to provide subsidy for an item provided by Government.</w:t>
      </w:r>
    </w:p>
    <w:p w14:paraId="5C9A817C" w14:textId="10139BE6" w:rsidR="00343918" w:rsidRDefault="00343918" w:rsidP="0000674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you </w:t>
      </w:r>
      <w:proofErr w:type="gramStart"/>
      <w:r>
        <w:rPr>
          <w:rFonts w:ascii="Palatino Linotype" w:hAnsi="Palatino Linotype"/>
        </w:rPr>
        <w:t>look into</w:t>
      </w:r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ObjectOutputStream</w:t>
      </w:r>
      <w:proofErr w:type="spellEnd"/>
      <w:r>
        <w:rPr>
          <w:rFonts w:ascii="Palatino Linotype" w:hAnsi="Palatino Linotype"/>
        </w:rPr>
        <w:t xml:space="preserve"> class, the implementation is given like this.</w:t>
      </w:r>
    </w:p>
    <w:p w14:paraId="09F3C11F" w14:textId="77777777" w:rsidR="00343918" w:rsidRDefault="00343918" w:rsidP="0034391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 xml:space="preserve">writeObject0(Object obj,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unshared)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(obj </w:t>
      </w:r>
      <w:proofErr w:type="spellStart"/>
      <w:r>
        <w:rPr>
          <w:b/>
          <w:bCs/>
          <w:color w:val="000080"/>
        </w:rPr>
        <w:t>instanceof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Serializable) {</w:t>
      </w:r>
      <w:r>
        <w:rPr>
          <w:color w:val="000000"/>
        </w:rPr>
        <w:br/>
        <w:t xml:space="preserve">        </w:t>
      </w:r>
      <w:proofErr w:type="spellStart"/>
      <w:proofErr w:type="gramStart"/>
      <w:r>
        <w:rPr>
          <w:color w:val="000000"/>
        </w:rPr>
        <w:t>writeOrdinaryObject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obj, desc, unshared);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NotSerializableException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AE4A7DD" w14:textId="491A0137" w:rsidR="007C0FF6" w:rsidRDefault="00113718" w:rsidP="0000674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 case of </w:t>
      </w:r>
      <w:proofErr w:type="spellStart"/>
      <w:r w:rsidRPr="00113718">
        <w:rPr>
          <w:rFonts w:ascii="Palatino Linotype" w:hAnsi="Palatino Linotype"/>
          <w:b/>
          <w:bCs/>
        </w:rPr>
        <w:t>AbstractList</w:t>
      </w:r>
      <w:proofErr w:type="spellEnd"/>
      <w:r>
        <w:rPr>
          <w:rFonts w:ascii="Palatino Linotype" w:hAnsi="Palatino Linotype"/>
        </w:rPr>
        <w:t xml:space="preserve"> class, the implementation is given like this.</w:t>
      </w:r>
    </w:p>
    <w:p w14:paraId="22B793D8" w14:textId="7EABCEA4" w:rsidR="009830C0" w:rsidRPr="00341E17" w:rsidRDefault="00113718" w:rsidP="00341E1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</w:t>
      </w:r>
      <w:r>
        <w:rPr>
          <w:color w:val="20999D"/>
        </w:rPr>
        <w:t>E</w:t>
      </w: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subList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fromIndex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toIndex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000000"/>
        </w:rPr>
        <w:t>subListRangeCheck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fromIndex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toIndex</w:t>
      </w:r>
      <w:proofErr w:type="spellEnd"/>
      <w:r>
        <w:rPr>
          <w:color w:val="000000"/>
        </w:rPr>
        <w:t>, size());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this </w:t>
      </w:r>
      <w:proofErr w:type="spellStart"/>
      <w:r>
        <w:rPr>
          <w:b/>
          <w:bCs/>
          <w:color w:val="000080"/>
        </w:rPr>
        <w:t>instanceof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RandomAccess</w:t>
      </w:r>
      <w:proofErr w:type="spellEnd"/>
      <w:r>
        <w:rPr>
          <w:color w:val="000000"/>
        </w:rPr>
        <w:t xml:space="preserve"> ?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RandomAccessSubList</w:t>
      </w:r>
      <w:proofErr w:type="spellEnd"/>
      <w:r>
        <w:rPr>
          <w:color w:val="000000"/>
        </w:rPr>
        <w:t>&lt;&gt;(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fromIndex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toIndex</w:t>
      </w:r>
      <w:proofErr w:type="spellEnd"/>
      <w:r>
        <w:rPr>
          <w:color w:val="000000"/>
        </w:rPr>
        <w:t>) 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SubList</w:t>
      </w:r>
      <w:proofErr w:type="spellEnd"/>
      <w:r>
        <w:rPr>
          <w:color w:val="000000"/>
        </w:rPr>
        <w:t>&lt;&gt;(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fromIndex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toIndex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>}</w:t>
      </w:r>
    </w:p>
    <w:sectPr w:rsidR="009830C0" w:rsidRPr="00341E17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631A" w14:textId="77777777" w:rsidR="00573BEF" w:rsidRDefault="00573BEF" w:rsidP="00F84140">
      <w:pPr>
        <w:spacing w:after="0" w:line="240" w:lineRule="auto"/>
      </w:pPr>
      <w:r>
        <w:separator/>
      </w:r>
    </w:p>
  </w:endnote>
  <w:endnote w:type="continuationSeparator" w:id="0">
    <w:p w14:paraId="7E346BF9" w14:textId="77777777" w:rsidR="00573BEF" w:rsidRDefault="00573BEF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16E4A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4E656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F620" w14:textId="77777777" w:rsidR="00573BEF" w:rsidRDefault="00573BEF" w:rsidP="00F84140">
      <w:pPr>
        <w:spacing w:after="0" w:line="240" w:lineRule="auto"/>
      </w:pPr>
      <w:r>
        <w:separator/>
      </w:r>
    </w:p>
  </w:footnote>
  <w:footnote w:type="continuationSeparator" w:id="0">
    <w:p w14:paraId="2D7FA0C4" w14:textId="77777777" w:rsidR="00573BEF" w:rsidRDefault="00573BEF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D05F8"/>
    <w:multiLevelType w:val="hybridMultilevel"/>
    <w:tmpl w:val="3E88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7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85"/>
    <w:rsid w:val="0000674D"/>
    <w:rsid w:val="00067F9A"/>
    <w:rsid w:val="0010610E"/>
    <w:rsid w:val="00113718"/>
    <w:rsid w:val="00175542"/>
    <w:rsid w:val="001C389B"/>
    <w:rsid w:val="002D3B6A"/>
    <w:rsid w:val="002E19B9"/>
    <w:rsid w:val="00341E17"/>
    <w:rsid w:val="00343918"/>
    <w:rsid w:val="003808FF"/>
    <w:rsid w:val="003B3E11"/>
    <w:rsid w:val="00535A29"/>
    <w:rsid w:val="005400A5"/>
    <w:rsid w:val="00573BEF"/>
    <w:rsid w:val="00600014"/>
    <w:rsid w:val="0065062C"/>
    <w:rsid w:val="006E62EB"/>
    <w:rsid w:val="00717C5D"/>
    <w:rsid w:val="007C0FF6"/>
    <w:rsid w:val="00816197"/>
    <w:rsid w:val="00875065"/>
    <w:rsid w:val="00881B99"/>
    <w:rsid w:val="009830C0"/>
    <w:rsid w:val="00AF3C34"/>
    <w:rsid w:val="00B179C8"/>
    <w:rsid w:val="00B21935"/>
    <w:rsid w:val="00B64528"/>
    <w:rsid w:val="00BE0CAD"/>
    <w:rsid w:val="00C31770"/>
    <w:rsid w:val="00CE1CB4"/>
    <w:rsid w:val="00D27F5D"/>
    <w:rsid w:val="00D53285"/>
    <w:rsid w:val="00DC3407"/>
    <w:rsid w:val="00DC4A4C"/>
    <w:rsid w:val="00EB26C5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D952B"/>
  <w15:chartTrackingRefBased/>
  <w15:docId w15:val="{C736C60C-28C2-4988-8391-B488DD3E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F9A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AF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53</cp:revision>
  <dcterms:created xsi:type="dcterms:W3CDTF">2022-07-18T14:27:00Z</dcterms:created>
  <dcterms:modified xsi:type="dcterms:W3CDTF">2022-10-07T08:28:00Z</dcterms:modified>
</cp:coreProperties>
</file>