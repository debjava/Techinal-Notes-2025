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8EF5F" w14:textId="53480D95" w:rsidR="00C31770" w:rsidRPr="00F7685A" w:rsidRDefault="00554297" w:rsidP="00554297">
      <w:pPr>
        <w:pStyle w:val="Title"/>
        <w:ind w:left="1440" w:firstLine="720"/>
        <w:rPr>
          <w:rFonts w:ascii="Baskerville Old Face" w:hAnsi="Baskerville Old Face"/>
          <w:b/>
          <w:bCs/>
          <w:u w:val="single"/>
        </w:rPr>
      </w:pPr>
      <w:r w:rsidRPr="00F7685A">
        <w:rPr>
          <w:rFonts w:ascii="Baskerville Old Face" w:hAnsi="Baskerville Old Face"/>
          <w:b/>
          <w:bCs/>
          <w:u w:val="single"/>
        </w:rPr>
        <w:t>Virtual Threads in Java 21</w:t>
      </w:r>
    </w:p>
    <w:p w14:paraId="16462726" w14:textId="5653A987" w:rsidR="00554297" w:rsidRDefault="00F7685A" w:rsidP="00F7685A">
      <w:pPr>
        <w:rPr>
          <w:rFonts w:ascii="Baskerville Old Face" w:hAnsi="Baskerville Old Face"/>
          <w:sz w:val="26"/>
          <w:szCs w:val="26"/>
        </w:rPr>
      </w:pPr>
      <w:r w:rsidRPr="00F7685A">
        <w:rPr>
          <w:rFonts w:ascii="Baskerville Old Face" w:hAnsi="Baskerville Old Face"/>
          <w:sz w:val="26"/>
          <w:szCs w:val="26"/>
        </w:rPr>
        <w:t>Virtual threads introduce an abstraction layer between operating-system processes and application-level concurrency. At a high level, a thread is managed and scheduled by the operating system, while a virtual thread is managed and scheduled by a virtual machine.</w:t>
      </w:r>
    </w:p>
    <w:p w14:paraId="637BB532" w14:textId="61B2C64F" w:rsidR="002C1B20" w:rsidRPr="002C1B20" w:rsidRDefault="002C1B20" w:rsidP="002C1B20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2C1B20">
        <w:rPr>
          <w:rFonts w:ascii="Baskerville Old Face" w:hAnsi="Baskerville Old Face"/>
          <w:b/>
          <w:bCs/>
          <w:sz w:val="30"/>
          <w:szCs w:val="30"/>
        </w:rPr>
        <w:t>What is a Platform Thread?</w:t>
      </w:r>
    </w:p>
    <w:p w14:paraId="6D2A10CC" w14:textId="564C7125" w:rsidR="002C1B20" w:rsidRPr="002C1B20" w:rsidRDefault="002C1B20" w:rsidP="002C1B20">
      <w:pPr>
        <w:pStyle w:val="NoSpacing"/>
        <w:rPr>
          <w:rFonts w:ascii="Baskerville Old Face" w:hAnsi="Baskerville Old Face"/>
          <w:sz w:val="26"/>
          <w:szCs w:val="26"/>
        </w:rPr>
      </w:pPr>
      <w:r w:rsidRPr="002C1B20">
        <w:rPr>
          <w:rFonts w:ascii="Baskerville Old Face" w:hAnsi="Baskerville Old Face"/>
          <w:sz w:val="26"/>
          <w:szCs w:val="26"/>
        </w:rPr>
        <w:t xml:space="preserve">A platform thread runs Java code on its underlying OS thread. </w:t>
      </w:r>
      <w:r w:rsidR="00FE202C">
        <w:rPr>
          <w:rFonts w:ascii="Baskerville Old Face" w:hAnsi="Baskerville Old Face"/>
          <w:sz w:val="26"/>
          <w:szCs w:val="26"/>
        </w:rPr>
        <w:t>T</w:t>
      </w:r>
      <w:r w:rsidRPr="002C1B20">
        <w:rPr>
          <w:rFonts w:ascii="Baskerville Old Face" w:hAnsi="Baskerville Old Face"/>
          <w:sz w:val="26"/>
          <w:szCs w:val="26"/>
        </w:rPr>
        <w:t>he number of available platform threads is limited to the number of OS threads.</w:t>
      </w:r>
      <w:r w:rsidR="009B1B5C">
        <w:rPr>
          <w:rFonts w:ascii="Baskerville Old Face" w:hAnsi="Baskerville Old Face"/>
          <w:sz w:val="26"/>
          <w:szCs w:val="26"/>
        </w:rPr>
        <w:t xml:space="preserve"> </w:t>
      </w:r>
      <w:r w:rsidRPr="002C1B20">
        <w:rPr>
          <w:rFonts w:ascii="Baskerville Old Face" w:hAnsi="Baskerville Old Face"/>
          <w:sz w:val="26"/>
          <w:szCs w:val="26"/>
        </w:rPr>
        <w:t xml:space="preserve">Platform threads typically have a large thread stack and other resources that are maintained by the operating system. </w:t>
      </w:r>
    </w:p>
    <w:p w14:paraId="01D3502F" w14:textId="77777777" w:rsidR="002C1B20" w:rsidRPr="002C1B20" w:rsidRDefault="002C1B20" w:rsidP="002C1B20">
      <w:pPr>
        <w:pStyle w:val="NoSpacing"/>
        <w:rPr>
          <w:rFonts w:ascii="Baskerville Old Face" w:hAnsi="Baskerville Old Face"/>
          <w:sz w:val="26"/>
          <w:szCs w:val="26"/>
        </w:rPr>
      </w:pPr>
    </w:p>
    <w:p w14:paraId="7F849404" w14:textId="3E314A88" w:rsidR="002C1B20" w:rsidRPr="00F25736" w:rsidRDefault="002C1B20" w:rsidP="002C1B20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F25736">
        <w:rPr>
          <w:rFonts w:ascii="Baskerville Old Face" w:hAnsi="Baskerville Old Face"/>
          <w:b/>
          <w:bCs/>
          <w:sz w:val="30"/>
          <w:szCs w:val="30"/>
        </w:rPr>
        <w:t>What is a Virtual Thread?</w:t>
      </w:r>
    </w:p>
    <w:p w14:paraId="28B7AA81" w14:textId="4F50E33B" w:rsidR="002C1B20" w:rsidRDefault="002C1B20" w:rsidP="002C1B20">
      <w:pPr>
        <w:pStyle w:val="NoSpacing"/>
        <w:rPr>
          <w:rFonts w:ascii="Baskerville Old Face" w:hAnsi="Baskerville Old Face"/>
          <w:sz w:val="26"/>
          <w:szCs w:val="26"/>
        </w:rPr>
      </w:pPr>
      <w:r w:rsidRPr="002C1B20">
        <w:rPr>
          <w:rFonts w:ascii="Baskerville Old Face" w:hAnsi="Baskerville Old Face"/>
          <w:sz w:val="26"/>
          <w:szCs w:val="26"/>
        </w:rPr>
        <w:t xml:space="preserve">Like a platform thread, a virtual thread is also an instance of </w:t>
      </w:r>
      <w:proofErr w:type="spellStart"/>
      <w:proofErr w:type="gramStart"/>
      <w:r w:rsidRPr="002C1B20">
        <w:rPr>
          <w:rFonts w:ascii="Baskerville Old Face" w:hAnsi="Baskerville Old Face"/>
          <w:sz w:val="26"/>
          <w:szCs w:val="26"/>
        </w:rPr>
        <w:t>java.lang</w:t>
      </w:r>
      <w:proofErr w:type="gramEnd"/>
      <w:r w:rsidRPr="002C1B20">
        <w:rPr>
          <w:rFonts w:ascii="Baskerville Old Face" w:hAnsi="Baskerville Old Face"/>
          <w:sz w:val="26"/>
          <w:szCs w:val="26"/>
        </w:rPr>
        <w:t>.Thread</w:t>
      </w:r>
      <w:proofErr w:type="spellEnd"/>
      <w:r w:rsidRPr="002C1B20">
        <w:rPr>
          <w:rFonts w:ascii="Baskerville Old Face" w:hAnsi="Baskerville Old Face"/>
          <w:sz w:val="26"/>
          <w:szCs w:val="26"/>
        </w:rPr>
        <w:t xml:space="preserve">. However, a virtual thread isn't tied to a specific OS thread. A virtual thread still runs code on an OS thread. </w:t>
      </w:r>
    </w:p>
    <w:p w14:paraId="18D76FA2" w14:textId="77777777" w:rsidR="002333FB" w:rsidRDefault="002333FB" w:rsidP="002C1B20">
      <w:pPr>
        <w:pStyle w:val="NoSpacing"/>
        <w:rPr>
          <w:rFonts w:ascii="Baskerville Old Face" w:hAnsi="Baskerville Old Face"/>
          <w:sz w:val="26"/>
          <w:szCs w:val="26"/>
        </w:rPr>
      </w:pPr>
    </w:p>
    <w:p w14:paraId="0C237EFE" w14:textId="01838BEF" w:rsidR="002333FB" w:rsidRPr="002333FB" w:rsidRDefault="002333FB" w:rsidP="002333FB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2333FB">
        <w:rPr>
          <w:rFonts w:ascii="Baskerville Old Face" w:hAnsi="Baskerville Old Face"/>
          <w:b/>
          <w:bCs/>
          <w:sz w:val="30"/>
          <w:szCs w:val="30"/>
        </w:rPr>
        <w:t>Why Use Virtual Threads?</w:t>
      </w:r>
    </w:p>
    <w:p w14:paraId="403541D6" w14:textId="77777777" w:rsidR="00BA22BC" w:rsidRDefault="00DB12AF" w:rsidP="00DB12AF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Since </w:t>
      </w:r>
      <w:r w:rsidR="005D0936" w:rsidRPr="005D0936">
        <w:rPr>
          <w:rFonts w:ascii="Baskerville Old Face" w:hAnsi="Baskerville Old Face"/>
          <w:sz w:val="26"/>
          <w:szCs w:val="26"/>
        </w:rPr>
        <w:t xml:space="preserve">Virtual threads are managed within the </w:t>
      </w:r>
      <w:proofErr w:type="gramStart"/>
      <w:r w:rsidR="005D0936" w:rsidRPr="005D0936">
        <w:rPr>
          <w:rFonts w:ascii="Baskerville Old Face" w:hAnsi="Baskerville Old Face"/>
          <w:sz w:val="26"/>
          <w:szCs w:val="26"/>
        </w:rPr>
        <w:t>JVM</w:t>
      </w:r>
      <w:r>
        <w:rPr>
          <w:rFonts w:ascii="Baskerville Old Face" w:hAnsi="Baskerville Old Face"/>
          <w:sz w:val="26"/>
          <w:szCs w:val="26"/>
        </w:rPr>
        <w:t xml:space="preserve"> hence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, </w:t>
      </w:r>
      <w:r w:rsidRPr="005D0936">
        <w:rPr>
          <w:rFonts w:ascii="Baskerville Old Face" w:hAnsi="Baskerville Old Face"/>
          <w:sz w:val="26"/>
          <w:szCs w:val="26"/>
        </w:rPr>
        <w:t>they are quite efficient in both memory and CPU</w:t>
      </w:r>
      <w:r w:rsidR="005D0936" w:rsidRPr="005D0936">
        <w:rPr>
          <w:rFonts w:ascii="Baskerville Old Face" w:hAnsi="Baskerville Old Face"/>
          <w:sz w:val="26"/>
          <w:szCs w:val="26"/>
        </w:rPr>
        <w:t xml:space="preserve">. </w:t>
      </w:r>
    </w:p>
    <w:p w14:paraId="0D1D23E5" w14:textId="60CA1C4C" w:rsidR="005D0936" w:rsidRPr="00BA22BC" w:rsidRDefault="005D0936" w:rsidP="005D0936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5D0936">
        <w:rPr>
          <w:rFonts w:ascii="Baskerville Old Face" w:hAnsi="Baskerville Old Face"/>
          <w:sz w:val="26"/>
          <w:szCs w:val="26"/>
        </w:rPr>
        <w:t xml:space="preserve">With virtual threads, millions of tasks </w:t>
      </w:r>
      <w:r w:rsidR="00BA22BC">
        <w:rPr>
          <w:rFonts w:ascii="Baskerville Old Face" w:hAnsi="Baskerville Old Face"/>
          <w:sz w:val="26"/>
          <w:szCs w:val="26"/>
        </w:rPr>
        <w:t xml:space="preserve">can be run </w:t>
      </w:r>
      <w:r w:rsidRPr="005D0936">
        <w:rPr>
          <w:rFonts w:ascii="Baskerville Old Face" w:hAnsi="Baskerville Old Face"/>
          <w:sz w:val="26"/>
          <w:szCs w:val="26"/>
        </w:rPr>
        <w:t>simultaneously on common computer hardware.</w:t>
      </w:r>
    </w:p>
    <w:p w14:paraId="6475D285" w14:textId="77777777" w:rsidR="00BA22BC" w:rsidRDefault="005D0936" w:rsidP="005D0936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BA22BC">
        <w:rPr>
          <w:rFonts w:ascii="Baskerville Old Face" w:hAnsi="Baskerville Old Face"/>
          <w:sz w:val="26"/>
          <w:szCs w:val="26"/>
        </w:rPr>
        <w:t xml:space="preserve">Use virtual threads only for code that involves blocking, such logging, file I/O, accessing databases, network calls. </w:t>
      </w:r>
    </w:p>
    <w:p w14:paraId="447310C8" w14:textId="6273D3CC" w:rsidR="002333FB" w:rsidRPr="00BA22BC" w:rsidRDefault="002333FB" w:rsidP="002333FB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BA22BC">
        <w:rPr>
          <w:rFonts w:ascii="Baskerville Old Face" w:hAnsi="Baskerville Old Face"/>
          <w:sz w:val="26"/>
          <w:szCs w:val="26"/>
        </w:rPr>
        <w:t>Use virtual threads in high-throughput concurrent applications, especially those that consist of a great number of concurrent tasks that spend much of their time waiting. Server applications are examples of high-throughput applications</w:t>
      </w:r>
      <w:r w:rsidR="00BA22BC" w:rsidRPr="00BA22BC">
        <w:rPr>
          <w:rFonts w:ascii="Baskerville Old Face" w:hAnsi="Baskerville Old Face"/>
          <w:sz w:val="26"/>
          <w:szCs w:val="26"/>
        </w:rPr>
        <w:t>.</w:t>
      </w:r>
      <w:r w:rsidRPr="00BA22BC">
        <w:rPr>
          <w:rFonts w:ascii="Baskerville Old Face" w:hAnsi="Baskerville Old Face"/>
          <w:sz w:val="26"/>
          <w:szCs w:val="26"/>
        </w:rPr>
        <w:t xml:space="preserve"> </w:t>
      </w:r>
    </w:p>
    <w:p w14:paraId="53F11EDC" w14:textId="0D57AEC9" w:rsidR="002333FB" w:rsidRDefault="002333FB" w:rsidP="00BA22BC">
      <w:pPr>
        <w:pStyle w:val="NoSpacing"/>
        <w:numPr>
          <w:ilvl w:val="0"/>
          <w:numId w:val="1"/>
        </w:numPr>
        <w:rPr>
          <w:rFonts w:ascii="Baskerville Old Face" w:hAnsi="Baskerville Old Face"/>
          <w:sz w:val="26"/>
          <w:szCs w:val="26"/>
        </w:rPr>
      </w:pPr>
      <w:r w:rsidRPr="002333FB">
        <w:rPr>
          <w:rFonts w:ascii="Baskerville Old Face" w:hAnsi="Baskerville Old Face"/>
          <w:sz w:val="26"/>
          <w:szCs w:val="26"/>
        </w:rPr>
        <w:t>Virtual threads are not faster threads; they do not run code any faster than platform threads. They exist to provide scale (higher throughput), not speed (lower latency).</w:t>
      </w:r>
    </w:p>
    <w:p w14:paraId="159C01E5" w14:textId="77777777" w:rsidR="002333FB" w:rsidRDefault="002333FB" w:rsidP="002C1B20">
      <w:pPr>
        <w:pStyle w:val="NoSpacing"/>
        <w:rPr>
          <w:rFonts w:ascii="Baskerville Old Face" w:hAnsi="Baskerville Old Face"/>
          <w:sz w:val="26"/>
          <w:szCs w:val="26"/>
        </w:rPr>
      </w:pPr>
    </w:p>
    <w:p w14:paraId="15B8FDCC" w14:textId="26E59D43" w:rsidR="00BC26C8" w:rsidRPr="00195188" w:rsidRDefault="00BC26C8" w:rsidP="00BC26C8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BC26C8">
        <w:rPr>
          <w:rFonts w:ascii="Baskerville Old Face" w:hAnsi="Baskerville Old Face"/>
          <w:b/>
          <w:bCs/>
          <w:sz w:val="30"/>
          <w:szCs w:val="30"/>
        </w:rPr>
        <w:t>Scheduling Virtual Threads and Pinned Virtual Threads</w:t>
      </w:r>
    </w:p>
    <w:p w14:paraId="49481FDF" w14:textId="0E2771D8" w:rsidR="00BC26C8" w:rsidRPr="00BC26C8" w:rsidRDefault="00BC26C8" w:rsidP="00BC26C8">
      <w:pPr>
        <w:pStyle w:val="NoSpacing"/>
        <w:rPr>
          <w:rFonts w:ascii="Baskerville Old Face" w:hAnsi="Baskerville Old Face"/>
          <w:sz w:val="26"/>
          <w:szCs w:val="26"/>
        </w:rPr>
      </w:pPr>
      <w:r w:rsidRPr="00BC26C8">
        <w:rPr>
          <w:rFonts w:ascii="Baskerville Old Face" w:hAnsi="Baskerville Old Face"/>
          <w:sz w:val="26"/>
          <w:szCs w:val="26"/>
        </w:rPr>
        <w:t>The operating system schedules when a platform thread is run</w:t>
      </w:r>
      <w:r w:rsidR="00195188">
        <w:rPr>
          <w:rFonts w:ascii="Baskerville Old Face" w:hAnsi="Baskerville Old Face"/>
          <w:sz w:val="26"/>
          <w:szCs w:val="26"/>
        </w:rPr>
        <w:t xml:space="preserve">. </w:t>
      </w:r>
      <w:r w:rsidRPr="00BC26C8">
        <w:rPr>
          <w:rFonts w:ascii="Baskerville Old Face" w:hAnsi="Baskerville Old Face"/>
          <w:sz w:val="26"/>
          <w:szCs w:val="26"/>
        </w:rPr>
        <w:t>When the Java runtime schedules a virtual thread, it assigns or mounts the virtual thread on a platform thread, then the operating system schedules that platform thread as usual. This platform thread is called a carrier. After running some code, the virtual thread can unmount from its carrier. After a virtual thread unmounts from its carrier, the carrier is free, which means that the Java runtime scheduler can mount a different virtual thread on it.</w:t>
      </w:r>
      <w:r w:rsidR="00871EF6">
        <w:rPr>
          <w:rFonts w:ascii="Baskerville Old Face" w:hAnsi="Baskerville Old Face"/>
          <w:sz w:val="26"/>
          <w:szCs w:val="26"/>
        </w:rPr>
        <w:t xml:space="preserve"> </w:t>
      </w:r>
      <w:r w:rsidRPr="00BC26C8">
        <w:rPr>
          <w:rFonts w:ascii="Baskerville Old Face" w:hAnsi="Baskerville Old Face"/>
          <w:sz w:val="26"/>
          <w:szCs w:val="26"/>
        </w:rPr>
        <w:t>A virtual thread cannot be unmounted during blocking operations when it is pinned to its carrier. A virtual thread is pinned in the following situations:</w:t>
      </w:r>
    </w:p>
    <w:p w14:paraId="6EFB9C74" w14:textId="77777777" w:rsidR="00BC26C8" w:rsidRDefault="00BC26C8" w:rsidP="00BC26C8">
      <w:pPr>
        <w:pStyle w:val="NoSpacing"/>
        <w:rPr>
          <w:rFonts w:ascii="Baskerville Old Face" w:hAnsi="Baskerville Old Face"/>
          <w:sz w:val="26"/>
          <w:szCs w:val="26"/>
        </w:rPr>
      </w:pPr>
    </w:p>
    <w:p w14:paraId="11B565F6" w14:textId="11AE2908" w:rsidR="00B738D4" w:rsidRPr="003D42F6" w:rsidRDefault="00B738D4" w:rsidP="00B738D4">
      <w:pPr>
        <w:pStyle w:val="NoSpacing"/>
        <w:rPr>
          <w:rFonts w:ascii="Baskerville Old Face" w:hAnsi="Baskerville Old Face"/>
          <w:b/>
          <w:bCs/>
          <w:sz w:val="30"/>
          <w:szCs w:val="30"/>
        </w:rPr>
      </w:pPr>
      <w:r w:rsidRPr="005C6AF7">
        <w:rPr>
          <w:rFonts w:ascii="Baskerville Old Face" w:hAnsi="Baskerville Old Face"/>
          <w:b/>
          <w:bCs/>
          <w:sz w:val="30"/>
          <w:szCs w:val="30"/>
        </w:rPr>
        <w:t>Advantages of Java virtual threads</w:t>
      </w:r>
    </w:p>
    <w:p w14:paraId="06EA7D5E" w14:textId="22E45A76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1. Improves application availability</w:t>
      </w:r>
    </w:p>
    <w:p w14:paraId="3C6E7D8F" w14:textId="12C13946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2. Improves application throughput</w:t>
      </w:r>
    </w:p>
    <w:p w14:paraId="51F62C4D" w14:textId="08411B7A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3. Reduces ‘</w:t>
      </w:r>
      <w:proofErr w:type="spellStart"/>
      <w:r w:rsidRPr="00B738D4">
        <w:rPr>
          <w:rFonts w:ascii="Baskerville Old Face" w:hAnsi="Baskerville Old Face"/>
          <w:sz w:val="26"/>
          <w:szCs w:val="26"/>
        </w:rPr>
        <w:t>OutOfMemoryError</w:t>
      </w:r>
      <w:proofErr w:type="spellEnd"/>
      <w:r w:rsidRPr="00B738D4">
        <w:rPr>
          <w:rFonts w:ascii="Baskerville Old Face" w:hAnsi="Baskerville Old Face"/>
          <w:sz w:val="26"/>
          <w:szCs w:val="26"/>
        </w:rPr>
        <w:t>: unable to create new native thread’</w:t>
      </w:r>
    </w:p>
    <w:p w14:paraId="7E1704E3" w14:textId="3AB64F33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4. Reduces application memory consumption</w:t>
      </w:r>
    </w:p>
    <w:p w14:paraId="6F0A132D" w14:textId="1AF5DD53" w:rsidR="00B738D4" w:rsidRP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5. Improves code quality</w:t>
      </w:r>
    </w:p>
    <w:p w14:paraId="427D2FC0" w14:textId="708EA1E0" w:rsidR="00B738D4" w:rsidRDefault="00B738D4" w:rsidP="00B738D4">
      <w:pPr>
        <w:pStyle w:val="NoSpacing"/>
        <w:rPr>
          <w:rFonts w:ascii="Baskerville Old Face" w:hAnsi="Baskerville Old Face"/>
          <w:sz w:val="26"/>
          <w:szCs w:val="26"/>
        </w:rPr>
      </w:pPr>
      <w:r w:rsidRPr="00B738D4">
        <w:rPr>
          <w:rFonts w:ascii="Baskerville Old Face" w:hAnsi="Baskerville Old Face"/>
          <w:sz w:val="26"/>
          <w:szCs w:val="26"/>
        </w:rPr>
        <w:t>6. 100% compatible with Platform Threads</w:t>
      </w:r>
    </w:p>
    <w:p w14:paraId="4C54431E" w14:textId="77777777" w:rsidR="009B550C" w:rsidRDefault="009B550C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p w14:paraId="4AAC6D2B" w14:textId="77777777" w:rsidR="0038174D" w:rsidRPr="0038174D" w:rsidRDefault="0038174D" w:rsidP="0038174D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38174D">
        <w:rPr>
          <w:rFonts w:ascii="Baskerville Old Face" w:hAnsi="Baskerville Old Face"/>
          <w:b/>
          <w:bCs/>
          <w:sz w:val="26"/>
          <w:szCs w:val="26"/>
        </w:rPr>
        <w:t>Platform thread</w:t>
      </w:r>
      <w:r w:rsidRPr="0038174D">
        <w:rPr>
          <w:rFonts w:ascii="Baskerville Old Face" w:hAnsi="Baskerville Old Face"/>
          <w:sz w:val="26"/>
          <w:szCs w:val="26"/>
        </w:rPr>
        <w:t>: The Java wrapper for an Operating System (OS) thread that is scheduled by the thread scheduler of the OS.</w:t>
      </w:r>
    </w:p>
    <w:p w14:paraId="53E4F9BD" w14:textId="77777777" w:rsidR="0038174D" w:rsidRPr="0038174D" w:rsidRDefault="0038174D" w:rsidP="0038174D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38174D">
        <w:rPr>
          <w:rFonts w:ascii="Baskerville Old Face" w:hAnsi="Baskerville Old Face"/>
          <w:b/>
          <w:bCs/>
          <w:sz w:val="26"/>
          <w:szCs w:val="26"/>
        </w:rPr>
        <w:t>Virtual Thread</w:t>
      </w:r>
      <w:r w:rsidRPr="0038174D">
        <w:rPr>
          <w:rFonts w:ascii="Baskerville Old Face" w:hAnsi="Baskerville Old Face"/>
          <w:sz w:val="26"/>
          <w:szCs w:val="26"/>
        </w:rPr>
        <w:t>: A lightweight abstraction of a task that can be bound (called "mounting" in Java 21) to a platform thread and is scheduled by the Java virtual thread scheduler.</w:t>
      </w:r>
    </w:p>
    <w:p w14:paraId="124DAFD0" w14:textId="77777777" w:rsidR="0038174D" w:rsidRPr="0038174D" w:rsidRDefault="0038174D" w:rsidP="0038174D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38174D">
        <w:rPr>
          <w:rFonts w:ascii="Baskerville Old Face" w:hAnsi="Baskerville Old Face"/>
          <w:b/>
          <w:bCs/>
          <w:sz w:val="26"/>
          <w:szCs w:val="26"/>
        </w:rPr>
        <w:t>Carrier thread</w:t>
      </w:r>
      <w:r w:rsidRPr="0038174D">
        <w:rPr>
          <w:rFonts w:ascii="Baskerville Old Face" w:hAnsi="Baskerville Old Face"/>
          <w:sz w:val="26"/>
          <w:szCs w:val="26"/>
        </w:rPr>
        <w:t>: The platform thread on which a virtual thread is mounted.</w:t>
      </w:r>
    </w:p>
    <w:p w14:paraId="71AB55A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.concurrent.ExecutorService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01EFA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.concurrent.Executors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541A4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.concurrent.ThreadFactory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82227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70F9E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1235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TestBasicVirtualThread1 {</w:t>
      </w:r>
    </w:p>
    <w:p w14:paraId="1F25681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172FFD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C3691">
        <w:rPr>
          <w:rFonts w:ascii="Consolas" w:hAnsi="Consolas"/>
          <w:color w:val="000000"/>
          <w:sz w:val="18"/>
          <w:szCs w:val="18"/>
        </w:rPr>
        <w:t xml:space="preserve"> </w:t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1C3691">
        <w:rPr>
          <w:rFonts w:ascii="Consolas" w:hAnsi="Consolas"/>
          <w:color w:val="000000"/>
          <w:sz w:val="18"/>
          <w:szCs w:val="18"/>
        </w:rPr>
        <w:t xml:space="preserve"> m1(</w:t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C369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C3691">
        <w:rPr>
          <w:rFonts w:ascii="Consolas" w:hAnsi="Consolas"/>
          <w:color w:val="6A3E3E"/>
          <w:sz w:val="18"/>
          <w:szCs w:val="18"/>
        </w:rPr>
        <w:t>timeInSec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) {</w:t>
      </w:r>
    </w:p>
    <w:p w14:paraId="099903DC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1C3691">
        <w:rPr>
          <w:rFonts w:ascii="Consolas" w:hAnsi="Consolas"/>
          <w:color w:val="000000"/>
          <w:sz w:val="18"/>
          <w:szCs w:val="18"/>
        </w:rPr>
        <w:t>System.</w:t>
      </w:r>
      <w:r w:rsidRPr="001C3691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1C3691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(</w:t>
      </w:r>
      <w:r w:rsidRPr="001C3691">
        <w:rPr>
          <w:rFonts w:ascii="Consolas" w:hAnsi="Consolas"/>
          <w:color w:val="2A00FF"/>
          <w:sz w:val="18"/>
          <w:szCs w:val="18"/>
        </w:rPr>
        <w:t>"Executing m1() ...."</w:t>
      </w:r>
      <w:proofErr w:type="gramStart"/>
      <w:r w:rsidRPr="001C3691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E35C7A4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1C3691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038CBAE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1C3691">
        <w:rPr>
          <w:rFonts w:ascii="Consolas" w:hAnsi="Consolas"/>
          <w:color w:val="000000"/>
          <w:sz w:val="18"/>
          <w:szCs w:val="18"/>
        </w:rPr>
        <w:t>TimeUnit.</w:t>
      </w:r>
      <w:r w:rsidRPr="001C3691">
        <w:rPr>
          <w:rFonts w:ascii="Consolas" w:hAnsi="Consolas"/>
          <w:b/>
          <w:bCs/>
          <w:i/>
          <w:iCs/>
          <w:color w:val="0000C0"/>
          <w:sz w:val="18"/>
          <w:szCs w:val="18"/>
        </w:rPr>
        <w:t>SECONDS</w:t>
      </w:r>
      <w:r w:rsidRPr="001C3691">
        <w:rPr>
          <w:rFonts w:ascii="Consolas" w:hAnsi="Consolas"/>
          <w:color w:val="000000"/>
          <w:sz w:val="18"/>
          <w:szCs w:val="18"/>
        </w:rPr>
        <w:t>.sleep</w:t>
      </w:r>
      <w:proofErr w:type="spellEnd"/>
      <w:proofErr w:type="gramEnd"/>
      <w:r w:rsidRPr="001C369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1C3691">
        <w:rPr>
          <w:rFonts w:ascii="Consolas" w:hAnsi="Consolas"/>
          <w:color w:val="6A3E3E"/>
          <w:sz w:val="18"/>
          <w:szCs w:val="18"/>
        </w:rPr>
        <w:t>timeInSec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);</w:t>
      </w:r>
    </w:p>
    <w:p w14:paraId="1DEA714F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1C3691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1C3691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1C3691">
        <w:rPr>
          <w:rFonts w:ascii="Consolas" w:hAnsi="Consolas"/>
          <w:color w:val="000000"/>
          <w:sz w:val="18"/>
          <w:szCs w:val="18"/>
        </w:rPr>
        <w:t>InterruptedException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 xml:space="preserve"> </w:t>
      </w:r>
      <w:r w:rsidRPr="001C3691">
        <w:rPr>
          <w:rFonts w:ascii="Consolas" w:hAnsi="Consolas"/>
          <w:color w:val="6A3E3E"/>
          <w:sz w:val="18"/>
          <w:szCs w:val="18"/>
        </w:rPr>
        <w:t>e</w:t>
      </w:r>
      <w:r w:rsidRPr="001C3691">
        <w:rPr>
          <w:rFonts w:ascii="Consolas" w:hAnsi="Consolas"/>
          <w:color w:val="000000"/>
          <w:sz w:val="18"/>
          <w:szCs w:val="18"/>
        </w:rPr>
        <w:t>) {</w:t>
      </w:r>
    </w:p>
    <w:p w14:paraId="4609A5CA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1C3691">
        <w:rPr>
          <w:rFonts w:ascii="Consolas" w:hAnsi="Consolas"/>
          <w:color w:val="6A3E3E"/>
          <w:sz w:val="18"/>
          <w:szCs w:val="18"/>
        </w:rPr>
        <w:t>e</w:t>
      </w:r>
      <w:r w:rsidRPr="001C3691">
        <w:rPr>
          <w:rFonts w:ascii="Consolas" w:hAnsi="Consolas"/>
          <w:color w:val="000000"/>
          <w:sz w:val="18"/>
          <w:szCs w:val="18"/>
        </w:rPr>
        <w:t>.printStackTrace</w:t>
      </w:r>
      <w:proofErr w:type="spellEnd"/>
      <w:proofErr w:type="gramEnd"/>
      <w:r w:rsidRPr="001C3691">
        <w:rPr>
          <w:rFonts w:ascii="Consolas" w:hAnsi="Consolas"/>
          <w:color w:val="000000"/>
          <w:sz w:val="18"/>
          <w:szCs w:val="18"/>
        </w:rPr>
        <w:t>();</w:t>
      </w:r>
    </w:p>
    <w:p w14:paraId="7B2A002F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  <w:t>}</w:t>
      </w:r>
    </w:p>
    <w:p w14:paraId="1556080F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</w:r>
      <w:r w:rsidRPr="001C369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1C3691">
        <w:rPr>
          <w:rFonts w:ascii="Consolas" w:hAnsi="Consolas"/>
          <w:color w:val="000000"/>
          <w:sz w:val="18"/>
          <w:szCs w:val="18"/>
        </w:rPr>
        <w:t>System.</w:t>
      </w:r>
      <w:r w:rsidRPr="001C3691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1C3691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1C3691">
        <w:rPr>
          <w:rFonts w:ascii="Consolas" w:hAnsi="Consolas"/>
          <w:color w:val="000000"/>
          <w:sz w:val="18"/>
          <w:szCs w:val="18"/>
        </w:rPr>
        <w:t>(</w:t>
      </w:r>
      <w:r w:rsidRPr="001C3691">
        <w:rPr>
          <w:rFonts w:ascii="Consolas" w:hAnsi="Consolas"/>
          <w:color w:val="2A00FF"/>
          <w:sz w:val="18"/>
          <w:szCs w:val="18"/>
        </w:rPr>
        <w:t>"Execution m1() completed ...."</w:t>
      </w:r>
      <w:proofErr w:type="gramStart"/>
      <w:r w:rsidRPr="001C3691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207FDA07" w14:textId="77777777" w:rsidR="00820A61" w:rsidRPr="001C369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C3691">
        <w:rPr>
          <w:rFonts w:ascii="Consolas" w:hAnsi="Consolas"/>
          <w:color w:val="000000"/>
          <w:sz w:val="18"/>
          <w:szCs w:val="18"/>
        </w:rPr>
        <w:tab/>
        <w:t>}</w:t>
      </w:r>
    </w:p>
    <w:p w14:paraId="63DC095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B5E734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execute1() {</w:t>
      </w:r>
    </w:p>
    <w:p w14:paraId="4178E7CC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m1(5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6614CC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).factory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CA8B8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).factory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//kernel or platform</w:t>
      </w:r>
    </w:p>
    <w:p w14:paraId="0E57F78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FC02AD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virtualThreadFactory</w:t>
      </w:r>
      <w:r>
        <w:rPr>
          <w:rFonts w:ascii="Consolas" w:hAnsi="Consolas"/>
          <w:color w:val="000000"/>
          <w:sz w:val="20"/>
          <w:szCs w:val="20"/>
        </w:rPr>
        <w:t>.newThread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3885C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kernelThreadFactory</w:t>
      </w:r>
      <w:r>
        <w:rPr>
          <w:rFonts w:ascii="Consolas" w:hAnsi="Consolas"/>
          <w:color w:val="000000"/>
          <w:sz w:val="20"/>
          <w:szCs w:val="20"/>
        </w:rPr>
        <w:t>.newThread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70C69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F312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8E462C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kernelThread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4730D4" w14:textId="6483ABD0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29019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Platform thread</w:t>
      </w:r>
    </w:p>
    <w:p w14:paraId="292EF01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BEAF4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platformThread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65609D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platformThread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C50E1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B9978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Virtual thread</w:t>
      </w:r>
    </w:p>
    <w:p w14:paraId="69F667C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  <w:u w:val="single"/>
        </w:rPr>
        <w:t>virtualThread1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startVirtualThread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CF96DA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ofVirtualThread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EF95D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558AC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Virtual thread created with a factory</w:t>
      </w:r>
    </w:p>
    <w:p w14:paraId="15BA4E1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).factory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53632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virtualThreadFromAFactory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.newThread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0EFCD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virtualThreadFromAFactory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05EC9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5230B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2326C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92B14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execute2() {</w:t>
      </w:r>
    </w:p>
    <w:p w14:paraId="36A6B6BF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BD96B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startVirtualThread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4B3EA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AF362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virtualThread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BE4E5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"Task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CF377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8FB95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8C6ABD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BAC0D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85470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03D87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execute3() {</w:t>
      </w:r>
    </w:p>
    <w:p w14:paraId="2993911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30F22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C56AE5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ofVirtual</w:t>
      </w:r>
      <w:proofErr w:type="spellEnd"/>
      <w:r>
        <w:rPr>
          <w:rFonts w:ascii="Consolas" w:hAnsi="Consolas"/>
          <w:color w:val="000000"/>
          <w:sz w:val="20"/>
          <w:szCs w:val="20"/>
        </w:rPr>
        <w:t>().name(</w:t>
      </w:r>
      <w:r>
        <w:rPr>
          <w:rFonts w:ascii="Consolas" w:hAnsi="Consolas"/>
          <w:color w:val="2A00FF"/>
          <w:sz w:val="20"/>
          <w:szCs w:val="20"/>
        </w:rPr>
        <w:t>"my-virtual-thread"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).join();</w:t>
      </w:r>
    </w:p>
    <w:p w14:paraId="25A2D90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"Task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6C31D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BFDDB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3A997B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14:paraId="3BC1F203" w14:textId="509C435F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6E2EFD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execute4() {</w:t>
      </w:r>
    </w:p>
    <w:p w14:paraId="100D67D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ExecutorService</w:t>
      </w:r>
      <w:proofErr w:type="spellEnd"/>
    </w:p>
    <w:p w14:paraId="6D558B54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() -&gt; m1(3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CF08C2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Executors.</w:t>
      </w:r>
      <w:r>
        <w:rPr>
          <w:rFonts w:ascii="Consolas" w:hAnsi="Consolas"/>
          <w:i/>
          <w:iCs/>
          <w:color w:val="000000"/>
          <w:sz w:val="20"/>
          <w:szCs w:val="20"/>
        </w:rPr>
        <w:t>newVirtualThreadPerTaskExecutor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28FBC0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F2DA301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executorService</w:t>
      </w:r>
      <w:r>
        <w:rPr>
          <w:rFonts w:ascii="Consolas" w:hAnsi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D3090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F0EE73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C97C0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A8F2B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7410D9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4B741C7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check(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634D2E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execute2(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1D94A80B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execute3(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AFF68AA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execute4(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635F2436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FD1F88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AF7E2C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8828B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TestBasicVirtualThread1(</w:t>
      </w:r>
      <w:proofErr w:type="gramStart"/>
      <w:r>
        <w:rPr>
          <w:rFonts w:ascii="Consolas" w:hAnsi="Consolas"/>
          <w:color w:val="000000"/>
          <w:sz w:val="20"/>
          <w:szCs w:val="20"/>
        </w:rPr>
        <w:t>).check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8DC57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DC9AA0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24E1C3" w14:textId="77777777" w:rsidR="00820A61" w:rsidRDefault="00820A61" w:rsidP="00820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A19449" w14:textId="77777777" w:rsidR="009B550C" w:rsidRPr="00BC26C8" w:rsidRDefault="009B550C" w:rsidP="00B738D4">
      <w:pPr>
        <w:pStyle w:val="NoSpacing"/>
        <w:rPr>
          <w:rFonts w:ascii="Baskerville Old Face" w:hAnsi="Baskerville Old Face"/>
          <w:sz w:val="26"/>
          <w:szCs w:val="26"/>
        </w:rPr>
      </w:pPr>
    </w:p>
    <w:sectPr w:rsidR="009B550C" w:rsidRPr="00BC26C8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B5B14" w14:textId="77777777" w:rsidR="00554297" w:rsidRDefault="00554297" w:rsidP="00F84140">
      <w:pPr>
        <w:spacing w:after="0" w:line="240" w:lineRule="auto"/>
      </w:pPr>
      <w:r>
        <w:separator/>
      </w:r>
    </w:p>
  </w:endnote>
  <w:endnote w:type="continuationSeparator" w:id="0">
    <w:p w14:paraId="06B30DB0" w14:textId="77777777" w:rsidR="00554297" w:rsidRDefault="00554297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96816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075A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0F043" w14:textId="77777777" w:rsidR="00554297" w:rsidRDefault="00554297" w:rsidP="00F84140">
      <w:pPr>
        <w:spacing w:after="0" w:line="240" w:lineRule="auto"/>
      </w:pPr>
      <w:r>
        <w:separator/>
      </w:r>
    </w:p>
  </w:footnote>
  <w:footnote w:type="continuationSeparator" w:id="0">
    <w:p w14:paraId="54D49F39" w14:textId="77777777" w:rsidR="00554297" w:rsidRDefault="00554297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63986"/>
    <w:multiLevelType w:val="hybridMultilevel"/>
    <w:tmpl w:val="8902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0B73"/>
    <w:multiLevelType w:val="multilevel"/>
    <w:tmpl w:val="EC6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877193">
    <w:abstractNumId w:val="0"/>
  </w:num>
  <w:num w:numId="2" w16cid:durableId="112493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97"/>
    <w:rsid w:val="0000674D"/>
    <w:rsid w:val="000C433A"/>
    <w:rsid w:val="00160087"/>
    <w:rsid w:val="00195188"/>
    <w:rsid w:val="001C3691"/>
    <w:rsid w:val="002333FB"/>
    <w:rsid w:val="002C1B20"/>
    <w:rsid w:val="002C272D"/>
    <w:rsid w:val="002D0DD2"/>
    <w:rsid w:val="0038174D"/>
    <w:rsid w:val="003D42F6"/>
    <w:rsid w:val="00535A29"/>
    <w:rsid w:val="00554297"/>
    <w:rsid w:val="00574BCB"/>
    <w:rsid w:val="005C6AF7"/>
    <w:rsid w:val="005D0936"/>
    <w:rsid w:val="0065062C"/>
    <w:rsid w:val="006E62EB"/>
    <w:rsid w:val="007C24E4"/>
    <w:rsid w:val="00820A61"/>
    <w:rsid w:val="00871EF6"/>
    <w:rsid w:val="00881B99"/>
    <w:rsid w:val="008B72BC"/>
    <w:rsid w:val="00957658"/>
    <w:rsid w:val="009B1B5C"/>
    <w:rsid w:val="009B550C"/>
    <w:rsid w:val="00B738D4"/>
    <w:rsid w:val="00BA22BC"/>
    <w:rsid w:val="00BC26C8"/>
    <w:rsid w:val="00C31770"/>
    <w:rsid w:val="00C554CF"/>
    <w:rsid w:val="00C8469A"/>
    <w:rsid w:val="00DB12AF"/>
    <w:rsid w:val="00DC3407"/>
    <w:rsid w:val="00DC4A4C"/>
    <w:rsid w:val="00F25736"/>
    <w:rsid w:val="00F7685A"/>
    <w:rsid w:val="00F84140"/>
    <w:rsid w:val="00F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EC026"/>
  <w15:chartTrackingRefBased/>
  <w15:docId w15:val="{71536716-9DB8-4447-9759-B79B046F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C1B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2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232</TotalTime>
  <Pages>3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59</cp:revision>
  <dcterms:created xsi:type="dcterms:W3CDTF">2024-11-11T14:54:00Z</dcterms:created>
  <dcterms:modified xsi:type="dcterms:W3CDTF">2024-11-11T18:46:00Z</dcterms:modified>
</cp:coreProperties>
</file>