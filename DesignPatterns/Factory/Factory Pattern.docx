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9515DC" w:rsidP="009515DC">
      <w:pPr>
        <w:pStyle w:val="Title"/>
      </w:pPr>
      <w:r>
        <w:t>Factory Pattern</w:t>
      </w:r>
    </w:p>
    <w:p w:rsidR="009515DC" w:rsidRPr="009515DC" w:rsidRDefault="009515DC" w:rsidP="009515DC">
      <w:proofErr w:type="gramStart"/>
      <w:r>
        <w:t>GOF :</w:t>
      </w:r>
      <w:proofErr w:type="gramEnd"/>
      <w:r>
        <w:t xml:space="preserve"> </w:t>
      </w:r>
      <w:r w:rsidRPr="009515DC">
        <w:rPr>
          <w:b/>
        </w:rPr>
        <w:t>Define an interface for creating an object, but let subclasses decide which class to instantiate. Factory Method lets a class defer instantiation to subclasses.</w:t>
      </w:r>
    </w:p>
    <w:p w:rsidR="009515DC" w:rsidRPr="008C6213" w:rsidRDefault="008C6213" w:rsidP="008C6213">
      <w:pPr>
        <w:pStyle w:val="Heading1"/>
        <w:rPr>
          <w:b/>
        </w:rPr>
      </w:pPr>
      <w:r w:rsidRPr="008C6213">
        <w:rPr>
          <w:b/>
        </w:rPr>
        <w:t>Structure Diagram</w:t>
      </w:r>
    </w:p>
    <w:p w:rsidR="008C6213" w:rsidRDefault="008C6213" w:rsidP="009515DC">
      <w:r>
        <w:rPr>
          <w:noProof/>
        </w:rPr>
        <w:drawing>
          <wp:inline distT="0" distB="0" distL="0" distR="0" wp14:anchorId="41350CE3" wp14:editId="3D56D962">
            <wp:extent cx="6019800" cy="2249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395" cy="22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13" w:rsidRDefault="004368F4" w:rsidP="009515DC">
      <w:r w:rsidRPr="0025361C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358100" wp14:editId="6FA293FF">
                <wp:simplePos x="0" y="0"/>
                <wp:positionH relativeFrom="column">
                  <wp:posOffset>2638425</wp:posOffset>
                </wp:positionH>
                <wp:positionV relativeFrom="paragraph">
                  <wp:posOffset>253365</wp:posOffset>
                </wp:positionV>
                <wp:extent cx="3209925" cy="9810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8F4" w:rsidRDefault="004368F4" w:rsidP="00436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ConcreteProductA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Product {</w:t>
                            </w:r>
                          </w:p>
                          <w:p w:rsidR="004368F4" w:rsidRDefault="004368F4" w:rsidP="00436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4368F4" w:rsidRDefault="004368F4" w:rsidP="00436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4368F4" w:rsidRDefault="004368F4" w:rsidP="00436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"Product-A"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368F4" w:rsidRDefault="004368F4" w:rsidP="004368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5361C" w:rsidRDefault="004368F4" w:rsidP="004368F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581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19.95pt;width:252.75pt;height:7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">
                <v:textbox>
                  <w:txbxContent>
                    <w:p w:rsidR="004368F4" w:rsidRDefault="004368F4" w:rsidP="00436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Product {</w:t>
                      </w:r>
                    </w:p>
                    <w:p w:rsidR="004368F4" w:rsidRDefault="004368F4" w:rsidP="00436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4368F4" w:rsidRDefault="004368F4" w:rsidP="00436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4368F4" w:rsidRDefault="004368F4" w:rsidP="00436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"Product-A"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368F4" w:rsidRDefault="004368F4" w:rsidP="004368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5361C" w:rsidRDefault="004368F4" w:rsidP="004368F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2E">
        <w:t>Java Code</w:t>
      </w:r>
    </w:p>
    <w:p w:rsidR="004F61F0" w:rsidRDefault="004368F4" w:rsidP="00951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A4365" wp14:editId="44982702">
                <wp:simplePos x="0" y="0"/>
                <wp:positionH relativeFrom="column">
                  <wp:posOffset>304800</wp:posOffset>
                </wp:positionH>
                <wp:positionV relativeFrom="paragraph">
                  <wp:posOffset>18415</wp:posOffset>
                </wp:positionV>
                <wp:extent cx="1905000" cy="581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61C" w:rsidRDefault="0025361C" w:rsidP="002536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Product {</w:t>
                            </w:r>
                          </w:p>
                          <w:p w:rsidR="0025361C" w:rsidRDefault="0025361C" w:rsidP="002536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5361C" w:rsidRDefault="0025361C" w:rsidP="0025361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5361C" w:rsidRDefault="002536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4365" id="_x0000_s1027" type="#_x0000_t202" style="position:absolute;margin-left:24pt;margin-top:1.45pt;width:150pt;height: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">
                <v:textbox>
                  <w:txbxContent>
                    <w:p w:rsidR="0025361C" w:rsidRDefault="0025361C" w:rsidP="002536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Product {</w:t>
                      </w:r>
                    </w:p>
                    <w:p w:rsidR="0025361C" w:rsidRDefault="0025361C" w:rsidP="002536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5361C" w:rsidRDefault="0025361C" w:rsidP="0025361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25361C" w:rsidRDefault="0025361C"/>
                  </w:txbxContent>
                </v:textbox>
                <w10:wrap type="square"/>
              </v:shape>
            </w:pict>
          </mc:Fallback>
        </mc:AlternateContent>
      </w:r>
    </w:p>
    <w:p w:rsidR="00F56770" w:rsidRDefault="00D93302" w:rsidP="004F61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962566" wp14:editId="0A25A116">
                <wp:simplePos x="0" y="0"/>
                <wp:positionH relativeFrom="column">
                  <wp:posOffset>457200</wp:posOffset>
                </wp:positionH>
                <wp:positionV relativeFrom="paragraph">
                  <wp:posOffset>4577080</wp:posOffset>
                </wp:positionV>
                <wp:extent cx="5343525" cy="11715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397" w:rsidRDefault="00805397" w:rsidP="00805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 {</w:t>
                            </w:r>
                          </w:p>
                          <w:p w:rsidR="00805397" w:rsidRDefault="00805397" w:rsidP="00805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05397" w:rsidRDefault="00805397" w:rsidP="00805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AbstractProductCreator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creator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05397" w:rsidRDefault="00805397" w:rsidP="00805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Product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creator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05397" w:rsidRDefault="00805397" w:rsidP="00805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805397" w:rsidRDefault="00805397" w:rsidP="00805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05397" w:rsidRDefault="00805397" w:rsidP="0080539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2566" id="_x0000_s1028" type="#_x0000_t202" style="position:absolute;margin-left:36pt;margin-top:360.4pt;width:420.75pt;height:9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">
                <v:textbox>
                  <w:txbxContent>
                    <w:p w:rsidR="00805397" w:rsidRDefault="00805397" w:rsidP="00805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 {</w:t>
                      </w:r>
                    </w:p>
                    <w:p w:rsidR="00805397" w:rsidRDefault="00805397" w:rsidP="00805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805397" w:rsidRDefault="00805397" w:rsidP="00805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AbstractProductCreator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creator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5397" w:rsidRDefault="00805397" w:rsidP="00805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Product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creator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05397" w:rsidRDefault="00805397" w:rsidP="00805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product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:rsidR="00805397" w:rsidRDefault="00805397" w:rsidP="00805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05397" w:rsidRDefault="00805397" w:rsidP="0080539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CB82DF" wp14:editId="4F687662">
                <wp:simplePos x="0" y="0"/>
                <wp:positionH relativeFrom="column">
                  <wp:posOffset>790575</wp:posOffset>
                </wp:positionH>
                <wp:positionV relativeFrom="paragraph">
                  <wp:posOffset>2529840</wp:posOffset>
                </wp:positionV>
                <wp:extent cx="4171950" cy="19335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AbstractProductCreator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ConcreteProductA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ConcreteProductA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6D4A" w:rsidRDefault="00B16D4A" w:rsidP="00B16D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16D4A" w:rsidRDefault="00B16D4A" w:rsidP="00B16D4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82DF" id="_x0000_s1029" type="#_x0000_t202" style="position:absolute;margin-left:62.25pt;margin-top:199.2pt;width:328.5pt;height:15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">
                <v:textbox>
                  <w:txbxContent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AbstractProductCreator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product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product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product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6D4A" w:rsidRDefault="00B16D4A" w:rsidP="00B16D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16D4A" w:rsidRDefault="00B16D4A" w:rsidP="00B16D4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92717A" wp14:editId="0E185A65">
                <wp:simplePos x="0" y="0"/>
                <wp:positionH relativeFrom="column">
                  <wp:posOffset>390525</wp:posOffset>
                </wp:positionH>
                <wp:positionV relativeFrom="paragraph">
                  <wp:posOffset>1863090</wp:posOffset>
                </wp:positionV>
                <wp:extent cx="3781425" cy="581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D4" w:rsidRDefault="00247AD4" w:rsidP="00247A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AbstractProductCreator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247AD4" w:rsidRDefault="00247AD4" w:rsidP="00247A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47AD4" w:rsidRDefault="00247AD4" w:rsidP="00247AD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717A" id="_x0000_s1030" type="#_x0000_t202" style="position:absolute;margin-left:30.75pt;margin-top:146.7pt;width:297.75pt;height:4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">
                <v:textbox>
                  <w:txbxContent>
                    <w:p w:rsidR="00247AD4" w:rsidRDefault="00247AD4" w:rsidP="00247A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AbstractProductCreator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247AD4" w:rsidRDefault="00247AD4" w:rsidP="00247A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47AD4" w:rsidRDefault="00247AD4" w:rsidP="00247AD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9F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796290</wp:posOffset>
                </wp:positionV>
                <wp:extent cx="3209925" cy="10096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9FE" w:rsidRDefault="001F59FE" w:rsidP="001F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ConcreteProductB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Product {</w:t>
                            </w:r>
                          </w:p>
                          <w:p w:rsidR="001F59FE" w:rsidRDefault="001F59FE" w:rsidP="001F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1F59FE" w:rsidRDefault="001F59FE" w:rsidP="001F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1F59FE" w:rsidRDefault="001F59FE" w:rsidP="001F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"Product-B"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F59FE" w:rsidRDefault="001F59FE" w:rsidP="001F5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F59FE" w:rsidRDefault="001F59FE" w:rsidP="001F59F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7.75pt;margin-top:62.7pt;width:252.75pt;height: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">
                <v:textbox>
                  <w:txbxContent>
                    <w:p w:rsidR="001F59FE" w:rsidRDefault="001F59FE" w:rsidP="001F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ConcreteProductB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Product {</w:t>
                      </w:r>
                    </w:p>
                    <w:p w:rsidR="001F59FE" w:rsidRDefault="001F59FE" w:rsidP="001F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1F59FE" w:rsidRDefault="001F59FE" w:rsidP="001F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1F59FE" w:rsidRDefault="001F59FE" w:rsidP="001F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"Product-B"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F59FE" w:rsidRDefault="001F59FE" w:rsidP="001F59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F59FE" w:rsidRDefault="001F59FE" w:rsidP="001F59F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8F4">
        <w:br/>
      </w:r>
      <w:r w:rsidR="004368F4">
        <w:br/>
      </w:r>
      <w:r w:rsidR="004368F4">
        <w:br/>
      </w:r>
      <w:r w:rsidR="004368F4">
        <w:br/>
      </w:r>
      <w:r w:rsidR="004368F4">
        <w:br/>
      </w:r>
      <w:r w:rsidR="004368F4">
        <w:br/>
      </w:r>
      <w:r w:rsidR="004368F4">
        <w:br/>
      </w:r>
      <w:r w:rsidR="004368F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247AD4">
        <w:br/>
      </w:r>
      <w:r w:rsidR="00E76A00">
        <w:br/>
      </w:r>
      <w:r w:rsidR="00E76A00">
        <w:br/>
      </w:r>
      <w:r w:rsidR="00E76A00">
        <w:br/>
      </w:r>
      <w:r w:rsidR="00E76A00">
        <w:br/>
      </w:r>
      <w:r w:rsidR="00E76A00">
        <w:br/>
      </w:r>
      <w:r w:rsidR="00816FDE">
        <w:br/>
      </w:r>
      <w:r w:rsidR="00816FDE">
        <w:br/>
      </w:r>
      <w:r w:rsidR="00816FDE">
        <w:br/>
      </w:r>
      <w:r w:rsidR="00816FDE">
        <w:br/>
      </w:r>
      <w:r w:rsidR="00816FDE">
        <w:br/>
      </w:r>
      <w:r w:rsidR="00816FDE">
        <w:br/>
      </w:r>
      <w:r w:rsidR="00816FDE">
        <w:br/>
      </w:r>
      <w:r w:rsidR="00816FDE">
        <w:br/>
      </w:r>
      <w:r w:rsidR="00816FDE">
        <w:br/>
      </w:r>
      <w:r w:rsidR="00816FDE">
        <w:br/>
      </w:r>
      <w:r w:rsidR="00816FDE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  <w:r w:rsidR="00F56770">
        <w:br/>
      </w:r>
    </w:p>
    <w:p w:rsidR="00F56770" w:rsidRDefault="00F56770" w:rsidP="004F61F0">
      <w:bookmarkStart w:id="0" w:name="_GoBack"/>
      <w:bookmarkEnd w:id="0"/>
      <w:r>
        <w:lastRenderedPageBreak/>
        <w:t>Class Diagram</w:t>
      </w:r>
    </w:p>
    <w:p w:rsidR="004F61F0" w:rsidRPr="009515DC" w:rsidRDefault="00F56770" w:rsidP="004F61F0">
      <w:r>
        <w:rPr>
          <w:noProof/>
        </w:rPr>
        <w:drawing>
          <wp:inline distT="0" distB="0" distL="0" distR="0">
            <wp:extent cx="581977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4F61F0" w:rsidRPr="009515DC" w:rsidSect="00F53F99">
      <w:footerReference w:type="default" r:id="rId8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71F" w:rsidRDefault="00A4171F" w:rsidP="00F53F99">
      <w:pPr>
        <w:spacing w:after="0" w:line="240" w:lineRule="auto"/>
      </w:pPr>
      <w:r>
        <w:separator/>
      </w:r>
    </w:p>
  </w:endnote>
  <w:endnote w:type="continuationSeparator" w:id="0">
    <w:p w:rsidR="00A4171F" w:rsidRDefault="00A4171F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7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71F" w:rsidRDefault="00A4171F" w:rsidP="00F53F99">
      <w:pPr>
        <w:spacing w:after="0" w:line="240" w:lineRule="auto"/>
      </w:pPr>
      <w:r>
        <w:separator/>
      </w:r>
    </w:p>
  </w:footnote>
  <w:footnote w:type="continuationSeparator" w:id="0">
    <w:p w:rsidR="00A4171F" w:rsidRDefault="00A4171F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C"/>
    <w:rsid w:val="001F59FE"/>
    <w:rsid w:val="00204DB1"/>
    <w:rsid w:val="00247AD4"/>
    <w:rsid w:val="0025361C"/>
    <w:rsid w:val="002C642E"/>
    <w:rsid w:val="003A1227"/>
    <w:rsid w:val="003D4BDD"/>
    <w:rsid w:val="004368F4"/>
    <w:rsid w:val="004F61F0"/>
    <w:rsid w:val="007D6392"/>
    <w:rsid w:val="00805397"/>
    <w:rsid w:val="00816FDE"/>
    <w:rsid w:val="008C6213"/>
    <w:rsid w:val="009515DC"/>
    <w:rsid w:val="00A4171F"/>
    <w:rsid w:val="00B16D4A"/>
    <w:rsid w:val="00D93302"/>
    <w:rsid w:val="00E068CB"/>
    <w:rsid w:val="00E76A00"/>
    <w:rsid w:val="00F53F99"/>
    <w:rsid w:val="00F56770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65DAC-CC25-494A-80E8-01F3403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951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515D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6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20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24</cp:revision>
  <dcterms:created xsi:type="dcterms:W3CDTF">2015-11-22T09:26:00Z</dcterms:created>
  <dcterms:modified xsi:type="dcterms:W3CDTF">2015-11-22T09:46:00Z</dcterms:modified>
</cp:coreProperties>
</file>