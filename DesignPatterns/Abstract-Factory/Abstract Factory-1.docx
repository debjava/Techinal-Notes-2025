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6FA" w:rsidRDefault="00CA2EBC" w:rsidP="00CA2EBC">
      <w:pPr>
        <w:pStyle w:val="Title"/>
      </w:pPr>
      <w:r>
        <w:t>Abstract Factory</w:t>
      </w:r>
    </w:p>
    <w:p w:rsidR="00B45EB7" w:rsidRDefault="00B45EB7" w:rsidP="00B45EB7">
      <w:r>
        <w:t>GOF : Provide an interface for creating families of related or dependent objects without specifying their concrete classes.</w:t>
      </w:r>
    </w:p>
    <w:p w:rsidR="00B45EB7" w:rsidRDefault="004D7F94" w:rsidP="004D7F94">
      <w:pPr>
        <w:pStyle w:val="Heading1"/>
        <w:rPr>
          <w:b/>
        </w:rPr>
      </w:pPr>
      <w:r w:rsidRPr="004D7F94">
        <w:rPr>
          <w:b/>
        </w:rPr>
        <w:t>Class Diagram</w:t>
      </w:r>
    </w:p>
    <w:p w:rsidR="004D7F94" w:rsidRDefault="004D7F94" w:rsidP="004D7F94">
      <w:r>
        <w:rPr>
          <w:noProof/>
        </w:rPr>
        <w:drawing>
          <wp:inline distT="0" distB="0" distL="0" distR="0" wp14:anchorId="7BA45393" wp14:editId="6A272FBA">
            <wp:extent cx="6799657" cy="3409950"/>
            <wp:effectExtent l="0" t="0" r="1270" b="0"/>
            <wp:docPr id="1" name="Picture 1" descr="Abstract Factory Implementation - UM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Factory Implementation - UML Class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90" cy="346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F94" w:rsidRDefault="004D7F94" w:rsidP="004D7F94">
      <w:pPr>
        <w:pStyle w:val="Heading1"/>
        <w:rPr>
          <w:b/>
        </w:rPr>
      </w:pPr>
      <w:r w:rsidRPr="004D7F94">
        <w:rPr>
          <w:b/>
        </w:rPr>
        <w:t>Java Code</w:t>
      </w:r>
    </w:p>
    <w:p w:rsidR="00A16FCF" w:rsidRDefault="00A16FCF" w:rsidP="004D7F94"/>
    <w:p w:rsidR="00A16FCF" w:rsidRDefault="00F34C59" w:rsidP="004D7F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2948A4" wp14:editId="46D49651">
                <wp:simplePos x="0" y="0"/>
                <wp:positionH relativeFrom="column">
                  <wp:posOffset>200025</wp:posOffset>
                </wp:positionH>
                <wp:positionV relativeFrom="paragraph">
                  <wp:posOffset>118745</wp:posOffset>
                </wp:positionV>
                <wp:extent cx="3733800" cy="12763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138" w:rsidRDefault="00504138" w:rsidP="005041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AbstractFactory {</w:t>
                            </w:r>
                          </w:p>
                          <w:p w:rsidR="00504138" w:rsidRDefault="00504138" w:rsidP="005041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504138" w:rsidRDefault="00504138" w:rsidP="005041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AbstractProductA createProductA();</w:t>
                            </w:r>
                          </w:p>
                          <w:p w:rsidR="00504138" w:rsidRDefault="00504138" w:rsidP="005041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504138" w:rsidRDefault="00504138" w:rsidP="005041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//Create another product</w:t>
                            </w:r>
                          </w:p>
                          <w:p w:rsidR="00504138" w:rsidRDefault="00504138" w:rsidP="005041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ab/>
                              <w:t>abstract AbstractProductB createProductB();</w:t>
                            </w:r>
                          </w:p>
                          <w:p w:rsidR="00504138" w:rsidRDefault="00504138" w:rsidP="0050413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948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75pt;margin-top:9.35pt;width:294pt;height:10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">
                <v:textbox>
                  <w:txbxContent>
                    <w:p w:rsidR="00504138" w:rsidRDefault="00504138" w:rsidP="005041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504138" w:rsidRDefault="00504138" w:rsidP="005041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504138" w:rsidRDefault="00504138" w:rsidP="005041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AbstractProductA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createProductA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504138" w:rsidRDefault="00504138" w:rsidP="005041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504138" w:rsidRDefault="00504138" w:rsidP="005041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//Create another product</w:t>
                      </w:r>
                    </w:p>
                    <w:p w:rsidR="00504138" w:rsidRDefault="00504138" w:rsidP="005041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ab/>
                        <w:t xml:space="preserve">abstract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AbstractProductB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createProductB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);</w:t>
                      </w:r>
                    </w:p>
                    <w:p w:rsidR="00504138" w:rsidRDefault="00504138" w:rsidP="0050413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6FCF" w:rsidRDefault="00A16FCF" w:rsidP="004D7F94"/>
    <w:p w:rsidR="00A16FCF" w:rsidRDefault="00A16FCF" w:rsidP="004D7F94"/>
    <w:p w:rsidR="00A16FCF" w:rsidRDefault="00A16FCF" w:rsidP="004D7F94"/>
    <w:p w:rsidR="003D3528" w:rsidRDefault="003D3528" w:rsidP="004D7F94"/>
    <w:p w:rsidR="00F84400" w:rsidRDefault="00F34C59" w:rsidP="004D7F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9C471A" wp14:editId="2D6080B2">
                <wp:simplePos x="0" y="0"/>
                <wp:positionH relativeFrom="column">
                  <wp:posOffset>4143375</wp:posOffset>
                </wp:positionH>
                <wp:positionV relativeFrom="paragraph">
                  <wp:posOffset>596900</wp:posOffset>
                </wp:positionV>
                <wp:extent cx="2828925" cy="8667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787" w:rsidRDefault="00F63787" w:rsidP="00F63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AbstractProductA {</w:t>
                            </w:r>
                          </w:p>
                          <w:p w:rsidR="00F63787" w:rsidRDefault="00F63787" w:rsidP="00F63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63787" w:rsidRDefault="00420545" w:rsidP="00F63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637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="00F6378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37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  <w:r w:rsidR="00F6378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37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="00F6378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operation1();</w:t>
                            </w:r>
                          </w:p>
                          <w:p w:rsidR="00F63787" w:rsidRDefault="00F63787" w:rsidP="00F637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63787" w:rsidRDefault="00F63787" w:rsidP="00F63787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471A" id="_x0000_s1027" type="#_x0000_t202" style="position:absolute;margin-left:326.25pt;margin-top:47pt;width:222.75pt;height:6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">
                <v:textbox>
                  <w:txbxContent>
                    <w:p w:rsidR="00F63787" w:rsidRDefault="00F63787" w:rsidP="00F63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AbstractProductA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F63787" w:rsidRDefault="00F63787" w:rsidP="00F63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63787" w:rsidRDefault="00420545" w:rsidP="00F63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="00F637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="00F6378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637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  <w:r w:rsidR="00F6378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637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="00F6378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operation1();</w:t>
                      </w:r>
                    </w:p>
                    <w:p w:rsidR="00F63787" w:rsidRDefault="00F63787" w:rsidP="00F637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63787" w:rsidRDefault="00F63787" w:rsidP="00F63787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94CB9B" wp14:editId="7553E221">
                <wp:simplePos x="0" y="0"/>
                <wp:positionH relativeFrom="column">
                  <wp:posOffset>200025</wp:posOffset>
                </wp:positionH>
                <wp:positionV relativeFrom="paragraph">
                  <wp:posOffset>273050</wp:posOffset>
                </wp:positionV>
                <wp:extent cx="3733800" cy="12954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F3C" w:rsidRDefault="00657F3C" w:rsidP="00657F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ConcreteFactory1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AbstractFactory {</w:t>
                            </w:r>
                          </w:p>
                          <w:p w:rsidR="00657F3C" w:rsidRDefault="00657F3C" w:rsidP="00657F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657F3C" w:rsidRDefault="00657F3C" w:rsidP="00657F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657F3C" w:rsidRDefault="00657F3C" w:rsidP="00657F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AbstractProductA createProductA() {</w:t>
                            </w:r>
                          </w:p>
                          <w:p w:rsidR="00657F3C" w:rsidRDefault="00657F3C" w:rsidP="00657F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ProductA1();</w:t>
                            </w:r>
                          </w:p>
                          <w:p w:rsidR="00657F3C" w:rsidRDefault="00657F3C" w:rsidP="00657F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657F3C" w:rsidRDefault="00657F3C" w:rsidP="00657F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//Create for another Product</w:t>
                            </w:r>
                          </w:p>
                          <w:p w:rsidR="00657F3C" w:rsidRDefault="00657F3C" w:rsidP="00657F3C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CB9B" id="_x0000_s1028" type="#_x0000_t202" style="position:absolute;margin-left:15.75pt;margin-top:21.5pt;width:294pt;height:10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">
                <v:textbox>
                  <w:txbxContent>
                    <w:p w:rsidR="00657F3C" w:rsidRDefault="00657F3C" w:rsidP="00657F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ConcreteFactory1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657F3C" w:rsidRDefault="00657F3C" w:rsidP="00657F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657F3C" w:rsidRDefault="00657F3C" w:rsidP="00657F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657F3C" w:rsidRDefault="00657F3C" w:rsidP="00657F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AbstractProductA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createProductA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657F3C" w:rsidRDefault="00657F3C" w:rsidP="00657F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ProductA1();</w:t>
                      </w:r>
                    </w:p>
                    <w:p w:rsidR="00657F3C" w:rsidRDefault="00657F3C" w:rsidP="00657F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657F3C" w:rsidRDefault="00657F3C" w:rsidP="00657F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//Create for another Product</w:t>
                      </w:r>
                    </w:p>
                    <w:p w:rsidR="00657F3C" w:rsidRDefault="00657F3C" w:rsidP="00657F3C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0D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B7F2C5" wp14:editId="78E93000">
                <wp:simplePos x="0" y="0"/>
                <wp:positionH relativeFrom="column">
                  <wp:posOffset>0</wp:posOffset>
                </wp:positionH>
                <wp:positionV relativeFrom="paragraph">
                  <wp:posOffset>1815465</wp:posOffset>
                </wp:positionV>
                <wp:extent cx="4476750" cy="124777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70DB" w:rsidRDefault="003170DB" w:rsidP="003170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ProductA1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AbstractProductA {</w:t>
                            </w:r>
                          </w:p>
                          <w:p w:rsidR="003170DB" w:rsidRDefault="003170DB" w:rsidP="003170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170DB" w:rsidRDefault="003170DB" w:rsidP="003170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3170DB" w:rsidRDefault="003170DB" w:rsidP="003170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operation1() {</w:t>
                            </w:r>
                          </w:p>
                          <w:p w:rsidR="003170DB" w:rsidRDefault="003170DB" w:rsidP="003170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"Operation1 executed ..."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170DB" w:rsidRDefault="003170DB" w:rsidP="003170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3170DB" w:rsidRDefault="003170DB" w:rsidP="003170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F2C5" id="_x0000_s1029" type="#_x0000_t202" style="position:absolute;margin-left:0;margin-top:142.95pt;width:352.5pt;height:9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">
                <v:textbox>
                  <w:txbxContent>
                    <w:p w:rsidR="003170DB" w:rsidRDefault="003170DB" w:rsidP="003170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ProductA1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AbstractProductA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3170DB" w:rsidRDefault="003170DB" w:rsidP="003170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170DB" w:rsidRDefault="003170DB" w:rsidP="003170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3170DB" w:rsidRDefault="003170DB" w:rsidP="003170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operation1() {</w:t>
                      </w:r>
                    </w:p>
                    <w:p w:rsidR="003170DB" w:rsidRDefault="003170DB" w:rsidP="003170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"Operation1 executed ..."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170DB" w:rsidRDefault="003170DB" w:rsidP="003170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170DB" w:rsidRDefault="003170DB" w:rsidP="003170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FCF">
        <w:br/>
      </w:r>
      <w:r w:rsidR="00A16FCF">
        <w:br/>
      </w:r>
      <w:r w:rsidR="00A16FCF">
        <w:br/>
      </w:r>
      <w:r w:rsidR="00A16FCF">
        <w:br/>
      </w:r>
      <w:r w:rsidR="00A16FCF">
        <w:br/>
      </w:r>
      <w:r w:rsidR="00820471">
        <w:br/>
      </w:r>
      <w:r w:rsidR="00820471">
        <w:br/>
      </w:r>
      <w:r w:rsidR="00820471">
        <w:br/>
      </w:r>
      <w:r w:rsidR="00820471">
        <w:br/>
      </w:r>
      <w:r w:rsidR="00820471">
        <w:br/>
      </w:r>
      <w:r w:rsidR="007062A1">
        <w:br/>
      </w:r>
      <w:r w:rsidR="007062A1">
        <w:br/>
      </w:r>
      <w:r w:rsidR="007062A1">
        <w:br/>
      </w:r>
      <w:r w:rsidR="007062A1">
        <w:br/>
      </w:r>
      <w:r w:rsidR="007062A1">
        <w:lastRenderedPageBreak/>
        <w:br/>
      </w:r>
      <w:r w:rsidR="005C79C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1E3273" wp14:editId="21821EE0">
                <wp:simplePos x="0" y="0"/>
                <wp:positionH relativeFrom="column">
                  <wp:posOffset>276225</wp:posOffset>
                </wp:positionH>
                <wp:positionV relativeFrom="paragraph">
                  <wp:posOffset>228600</wp:posOffset>
                </wp:positionV>
                <wp:extent cx="4962525" cy="20193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834" w:rsidRDefault="00F20834" w:rsidP="00F20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FactoryMaker {</w:t>
                            </w:r>
                          </w:p>
                          <w:p w:rsidR="00F20834" w:rsidRDefault="00F20834" w:rsidP="00F20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20834" w:rsidRDefault="00F20834" w:rsidP="00F20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AbstractFactory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absFactory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20834" w:rsidRDefault="00F20834" w:rsidP="00F20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20834" w:rsidRDefault="00F20834" w:rsidP="00F20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AbstractFactory getFactory(String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choice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F20834" w:rsidRDefault="00F20834" w:rsidP="00F20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choice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:rsidR="00F20834" w:rsidRDefault="00F20834" w:rsidP="00F20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absFactory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ConcreteFactory1();</w:t>
                            </w:r>
                          </w:p>
                          <w:p w:rsidR="00F20834" w:rsidRDefault="00F20834" w:rsidP="00F20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F20834" w:rsidRDefault="00F20834" w:rsidP="00F20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return another ConcreteFactory</w:t>
                            </w:r>
                          </w:p>
                          <w:p w:rsidR="00F20834" w:rsidRDefault="00F20834" w:rsidP="00F20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20834" w:rsidRDefault="00F20834" w:rsidP="00F20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absFactory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20834" w:rsidRDefault="00F20834" w:rsidP="00F208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20834" w:rsidRDefault="00F20834" w:rsidP="00F20834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E3273" id="_x0000_s1030" type="#_x0000_t202" style="position:absolute;margin-left:21.75pt;margin-top:18pt;width:390.75pt;height:15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">
                <v:textbox>
                  <w:txbxContent>
                    <w:p w:rsidR="00F20834" w:rsidRDefault="00F20834" w:rsidP="00F20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FactoryMaker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F20834" w:rsidRDefault="00F20834" w:rsidP="00F20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20834" w:rsidRDefault="00F20834" w:rsidP="00F20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absFactory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20834" w:rsidRDefault="00F20834" w:rsidP="00F20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20834" w:rsidRDefault="00F20834" w:rsidP="00F20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choice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F20834" w:rsidRDefault="00F20834" w:rsidP="00F20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choice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.equals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 {</w:t>
                      </w:r>
                    </w:p>
                    <w:p w:rsidR="00F20834" w:rsidRDefault="00F20834" w:rsidP="00F20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absFactory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ConcreteFactory1();</w:t>
                      </w:r>
                    </w:p>
                    <w:p w:rsidR="00F20834" w:rsidRDefault="00F20834" w:rsidP="00F20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F20834" w:rsidRDefault="00F20834" w:rsidP="00F20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return another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ConcreteFactory</w:t>
                      </w:r>
                      <w:proofErr w:type="spellEnd"/>
                    </w:p>
                    <w:p w:rsidR="00F20834" w:rsidRDefault="00F20834" w:rsidP="00F20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20834" w:rsidRDefault="00F20834" w:rsidP="00F20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absFactory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20834" w:rsidRDefault="00F20834" w:rsidP="00F208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20834" w:rsidRDefault="00F20834" w:rsidP="00F20834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62A1">
        <w:br/>
      </w:r>
      <w:r w:rsidR="007062A1">
        <w:br/>
      </w:r>
      <w:r w:rsidR="002A28B4">
        <w:br/>
      </w:r>
      <w:r w:rsidR="002A28B4">
        <w:br/>
      </w:r>
      <w:r w:rsidR="002A28B4">
        <w:br/>
      </w:r>
      <w:r w:rsidR="002A28B4">
        <w:br/>
      </w:r>
      <w:r w:rsidR="002A28B4">
        <w:br/>
      </w:r>
      <w:r w:rsidR="002A28B4">
        <w:br/>
      </w:r>
      <w:r w:rsidR="002A28B4">
        <w:br/>
      </w:r>
      <w:r w:rsidR="002A28B4">
        <w:br/>
      </w:r>
      <w:r w:rsidR="002A28B4">
        <w:br/>
      </w:r>
    </w:p>
    <w:p w:rsidR="00823EFB" w:rsidRDefault="009C0D19" w:rsidP="004D7F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104140</wp:posOffset>
                </wp:positionV>
                <wp:extent cx="5334000" cy="11430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D19" w:rsidRDefault="009C0D19" w:rsidP="009C0D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Client {</w:t>
                            </w:r>
                          </w:p>
                          <w:p w:rsidR="009C0D19" w:rsidRDefault="009C0D19" w:rsidP="009C0D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9C0D19" w:rsidRDefault="009C0D19" w:rsidP="009C0D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AbstractFactory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absFact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FactoryMaker.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getFactory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C0D19" w:rsidRDefault="009C0D19" w:rsidP="009C0D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AbstractProductA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prodA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absFact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.createProductA();</w:t>
                            </w:r>
                          </w:p>
                          <w:p w:rsidR="009C0D19" w:rsidRDefault="009C0D19" w:rsidP="009C0D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prodA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.operation1();</w:t>
                            </w:r>
                          </w:p>
                          <w:p w:rsidR="009C0D19" w:rsidRDefault="009C0D19" w:rsidP="009C0D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9C0D19" w:rsidRDefault="009C0D19" w:rsidP="009C0D19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.75pt;margin-top:8.2pt;width:420pt;height:9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">
                <v:textbox>
                  <w:txbxContent>
                    <w:p w:rsidR="009C0D19" w:rsidRDefault="009C0D19" w:rsidP="009C0D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Client {</w:t>
                      </w:r>
                    </w:p>
                    <w:p w:rsidR="009C0D19" w:rsidRDefault="009C0D19" w:rsidP="009C0D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9C0D19" w:rsidRDefault="009C0D19" w:rsidP="009C0D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absFact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FactoryMaker.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getFactory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C0D19" w:rsidRDefault="009C0D19" w:rsidP="009C0D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AbstractProductA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prodA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absFact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.createProductA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C0D19" w:rsidRDefault="009C0D19" w:rsidP="009C0D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prodA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.operation1(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C0D19" w:rsidRDefault="009C0D19" w:rsidP="009C0D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9C0D19" w:rsidRDefault="009C0D19" w:rsidP="009C0D19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400">
        <w:br/>
      </w:r>
      <w:r w:rsidR="00F84400">
        <w:br/>
      </w:r>
      <w:r w:rsidR="00F84400">
        <w:br/>
      </w:r>
      <w:r w:rsidR="00F84400">
        <w:br/>
      </w:r>
      <w:r w:rsidR="00F84400">
        <w:br/>
      </w:r>
      <w:r w:rsidR="00F84400">
        <w:br/>
      </w:r>
      <w:r w:rsidR="00F84400">
        <w:br/>
      </w:r>
      <w:r w:rsidR="00AC30D4">
        <w:br/>
      </w:r>
      <w:r w:rsidR="00F84400">
        <w:br/>
      </w:r>
      <w:r w:rsidR="00F84400">
        <w:br/>
      </w:r>
      <w:r w:rsidR="00F84400">
        <w:br/>
      </w:r>
      <w:r w:rsidR="00F84400">
        <w:br/>
      </w:r>
      <w:r w:rsidR="00F84400">
        <w:br/>
      </w:r>
      <w:r w:rsidR="00F84400">
        <w:br/>
      </w:r>
      <w:r w:rsidR="00F84400">
        <w:br/>
      </w:r>
      <w:r w:rsidR="00F84400">
        <w:br/>
      </w:r>
    </w:p>
    <w:p w:rsidR="00823EFB" w:rsidRDefault="00823EFB" w:rsidP="004D7F94"/>
    <w:p w:rsidR="00823EFB" w:rsidRDefault="00823EFB" w:rsidP="004D7F94"/>
    <w:p w:rsidR="00823EFB" w:rsidRDefault="00823EFB" w:rsidP="004D7F94"/>
    <w:p w:rsidR="00823EFB" w:rsidRDefault="00823EFB" w:rsidP="004D7F94"/>
    <w:p w:rsidR="00823EFB" w:rsidRDefault="00823EFB" w:rsidP="004D7F94"/>
    <w:p w:rsidR="00823EFB" w:rsidRDefault="00823EFB" w:rsidP="004D7F94"/>
    <w:p w:rsidR="00823EFB" w:rsidRDefault="00823EFB" w:rsidP="004D7F94"/>
    <w:p w:rsidR="00823EFB" w:rsidRDefault="00823EFB" w:rsidP="004D7F94"/>
    <w:p w:rsidR="00823EFB" w:rsidRDefault="00823EFB" w:rsidP="004D7F94"/>
    <w:p w:rsidR="00823EFB" w:rsidRDefault="00823EFB" w:rsidP="004D7F94"/>
    <w:p w:rsidR="00823EFB" w:rsidRDefault="00823EFB" w:rsidP="004D7F94"/>
    <w:p w:rsidR="00823EFB" w:rsidRDefault="00823EFB" w:rsidP="004D7F94"/>
    <w:p w:rsidR="00823EFB" w:rsidRDefault="00823EFB" w:rsidP="004D7F94"/>
    <w:p w:rsidR="00823EFB" w:rsidRDefault="00823EFB" w:rsidP="004D7F94"/>
    <w:p w:rsidR="004D7F94" w:rsidRPr="004D7F94" w:rsidRDefault="00F84400" w:rsidP="004D7F94">
      <w:r>
        <w:br/>
      </w:r>
      <w:r>
        <w:br/>
      </w:r>
      <w:bookmarkStart w:id="0" w:name="_GoBack"/>
      <w:bookmarkEnd w:id="0"/>
    </w:p>
    <w:sectPr w:rsidR="004D7F94" w:rsidRPr="004D7F94" w:rsidSect="00640860">
      <w:footerReference w:type="default" r:id="rId7"/>
      <w:pgSz w:w="11907" w:h="16839" w:code="9"/>
      <w:pgMar w:top="180" w:right="180" w:bottom="360" w:left="2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352" w:rsidRDefault="00494352" w:rsidP="00640860">
      <w:pPr>
        <w:spacing w:after="0" w:line="240" w:lineRule="auto"/>
      </w:pPr>
      <w:r>
        <w:separator/>
      </w:r>
    </w:p>
  </w:endnote>
  <w:endnote w:type="continuationSeparator" w:id="0">
    <w:p w:rsidR="00494352" w:rsidRDefault="00494352" w:rsidP="0064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1759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860" w:rsidRDefault="006408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0B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40860" w:rsidRDefault="006408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352" w:rsidRDefault="00494352" w:rsidP="00640860">
      <w:pPr>
        <w:spacing w:after="0" w:line="240" w:lineRule="auto"/>
      </w:pPr>
      <w:r>
        <w:separator/>
      </w:r>
    </w:p>
  </w:footnote>
  <w:footnote w:type="continuationSeparator" w:id="0">
    <w:p w:rsidR="00494352" w:rsidRDefault="00494352" w:rsidP="006408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B7"/>
    <w:rsid w:val="000B436F"/>
    <w:rsid w:val="000E7582"/>
    <w:rsid w:val="0011126D"/>
    <w:rsid w:val="00143BB9"/>
    <w:rsid w:val="00185D8D"/>
    <w:rsid w:val="001A5DC8"/>
    <w:rsid w:val="001F2732"/>
    <w:rsid w:val="002106FA"/>
    <w:rsid w:val="002A28B4"/>
    <w:rsid w:val="002C7902"/>
    <w:rsid w:val="003170DB"/>
    <w:rsid w:val="00322261"/>
    <w:rsid w:val="003472E0"/>
    <w:rsid w:val="003D3528"/>
    <w:rsid w:val="00420545"/>
    <w:rsid w:val="004368DB"/>
    <w:rsid w:val="004570EB"/>
    <w:rsid w:val="00462478"/>
    <w:rsid w:val="00494352"/>
    <w:rsid w:val="004D7F94"/>
    <w:rsid w:val="00504138"/>
    <w:rsid w:val="005C79C8"/>
    <w:rsid w:val="00640860"/>
    <w:rsid w:val="00657F3C"/>
    <w:rsid w:val="00690D5D"/>
    <w:rsid w:val="006F3C9E"/>
    <w:rsid w:val="007062A1"/>
    <w:rsid w:val="007952F1"/>
    <w:rsid w:val="00820471"/>
    <w:rsid w:val="00823EFB"/>
    <w:rsid w:val="00875A41"/>
    <w:rsid w:val="0089171B"/>
    <w:rsid w:val="00923558"/>
    <w:rsid w:val="009C0D19"/>
    <w:rsid w:val="009D4976"/>
    <w:rsid w:val="00A11A49"/>
    <w:rsid w:val="00A16FCF"/>
    <w:rsid w:val="00A50B6D"/>
    <w:rsid w:val="00A66D35"/>
    <w:rsid w:val="00AC30D4"/>
    <w:rsid w:val="00AD20B6"/>
    <w:rsid w:val="00B45EB7"/>
    <w:rsid w:val="00CA2EBC"/>
    <w:rsid w:val="00D17518"/>
    <w:rsid w:val="00DB6F52"/>
    <w:rsid w:val="00E7467A"/>
    <w:rsid w:val="00E9462E"/>
    <w:rsid w:val="00EC6B17"/>
    <w:rsid w:val="00F20834"/>
    <w:rsid w:val="00F34C59"/>
    <w:rsid w:val="00F63787"/>
    <w:rsid w:val="00F8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A5CF8A-3AD6-47E9-8D58-9085A550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EB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7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860"/>
  </w:style>
  <w:style w:type="paragraph" w:styleId="Footer">
    <w:name w:val="footer"/>
    <w:basedOn w:val="Normal"/>
    <w:link w:val="FooterChar"/>
    <w:uiPriority w:val="99"/>
    <w:unhideWhenUsed/>
    <w:rsid w:val="00640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860"/>
  </w:style>
  <w:style w:type="character" w:customStyle="1" w:styleId="Heading1Char">
    <w:name w:val="Heading 1 Char"/>
    <w:basedOn w:val="DefaultParagraphFont"/>
    <w:link w:val="Heading1"/>
    <w:uiPriority w:val="9"/>
    <w:rsid w:val="004D7F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EB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A2EB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A2E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E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9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shra\Documents\Custom%20Office%20Templates\Pers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Personal.dotx</Template>
  <TotalTime>126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Group User</dc:creator>
  <cp:keywords/>
  <dc:description/>
  <cp:lastModifiedBy>Debadatta Mishra</cp:lastModifiedBy>
  <cp:revision>58</cp:revision>
  <dcterms:created xsi:type="dcterms:W3CDTF">2015-11-18T06:50:00Z</dcterms:created>
  <dcterms:modified xsi:type="dcterms:W3CDTF">2016-01-30T05:39:00Z</dcterms:modified>
</cp:coreProperties>
</file>