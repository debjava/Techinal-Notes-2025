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FA" w:rsidRDefault="00CA2EBC" w:rsidP="00CA2EBC">
      <w:pPr>
        <w:pStyle w:val="Title"/>
      </w:pPr>
      <w:r>
        <w:t>Abstract Factory</w:t>
      </w:r>
    </w:p>
    <w:p w:rsidR="00B45EB7" w:rsidRDefault="00B45EB7" w:rsidP="00B45EB7">
      <w:proofErr w:type="gramStart"/>
      <w:r>
        <w:t>GOF :</w:t>
      </w:r>
      <w:proofErr w:type="gramEnd"/>
      <w:r>
        <w:t xml:space="preserve"> Provide an interface for creating families of related or dependent objects without specifying their concrete classes.</w:t>
      </w:r>
    </w:p>
    <w:p w:rsidR="00B45EB7" w:rsidRDefault="004D7F94" w:rsidP="004D7F94">
      <w:pPr>
        <w:pStyle w:val="Heading1"/>
        <w:rPr>
          <w:b/>
        </w:rPr>
      </w:pPr>
      <w:r w:rsidRPr="004D7F94">
        <w:rPr>
          <w:b/>
        </w:rPr>
        <w:t>Class Diagram</w:t>
      </w:r>
    </w:p>
    <w:p w:rsidR="004D7F94" w:rsidRDefault="004D7F94" w:rsidP="004D7F94">
      <w:r>
        <w:rPr>
          <w:noProof/>
        </w:rPr>
        <w:drawing>
          <wp:inline distT="0" distB="0" distL="0" distR="0" wp14:anchorId="50A41851" wp14:editId="4245BBB5">
            <wp:extent cx="6924675" cy="3470783"/>
            <wp:effectExtent l="0" t="0" r="0" b="0"/>
            <wp:docPr id="1" name="Picture 1" descr="Abstract Factory Implementation - 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Factory Implementation - UML Class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051" cy="348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F94" w:rsidRDefault="004D7F94" w:rsidP="004D7F94">
      <w:pPr>
        <w:pStyle w:val="Heading1"/>
        <w:rPr>
          <w:b/>
        </w:rPr>
      </w:pPr>
      <w:r w:rsidRPr="004D7F94">
        <w:rPr>
          <w:b/>
        </w:rPr>
        <w:t>Java Code</w:t>
      </w:r>
    </w:p>
    <w:p w:rsidR="00A16FCF" w:rsidRDefault="00A16FCF" w:rsidP="004D7F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22D152" wp14:editId="46C4DE93">
                <wp:simplePos x="0" y="0"/>
                <wp:positionH relativeFrom="column">
                  <wp:posOffset>3286125</wp:posOffset>
                </wp:positionH>
                <wp:positionV relativeFrom="paragraph">
                  <wp:posOffset>77470</wp:posOffset>
                </wp:positionV>
                <wp:extent cx="2990850" cy="7239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FCF" w:rsidRPr="00A16FCF" w:rsidRDefault="00A16FCF" w:rsidP="00A16FC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16FC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abstract</w:t>
                            </w:r>
                            <w:proofErr w:type="gramEnd"/>
                            <w:r w:rsidRPr="00A16FC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A16FC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AbstractProductB</w:t>
                            </w:r>
                            <w:proofErr w:type="spellEnd"/>
                            <w:r w:rsidRPr="00A16FC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16FCF" w:rsidRPr="00A16FCF" w:rsidRDefault="00A16FCF" w:rsidP="00A16FC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16FC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  <w:t xml:space="preserve">//public abstract void </w:t>
                            </w:r>
                            <w:proofErr w:type="gramStart"/>
                            <w:r w:rsidRPr="00A16FC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operationB1(</w:t>
                            </w:r>
                            <w:proofErr w:type="gramEnd"/>
                            <w:r w:rsidRPr="00A16FC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16FCF" w:rsidRPr="00A16FCF" w:rsidRDefault="00A16FCF" w:rsidP="00A16FC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16FC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ab/>
                              <w:t xml:space="preserve">//public abstract void </w:t>
                            </w:r>
                            <w:proofErr w:type="gramStart"/>
                            <w:r w:rsidRPr="00A16FC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operationB2(</w:t>
                            </w:r>
                            <w:proofErr w:type="gramEnd"/>
                            <w:r w:rsidRPr="00A16FC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16FCF" w:rsidRPr="00A16FCF" w:rsidRDefault="00A16FCF" w:rsidP="00A16FC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16FC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CA2EBC" w:rsidRPr="00A16FCF" w:rsidRDefault="00CA2EBC" w:rsidP="00A16FCF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2D1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75pt;margin-top:6.1pt;width:235.5pt;height:5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">
                <v:textbox>
                  <w:txbxContent>
                    <w:p w:rsidR="00A16FCF" w:rsidRPr="00A16FCF" w:rsidRDefault="00A16FCF" w:rsidP="00A16FCF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gramStart"/>
                      <w:r w:rsidRPr="00A16FC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abstract</w:t>
                      </w:r>
                      <w:proofErr w:type="gramEnd"/>
                      <w:r w:rsidRPr="00A16FC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A16FC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AbstractProductB</w:t>
                      </w:r>
                      <w:proofErr w:type="spellEnd"/>
                      <w:r w:rsidRPr="00A16FC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{</w:t>
                      </w:r>
                    </w:p>
                    <w:p w:rsidR="00A16FCF" w:rsidRPr="00A16FCF" w:rsidRDefault="00A16FCF" w:rsidP="00A16FCF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16FC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  <w:t xml:space="preserve">//public abstract void </w:t>
                      </w:r>
                      <w:proofErr w:type="gramStart"/>
                      <w:r w:rsidRPr="00A16FC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operationB1(</w:t>
                      </w:r>
                      <w:proofErr w:type="gramEnd"/>
                      <w:r w:rsidRPr="00A16FC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);</w:t>
                      </w:r>
                    </w:p>
                    <w:p w:rsidR="00A16FCF" w:rsidRPr="00A16FCF" w:rsidRDefault="00A16FCF" w:rsidP="00A16FCF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16FC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ab/>
                        <w:t xml:space="preserve">//public abstract void </w:t>
                      </w:r>
                      <w:proofErr w:type="gramStart"/>
                      <w:r w:rsidRPr="00A16FC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operationB2(</w:t>
                      </w:r>
                      <w:proofErr w:type="gramEnd"/>
                      <w:r w:rsidRPr="00A16FC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);</w:t>
                      </w:r>
                    </w:p>
                    <w:p w:rsidR="00A16FCF" w:rsidRPr="00A16FCF" w:rsidRDefault="00A16FCF" w:rsidP="00A16FCF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16FC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}</w:t>
                      </w:r>
                    </w:p>
                    <w:p w:rsidR="00CA2EBC" w:rsidRPr="00A16FCF" w:rsidRDefault="00CA2EBC" w:rsidP="00A16FCF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07DEF5" wp14:editId="2701642D">
                <wp:simplePos x="0" y="0"/>
                <wp:positionH relativeFrom="column">
                  <wp:posOffset>66675</wp:posOffset>
                </wp:positionH>
                <wp:positionV relativeFrom="paragraph">
                  <wp:posOffset>56515</wp:posOffset>
                </wp:positionV>
                <wp:extent cx="2952750" cy="723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EBC" w:rsidRPr="00CA2EBC" w:rsidRDefault="00CA2EBC" w:rsidP="00CA2EBC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A2EB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abstract</w:t>
                            </w:r>
                            <w:proofErr w:type="gramEnd"/>
                            <w:r w:rsidRPr="00CA2EB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class </w:t>
                            </w:r>
                            <w:proofErr w:type="spellStart"/>
                            <w:r w:rsidRPr="00CA2EB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AbstractProductA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A2EBC" w:rsidRPr="00CA2EBC" w:rsidRDefault="00CA2EBC" w:rsidP="00CA2EBC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A2EB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CA2EB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A2EB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abstract void operationA1();</w:t>
                            </w:r>
                          </w:p>
                          <w:p w:rsidR="00CA2EBC" w:rsidRPr="00CA2EBC" w:rsidRDefault="00CA2EBC" w:rsidP="00CA2EBC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A2EB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CA2EB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A2EB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abstract void operationA2();</w:t>
                            </w:r>
                          </w:p>
                          <w:p w:rsidR="00CA2EBC" w:rsidRPr="00CA2EBC" w:rsidRDefault="00CA2EBC" w:rsidP="00CA2EBC">
                            <w:pPr>
                              <w:pStyle w:val="NoSpacing"/>
                            </w:pPr>
                            <w:r w:rsidRPr="00CA2EB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DEF5" id="_x0000_s1027" type="#_x0000_t202" style="position:absolute;margin-left:5.25pt;margin-top:4.45pt;width:232.5pt;height:5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hoJgIAAE0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">
                <v:textbox>
                  <w:txbxContent>
                    <w:p w:rsidR="00CA2EBC" w:rsidRPr="00CA2EBC" w:rsidRDefault="00CA2EBC" w:rsidP="00CA2EBC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 w:rsidRPr="00CA2EB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abstract</w:t>
                      </w:r>
                      <w:proofErr w:type="gramEnd"/>
                      <w:r w:rsidRPr="00CA2EB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class </w:t>
                      </w:r>
                      <w:proofErr w:type="spellStart"/>
                      <w:r w:rsidRPr="00CA2EB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AbstractProductA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CA2EB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</w:t>
                      </w:r>
                    </w:p>
                    <w:p w:rsidR="00CA2EBC" w:rsidRPr="00CA2EBC" w:rsidRDefault="00CA2EBC" w:rsidP="00CA2EBC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A2EB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CA2EB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A2EB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abstract void operationA1();</w:t>
                      </w:r>
                    </w:p>
                    <w:p w:rsidR="00CA2EBC" w:rsidRPr="00CA2EBC" w:rsidRDefault="00CA2EBC" w:rsidP="00CA2EBC">
                      <w:pPr>
                        <w:pStyle w:val="NoSpacing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A2EB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CA2EB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A2EB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abstract void operationA2();</w:t>
                      </w:r>
                    </w:p>
                    <w:p w:rsidR="00CA2EBC" w:rsidRPr="00CA2EBC" w:rsidRDefault="00CA2EBC" w:rsidP="00CA2EBC">
                      <w:pPr>
                        <w:pStyle w:val="NoSpacing"/>
                      </w:pPr>
                      <w:r w:rsidRPr="00CA2EB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6FCF" w:rsidRDefault="00A16FCF" w:rsidP="004D7F94"/>
    <w:p w:rsidR="00A16FCF" w:rsidRDefault="00A16FCF" w:rsidP="004D7F94"/>
    <w:p w:rsidR="00A16FCF" w:rsidRDefault="007062A1" w:rsidP="004D7F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0E5DAD" wp14:editId="6F2C81E6">
                <wp:simplePos x="0" y="0"/>
                <wp:positionH relativeFrom="column">
                  <wp:posOffset>3286125</wp:posOffset>
                </wp:positionH>
                <wp:positionV relativeFrom="paragraph">
                  <wp:posOffset>56515</wp:posOffset>
                </wp:positionV>
                <wp:extent cx="3057525" cy="10572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732" w:rsidRPr="00CA2EBC" w:rsidRDefault="001F2732" w:rsidP="001F273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ProductA2 extends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AbstractProductA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F2732" w:rsidRPr="00CA2EBC" w:rsidRDefault="001F2732" w:rsidP="001F273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ProductA2(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F2732" w:rsidRPr="00CA2EBC" w:rsidRDefault="001F2732" w:rsidP="001F273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"Hello "+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1F2732" w:rsidRPr="00CA2EBC" w:rsidRDefault="001F2732" w:rsidP="001F273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 // Implement the code here</w:t>
                            </w:r>
                          </w:p>
                          <w:p w:rsidR="001F2732" w:rsidRPr="00CA2EBC" w:rsidRDefault="001F2732" w:rsidP="001F273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void operationA1() { };</w:t>
                            </w:r>
                          </w:p>
                          <w:p w:rsidR="001F2732" w:rsidRPr="00CA2EBC" w:rsidRDefault="001F2732" w:rsidP="001F273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void operationA2() { };</w:t>
                            </w:r>
                          </w:p>
                          <w:p w:rsidR="001F2732" w:rsidRPr="00CA2EBC" w:rsidRDefault="001F2732" w:rsidP="001F273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F2732" w:rsidRPr="00923558" w:rsidRDefault="001F2732" w:rsidP="001F2732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5DAD" id="_x0000_s1028" type="#_x0000_t202" style="position:absolute;margin-left:258.75pt;margin-top:4.45pt;width:240.75pt;height:8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">
                <v:textbox>
                  <w:txbxContent>
                    <w:p w:rsidR="001F2732" w:rsidRPr="00CA2EBC" w:rsidRDefault="001F2732" w:rsidP="001F273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ProductA2 extends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AbstractProductA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1F2732" w:rsidRPr="00CA2EBC" w:rsidRDefault="001F2732" w:rsidP="001F273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ProductA2(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1F2732" w:rsidRPr="00CA2EBC" w:rsidRDefault="001F2732" w:rsidP="001F273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"Hello "+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1F2732" w:rsidRPr="00CA2EBC" w:rsidRDefault="001F2732" w:rsidP="001F273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 // Implement the code here</w:t>
                      </w:r>
                    </w:p>
                    <w:p w:rsidR="001F2732" w:rsidRPr="00CA2EBC" w:rsidRDefault="001F2732" w:rsidP="001F273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void operationA1() { };</w:t>
                      </w:r>
                    </w:p>
                    <w:p w:rsidR="001F2732" w:rsidRPr="00CA2EBC" w:rsidRDefault="001F2732" w:rsidP="001F273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void operationA2() { };</w:t>
                      </w:r>
                    </w:p>
                    <w:p w:rsidR="001F2732" w:rsidRPr="00CA2EBC" w:rsidRDefault="001F2732" w:rsidP="001F273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1F2732" w:rsidRPr="00923558" w:rsidRDefault="001F2732" w:rsidP="001F2732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44D48C6F" wp14:editId="291C5744">
                <wp:simplePos x="0" y="0"/>
                <wp:positionH relativeFrom="column">
                  <wp:posOffset>66675</wp:posOffset>
                </wp:positionH>
                <wp:positionV relativeFrom="paragraph">
                  <wp:posOffset>56515</wp:posOffset>
                </wp:positionV>
                <wp:extent cx="2886075" cy="1404620"/>
                <wp:effectExtent l="0" t="0" r="28575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558" w:rsidRPr="00923558" w:rsidRDefault="00923558" w:rsidP="00923558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ProductA1 extends </w:t>
                            </w:r>
                            <w:proofErr w:type="spellStart"/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AbstractProductA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23558" w:rsidRPr="00923558" w:rsidRDefault="00923558" w:rsidP="00923558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ProductA1(</w:t>
                            </w:r>
                            <w:proofErr w:type="gramEnd"/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923558" w:rsidRPr="00923558" w:rsidRDefault="00923558" w:rsidP="00923558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"Hello "+</w:t>
                            </w:r>
                            <w:proofErr w:type="spellStart"/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23558" w:rsidRPr="00923558" w:rsidRDefault="00923558" w:rsidP="00923558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} // Implement the code here</w:t>
                            </w:r>
                          </w:p>
                          <w:p w:rsidR="00923558" w:rsidRPr="00923558" w:rsidRDefault="00923558" w:rsidP="00923558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void operationA1() { };</w:t>
                            </w:r>
                          </w:p>
                          <w:p w:rsidR="00923558" w:rsidRPr="00923558" w:rsidRDefault="00923558" w:rsidP="00923558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void operationA2() { };</w:t>
                            </w:r>
                          </w:p>
                          <w:p w:rsidR="00923558" w:rsidRPr="00923558" w:rsidRDefault="00923558" w:rsidP="00923558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235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48C6F" id="_x0000_s1029" type="#_x0000_t202" style="position:absolute;margin-left:5.25pt;margin-top:4.45pt;width:227.25pt;height:110.6pt;z-index:25166028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">
                <v:textbox style="mso-fit-shape-to-text:t">
                  <w:txbxContent>
                    <w:p w:rsidR="00923558" w:rsidRPr="00923558" w:rsidRDefault="00923558" w:rsidP="00923558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gramStart"/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ProductA1 extends </w:t>
                      </w:r>
                      <w:proofErr w:type="spellStart"/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AbstractProductA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</w:t>
                      </w:r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{</w:t>
                      </w:r>
                    </w:p>
                    <w:p w:rsidR="00923558" w:rsidRPr="00923558" w:rsidRDefault="00923558" w:rsidP="00923558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ProductA1(</w:t>
                      </w:r>
                      <w:proofErr w:type="gramEnd"/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){</w:t>
                      </w:r>
                    </w:p>
                    <w:p w:rsidR="00923558" w:rsidRPr="00923558" w:rsidRDefault="00923558" w:rsidP="00923558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"Hello "+</w:t>
                      </w:r>
                      <w:proofErr w:type="spellStart"/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);</w:t>
                      </w:r>
                    </w:p>
                    <w:p w:rsidR="00923558" w:rsidRPr="00923558" w:rsidRDefault="00923558" w:rsidP="00923558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</w:t>
                      </w:r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} // Implement the code here</w:t>
                      </w:r>
                    </w:p>
                    <w:p w:rsidR="00923558" w:rsidRPr="00923558" w:rsidRDefault="00923558" w:rsidP="00923558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void operationA1() { };</w:t>
                      </w:r>
                    </w:p>
                    <w:p w:rsidR="00923558" w:rsidRPr="00923558" w:rsidRDefault="00923558" w:rsidP="00923558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void operationA2() { };</w:t>
                      </w:r>
                    </w:p>
                    <w:p w:rsidR="00923558" w:rsidRPr="00923558" w:rsidRDefault="00923558" w:rsidP="00923558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23558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6FCF" w:rsidRDefault="00A16FCF" w:rsidP="004D7F94"/>
    <w:p w:rsidR="004D7F94" w:rsidRPr="004D7F94" w:rsidRDefault="0089171B" w:rsidP="004D7F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655F61" wp14:editId="7508E793">
                <wp:simplePos x="0" y="0"/>
                <wp:positionH relativeFrom="column">
                  <wp:posOffset>1419225</wp:posOffset>
                </wp:positionH>
                <wp:positionV relativeFrom="paragraph">
                  <wp:posOffset>2966085</wp:posOffset>
                </wp:positionV>
                <wp:extent cx="3609975" cy="1404620"/>
                <wp:effectExtent l="0" t="0" r="28575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71B" w:rsidRPr="00CA2EBC" w:rsidRDefault="0089171B" w:rsidP="00891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AbstractFactory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171B" w:rsidRPr="00CA2EBC" w:rsidRDefault="0089171B" w:rsidP="00891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AbstractProductA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createProductA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89171B" w:rsidRPr="00CA2EBC" w:rsidRDefault="0089171B" w:rsidP="00891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AbstractProductB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createProductB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89171B" w:rsidRPr="00CA2EBC" w:rsidRDefault="0089171B" w:rsidP="0089171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7062A1" w:rsidRPr="00923558" w:rsidRDefault="007062A1" w:rsidP="007062A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655F61" id="_x0000_s1030" type="#_x0000_t202" style="position:absolute;margin-left:111.75pt;margin-top:233.55pt;width:284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JvJJw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">
                <v:textbox style="mso-fit-shape-to-text:t">
                  <w:txbxContent>
                    <w:p w:rsidR="0089171B" w:rsidRPr="00CA2EBC" w:rsidRDefault="0089171B" w:rsidP="008917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AbstractFactory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89171B" w:rsidRPr="00CA2EBC" w:rsidRDefault="0089171B" w:rsidP="008917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AbstractProductA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createProductA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89171B" w:rsidRPr="00CA2EBC" w:rsidRDefault="0089171B" w:rsidP="008917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AbstractProductB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createProductB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89171B" w:rsidRPr="00CA2EBC" w:rsidRDefault="0089171B" w:rsidP="0089171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7062A1" w:rsidRPr="00923558" w:rsidRDefault="007062A1" w:rsidP="007062A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3DDF8D" wp14:editId="7EB5F990">
                <wp:simplePos x="0" y="0"/>
                <wp:positionH relativeFrom="column">
                  <wp:posOffset>3448050</wp:posOffset>
                </wp:positionH>
                <wp:positionV relativeFrom="paragraph">
                  <wp:posOffset>1556385</wp:posOffset>
                </wp:positionV>
                <wp:extent cx="3228975" cy="1404620"/>
                <wp:effectExtent l="0" t="0" r="28575" b="101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D8D" w:rsidRPr="00CA2EBC" w:rsidRDefault="00185D8D" w:rsidP="00185D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ConcreteFactory2 extends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AbstractFactory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85D8D" w:rsidRPr="00CA2EBC" w:rsidRDefault="00185D8D" w:rsidP="00185D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AbstractProductA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createProductA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85D8D" w:rsidRPr="00CA2EBC" w:rsidRDefault="00185D8D" w:rsidP="00185D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new ProductA2("ProductA2");</w:t>
                            </w:r>
                          </w:p>
                          <w:p w:rsidR="00185D8D" w:rsidRPr="00CA2EBC" w:rsidRDefault="00185D8D" w:rsidP="00185D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85D8D" w:rsidRPr="00CA2EBC" w:rsidRDefault="00185D8D" w:rsidP="00185D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AbstractProductB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createProductB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185D8D" w:rsidRPr="00CA2EBC" w:rsidRDefault="00185D8D" w:rsidP="00185D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new ProductB2("ProductB2");</w:t>
                            </w:r>
                          </w:p>
                          <w:p w:rsidR="00185D8D" w:rsidRPr="00CA2EBC" w:rsidRDefault="00185D8D" w:rsidP="00185D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85D8D" w:rsidRPr="00CA2EBC" w:rsidRDefault="00185D8D" w:rsidP="00185D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3DDF8D" id="_x0000_s1031" type="#_x0000_t202" style="position:absolute;margin-left:271.5pt;margin-top:122.55pt;width:254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">
                <v:textbox style="mso-fit-shape-to-text:t">
                  <w:txbxContent>
                    <w:p w:rsidR="00185D8D" w:rsidRPr="00CA2EBC" w:rsidRDefault="00185D8D" w:rsidP="00185D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ConcreteFactory2 extends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AbstractFactory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185D8D" w:rsidRPr="00CA2EBC" w:rsidRDefault="00185D8D" w:rsidP="00185D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AbstractProductA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createProductA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185D8D" w:rsidRPr="00CA2EBC" w:rsidRDefault="00185D8D" w:rsidP="00185D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new ProductA2("ProductA2");</w:t>
                      </w:r>
                    </w:p>
                    <w:p w:rsidR="00185D8D" w:rsidRPr="00CA2EBC" w:rsidRDefault="00185D8D" w:rsidP="00185D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185D8D" w:rsidRPr="00CA2EBC" w:rsidRDefault="00185D8D" w:rsidP="00185D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AbstractProductB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createProductB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:rsidR="00185D8D" w:rsidRPr="00CA2EBC" w:rsidRDefault="00185D8D" w:rsidP="00185D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new ProductB2("ProductB2");</w:t>
                      </w:r>
                    </w:p>
                    <w:p w:rsidR="00185D8D" w:rsidRPr="00CA2EBC" w:rsidRDefault="00185D8D" w:rsidP="00185D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185D8D" w:rsidRPr="00CA2EBC" w:rsidRDefault="00185D8D" w:rsidP="00185D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34053F" wp14:editId="34BA0626">
                <wp:simplePos x="0" y="0"/>
                <wp:positionH relativeFrom="column">
                  <wp:posOffset>0</wp:posOffset>
                </wp:positionH>
                <wp:positionV relativeFrom="paragraph">
                  <wp:posOffset>1556385</wp:posOffset>
                </wp:positionV>
                <wp:extent cx="3200400" cy="1404620"/>
                <wp:effectExtent l="0" t="0" r="19050" b="279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D8D" w:rsidRPr="00CA2EBC" w:rsidRDefault="00185D8D" w:rsidP="00185D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ConcreteFactory1 extends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AbstractFactory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85D8D" w:rsidRPr="00CA2EBC" w:rsidRDefault="00185D8D" w:rsidP="00185D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AbstractProductA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createProductA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85D8D" w:rsidRDefault="00185D8D" w:rsidP="00185D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new ProductA1("ProductA1");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85D8D" w:rsidRPr="00CA2EBC" w:rsidRDefault="00185D8D" w:rsidP="00185D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85D8D" w:rsidRPr="00CA2EBC" w:rsidRDefault="00185D8D" w:rsidP="00185D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AbstractProductB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createProductB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85D8D" w:rsidRPr="00CA2EBC" w:rsidRDefault="00185D8D" w:rsidP="00185D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new ProductB1("ProductB1");</w:t>
                            </w:r>
                          </w:p>
                          <w:p w:rsidR="00185D8D" w:rsidRPr="00CA2EBC" w:rsidRDefault="00185D8D" w:rsidP="00185D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85D8D" w:rsidRPr="00CA2EBC" w:rsidRDefault="00185D8D" w:rsidP="00185D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34053F" id="_x0000_s1032" type="#_x0000_t202" style="position:absolute;margin-left:0;margin-top:122.55pt;width:25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">
                <v:textbox style="mso-fit-shape-to-text:t">
                  <w:txbxContent>
                    <w:p w:rsidR="00185D8D" w:rsidRPr="00CA2EBC" w:rsidRDefault="00185D8D" w:rsidP="00185D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ConcreteFactory1 extends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AbstractFactory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185D8D" w:rsidRPr="00CA2EBC" w:rsidRDefault="00185D8D" w:rsidP="00185D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AbstractProductA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createProductA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185D8D" w:rsidRDefault="00185D8D" w:rsidP="00185D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new ProductA1("ProductA1");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185D8D" w:rsidRPr="00CA2EBC" w:rsidRDefault="00185D8D" w:rsidP="00185D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185D8D" w:rsidRPr="00CA2EBC" w:rsidRDefault="00185D8D" w:rsidP="00185D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AbstractProductB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createProductB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185D8D" w:rsidRPr="00CA2EBC" w:rsidRDefault="00185D8D" w:rsidP="00185D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new ProductB1("ProductB1");</w:t>
                      </w:r>
                    </w:p>
                    <w:p w:rsidR="00185D8D" w:rsidRPr="00CA2EBC" w:rsidRDefault="00185D8D" w:rsidP="00185D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185D8D" w:rsidRPr="00CA2EBC" w:rsidRDefault="00185D8D" w:rsidP="00185D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62A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0845C8" wp14:editId="3469B125">
                <wp:simplePos x="0" y="0"/>
                <wp:positionH relativeFrom="column">
                  <wp:posOffset>3333750</wp:posOffset>
                </wp:positionH>
                <wp:positionV relativeFrom="paragraph">
                  <wp:posOffset>706755</wp:posOffset>
                </wp:positionV>
                <wp:extent cx="2886075" cy="7715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261" w:rsidRPr="00CA2EBC" w:rsidRDefault="00322261" w:rsidP="00322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ProductB2 extends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AbstractProductB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22261" w:rsidRPr="00CA2EBC" w:rsidRDefault="00322261" w:rsidP="00322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ProductB2(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22261" w:rsidRPr="00CA2EBC" w:rsidRDefault="00322261" w:rsidP="00322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"Hello "+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322261" w:rsidRPr="00CA2EBC" w:rsidRDefault="00322261" w:rsidP="00322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 // Implement the code here</w:t>
                            </w:r>
                          </w:p>
                          <w:p w:rsidR="00322261" w:rsidRPr="00CA2EBC" w:rsidRDefault="00322261" w:rsidP="00322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322261" w:rsidRPr="00923558" w:rsidRDefault="00322261" w:rsidP="0032226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45C8" id="_x0000_s1033" type="#_x0000_t202" style="position:absolute;margin-left:262.5pt;margin-top:55.65pt;width:227.25pt;height:6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">
                <v:textbox>
                  <w:txbxContent>
                    <w:p w:rsidR="00322261" w:rsidRPr="00CA2EBC" w:rsidRDefault="00322261" w:rsidP="00322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ProductB2 extends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AbstractProductB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322261" w:rsidRPr="00CA2EBC" w:rsidRDefault="00322261" w:rsidP="00322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ProductB2(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322261" w:rsidRPr="00CA2EBC" w:rsidRDefault="00322261" w:rsidP="00322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"Hello "+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322261" w:rsidRPr="00CA2EBC" w:rsidRDefault="00322261" w:rsidP="00322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 // Implement the code here</w:t>
                      </w:r>
                    </w:p>
                    <w:p w:rsidR="00322261" w:rsidRPr="00CA2EBC" w:rsidRDefault="00322261" w:rsidP="00322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322261" w:rsidRPr="00923558" w:rsidRDefault="00322261" w:rsidP="0032226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62A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BDA7B7" wp14:editId="67D7F810">
                <wp:simplePos x="0" y="0"/>
                <wp:positionH relativeFrom="column">
                  <wp:posOffset>64770</wp:posOffset>
                </wp:positionH>
                <wp:positionV relativeFrom="paragraph">
                  <wp:posOffset>697865</wp:posOffset>
                </wp:positionV>
                <wp:extent cx="2886075" cy="1404620"/>
                <wp:effectExtent l="0" t="0" r="28575" b="101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261" w:rsidRPr="00CA2EBC" w:rsidRDefault="00322261" w:rsidP="00322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ProductB1 extends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AbstractProductB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22261" w:rsidRPr="00CA2EBC" w:rsidRDefault="00322261" w:rsidP="00322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ProductB1(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22261" w:rsidRPr="00CA2EBC" w:rsidRDefault="00322261" w:rsidP="00322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"Hello "+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322261" w:rsidRPr="00CA2EBC" w:rsidRDefault="00322261" w:rsidP="00322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 // Implement the code here</w:t>
                            </w:r>
                          </w:p>
                          <w:p w:rsidR="00322261" w:rsidRPr="00923558" w:rsidRDefault="00322261" w:rsidP="00322261">
                            <w:pPr>
                              <w:pStyle w:val="NoSpacing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BDA7B7" id="_x0000_s1034" type="#_x0000_t202" style="position:absolute;margin-left:5.1pt;margin-top:54.95pt;width:227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">
                <v:textbox style="mso-fit-shape-to-text:t">
                  <w:txbxContent>
                    <w:p w:rsidR="00322261" w:rsidRPr="00CA2EBC" w:rsidRDefault="00322261" w:rsidP="00322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ProductB1 extends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AbstractProductB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322261" w:rsidRPr="00CA2EBC" w:rsidRDefault="00322261" w:rsidP="00322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ProductB1(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322261" w:rsidRPr="00CA2EBC" w:rsidRDefault="00322261" w:rsidP="00322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"Hello "+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322261" w:rsidRPr="00CA2EBC" w:rsidRDefault="00322261" w:rsidP="00322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 // Implement the code here</w:t>
                      </w:r>
                    </w:p>
                    <w:p w:rsidR="00322261" w:rsidRPr="00923558" w:rsidRDefault="00322261" w:rsidP="00322261">
                      <w:pPr>
                        <w:pStyle w:val="NoSpacing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FCF">
        <w:br/>
      </w:r>
      <w:r w:rsidR="00A16FCF">
        <w:br/>
      </w:r>
      <w:r w:rsidR="00A16FCF">
        <w:br/>
      </w:r>
      <w:r w:rsidR="00A16FCF">
        <w:br/>
      </w:r>
      <w:r w:rsidR="00A16FCF">
        <w:br/>
      </w:r>
      <w:r w:rsidR="00820471">
        <w:br/>
      </w:r>
      <w:r w:rsidR="00820471">
        <w:br/>
      </w:r>
      <w:r w:rsidR="00820471">
        <w:br/>
      </w:r>
      <w:r w:rsidR="00820471">
        <w:br/>
      </w:r>
      <w:r w:rsidR="00820471">
        <w:br/>
      </w:r>
      <w:r w:rsidR="007062A1">
        <w:br/>
      </w:r>
      <w:r w:rsidR="007062A1">
        <w:br/>
      </w:r>
      <w:r w:rsidR="007062A1">
        <w:br/>
      </w:r>
      <w:r w:rsidR="007062A1">
        <w:br/>
      </w:r>
      <w:r w:rsidR="007062A1">
        <w:br/>
      </w:r>
      <w:r w:rsidR="007062A1">
        <w:br/>
      </w:r>
      <w:r w:rsidR="007062A1">
        <w:br/>
      </w:r>
      <w:r w:rsidR="002A28B4">
        <w:br/>
      </w:r>
      <w:r w:rsidR="002A28B4">
        <w:br/>
      </w:r>
      <w:r w:rsidR="002A28B4">
        <w:br/>
      </w:r>
      <w:r w:rsidR="002A28B4">
        <w:br/>
      </w:r>
      <w:r w:rsidR="002A28B4">
        <w:br/>
      </w:r>
      <w:r w:rsidR="002A28B4">
        <w:br/>
      </w:r>
      <w:r w:rsidR="002A28B4">
        <w:br/>
      </w:r>
      <w:r w:rsidR="000B436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6ADC92" wp14:editId="659CB94F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5172075" cy="1404620"/>
                <wp:effectExtent l="0" t="0" r="28575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36F" w:rsidRPr="00CA2EBC" w:rsidRDefault="000B436F" w:rsidP="000B436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//Factory creator - an indirect way of instantiating the factories</w:t>
                            </w:r>
                          </w:p>
                          <w:p w:rsidR="000B436F" w:rsidRPr="00CA2EBC" w:rsidRDefault="000B436F" w:rsidP="000B436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FactoryMaker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B436F" w:rsidRPr="00CA2EBC" w:rsidRDefault="000B436F" w:rsidP="000B436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private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static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AbstractFactory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pf=null;</w:t>
                            </w:r>
                          </w:p>
                          <w:p w:rsidR="000B436F" w:rsidRPr="00CA2EBC" w:rsidRDefault="000B436F" w:rsidP="000B436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static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AbstractFactory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getFactory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(String choice)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B436F" w:rsidRPr="00CA2EBC" w:rsidRDefault="000B436F" w:rsidP="000B436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choice.equals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("a"))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B436F" w:rsidRPr="00CA2EBC" w:rsidRDefault="000B436F" w:rsidP="000B436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pf</w:t>
                            </w:r>
                            <w:bookmarkStart w:id="0" w:name="_GoBack"/>
                            <w:bookmarkEnd w:id="0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new ConcreteFactory1();</w:t>
                            </w:r>
                          </w:p>
                          <w:p w:rsidR="000B436F" w:rsidRPr="00CA2EBC" w:rsidRDefault="000B436F" w:rsidP="000B436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}else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choice.equals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("b"))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B436F" w:rsidRPr="00CA2EBC" w:rsidRDefault="000B436F" w:rsidP="000B436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pf=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new ConcreteFactory2();</w:t>
                            </w:r>
                          </w:p>
                          <w:p w:rsidR="000B436F" w:rsidRPr="00CA2EBC" w:rsidRDefault="000B436F" w:rsidP="000B436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 return pf;</w:t>
                            </w:r>
                          </w:p>
                          <w:p w:rsidR="000B436F" w:rsidRPr="00CA2EBC" w:rsidRDefault="000B436F" w:rsidP="000B436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B436F" w:rsidRPr="00CA2EBC" w:rsidRDefault="000B436F" w:rsidP="000B436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6ADC92" id="_x0000_s1035" type="#_x0000_t202" style="position:absolute;margin-left:5.25pt;margin-top:11.25pt;width:407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">
                <v:textbox style="mso-fit-shape-to-text:t">
                  <w:txbxContent>
                    <w:p w:rsidR="000B436F" w:rsidRPr="00CA2EBC" w:rsidRDefault="000B436F" w:rsidP="000B43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//Factory creator - an indirect way of instantiating the factories</w:t>
                      </w:r>
                    </w:p>
                    <w:p w:rsidR="000B436F" w:rsidRPr="00CA2EBC" w:rsidRDefault="000B436F" w:rsidP="000B43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FactoryMaker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0B436F" w:rsidRPr="00CA2EBC" w:rsidRDefault="000B436F" w:rsidP="000B43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static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AbstractFactory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pf=null;</w:t>
                      </w:r>
                    </w:p>
                    <w:p w:rsidR="000B436F" w:rsidRPr="00CA2EBC" w:rsidRDefault="000B436F" w:rsidP="000B43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static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AbstractFactory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getFactory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(String choice)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0B436F" w:rsidRPr="00CA2EBC" w:rsidRDefault="000B436F" w:rsidP="000B43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choice.equals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("a"))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0B436F" w:rsidRPr="00CA2EBC" w:rsidRDefault="000B436F" w:rsidP="000B43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pf</w:t>
                      </w:r>
                      <w:bookmarkStart w:id="1" w:name="_GoBack"/>
                      <w:bookmarkEnd w:id="1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new ConcreteFactory1();</w:t>
                      </w:r>
                    </w:p>
                    <w:p w:rsidR="000B436F" w:rsidRPr="00CA2EBC" w:rsidRDefault="000B436F" w:rsidP="000B43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}else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choice.equals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("b"))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0B436F" w:rsidRPr="00CA2EBC" w:rsidRDefault="000B436F" w:rsidP="000B43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pf=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new ConcreteFactory2();</w:t>
                      </w:r>
                    </w:p>
                    <w:p w:rsidR="000B436F" w:rsidRPr="00CA2EBC" w:rsidRDefault="000B436F" w:rsidP="000B43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 return pf;</w:t>
                      </w:r>
                    </w:p>
                    <w:p w:rsidR="000B436F" w:rsidRPr="00CA2EBC" w:rsidRDefault="000B436F" w:rsidP="000B43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B436F" w:rsidRPr="00CA2EBC" w:rsidRDefault="000B436F" w:rsidP="000B43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8B4">
        <w:br/>
      </w:r>
      <w:r w:rsidR="002A28B4">
        <w:br/>
      </w:r>
      <w:r w:rsidR="000B436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F2A83A" wp14:editId="392C8619">
                <wp:simplePos x="0" y="0"/>
                <wp:positionH relativeFrom="column">
                  <wp:posOffset>1057275</wp:posOffset>
                </wp:positionH>
                <wp:positionV relativeFrom="paragraph">
                  <wp:posOffset>1971675</wp:posOffset>
                </wp:positionV>
                <wp:extent cx="4791075" cy="1404620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582" w:rsidRPr="00CA2EBC" w:rsidRDefault="000E7582" w:rsidP="000E75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// Client</w:t>
                            </w:r>
                          </w:p>
                          <w:p w:rsidR="000E7582" w:rsidRPr="00CA2EBC" w:rsidRDefault="000E7582" w:rsidP="000E75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class Client</w:t>
                            </w:r>
                            <w:r w:rsidR="002C79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E7582" w:rsidRPr="00CA2EBC" w:rsidRDefault="000E7582" w:rsidP="000E75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static void main(String </w:t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[])</w:t>
                            </w:r>
                            <w:r w:rsidR="00462478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0E7582" w:rsidRPr="00CA2EBC" w:rsidRDefault="000E7582" w:rsidP="000E75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AbstractFactory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pf=</w:t>
                            </w:r>
                            <w:proofErr w:type="spellStart"/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FactoryMaker.getFactory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"a");</w:t>
                            </w:r>
                          </w:p>
                          <w:p w:rsidR="000E7582" w:rsidRPr="00CA2EBC" w:rsidRDefault="000E7582" w:rsidP="000E75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AbstractProductA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product=</w:t>
                            </w:r>
                            <w:proofErr w:type="spellStart"/>
                            <w:proofErr w:type="gramStart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pf.createProductA</w:t>
                            </w:r>
                            <w:proofErr w:type="spell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E7582" w:rsidRPr="00CA2EBC" w:rsidRDefault="000E7582" w:rsidP="000E75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//more function calls on product</w:t>
                            </w:r>
                          </w:p>
                          <w:p w:rsidR="000E7582" w:rsidRPr="00CA2EBC" w:rsidRDefault="000E7582" w:rsidP="000E75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E7582" w:rsidRPr="00CA2EBC" w:rsidRDefault="000E7582" w:rsidP="000E758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A2EBC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2A83A" id="_x0000_s1036" type="#_x0000_t202" style="position:absolute;margin-left:83.25pt;margin-top:155.25pt;width:377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">
                <v:textbox style="mso-fit-shape-to-text:t">
                  <w:txbxContent>
                    <w:p w:rsidR="000E7582" w:rsidRPr="00CA2EBC" w:rsidRDefault="000E7582" w:rsidP="000E75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// Client</w:t>
                      </w:r>
                    </w:p>
                    <w:p w:rsidR="000E7582" w:rsidRPr="00CA2EBC" w:rsidRDefault="000E7582" w:rsidP="000E75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class Client</w:t>
                      </w:r>
                      <w:r w:rsidR="002C79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0E7582" w:rsidRPr="00CA2EBC" w:rsidRDefault="000E7582" w:rsidP="000E75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static void main(String </w:t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[])</w:t>
                      </w:r>
                      <w:r w:rsidR="00462478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0E7582" w:rsidRPr="00CA2EBC" w:rsidRDefault="000E7582" w:rsidP="000E75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AbstractFactory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pf=</w:t>
                      </w:r>
                      <w:proofErr w:type="spellStart"/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FactoryMaker.getFactory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"a");</w:t>
                      </w:r>
                    </w:p>
                    <w:p w:rsidR="000E7582" w:rsidRPr="00CA2EBC" w:rsidRDefault="000E7582" w:rsidP="000E75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AbstractProductA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 xml:space="preserve"> product=</w:t>
                      </w:r>
                      <w:proofErr w:type="spellStart"/>
                      <w:proofErr w:type="gramStart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pf.createProductA</w:t>
                      </w:r>
                      <w:proofErr w:type="spell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0E7582" w:rsidRPr="00CA2EBC" w:rsidRDefault="000E7582" w:rsidP="000E75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  <w:t>//more function calls on product</w:t>
                      </w:r>
                    </w:p>
                    <w:p w:rsidR="000E7582" w:rsidRPr="00CA2EBC" w:rsidRDefault="000E7582" w:rsidP="000E75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E7582" w:rsidRPr="00CA2EBC" w:rsidRDefault="000E7582" w:rsidP="000E758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CA2EBC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D7F94" w:rsidRPr="004D7F94" w:rsidSect="00640860">
      <w:footerReference w:type="default" r:id="rId7"/>
      <w:pgSz w:w="11907" w:h="16839" w:code="9"/>
      <w:pgMar w:top="180" w:right="180" w:bottom="360" w:left="2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0B6" w:rsidRDefault="00AD20B6" w:rsidP="00640860">
      <w:pPr>
        <w:spacing w:after="0" w:line="240" w:lineRule="auto"/>
      </w:pPr>
      <w:r>
        <w:separator/>
      </w:r>
    </w:p>
  </w:endnote>
  <w:endnote w:type="continuationSeparator" w:id="0">
    <w:p w:rsidR="00AD20B6" w:rsidRDefault="00AD20B6" w:rsidP="0064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759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860" w:rsidRDefault="006408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4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0860" w:rsidRDefault="006408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0B6" w:rsidRDefault="00AD20B6" w:rsidP="00640860">
      <w:pPr>
        <w:spacing w:after="0" w:line="240" w:lineRule="auto"/>
      </w:pPr>
      <w:r>
        <w:separator/>
      </w:r>
    </w:p>
  </w:footnote>
  <w:footnote w:type="continuationSeparator" w:id="0">
    <w:p w:rsidR="00AD20B6" w:rsidRDefault="00AD20B6" w:rsidP="00640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B7"/>
    <w:rsid w:val="000B436F"/>
    <w:rsid w:val="000E7582"/>
    <w:rsid w:val="0011126D"/>
    <w:rsid w:val="00143BB9"/>
    <w:rsid w:val="00185D8D"/>
    <w:rsid w:val="001F2732"/>
    <w:rsid w:val="002106FA"/>
    <w:rsid w:val="002A28B4"/>
    <w:rsid w:val="002C7902"/>
    <w:rsid w:val="00322261"/>
    <w:rsid w:val="003472E0"/>
    <w:rsid w:val="004368DB"/>
    <w:rsid w:val="00462478"/>
    <w:rsid w:val="004D7F94"/>
    <w:rsid w:val="00640860"/>
    <w:rsid w:val="007062A1"/>
    <w:rsid w:val="00820471"/>
    <w:rsid w:val="0089171B"/>
    <w:rsid w:val="00923558"/>
    <w:rsid w:val="009D4976"/>
    <w:rsid w:val="00A16FCF"/>
    <w:rsid w:val="00A66D35"/>
    <w:rsid w:val="00AD20B6"/>
    <w:rsid w:val="00B45EB7"/>
    <w:rsid w:val="00CA2EBC"/>
    <w:rsid w:val="00D17518"/>
    <w:rsid w:val="00EC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A5CF8A-3AD6-47E9-8D58-9085A550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EB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7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860"/>
  </w:style>
  <w:style w:type="paragraph" w:styleId="Footer">
    <w:name w:val="footer"/>
    <w:basedOn w:val="Normal"/>
    <w:link w:val="FooterChar"/>
    <w:uiPriority w:val="99"/>
    <w:unhideWhenUsed/>
    <w:rsid w:val="0064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860"/>
  </w:style>
  <w:style w:type="character" w:customStyle="1" w:styleId="Heading1Char">
    <w:name w:val="Heading 1 Char"/>
    <w:basedOn w:val="DefaultParagraphFont"/>
    <w:link w:val="Heading1"/>
    <w:uiPriority w:val="9"/>
    <w:rsid w:val="004D7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EB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A2EB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A2E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E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9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shra\Documents\Custom%20Office%20Templates\Pers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Personal.dotx</Template>
  <TotalTime>104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Group User</dc:creator>
  <cp:keywords/>
  <dc:description/>
  <cp:lastModifiedBy>Debadatta Mishra</cp:lastModifiedBy>
  <cp:revision>28</cp:revision>
  <dcterms:created xsi:type="dcterms:W3CDTF">2015-11-18T06:50:00Z</dcterms:created>
  <dcterms:modified xsi:type="dcterms:W3CDTF">2015-11-18T09:02:00Z</dcterms:modified>
</cp:coreProperties>
</file>