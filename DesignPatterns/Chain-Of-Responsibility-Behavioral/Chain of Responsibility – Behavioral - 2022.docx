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9B0F" w14:textId="4382F195" w:rsidR="006E4455" w:rsidRPr="006E4455" w:rsidRDefault="006E4455" w:rsidP="006E4455">
      <w:pPr>
        <w:pStyle w:val="Title"/>
        <w:ind w:firstLine="720"/>
        <w:rPr>
          <w:b/>
          <w:bCs/>
          <w:u w:val="single"/>
        </w:rPr>
      </w:pPr>
      <w:r w:rsidRPr="006E4455">
        <w:rPr>
          <w:b/>
          <w:bCs/>
          <w:sz w:val="52"/>
          <w:szCs w:val="52"/>
          <w:u w:val="single"/>
        </w:rPr>
        <w:t>Chain of Responsibility</w:t>
      </w:r>
      <w:r w:rsidRPr="006E4455">
        <w:rPr>
          <w:b/>
          <w:bCs/>
          <w:sz w:val="52"/>
          <w:szCs w:val="52"/>
          <w:u w:val="single"/>
        </w:rPr>
        <w:t xml:space="preserve"> – Behavioral - 2022</w:t>
      </w:r>
    </w:p>
    <w:p w14:paraId="3D854932" w14:textId="59B3C8BF" w:rsidR="006E4455" w:rsidRDefault="006E4455" w:rsidP="006E4455">
      <w:pPr>
        <w:rPr>
          <w:rFonts w:ascii="Palatino Linotype" w:hAnsi="Palatino Linotype"/>
          <w:b/>
        </w:rPr>
      </w:pPr>
      <w:r w:rsidRPr="006E4455">
        <w:rPr>
          <w:rFonts w:ascii="Palatino Linotype" w:hAnsi="Palatino Linotype"/>
        </w:rPr>
        <w:t xml:space="preserve">GOF: </w:t>
      </w:r>
      <w:r w:rsidRPr="00683D40">
        <w:rPr>
          <w:rFonts w:ascii="Palatino Linotype" w:hAnsi="Palatino Linotype"/>
          <w:b/>
          <w:sz w:val="23"/>
          <w:szCs w:val="23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14:paraId="19E44416" w14:textId="5C06F9BC" w:rsidR="006E4455" w:rsidRPr="006E4455" w:rsidRDefault="006E4455" w:rsidP="006E4455">
      <w:pPr>
        <w:rPr>
          <w:rFonts w:ascii="Palatino Linotype" w:hAnsi="Palatino Linotype"/>
          <w:b/>
        </w:rPr>
      </w:pPr>
      <w:r>
        <w:rPr>
          <w:noProof/>
        </w:rPr>
        <w:drawing>
          <wp:inline distT="0" distB="0" distL="0" distR="0" wp14:anchorId="12A79211" wp14:editId="478D7B48">
            <wp:extent cx="6267450" cy="231775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A92" w14:textId="77777777" w:rsidR="006E4455" w:rsidRDefault="006E4455" w:rsidP="006E4455">
      <w:r>
        <w:t>Object Structure Diagam</w:t>
      </w:r>
    </w:p>
    <w:p w14:paraId="3338813A" w14:textId="77777777" w:rsidR="006E4455" w:rsidRDefault="006E4455" w:rsidP="006E4455">
      <w:r>
        <w:rPr>
          <w:noProof/>
        </w:rPr>
        <w:drawing>
          <wp:inline distT="0" distB="0" distL="0" distR="0" wp14:anchorId="247720DE" wp14:editId="2DEBFAAC">
            <wp:extent cx="5480050" cy="99562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7690" cy="9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4DE9" w14:textId="77777777" w:rsidR="006E4455" w:rsidRDefault="006E4455" w:rsidP="006E4455">
      <w:r w:rsidRPr="00616C79">
        <w:rPr>
          <w:b/>
        </w:rPr>
        <w:t xml:space="preserve">Java Code </w:t>
      </w:r>
      <w:proofErr w:type="gramStart"/>
      <w:r w:rsidRPr="00616C79">
        <w:rPr>
          <w:b/>
        </w:rPr>
        <w:t>Example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A loan has be to approved based upon the amount by various actors like LoanOfficer, BranchManager and Vice President of the Bank.</w:t>
      </w:r>
    </w:p>
    <w:p w14:paraId="4E33B431" w14:textId="77777777" w:rsidR="006E4455" w:rsidRPr="00CB6AFD" w:rsidRDefault="006E4455" w:rsidP="006E4455">
      <w:pPr>
        <w:rPr>
          <w:b/>
          <w:u w:val="single"/>
        </w:rPr>
      </w:pPr>
      <w:r w:rsidRPr="00CB6AFD">
        <w:rPr>
          <w:b/>
          <w:u w:val="single"/>
        </w:rPr>
        <w:t>LoanData.java</w:t>
      </w:r>
    </w:p>
    <w:p w14:paraId="30949FC2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LoanData {</w:t>
      </w:r>
    </w:p>
    <w:p w14:paraId="50C194CA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5F5E1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66932E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290866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43633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LoanData(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103A2F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purpose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purpose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5206C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9B91D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0F33E6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F3E76" w14:textId="01E12C39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get()/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methods</w:t>
      </w:r>
    </w:p>
    <w:p w14:paraId="6A3D68D9" w14:textId="5003CB91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A5492D" w14:textId="77777777" w:rsidR="006E4455" w:rsidRP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EC2D44" w14:textId="77777777" w:rsidR="006E4455" w:rsidRPr="00D17791" w:rsidRDefault="006E4455" w:rsidP="006E4455">
      <w:pPr>
        <w:rPr>
          <w:b/>
          <w:sz w:val="24"/>
          <w:u w:val="single"/>
        </w:rPr>
      </w:pPr>
      <w:r w:rsidRPr="00D17791">
        <w:rPr>
          <w:b/>
          <w:sz w:val="24"/>
          <w:u w:val="single"/>
        </w:rPr>
        <w:t>LoanApprover.java</w:t>
      </w:r>
    </w:p>
    <w:p w14:paraId="0F915AC7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{</w:t>
      </w:r>
    </w:p>
    <w:p w14:paraId="56544C4C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FFEECD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791D97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11216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setSuccessor(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LoanApprover 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F7C81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successor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848A3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378502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F677DE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approveLoan(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146D4" w14:textId="2BF51279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27E9A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72249" w14:textId="77777777" w:rsidR="006E4455" w:rsidRPr="00897697" w:rsidRDefault="006E4455" w:rsidP="006E4455">
      <w:pPr>
        <w:rPr>
          <w:b/>
          <w:sz w:val="24"/>
          <w:u w:val="single"/>
        </w:rPr>
      </w:pPr>
      <w:r w:rsidRPr="00897697">
        <w:rPr>
          <w:b/>
          <w:sz w:val="24"/>
          <w:u w:val="single"/>
        </w:rPr>
        <w:lastRenderedPageBreak/>
        <w:t>LoanOfficer.java</w:t>
      </w:r>
    </w:p>
    <w:p w14:paraId="661B1A3E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LoanOfficer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{</w:t>
      </w:r>
    </w:p>
    <w:p w14:paraId="38CAA08E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E2DDE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B28607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approveLoan(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CC6EFE" w14:textId="6D4FC132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.getAmount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 &lt; 1000 )</w:t>
      </w:r>
    </w:p>
    <w:p w14:paraId="37CAE5CF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"Loan approved by LoanOfficer 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DF0060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F1E5C55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.approveLoan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913A6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03C15E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1DE295" w14:textId="77777777" w:rsidR="006E4455" w:rsidRPr="002D0816" w:rsidRDefault="006E4455" w:rsidP="006E4455">
      <w:pPr>
        <w:rPr>
          <w:b/>
          <w:sz w:val="24"/>
          <w:u w:val="single"/>
        </w:rPr>
      </w:pPr>
      <w:r w:rsidRPr="002D0816">
        <w:rPr>
          <w:b/>
          <w:sz w:val="24"/>
          <w:u w:val="single"/>
        </w:rPr>
        <w:t>BranchManager.java</w:t>
      </w:r>
    </w:p>
    <w:p w14:paraId="7B8A20C7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BranchManager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{</w:t>
      </w:r>
    </w:p>
    <w:p w14:paraId="7D186A66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B6D1DA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C9D6957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approveLoan(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DF23F2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.getAmount() &gt; 1000 &amp;&amp;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.getAmount() &lt; 10000 )</w:t>
      </w:r>
    </w:p>
    <w:p w14:paraId="3472BFC6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"Loan approved by BranchManager 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33E5FF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0B4406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.approveLoan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D7298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6217F1" w14:textId="77777777" w:rsidR="006E4455" w:rsidRDefault="006E4455" w:rsidP="006E44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3D79E1" w14:textId="77777777" w:rsidR="006E4455" w:rsidRDefault="006E4455" w:rsidP="006E4455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BF4053">
        <w:rPr>
          <w:rFonts w:ascii="Consolas" w:hAnsi="Consolas" w:cs="Consolas"/>
          <w:b/>
          <w:color w:val="000000"/>
          <w:szCs w:val="20"/>
          <w:u w:val="single"/>
        </w:rPr>
        <w:t>VicePresident.java</w:t>
      </w:r>
    </w:p>
    <w:p w14:paraId="4D7973FF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VicePresident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LoanApprover {</w:t>
      </w:r>
    </w:p>
    <w:p w14:paraId="4763CD83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CFE631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4BECA34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approveLoan(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601604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"Loan approved by VicePresident ..."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396B4C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62644" w14:textId="77777777" w:rsidR="006E4455" w:rsidRDefault="006E4455" w:rsidP="006E44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86C881" w14:textId="77777777" w:rsidR="006E4455" w:rsidRDefault="006E4455" w:rsidP="006E4455">
      <w:pPr>
        <w:rPr>
          <w:rFonts w:ascii="Consolas" w:hAnsi="Consolas" w:cs="Consolas"/>
          <w:b/>
          <w:color w:val="000000"/>
          <w:szCs w:val="20"/>
          <w:u w:val="single"/>
        </w:rPr>
      </w:pPr>
      <w:r w:rsidRPr="00D15862">
        <w:rPr>
          <w:rFonts w:ascii="Consolas" w:hAnsi="Consolas" w:cs="Consolas"/>
          <w:b/>
          <w:color w:val="000000"/>
          <w:szCs w:val="20"/>
          <w:u w:val="single"/>
        </w:rPr>
        <w:t>Test.java</w:t>
      </w:r>
    </w:p>
    <w:p w14:paraId="4FC6F9D8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1F6BAC69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202ED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F6FC37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3693B5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LoanData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LoanData(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"Cultivation"</w:t>
      </w:r>
      <w:r>
        <w:rPr>
          <w:rFonts w:ascii="Consolas" w:hAnsi="Consolas" w:cs="Consolas"/>
          <w:color w:val="000000"/>
          <w:sz w:val="20"/>
          <w:szCs w:val="20"/>
        </w:rPr>
        <w:t>, 50000);</w:t>
      </w:r>
    </w:p>
    <w:p w14:paraId="03CD8845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LoanApprover </w:t>
      </w:r>
      <w:r>
        <w:rPr>
          <w:rFonts w:ascii="Consolas" w:hAnsi="Consolas" w:cs="Consolas"/>
          <w:color w:val="6A3E3E"/>
          <w:sz w:val="20"/>
          <w:szCs w:val="20"/>
        </w:rPr>
        <w:t>loanOfficer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LoanOfficer(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F18485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LoanApprover </w:t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BranchManager(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75F122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LoanApprover </w:t>
      </w:r>
      <w:r>
        <w:rPr>
          <w:rFonts w:ascii="Consolas" w:hAnsi="Consolas" w:cs="Consolas"/>
          <w:color w:val="6A3E3E"/>
          <w:sz w:val="20"/>
          <w:szCs w:val="20"/>
        </w:rPr>
        <w:t>vp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VicePresident(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B060EB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8300B8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//Form the chain</w:t>
      </w:r>
    </w:p>
    <w:p w14:paraId="1ABF7B85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loanOfficer</w:t>
      </w:r>
      <w:r>
        <w:rPr>
          <w:rFonts w:ascii="Consolas" w:hAnsi="Consolas" w:cs="Consolas"/>
          <w:color w:val="000000"/>
          <w:sz w:val="20"/>
          <w:szCs w:val="20"/>
        </w:rPr>
        <w:t>.setSuccessor(</w:t>
      </w:r>
      <w:r>
        <w:rPr>
          <w:rFonts w:ascii="Consolas" w:hAnsi="Consolas" w:cs="Consolas"/>
          <w:color w:val="6A3E3E"/>
          <w:sz w:val="20"/>
          <w:szCs w:val="20"/>
        </w:rPr>
        <w:t>manager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F26DB7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manager</w:t>
      </w:r>
      <w:r>
        <w:rPr>
          <w:rFonts w:ascii="Consolas" w:hAnsi="Consolas" w:cs="Consolas"/>
          <w:color w:val="000000"/>
          <w:sz w:val="20"/>
          <w:szCs w:val="20"/>
        </w:rPr>
        <w:t>.setSuccessor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7DB7F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C850F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loanOfficer</w:t>
      </w:r>
      <w:r>
        <w:rPr>
          <w:rFonts w:ascii="Consolas" w:hAnsi="Consolas" w:cs="Consolas"/>
          <w:color w:val="000000"/>
          <w:sz w:val="20"/>
          <w:szCs w:val="20"/>
        </w:rPr>
        <w:t>.approveLoan(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6955E8" w14:textId="77777777" w:rsidR="006E4455" w:rsidRDefault="006E4455" w:rsidP="006E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18DBC" w14:textId="77777777" w:rsidR="006E4455" w:rsidRDefault="006E4455" w:rsidP="006E44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C346EE" w14:textId="77777777" w:rsidR="00C31770" w:rsidRPr="0000674D" w:rsidRDefault="00C31770" w:rsidP="0000674D"/>
    <w:sectPr w:rsidR="00C31770" w:rsidRPr="0000674D" w:rsidSect="00F84140">
      <w:footerReference w:type="default" r:id="rId8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652A" w14:textId="77777777" w:rsidR="00773C70" w:rsidRDefault="00773C70" w:rsidP="00F84140">
      <w:pPr>
        <w:spacing w:after="0" w:line="240" w:lineRule="auto"/>
      </w:pPr>
      <w:r>
        <w:separator/>
      </w:r>
    </w:p>
  </w:endnote>
  <w:endnote w:type="continuationSeparator" w:id="0">
    <w:p w14:paraId="7F095B2A" w14:textId="77777777" w:rsidR="00773C70" w:rsidRDefault="00773C7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5415959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0DAAE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64D8" w14:textId="77777777" w:rsidR="00773C70" w:rsidRDefault="00773C70" w:rsidP="00F84140">
      <w:pPr>
        <w:spacing w:after="0" w:line="240" w:lineRule="auto"/>
      </w:pPr>
      <w:r>
        <w:separator/>
      </w:r>
    </w:p>
  </w:footnote>
  <w:footnote w:type="continuationSeparator" w:id="0">
    <w:p w14:paraId="799F8ED4" w14:textId="77777777" w:rsidR="00773C70" w:rsidRDefault="00773C70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55"/>
    <w:rsid w:val="0000674D"/>
    <w:rsid w:val="00535A29"/>
    <w:rsid w:val="0065062C"/>
    <w:rsid w:val="00683D40"/>
    <w:rsid w:val="006E4455"/>
    <w:rsid w:val="006E62EB"/>
    <w:rsid w:val="00773C70"/>
    <w:rsid w:val="00881B99"/>
    <w:rsid w:val="00C31770"/>
    <w:rsid w:val="00DC3407"/>
    <w:rsid w:val="00DC4A4C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70DCC"/>
  <w15:chartTrackingRefBased/>
  <w15:docId w15:val="{6AF2D55F-4E17-4D19-A7C4-22EA8667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3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2</cp:revision>
  <dcterms:created xsi:type="dcterms:W3CDTF">2022-07-25T17:10:00Z</dcterms:created>
  <dcterms:modified xsi:type="dcterms:W3CDTF">2022-07-25T17:13:00Z</dcterms:modified>
</cp:coreProperties>
</file>