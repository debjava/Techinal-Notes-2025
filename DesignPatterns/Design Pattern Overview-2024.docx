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8DC" w14:textId="542516B7" w:rsidR="00C31770" w:rsidRPr="001E577C" w:rsidRDefault="001E577C" w:rsidP="001E577C">
      <w:pPr>
        <w:pStyle w:val="Title"/>
        <w:rPr>
          <w:b/>
          <w:bCs/>
          <w:u w:val="single"/>
        </w:rPr>
      </w:pPr>
      <w:r w:rsidRPr="001E577C">
        <w:rPr>
          <w:b/>
          <w:bCs/>
          <w:u w:val="single"/>
        </w:rPr>
        <w:t>Design Pattern Overview</w:t>
      </w:r>
    </w:p>
    <w:p w14:paraId="3C64BAEF" w14:textId="77777777" w:rsidR="001E577C" w:rsidRDefault="001E577C" w:rsidP="001E577C">
      <w:r>
        <w:t>Creational patterns describe various methods for creating objects to increase code flexibility and reuse.</w:t>
      </w:r>
    </w:p>
    <w:p w14:paraId="7F64353E" w14:textId="77777777" w:rsidR="001E577C" w:rsidRDefault="001E577C" w:rsidP="001E577C">
      <w:r>
        <w:t>Structural patterns describe relations between objects and classes in making them into complex structures while keeping them flexible and efficient.</w:t>
      </w:r>
    </w:p>
    <w:p w14:paraId="630C3405" w14:textId="425B843C" w:rsidR="001E577C" w:rsidRPr="0000674D" w:rsidRDefault="001E577C" w:rsidP="001E577C">
      <w:r>
        <w:t>Behavioral patterns define how objects should communicate and interact with one another.</w:t>
      </w:r>
    </w:p>
    <w:sectPr w:rsidR="001E577C" w:rsidRPr="0000674D" w:rsidSect="0094330C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F59B" w14:textId="77777777" w:rsidR="0094330C" w:rsidRDefault="0094330C" w:rsidP="00F84140">
      <w:pPr>
        <w:spacing w:after="0" w:line="240" w:lineRule="auto"/>
      </w:pPr>
      <w:r>
        <w:separator/>
      </w:r>
    </w:p>
  </w:endnote>
  <w:endnote w:type="continuationSeparator" w:id="0">
    <w:p w14:paraId="5276B177" w14:textId="77777777" w:rsidR="0094330C" w:rsidRDefault="0094330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C1632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05B1A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D2B6" w14:textId="77777777" w:rsidR="0094330C" w:rsidRDefault="0094330C" w:rsidP="00F84140">
      <w:pPr>
        <w:spacing w:after="0" w:line="240" w:lineRule="auto"/>
      </w:pPr>
      <w:r>
        <w:separator/>
      </w:r>
    </w:p>
  </w:footnote>
  <w:footnote w:type="continuationSeparator" w:id="0">
    <w:p w14:paraId="7A87D4EE" w14:textId="77777777" w:rsidR="0094330C" w:rsidRDefault="0094330C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7C"/>
    <w:rsid w:val="0000674D"/>
    <w:rsid w:val="001E577C"/>
    <w:rsid w:val="00535A29"/>
    <w:rsid w:val="0065062C"/>
    <w:rsid w:val="006E62EB"/>
    <w:rsid w:val="00881B99"/>
    <w:rsid w:val="0094330C"/>
    <w:rsid w:val="00C31770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3D6C4"/>
  <w15:chartTrackingRefBased/>
  <w15:docId w15:val="{7F584015-1FD8-41EB-9B12-EE1D4E17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5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</cp:revision>
  <dcterms:created xsi:type="dcterms:W3CDTF">2024-04-08T16:39:00Z</dcterms:created>
  <dcterms:modified xsi:type="dcterms:W3CDTF">2024-04-08T16:40:00Z</dcterms:modified>
</cp:coreProperties>
</file>