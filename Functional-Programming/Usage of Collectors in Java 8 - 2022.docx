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B95D" w14:textId="37B109FA" w:rsidR="00C31770" w:rsidRDefault="00FF4FD5" w:rsidP="00FF4FD5">
      <w:pPr>
        <w:pStyle w:val="Title"/>
      </w:pPr>
      <w:r>
        <w:t xml:space="preserve">Usage of Collectors in Java 8 </w:t>
      </w:r>
      <w:r w:rsidR="00D7781D">
        <w:t>–</w:t>
      </w:r>
      <w:r>
        <w:t xml:space="preserve"> 2022</w:t>
      </w:r>
    </w:p>
    <w:p w14:paraId="3C969348" w14:textId="7B22D6BD" w:rsidR="00CA6C1D" w:rsidRPr="00D37F86" w:rsidRDefault="00CA6C1D" w:rsidP="00D37F86">
      <w:pPr>
        <w:pStyle w:val="NoSpacing"/>
        <w:rPr>
          <w:sz w:val="22"/>
          <w:szCs w:val="20"/>
        </w:rPr>
      </w:pPr>
      <w:r w:rsidRPr="00D37F86">
        <w:rPr>
          <w:sz w:val="22"/>
          <w:szCs w:val="20"/>
        </w:rPr>
        <w:t>Collectors is used as an accumulator and provides utility methods</w:t>
      </w:r>
    </w:p>
    <w:p w14:paraId="1ABCFD05" w14:textId="6B7BBC48" w:rsidR="00D7781D" w:rsidRPr="00D37F86" w:rsidRDefault="00205FAB" w:rsidP="00D37F86">
      <w:pPr>
        <w:pStyle w:val="NoSpacing"/>
        <w:rPr>
          <w:b/>
          <w:bCs/>
          <w:sz w:val="34"/>
          <w:szCs w:val="32"/>
          <w:u w:val="single"/>
        </w:rPr>
      </w:pPr>
      <w:r w:rsidRPr="00D37F86">
        <w:rPr>
          <w:b/>
          <w:bCs/>
          <w:sz w:val="34"/>
          <w:szCs w:val="32"/>
          <w:u w:val="single"/>
        </w:rPr>
        <w:t>Collectors.</w:t>
      </w:r>
      <w:r w:rsidR="005E4DAD">
        <w:rPr>
          <w:b/>
          <w:bCs/>
          <w:sz w:val="34"/>
          <w:szCs w:val="32"/>
          <w:u w:val="single"/>
        </w:rPr>
        <w:t>toList</w:t>
      </w:r>
      <w:r w:rsidRPr="00D37F86">
        <w:rPr>
          <w:b/>
          <w:bCs/>
          <w:sz w:val="34"/>
          <w:szCs w:val="32"/>
          <w:u w:val="single"/>
        </w:rPr>
        <w:t>()</w:t>
      </w:r>
    </w:p>
    <w:p w14:paraId="5D8703BA" w14:textId="77777777" w:rsidR="00D37F86" w:rsidRDefault="00D37F86" w:rsidP="00D3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</w:rPr>
        <w:t>"Vidya"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</w:rPr>
        <w:t>24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</w:rPr>
        <w:t>"Roma"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</w:rPr>
        <w:t>34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pList = 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.stream().map(</w:t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s -&gt; s.getName()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).collect(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.println(pList);</w:t>
      </w:r>
    </w:p>
    <w:p w14:paraId="2D866B15" w14:textId="4D34A7D7" w:rsidR="00CA6C1D" w:rsidRDefault="00D37F86" w:rsidP="00D37F86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You can also write like this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pList = 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.stream().map(</w:t>
      </w:r>
      <w:r w:rsidRPr="00D837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Person</w:t>
      </w:r>
      <w:r w:rsidRPr="00D8379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::getName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).collect(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toList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</w:rPr>
        <w:t>.println(pList);</w:t>
      </w:r>
    </w:p>
    <w:p w14:paraId="440B66D1" w14:textId="6A5CB138" w:rsidR="005E4DAD" w:rsidRPr="00D37F86" w:rsidRDefault="005E4DAD" w:rsidP="005E4DAD">
      <w:pPr>
        <w:pStyle w:val="NoSpacing"/>
        <w:rPr>
          <w:b/>
          <w:bCs/>
          <w:sz w:val="34"/>
          <w:szCs w:val="32"/>
          <w:u w:val="single"/>
        </w:rPr>
      </w:pPr>
      <w:r w:rsidRPr="00D37F86">
        <w:rPr>
          <w:b/>
          <w:bCs/>
          <w:sz w:val="34"/>
          <w:szCs w:val="32"/>
          <w:u w:val="single"/>
        </w:rPr>
        <w:t>Collectors.</w:t>
      </w:r>
      <w:r>
        <w:rPr>
          <w:b/>
          <w:bCs/>
          <w:sz w:val="34"/>
          <w:szCs w:val="32"/>
          <w:u w:val="single"/>
        </w:rPr>
        <w:t>toSet</w:t>
      </w:r>
      <w:r w:rsidRPr="00D37F86">
        <w:rPr>
          <w:b/>
          <w:bCs/>
          <w:sz w:val="34"/>
          <w:szCs w:val="32"/>
          <w:u w:val="single"/>
        </w:rPr>
        <w:t>()</w:t>
      </w:r>
    </w:p>
    <w:p w14:paraId="33B455B7" w14:textId="7A833FF5" w:rsidR="00D37F86" w:rsidRPr="00D37F86" w:rsidRDefault="00D37F86" w:rsidP="00D37F86">
      <w:pPr>
        <w:pStyle w:val="NoSpacing"/>
        <w:rPr>
          <w:b/>
          <w:bCs/>
          <w:u w:val="single"/>
        </w:rPr>
      </w:pPr>
      <w:r w:rsidRPr="00D37F86">
        <w:rPr>
          <w:b/>
          <w:bCs/>
          <w:u w:val="single"/>
        </w:rPr>
        <w:t>Accumulate names into a TreeSet</w:t>
      </w:r>
    </w:p>
    <w:p w14:paraId="3FF67AB7" w14:textId="77777777" w:rsidR="00D37F86" w:rsidRDefault="00D37F86" w:rsidP="00D37F86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&lt;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String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set 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.stream().map(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::getName).collect(</w:t>
      </w:r>
      <w:r w:rsidRPr="001C2D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Collectors</w:t>
      </w:r>
      <w:r w:rsidRPr="001C2DE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.</w:t>
      </w:r>
      <w:r w:rsidRPr="001C2DE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ar-SA"/>
        </w:rPr>
        <w:t>toCollection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C0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TreeSet</w:t>
      </w:r>
      <w:r w:rsidRPr="00CC03A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::</w:t>
      </w:r>
      <w:r w:rsidRPr="00CC03A2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ar-SA"/>
        </w:rPr>
        <w:t>new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));</w:t>
      </w:r>
    </w:p>
    <w:p w14:paraId="6DCE8EA7" w14:textId="77777777" w:rsidR="00D37F86" w:rsidRDefault="00D37F86" w:rsidP="00D37F86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.stream().map(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::getName).collect(</w:t>
      </w:r>
      <w:r w:rsidRPr="001C2D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Collectors</w:t>
      </w:r>
      <w:r w:rsidRPr="001C2DE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ar-SA"/>
        </w:rPr>
        <w:t>toSet()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</w:p>
    <w:p w14:paraId="6FF513C8" w14:textId="77777777" w:rsidR="00B621E5" w:rsidRPr="00B621E5" w:rsidRDefault="00B621E5" w:rsidP="00B621E5">
      <w:pPr>
        <w:pStyle w:val="NoSpacing"/>
        <w:rPr>
          <w:b/>
          <w:bCs/>
          <w:sz w:val="16"/>
          <w:szCs w:val="14"/>
          <w:u w:val="single"/>
        </w:rPr>
      </w:pPr>
    </w:p>
    <w:p w14:paraId="607F1285" w14:textId="24790C3A" w:rsidR="00B621E5" w:rsidRDefault="00B621E5" w:rsidP="00B621E5">
      <w:pPr>
        <w:pStyle w:val="NoSpacing"/>
        <w:rPr>
          <w:b/>
          <w:bCs/>
          <w:sz w:val="34"/>
          <w:szCs w:val="32"/>
          <w:u w:val="single"/>
        </w:rPr>
      </w:pPr>
      <w:r w:rsidRPr="00B621E5">
        <w:rPr>
          <w:b/>
          <w:bCs/>
          <w:sz w:val="34"/>
          <w:szCs w:val="32"/>
          <w:u w:val="single"/>
        </w:rPr>
        <w:t>Collectors.joining</w:t>
      </w:r>
      <w:r>
        <w:rPr>
          <w:b/>
          <w:bCs/>
          <w:sz w:val="34"/>
          <w:szCs w:val="32"/>
          <w:u w:val="single"/>
        </w:rPr>
        <w:t>()</w:t>
      </w:r>
    </w:p>
    <w:p w14:paraId="6EDB57ED" w14:textId="77777777" w:rsidR="00BF2162" w:rsidRPr="00690717" w:rsidRDefault="00BF2162" w:rsidP="00BF2162">
      <w:pPr>
        <w:pStyle w:val="NoSpacing"/>
      </w:pPr>
      <w:r w:rsidRPr="00690717">
        <w:t xml:space="preserve">// Convert elements to strings and concatenate them, separated by </w:t>
      </w:r>
      <w:r>
        <w:t>semi colon</w:t>
      </w:r>
    </w:p>
    <w:p w14:paraId="52D6C797" w14:textId="13224ADA" w:rsidR="00B621E5" w:rsidRDefault="00BF2162" w:rsidP="00BF2162">
      <w:pPr>
        <w:pStyle w:val="NoSpacing"/>
        <w:rPr>
          <w:color w:val="080808"/>
          <w:lang w:bidi="ar-SA"/>
        </w:rPr>
      </w:pPr>
      <w:r w:rsidRPr="00E01509">
        <w:rPr>
          <w:color w:val="000000"/>
          <w:lang w:bidi="ar-SA"/>
        </w:rPr>
        <w:t xml:space="preserve">String joined </w:t>
      </w:r>
      <w:r w:rsidRPr="00E01509">
        <w:rPr>
          <w:color w:val="080808"/>
          <w:lang w:bidi="ar-SA"/>
        </w:rPr>
        <w:t xml:space="preserve">= </w:t>
      </w:r>
      <w:r w:rsidRPr="00E01509">
        <w:rPr>
          <w:color w:val="000000"/>
          <w:lang w:bidi="ar-SA"/>
        </w:rPr>
        <w:t>list</w:t>
      </w:r>
      <w:r w:rsidRPr="00E01509">
        <w:rPr>
          <w:color w:val="080808"/>
          <w:lang w:bidi="ar-SA"/>
        </w:rPr>
        <w:t>.stream().map(</w:t>
      </w:r>
      <w:r w:rsidRPr="00E01509">
        <w:rPr>
          <w:color w:val="000000"/>
          <w:lang w:bidi="ar-SA"/>
        </w:rPr>
        <w:t>Person</w:t>
      </w:r>
      <w:r w:rsidRPr="00E01509">
        <w:rPr>
          <w:color w:val="080808"/>
          <w:lang w:bidi="ar-SA"/>
        </w:rPr>
        <w:t>::getName).collect(</w:t>
      </w:r>
      <w:r w:rsidRPr="00E642A6">
        <w:rPr>
          <w:b/>
          <w:bCs/>
          <w:color w:val="000000"/>
          <w:lang w:bidi="ar-SA"/>
        </w:rPr>
        <w:t>Collectors</w:t>
      </w:r>
      <w:r w:rsidRPr="00E642A6">
        <w:rPr>
          <w:b/>
          <w:bCs/>
          <w:color w:val="080808"/>
          <w:lang w:bidi="ar-SA"/>
        </w:rPr>
        <w:t>.</w:t>
      </w:r>
      <w:r w:rsidRPr="00E642A6">
        <w:rPr>
          <w:b/>
          <w:bCs/>
          <w:i/>
          <w:iCs/>
          <w:color w:val="080808"/>
          <w:lang w:bidi="ar-SA"/>
        </w:rPr>
        <w:t>joining</w:t>
      </w:r>
      <w:r w:rsidRPr="00E01509">
        <w:rPr>
          <w:color w:val="080808"/>
          <w:lang w:bidi="ar-SA"/>
        </w:rPr>
        <w:t>(</w:t>
      </w:r>
      <w:r w:rsidRPr="00E01509">
        <w:rPr>
          <w:color w:val="067D17"/>
          <w:lang w:bidi="ar-SA"/>
        </w:rPr>
        <w:t>";"</w:t>
      </w:r>
      <w:r w:rsidRPr="00E01509">
        <w:rPr>
          <w:color w:val="080808"/>
          <w:lang w:bidi="ar-SA"/>
        </w:rPr>
        <w:t>));</w:t>
      </w:r>
      <w:r w:rsidRPr="00E01509">
        <w:rPr>
          <w:color w:val="080808"/>
          <w:lang w:bidi="ar-SA"/>
        </w:rPr>
        <w:br/>
      </w:r>
      <w:r w:rsidRPr="00E01509">
        <w:rPr>
          <w:color w:val="000000"/>
          <w:lang w:bidi="ar-SA"/>
        </w:rPr>
        <w:t>System</w:t>
      </w:r>
      <w:r w:rsidRPr="00E01509">
        <w:rPr>
          <w:color w:val="080808"/>
          <w:lang w:bidi="ar-SA"/>
        </w:rPr>
        <w:t>.</w:t>
      </w:r>
      <w:r w:rsidRPr="00E01509">
        <w:rPr>
          <w:i/>
          <w:iCs/>
          <w:color w:val="871094"/>
          <w:lang w:bidi="ar-SA"/>
        </w:rPr>
        <w:t>out</w:t>
      </w:r>
      <w:r w:rsidRPr="00E01509">
        <w:rPr>
          <w:color w:val="080808"/>
          <w:lang w:bidi="ar-SA"/>
        </w:rPr>
        <w:t>.println(</w:t>
      </w:r>
      <w:r w:rsidRPr="00E01509">
        <w:rPr>
          <w:color w:val="000000"/>
          <w:lang w:bidi="ar-SA"/>
        </w:rPr>
        <w:t>joined</w:t>
      </w:r>
      <w:r w:rsidRPr="00E01509">
        <w:rPr>
          <w:color w:val="080808"/>
          <w:lang w:bidi="ar-SA"/>
        </w:rPr>
        <w:t>);</w:t>
      </w:r>
    </w:p>
    <w:p w14:paraId="259E440B" w14:textId="77777777" w:rsidR="00C610A4" w:rsidRDefault="00C610A4" w:rsidP="00BF2162">
      <w:pPr>
        <w:pStyle w:val="NoSpacing"/>
        <w:rPr>
          <w:color w:val="080808"/>
          <w:lang w:bidi="ar-SA"/>
        </w:rPr>
      </w:pPr>
    </w:p>
    <w:p w14:paraId="1803FF4F" w14:textId="0532F2D8" w:rsidR="00BF2162" w:rsidRDefault="00BF2162" w:rsidP="00BF2162">
      <w:pPr>
        <w:pStyle w:val="NoSpacing"/>
        <w:rPr>
          <w:b/>
          <w:bCs/>
          <w:sz w:val="34"/>
          <w:szCs w:val="32"/>
          <w:u w:val="single"/>
        </w:rPr>
      </w:pPr>
      <w:r w:rsidRPr="00BF2162">
        <w:rPr>
          <w:b/>
          <w:bCs/>
          <w:sz w:val="34"/>
          <w:szCs w:val="32"/>
          <w:u w:val="single"/>
        </w:rPr>
        <w:t>Collectors.summingInt()</w:t>
      </w:r>
    </w:p>
    <w:p w14:paraId="0E9AEADD" w14:textId="3EF3F996" w:rsidR="00BF2162" w:rsidRDefault="00C61406" w:rsidP="00BF2162">
      <w:pPr>
        <w:pStyle w:val="NoSpacing"/>
        <w:rPr>
          <w:color w:val="080808"/>
          <w:lang w:bidi="ar-SA"/>
        </w:rPr>
      </w:pPr>
      <w:r w:rsidRPr="00287747">
        <w:rPr>
          <w:color w:val="0033B3"/>
          <w:lang w:bidi="ar-SA"/>
        </w:rPr>
        <w:t xml:space="preserve">int </w:t>
      </w:r>
      <w:r w:rsidRPr="00287747">
        <w:rPr>
          <w:color w:val="000000"/>
          <w:lang w:bidi="ar-SA"/>
        </w:rPr>
        <w:t xml:space="preserve">total </w:t>
      </w:r>
      <w:r w:rsidRPr="00287747">
        <w:rPr>
          <w:color w:val="080808"/>
          <w:lang w:bidi="ar-SA"/>
        </w:rPr>
        <w:t xml:space="preserve">= </w:t>
      </w:r>
      <w:r w:rsidRPr="00287747">
        <w:rPr>
          <w:color w:val="000000"/>
          <w:lang w:bidi="ar-SA"/>
        </w:rPr>
        <w:t>list</w:t>
      </w:r>
      <w:r w:rsidRPr="00287747">
        <w:rPr>
          <w:color w:val="080808"/>
          <w:lang w:bidi="ar-SA"/>
        </w:rPr>
        <w:t>.stream().collect(</w:t>
      </w:r>
      <w:r w:rsidRPr="0026068B">
        <w:rPr>
          <w:b/>
          <w:bCs/>
          <w:color w:val="000000"/>
          <w:lang w:bidi="ar-SA"/>
        </w:rPr>
        <w:t>Collectors</w:t>
      </w:r>
      <w:r w:rsidRPr="0026068B">
        <w:rPr>
          <w:b/>
          <w:bCs/>
          <w:color w:val="080808"/>
          <w:lang w:bidi="ar-SA"/>
        </w:rPr>
        <w:t>.</w:t>
      </w:r>
      <w:r w:rsidRPr="0026068B">
        <w:rPr>
          <w:b/>
          <w:bCs/>
          <w:i/>
          <w:iCs/>
          <w:color w:val="080808"/>
          <w:lang w:bidi="ar-SA"/>
        </w:rPr>
        <w:t>summingInt</w:t>
      </w:r>
      <w:r w:rsidRPr="00287747">
        <w:rPr>
          <w:color w:val="080808"/>
          <w:lang w:bidi="ar-SA"/>
        </w:rPr>
        <w:t>(</w:t>
      </w:r>
      <w:r w:rsidRPr="00287747">
        <w:rPr>
          <w:color w:val="000000"/>
          <w:lang w:bidi="ar-SA"/>
        </w:rPr>
        <w:t>Person</w:t>
      </w:r>
      <w:r w:rsidRPr="00287747">
        <w:rPr>
          <w:color w:val="080808"/>
          <w:lang w:bidi="ar-SA"/>
        </w:rPr>
        <w:t>::getSal));</w:t>
      </w:r>
      <w:r w:rsidRPr="00287747">
        <w:rPr>
          <w:color w:val="080808"/>
          <w:lang w:bidi="ar-SA"/>
        </w:rPr>
        <w:br/>
      </w:r>
      <w:r w:rsidRPr="00287747">
        <w:rPr>
          <w:color w:val="000000"/>
          <w:lang w:bidi="ar-SA"/>
        </w:rPr>
        <w:t>System</w:t>
      </w:r>
      <w:r w:rsidRPr="00287747">
        <w:rPr>
          <w:color w:val="080808"/>
          <w:lang w:bidi="ar-SA"/>
        </w:rPr>
        <w:t>.</w:t>
      </w:r>
      <w:r w:rsidRPr="00287747">
        <w:rPr>
          <w:i/>
          <w:iCs/>
          <w:color w:val="871094"/>
          <w:lang w:bidi="ar-SA"/>
        </w:rPr>
        <w:t>out</w:t>
      </w:r>
      <w:r w:rsidRPr="00287747">
        <w:rPr>
          <w:color w:val="080808"/>
          <w:lang w:bidi="ar-SA"/>
        </w:rPr>
        <w:t>.println(</w:t>
      </w:r>
      <w:r w:rsidRPr="00287747">
        <w:rPr>
          <w:color w:val="000000"/>
          <w:lang w:bidi="ar-SA"/>
        </w:rPr>
        <w:t>total</w:t>
      </w:r>
      <w:r w:rsidRPr="00287747">
        <w:rPr>
          <w:color w:val="080808"/>
          <w:lang w:bidi="ar-SA"/>
        </w:rPr>
        <w:t>);</w:t>
      </w:r>
    </w:p>
    <w:p w14:paraId="30BACAD5" w14:textId="77777777" w:rsidR="00D41FD0" w:rsidRDefault="00D41FD0" w:rsidP="00BF2162">
      <w:pPr>
        <w:pStyle w:val="NoSpacing"/>
        <w:rPr>
          <w:color w:val="080808"/>
          <w:lang w:bidi="ar-SA"/>
        </w:rPr>
      </w:pPr>
    </w:p>
    <w:p w14:paraId="378C6B97" w14:textId="77777777" w:rsidR="00D41FD0" w:rsidRPr="00690717" w:rsidRDefault="00D41FD0" w:rsidP="00D41FD0">
      <w:pPr>
        <w:pStyle w:val="NoSpacing"/>
      </w:pPr>
      <w:r w:rsidRPr="00690717">
        <w:t xml:space="preserve">// </w:t>
      </w:r>
      <w:r w:rsidRPr="007C07CA">
        <w:rPr>
          <w:b/>
          <w:bCs/>
        </w:rPr>
        <w:t>Compute sum of salaries by department</w:t>
      </w:r>
    </w:p>
    <w:p w14:paraId="2108580C" w14:textId="77777777" w:rsidR="00D41FD0" w:rsidRPr="00690717" w:rsidRDefault="00D41FD0" w:rsidP="00D41FD0">
      <w:pPr>
        <w:pStyle w:val="NoSpacing"/>
      </w:pPr>
      <w:r w:rsidRPr="00690717">
        <w:t>Map&lt;Department, Integer&gt; totalByDept</w:t>
      </w:r>
    </w:p>
    <w:p w14:paraId="5B5C4A09" w14:textId="48D73FA9" w:rsidR="00D41FD0" w:rsidRPr="00690717" w:rsidRDefault="00D41FD0" w:rsidP="00D41FD0">
      <w:pPr>
        <w:pStyle w:val="NoSpacing"/>
        <w:rPr>
          <w:b/>
          <w:bCs/>
        </w:rPr>
      </w:pPr>
      <w:r w:rsidRPr="00690717">
        <w:t xml:space="preserve">         = </w:t>
      </w:r>
      <w:r w:rsidRPr="00690717">
        <w:rPr>
          <w:b/>
          <w:bCs/>
        </w:rPr>
        <w:t>employees.stream().collect(Collectors.groupingBy(Employee::getDepartment,</w:t>
      </w:r>
    </w:p>
    <w:p w14:paraId="33EA1DF7" w14:textId="7E91279D" w:rsidR="00D41FD0" w:rsidRDefault="00D41FD0" w:rsidP="00D41FD0">
      <w:pPr>
        <w:pStyle w:val="NoSpacing"/>
        <w:rPr>
          <w:color w:val="080808"/>
          <w:lang w:bidi="ar-SA"/>
        </w:rPr>
      </w:pPr>
      <w:r w:rsidRPr="00690717">
        <w:rPr>
          <w:b/>
          <w:bCs/>
        </w:rPr>
        <w:t xml:space="preserve">                                                   Collectors.summingInt(Employee::getSalary)));</w:t>
      </w:r>
    </w:p>
    <w:p w14:paraId="31793BDC" w14:textId="2948B3D5" w:rsidR="008F4092" w:rsidRDefault="008F4092" w:rsidP="00BF2162">
      <w:pPr>
        <w:pStyle w:val="NoSpacing"/>
        <w:rPr>
          <w:b/>
          <w:bCs/>
          <w:sz w:val="34"/>
          <w:szCs w:val="32"/>
          <w:u w:val="single"/>
        </w:rPr>
      </w:pPr>
      <w:r w:rsidRPr="008F4092">
        <w:rPr>
          <w:b/>
          <w:bCs/>
          <w:sz w:val="34"/>
          <w:szCs w:val="32"/>
          <w:u w:val="single"/>
        </w:rPr>
        <w:t>Collectors.groupingBy</w:t>
      </w:r>
      <w:r>
        <w:rPr>
          <w:b/>
          <w:bCs/>
          <w:sz w:val="34"/>
          <w:szCs w:val="32"/>
          <w:u w:val="single"/>
        </w:rPr>
        <w:t>()</w:t>
      </w:r>
    </w:p>
    <w:p w14:paraId="5906B5C4" w14:textId="77777777" w:rsidR="00325C48" w:rsidRPr="00690717" w:rsidRDefault="00325C48" w:rsidP="00325C48">
      <w:pPr>
        <w:pStyle w:val="NoSpacing"/>
      </w:pPr>
      <w:r w:rsidRPr="00690717">
        <w:t xml:space="preserve">// </w:t>
      </w:r>
      <w:r w:rsidRPr="00AC5344">
        <w:rPr>
          <w:b/>
          <w:bCs/>
        </w:rPr>
        <w:t>Group employees by department</w:t>
      </w:r>
    </w:p>
    <w:p w14:paraId="6527AB06" w14:textId="7BB9D1F1" w:rsidR="008F4092" w:rsidRDefault="00325C48" w:rsidP="00325C48">
      <w:pPr>
        <w:pStyle w:val="NoSpacing"/>
        <w:rPr>
          <w:color w:val="080808"/>
          <w:lang w:bidi="ar-SA"/>
        </w:rPr>
      </w:pPr>
      <w:r w:rsidRPr="007D2AA8">
        <w:rPr>
          <w:b/>
          <w:bCs/>
          <w:color w:val="000000"/>
          <w:lang w:bidi="ar-SA"/>
        </w:rPr>
        <w:t>Map</w:t>
      </w:r>
      <w:r w:rsidRPr="007D2AA8">
        <w:rPr>
          <w:b/>
          <w:bCs/>
          <w:color w:val="080808"/>
          <w:lang w:bidi="ar-SA"/>
        </w:rPr>
        <w:t>&lt;</w:t>
      </w:r>
      <w:r w:rsidRPr="007D2AA8">
        <w:rPr>
          <w:b/>
          <w:bCs/>
          <w:color w:val="000000"/>
          <w:lang w:bidi="ar-SA"/>
        </w:rPr>
        <w:t>String</w:t>
      </w:r>
      <w:r w:rsidRPr="007D2AA8">
        <w:rPr>
          <w:b/>
          <w:bCs/>
          <w:color w:val="080808"/>
          <w:lang w:bidi="ar-SA"/>
        </w:rPr>
        <w:t xml:space="preserve">, </w:t>
      </w:r>
      <w:r w:rsidRPr="007D2AA8">
        <w:rPr>
          <w:b/>
          <w:bCs/>
          <w:color w:val="000000"/>
          <w:lang w:bidi="ar-SA"/>
        </w:rPr>
        <w:t>List</w:t>
      </w:r>
      <w:r w:rsidRPr="007D2AA8">
        <w:rPr>
          <w:b/>
          <w:bCs/>
          <w:color w:val="080808"/>
          <w:lang w:bidi="ar-SA"/>
        </w:rPr>
        <w:t>&lt;</w:t>
      </w:r>
      <w:r w:rsidRPr="007D2AA8">
        <w:rPr>
          <w:b/>
          <w:bCs/>
          <w:color w:val="000000"/>
          <w:lang w:bidi="ar-SA"/>
        </w:rPr>
        <w:t>Person</w:t>
      </w:r>
      <w:r w:rsidRPr="007D2AA8">
        <w:rPr>
          <w:b/>
          <w:bCs/>
          <w:color w:val="080808"/>
          <w:lang w:bidi="ar-SA"/>
        </w:rPr>
        <w:t>&gt;&gt;</w:t>
      </w:r>
      <w:r w:rsidRPr="006826E5">
        <w:rPr>
          <w:color w:val="080808"/>
          <w:lang w:bidi="ar-SA"/>
        </w:rPr>
        <w:t xml:space="preserve"> </w:t>
      </w:r>
      <w:r w:rsidRPr="006826E5">
        <w:rPr>
          <w:color w:val="000000"/>
          <w:lang w:bidi="ar-SA"/>
        </w:rPr>
        <w:t>byDept</w:t>
      </w:r>
      <w:r>
        <w:rPr>
          <w:color w:val="000000"/>
          <w:lang w:bidi="ar-SA"/>
        </w:rPr>
        <w:t xml:space="preserve"> = </w:t>
      </w:r>
      <w:r w:rsidRPr="006826E5">
        <w:rPr>
          <w:color w:val="000000"/>
          <w:lang w:bidi="ar-SA"/>
        </w:rPr>
        <w:t>list</w:t>
      </w:r>
      <w:r w:rsidRPr="006826E5">
        <w:rPr>
          <w:color w:val="080808"/>
          <w:lang w:bidi="ar-SA"/>
        </w:rPr>
        <w:t>.stream().collect(</w:t>
      </w:r>
      <w:r w:rsidRPr="006826E5">
        <w:rPr>
          <w:color w:val="000000"/>
          <w:lang w:bidi="ar-SA"/>
        </w:rPr>
        <w:t>Collectors</w:t>
      </w:r>
      <w:r w:rsidRPr="006826E5">
        <w:rPr>
          <w:color w:val="080808"/>
          <w:lang w:bidi="ar-SA"/>
        </w:rPr>
        <w:t>.</w:t>
      </w:r>
      <w:r w:rsidRPr="006826E5">
        <w:rPr>
          <w:i/>
          <w:iCs/>
          <w:color w:val="080808"/>
          <w:lang w:bidi="ar-SA"/>
        </w:rPr>
        <w:t>groupingBy</w:t>
      </w:r>
      <w:r w:rsidRPr="006826E5">
        <w:rPr>
          <w:color w:val="080808"/>
          <w:lang w:bidi="ar-SA"/>
        </w:rPr>
        <w:t>(</w:t>
      </w:r>
      <w:r w:rsidRPr="006826E5">
        <w:rPr>
          <w:color w:val="000000"/>
          <w:lang w:bidi="ar-SA"/>
        </w:rPr>
        <w:t>Person</w:t>
      </w:r>
      <w:r w:rsidRPr="006826E5">
        <w:rPr>
          <w:color w:val="080808"/>
          <w:lang w:bidi="ar-SA"/>
        </w:rPr>
        <w:t>::getDept));</w:t>
      </w:r>
      <w:r w:rsidRPr="006826E5">
        <w:rPr>
          <w:color w:val="080808"/>
          <w:lang w:bidi="ar-SA"/>
        </w:rPr>
        <w:br/>
      </w:r>
      <w:r w:rsidRPr="006826E5">
        <w:rPr>
          <w:color w:val="000000"/>
          <w:lang w:bidi="ar-SA"/>
        </w:rPr>
        <w:t>System</w:t>
      </w:r>
      <w:r w:rsidRPr="006826E5">
        <w:rPr>
          <w:color w:val="080808"/>
          <w:lang w:bidi="ar-SA"/>
        </w:rPr>
        <w:t>.</w:t>
      </w:r>
      <w:r w:rsidRPr="006826E5">
        <w:rPr>
          <w:i/>
          <w:iCs/>
          <w:color w:val="871094"/>
          <w:lang w:bidi="ar-SA"/>
        </w:rPr>
        <w:t>out</w:t>
      </w:r>
      <w:r w:rsidRPr="006826E5">
        <w:rPr>
          <w:color w:val="080808"/>
          <w:lang w:bidi="ar-SA"/>
        </w:rPr>
        <w:t>.println(</w:t>
      </w:r>
      <w:r w:rsidRPr="006826E5">
        <w:rPr>
          <w:color w:val="000000"/>
          <w:lang w:bidi="ar-SA"/>
        </w:rPr>
        <w:t>byDept</w:t>
      </w:r>
      <w:r w:rsidRPr="006826E5">
        <w:rPr>
          <w:color w:val="080808"/>
          <w:lang w:bidi="ar-SA"/>
        </w:rPr>
        <w:t>);</w:t>
      </w:r>
    </w:p>
    <w:p w14:paraId="22B8158B" w14:textId="77AF7800" w:rsidR="00AF0245" w:rsidRDefault="00AF0245" w:rsidP="00325C48">
      <w:pPr>
        <w:pStyle w:val="NoSpacing"/>
        <w:rPr>
          <w:color w:val="080808"/>
          <w:lang w:bidi="ar-SA"/>
        </w:rPr>
      </w:pPr>
    </w:p>
    <w:p w14:paraId="635D043F" w14:textId="7EA60069" w:rsidR="002C69FB" w:rsidRPr="00B764D6" w:rsidRDefault="002C69FB" w:rsidP="002C69FB">
      <w:pPr>
        <w:pStyle w:val="NoSpacing"/>
        <w:rPr>
          <w:sz w:val="22"/>
        </w:rPr>
      </w:pPr>
      <w:r w:rsidRPr="00B764D6">
        <w:rPr>
          <w:sz w:val="22"/>
        </w:rPr>
        <w:t>Map&lt;Integer, List&lt;Student&gt;&gt; stdByAge = list.stream().collect(Collectors.groupingBy(Student::getAge));</w:t>
      </w:r>
    </w:p>
    <w:p w14:paraId="2FF626EA" w14:textId="5286AC6F" w:rsidR="002C69FB" w:rsidRDefault="002C69FB" w:rsidP="00325C48">
      <w:pPr>
        <w:pStyle w:val="NoSpacing"/>
        <w:rPr>
          <w:color w:val="080808"/>
          <w:lang w:bidi="ar-SA"/>
        </w:rPr>
      </w:pPr>
    </w:p>
    <w:p w14:paraId="6999C046" w14:textId="761F75C6" w:rsidR="007D2AA8" w:rsidRDefault="00AF0245" w:rsidP="00325C48">
      <w:pPr>
        <w:pStyle w:val="NoSpacing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List&lt;String&gt; items =</w:t>
      </w:r>
      <w:r>
        <w:rPr>
          <w:color w:val="000000"/>
          <w:sz w:val="26"/>
          <w:szCs w:val="26"/>
        </w:rPr>
        <w:br/>
        <w:t xml:space="preserve">        Arrays.</w:t>
      </w:r>
      <w:r>
        <w:rPr>
          <w:i/>
          <w:iCs/>
          <w:color w:val="000000"/>
          <w:sz w:val="26"/>
          <w:szCs w:val="26"/>
        </w:rPr>
        <w:t>asList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"banana"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"orange"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"banana"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"papaya"</w:t>
      </w:r>
      <w:r>
        <w:rPr>
          <w:color w:val="000000"/>
          <w:sz w:val="26"/>
          <w:szCs w:val="26"/>
        </w:rPr>
        <w:t>);</w:t>
      </w:r>
    </w:p>
    <w:p w14:paraId="4AE2EB89" w14:textId="61E35752" w:rsidR="00AF0245" w:rsidRDefault="00AF0245" w:rsidP="00325C48">
      <w:pPr>
        <w:pStyle w:val="NoSpacing"/>
        <w:rPr>
          <w:color w:val="080808"/>
          <w:lang w:bidi="ar-SA"/>
        </w:rPr>
      </w:pPr>
      <w:r w:rsidRPr="007D2AA8">
        <w:rPr>
          <w:b/>
          <w:bCs/>
          <w:color w:val="000000"/>
          <w:sz w:val="26"/>
          <w:szCs w:val="26"/>
        </w:rPr>
        <w:t>Map&lt;String, Long&gt;</w:t>
      </w:r>
      <w:r>
        <w:rPr>
          <w:color w:val="000000"/>
          <w:sz w:val="26"/>
          <w:szCs w:val="26"/>
        </w:rPr>
        <w:t xml:space="preserve"> result =</w:t>
      </w:r>
      <w:r>
        <w:rPr>
          <w:color w:val="000000"/>
          <w:sz w:val="26"/>
          <w:szCs w:val="26"/>
        </w:rPr>
        <w:br/>
        <w:t xml:space="preserve">        items.stream().collect(Collectors.</w:t>
      </w:r>
      <w:r>
        <w:rPr>
          <w:i/>
          <w:iCs/>
          <w:color w:val="000000"/>
          <w:sz w:val="26"/>
          <w:szCs w:val="26"/>
        </w:rPr>
        <w:t>groupingBy</w:t>
      </w:r>
      <w:r>
        <w:rPr>
          <w:color w:val="000000"/>
          <w:sz w:val="26"/>
          <w:szCs w:val="26"/>
        </w:rPr>
        <w:t>(</w:t>
      </w:r>
      <w:r w:rsidRPr="00650A16">
        <w:rPr>
          <w:b/>
          <w:bCs/>
          <w:color w:val="000000"/>
          <w:sz w:val="26"/>
          <w:szCs w:val="26"/>
        </w:rPr>
        <w:t>Function.</w:t>
      </w:r>
      <w:r w:rsidRPr="00650A16">
        <w:rPr>
          <w:b/>
          <w:bCs/>
          <w:i/>
          <w:iCs/>
          <w:color w:val="000000"/>
          <w:sz w:val="26"/>
          <w:szCs w:val="26"/>
        </w:rPr>
        <w:t>identity</w:t>
      </w:r>
      <w:r w:rsidRPr="00650A16">
        <w:rPr>
          <w:b/>
          <w:bCs/>
          <w:color w:val="000000"/>
          <w:sz w:val="26"/>
          <w:szCs w:val="26"/>
        </w:rPr>
        <w:t>()</w:t>
      </w:r>
      <w:r>
        <w:rPr>
          <w:color w:val="000000"/>
          <w:sz w:val="26"/>
          <w:szCs w:val="26"/>
        </w:rPr>
        <w:t>, Collectors.</w:t>
      </w:r>
      <w:r>
        <w:rPr>
          <w:i/>
          <w:iCs/>
          <w:color w:val="000000"/>
          <w:sz w:val="26"/>
          <w:szCs w:val="26"/>
        </w:rPr>
        <w:t>counting</w:t>
      </w:r>
      <w:r>
        <w:rPr>
          <w:color w:val="000000"/>
          <w:sz w:val="26"/>
          <w:szCs w:val="26"/>
        </w:rPr>
        <w:t>()));</w:t>
      </w:r>
    </w:p>
    <w:p w14:paraId="0F10D0AE" w14:textId="586025CE" w:rsidR="00C610A4" w:rsidRPr="003902F2" w:rsidRDefault="003902F2" w:rsidP="00325C48">
      <w:pPr>
        <w:pStyle w:val="NoSpacing"/>
        <w:rPr>
          <w:b/>
          <w:bCs/>
          <w:color w:val="080808"/>
          <w:lang w:bidi="ar-SA"/>
        </w:rPr>
      </w:pPr>
      <w:r w:rsidRPr="003902F2">
        <w:rPr>
          <w:b/>
          <w:bCs/>
          <w:color w:val="080808"/>
          <w:lang w:bidi="ar-SA"/>
        </w:rPr>
        <w:t>groupingBy is used only iniside collect() method.</w:t>
      </w:r>
    </w:p>
    <w:p w14:paraId="3D0F1D62" w14:textId="48904027" w:rsidR="004352BD" w:rsidRDefault="003902F2" w:rsidP="00325C48">
      <w:pPr>
        <w:pStyle w:val="NoSpacing"/>
        <w:rPr>
          <w:color w:val="080808"/>
          <w:lang w:bidi="ar-SA"/>
        </w:rPr>
      </w:pPr>
      <w:r>
        <w:rPr>
          <w:color w:val="080808"/>
          <w:lang w:bidi="ar-SA"/>
        </w:rPr>
        <w:t>In case of Map, the first argument will be the value coming from Collectors.groupingBy().</w:t>
      </w:r>
    </w:p>
    <w:p w14:paraId="48BAF3B4" w14:textId="47241522" w:rsidR="004352BD" w:rsidRDefault="004352BD" w:rsidP="00325C48">
      <w:pPr>
        <w:pStyle w:val="NoSpacing"/>
        <w:rPr>
          <w:color w:val="080808"/>
          <w:lang w:bidi="ar-SA"/>
        </w:rPr>
      </w:pPr>
    </w:p>
    <w:p w14:paraId="4E4BA3E6" w14:textId="46DB93A2" w:rsidR="004352BD" w:rsidRDefault="004352BD" w:rsidP="00325C48">
      <w:pPr>
        <w:pStyle w:val="NoSpacing"/>
        <w:rPr>
          <w:color w:val="080808"/>
          <w:lang w:bidi="ar-SA"/>
        </w:rPr>
      </w:pPr>
    </w:p>
    <w:p w14:paraId="70BB88F6" w14:textId="77777777" w:rsidR="004352BD" w:rsidRDefault="004352BD" w:rsidP="00325C48">
      <w:pPr>
        <w:pStyle w:val="NoSpacing"/>
        <w:rPr>
          <w:color w:val="080808"/>
          <w:lang w:bidi="ar-SA"/>
        </w:rPr>
      </w:pPr>
    </w:p>
    <w:p w14:paraId="121BB0A8" w14:textId="658240C6" w:rsidR="006A7776" w:rsidRDefault="006A7776" w:rsidP="00325C48">
      <w:pPr>
        <w:pStyle w:val="NoSpacing"/>
        <w:rPr>
          <w:b/>
          <w:bCs/>
          <w:sz w:val="34"/>
          <w:szCs w:val="32"/>
          <w:u w:val="single"/>
        </w:rPr>
      </w:pPr>
      <w:r w:rsidRPr="006A7776">
        <w:rPr>
          <w:b/>
          <w:bCs/>
          <w:sz w:val="34"/>
          <w:szCs w:val="32"/>
          <w:u w:val="single"/>
        </w:rPr>
        <w:lastRenderedPageBreak/>
        <w:t>Collectors.partitioningBy()</w:t>
      </w:r>
    </w:p>
    <w:p w14:paraId="50FBCC10" w14:textId="6E22AC99" w:rsidR="004352BD" w:rsidRDefault="004352BD" w:rsidP="00325C48">
      <w:pPr>
        <w:pStyle w:val="NoSpacing"/>
        <w:rPr>
          <w:b/>
          <w:bCs/>
          <w:sz w:val="34"/>
          <w:szCs w:val="32"/>
          <w:u w:val="single"/>
        </w:rPr>
      </w:pPr>
      <w:r>
        <w:t xml:space="preserve">partioningBy() always provides a </w:t>
      </w:r>
      <w:r w:rsidRPr="004352BD">
        <w:rPr>
          <w:b/>
          <w:bCs/>
        </w:rPr>
        <w:t>Map&lt;Boolean, T&gt;</w:t>
      </w:r>
      <w:r>
        <w:t xml:space="preserve"> type. It always divides the list into two parts based upon the condition.</w:t>
      </w:r>
    </w:p>
    <w:p w14:paraId="5F75D7B6" w14:textId="77777777" w:rsidR="00AC5776" w:rsidRPr="00690717" w:rsidRDefault="00AC5776" w:rsidP="00AC5776">
      <w:pPr>
        <w:pStyle w:val="NoSpacing"/>
      </w:pPr>
      <w:r w:rsidRPr="00690717">
        <w:t xml:space="preserve">// </w:t>
      </w:r>
      <w:r w:rsidRPr="00926F91">
        <w:rPr>
          <w:b/>
          <w:bCs/>
        </w:rPr>
        <w:t>Partition students into passing and failing</w:t>
      </w:r>
    </w:p>
    <w:p w14:paraId="46E14C44" w14:textId="77777777" w:rsidR="00AC5776" w:rsidRPr="00690717" w:rsidRDefault="00AC5776" w:rsidP="00AC5776">
      <w:pPr>
        <w:pStyle w:val="NoSpacing"/>
      </w:pPr>
      <w:r w:rsidRPr="00690717">
        <w:t xml:space="preserve">  Map&lt;Boolean, List&lt;Student&gt;&gt; passingFailing =</w:t>
      </w:r>
    </w:p>
    <w:p w14:paraId="36DAB91B" w14:textId="67E03203" w:rsidR="006A7776" w:rsidRDefault="00AC5776" w:rsidP="00AC5776">
      <w:pPr>
        <w:pStyle w:val="NoSpacing"/>
        <w:rPr>
          <w:b/>
          <w:bCs/>
        </w:rPr>
      </w:pPr>
      <w:r w:rsidRPr="00690717">
        <w:t xml:space="preserve">        </w:t>
      </w:r>
      <w:r w:rsidRPr="00690717">
        <w:rPr>
          <w:b/>
          <w:bCs/>
        </w:rPr>
        <w:t xml:space="preserve">students.stream().collect(Collectors.partitioningBy(s -&gt; s.getGrade() &gt;= </w:t>
      </w:r>
      <w:r>
        <w:rPr>
          <w:b/>
          <w:bCs/>
        </w:rPr>
        <w:t>30</w:t>
      </w:r>
      <w:r w:rsidRPr="00690717">
        <w:rPr>
          <w:b/>
          <w:bCs/>
        </w:rPr>
        <w:t>));</w:t>
      </w:r>
    </w:p>
    <w:p w14:paraId="1EEB9667" w14:textId="77777777" w:rsidR="005271E4" w:rsidRDefault="005271E4" w:rsidP="00AC5776">
      <w:pPr>
        <w:pStyle w:val="NoSpacing"/>
        <w:rPr>
          <w:b/>
          <w:bCs/>
        </w:rPr>
      </w:pPr>
    </w:p>
    <w:p w14:paraId="096B4791" w14:textId="65B83BEF" w:rsidR="00CA31F6" w:rsidRDefault="005271E4" w:rsidP="00AC5776">
      <w:pPr>
        <w:pStyle w:val="NoSpacing"/>
        <w:rPr>
          <w:b/>
          <w:bCs/>
        </w:rPr>
      </w:pPr>
      <w:r>
        <w:rPr>
          <w:b/>
          <w:bCs/>
        </w:rPr>
        <w:t>All Even Odd Numbers</w:t>
      </w:r>
    </w:p>
    <w:p w14:paraId="361E4631" w14:textId="77777777" w:rsidR="005271E4" w:rsidRDefault="00CA31F6" w:rsidP="00AC5776">
      <w:pPr>
        <w:pStyle w:val="NoSpacing"/>
        <w:rPr>
          <w:color w:val="000000"/>
          <w:sz w:val="22"/>
        </w:rPr>
      </w:pPr>
      <w:r w:rsidRPr="00901967">
        <w:rPr>
          <w:color w:val="000000"/>
          <w:sz w:val="22"/>
        </w:rPr>
        <w:t>List&lt;Integer&gt; numList = Arrays.</w:t>
      </w:r>
      <w:r w:rsidRPr="00901967">
        <w:rPr>
          <w:i/>
          <w:iCs/>
          <w:color w:val="000000"/>
          <w:sz w:val="22"/>
        </w:rPr>
        <w:t>asList</w:t>
      </w:r>
      <w:r w:rsidRPr="00901967">
        <w:rPr>
          <w:color w:val="000000"/>
          <w:sz w:val="22"/>
        </w:rPr>
        <w:t>(</w:t>
      </w:r>
      <w:r w:rsidRPr="00901967">
        <w:rPr>
          <w:color w:val="0000FF"/>
          <w:sz w:val="22"/>
        </w:rPr>
        <w:t>0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1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2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3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4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5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6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7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8</w:t>
      </w:r>
      <w:r w:rsidRPr="00901967">
        <w:rPr>
          <w:color w:val="000000"/>
          <w:sz w:val="22"/>
        </w:rPr>
        <w:t xml:space="preserve">, </w:t>
      </w:r>
      <w:r w:rsidRPr="00901967">
        <w:rPr>
          <w:color w:val="0000FF"/>
          <w:sz w:val="22"/>
        </w:rPr>
        <w:t>9</w:t>
      </w:r>
      <w:r w:rsidRPr="00901967">
        <w:rPr>
          <w:color w:val="000000"/>
          <w:sz w:val="22"/>
        </w:rPr>
        <w:t>);</w:t>
      </w:r>
      <w:r w:rsidRPr="00901967">
        <w:rPr>
          <w:color w:val="000000"/>
          <w:sz w:val="22"/>
        </w:rPr>
        <w:br/>
        <w:t>Map&lt;Boolean, List&lt;Integer&gt;&gt; numMap =</w:t>
      </w:r>
      <w:r w:rsidR="00C9074C">
        <w:rPr>
          <w:color w:val="000000"/>
          <w:sz w:val="22"/>
        </w:rPr>
        <w:t xml:space="preserve"> </w:t>
      </w:r>
      <w:r w:rsidRPr="00901967">
        <w:rPr>
          <w:color w:val="000000"/>
          <w:sz w:val="22"/>
        </w:rPr>
        <w:t>numList.stream().collect(Collectors.</w:t>
      </w:r>
      <w:r w:rsidRPr="00901967">
        <w:rPr>
          <w:i/>
          <w:iCs/>
          <w:color w:val="000000"/>
          <w:sz w:val="22"/>
        </w:rPr>
        <w:t>partitioningBy</w:t>
      </w:r>
      <w:r w:rsidRPr="00901967">
        <w:rPr>
          <w:color w:val="000000"/>
          <w:sz w:val="22"/>
        </w:rPr>
        <w:t xml:space="preserve">(num -&gt; (num % </w:t>
      </w:r>
      <w:r w:rsidRPr="00901967">
        <w:rPr>
          <w:color w:val="0000FF"/>
          <w:sz w:val="22"/>
        </w:rPr>
        <w:t>2</w:t>
      </w:r>
      <w:r w:rsidRPr="00901967">
        <w:rPr>
          <w:color w:val="000000"/>
          <w:sz w:val="22"/>
        </w:rPr>
        <w:t xml:space="preserve">) == </w:t>
      </w:r>
      <w:r w:rsidRPr="00901967">
        <w:rPr>
          <w:color w:val="0000FF"/>
          <w:sz w:val="22"/>
        </w:rPr>
        <w:t>0</w:t>
      </w:r>
      <w:r w:rsidRPr="00901967">
        <w:rPr>
          <w:color w:val="000000"/>
          <w:sz w:val="22"/>
        </w:rPr>
        <w:t>));</w:t>
      </w:r>
      <w:r w:rsidRPr="00901967">
        <w:rPr>
          <w:color w:val="000000"/>
          <w:sz w:val="22"/>
        </w:rPr>
        <w:br/>
        <w:t xml:space="preserve">    List&lt;Integer&gt; evenList = numMap.get(</w:t>
      </w:r>
      <w:r w:rsidRPr="00901967">
        <w:rPr>
          <w:b/>
          <w:bCs/>
          <w:color w:val="000080"/>
          <w:sz w:val="22"/>
        </w:rPr>
        <w:t>true</w:t>
      </w:r>
      <w:r w:rsidRPr="00901967">
        <w:rPr>
          <w:color w:val="000000"/>
          <w:sz w:val="22"/>
        </w:rPr>
        <w:t>);</w:t>
      </w:r>
      <w:r w:rsidRPr="00901967">
        <w:rPr>
          <w:color w:val="000000"/>
          <w:sz w:val="22"/>
        </w:rPr>
        <w:br/>
        <w:t xml:space="preserve">    List&lt;Integer&gt; oddList = numMap.get(</w:t>
      </w:r>
      <w:r w:rsidRPr="00901967">
        <w:rPr>
          <w:b/>
          <w:bCs/>
          <w:color w:val="000080"/>
          <w:sz w:val="22"/>
        </w:rPr>
        <w:t>false</w:t>
      </w:r>
      <w:r w:rsidRPr="00901967">
        <w:rPr>
          <w:color w:val="000000"/>
          <w:sz w:val="22"/>
        </w:rPr>
        <w:t>);</w:t>
      </w:r>
      <w:r w:rsidRPr="00901967">
        <w:rPr>
          <w:color w:val="000000"/>
          <w:sz w:val="22"/>
        </w:rPr>
        <w:br/>
        <w:t xml:space="preserve">    System.</w:t>
      </w:r>
      <w:r w:rsidRPr="00901967">
        <w:rPr>
          <w:b/>
          <w:bCs/>
          <w:i/>
          <w:iCs/>
          <w:color w:val="660E7A"/>
          <w:sz w:val="22"/>
        </w:rPr>
        <w:t>out</w:t>
      </w:r>
      <w:r w:rsidRPr="00901967">
        <w:rPr>
          <w:color w:val="000000"/>
          <w:sz w:val="22"/>
        </w:rPr>
        <w:t>.println(</w:t>
      </w:r>
      <w:r w:rsidRPr="00901967">
        <w:rPr>
          <w:b/>
          <w:bCs/>
          <w:color w:val="008000"/>
          <w:sz w:val="22"/>
        </w:rPr>
        <w:t xml:space="preserve">"All Evens : " </w:t>
      </w:r>
      <w:r w:rsidRPr="00901967">
        <w:rPr>
          <w:color w:val="000000"/>
          <w:sz w:val="22"/>
        </w:rPr>
        <w:t>+ evenList);</w:t>
      </w:r>
      <w:r w:rsidRPr="00901967">
        <w:rPr>
          <w:color w:val="000000"/>
          <w:sz w:val="22"/>
        </w:rPr>
        <w:br/>
        <w:t xml:space="preserve">    System.</w:t>
      </w:r>
      <w:r w:rsidRPr="00901967">
        <w:rPr>
          <w:b/>
          <w:bCs/>
          <w:i/>
          <w:iCs/>
          <w:color w:val="660E7A"/>
          <w:sz w:val="22"/>
        </w:rPr>
        <w:t>out</w:t>
      </w:r>
      <w:r w:rsidRPr="00901967">
        <w:rPr>
          <w:color w:val="000000"/>
          <w:sz w:val="22"/>
        </w:rPr>
        <w:t>.println(</w:t>
      </w:r>
      <w:r w:rsidRPr="00901967">
        <w:rPr>
          <w:b/>
          <w:bCs/>
          <w:color w:val="008000"/>
          <w:sz w:val="22"/>
        </w:rPr>
        <w:t xml:space="preserve">"All Odds : " </w:t>
      </w:r>
      <w:r w:rsidRPr="00901967">
        <w:rPr>
          <w:color w:val="000000"/>
          <w:sz w:val="22"/>
        </w:rPr>
        <w:t>+ oddList);</w:t>
      </w:r>
    </w:p>
    <w:p w14:paraId="7E181794" w14:textId="7852B10A" w:rsidR="005271E4" w:rsidRDefault="005271E4" w:rsidP="00AC5776">
      <w:pPr>
        <w:pStyle w:val="NoSpacing"/>
        <w:rPr>
          <w:color w:val="000000"/>
          <w:sz w:val="22"/>
        </w:rPr>
      </w:pPr>
    </w:p>
    <w:p w14:paraId="175EB6F5" w14:textId="526BFEF3" w:rsidR="005271E4" w:rsidRPr="005271E4" w:rsidRDefault="005271E4" w:rsidP="00AC5776">
      <w:pPr>
        <w:pStyle w:val="NoSpacing"/>
        <w:rPr>
          <w:b/>
          <w:bCs/>
          <w:color w:val="000000"/>
          <w:sz w:val="22"/>
        </w:rPr>
      </w:pPr>
      <w:r w:rsidRPr="005271E4">
        <w:rPr>
          <w:b/>
          <w:bCs/>
        </w:rPr>
        <w:t>List of senior and junior developers</w:t>
      </w:r>
    </w:p>
    <w:p w14:paraId="7F6845E3" w14:textId="67FD5CF0" w:rsidR="00A354BC" w:rsidRDefault="005271E4" w:rsidP="00AC5776">
      <w:pPr>
        <w:pStyle w:val="NoSpacing"/>
        <w:rPr>
          <w:b/>
          <w:bCs/>
        </w:rPr>
      </w:pPr>
      <w:r w:rsidRPr="00671491">
        <w:rPr>
          <w:color w:val="000000"/>
          <w:sz w:val="20"/>
          <w:szCs w:val="20"/>
        </w:rPr>
        <w:t xml:space="preserve">    List&lt;Developer&gt; team =  Arrays.</w:t>
      </w:r>
      <w:r w:rsidRPr="00671491">
        <w:rPr>
          <w:i/>
          <w:iCs/>
          <w:color w:val="000000"/>
          <w:sz w:val="20"/>
          <w:szCs w:val="20"/>
        </w:rPr>
        <w:t>asList</w:t>
      </w:r>
      <w:r w:rsidRPr="00671491">
        <w:rPr>
          <w:color w:val="000000"/>
          <w:sz w:val="20"/>
          <w:szCs w:val="20"/>
        </w:rPr>
        <w:t>(</w:t>
      </w:r>
      <w:r w:rsidRPr="00671491">
        <w:rPr>
          <w:b/>
          <w:bCs/>
          <w:color w:val="000080"/>
          <w:sz w:val="20"/>
          <w:szCs w:val="20"/>
        </w:rPr>
        <w:t xml:space="preserve">new </w:t>
      </w:r>
      <w:r w:rsidRPr="00671491">
        <w:rPr>
          <w:color w:val="000000"/>
          <w:sz w:val="20"/>
          <w:szCs w:val="20"/>
        </w:rPr>
        <w:t>Developer(</w:t>
      </w:r>
      <w:r w:rsidRPr="00671491">
        <w:rPr>
          <w:color w:val="0000FF"/>
          <w:sz w:val="20"/>
          <w:szCs w:val="20"/>
        </w:rPr>
        <w:t>28</w:t>
      </w:r>
      <w:r w:rsidRPr="00671491">
        <w:rPr>
          <w:color w:val="000000"/>
          <w:sz w:val="20"/>
          <w:szCs w:val="20"/>
        </w:rPr>
        <w:t xml:space="preserve">, </w:t>
      </w:r>
      <w:r w:rsidRPr="00671491">
        <w:rPr>
          <w:b/>
          <w:bCs/>
          <w:color w:val="008000"/>
          <w:sz w:val="20"/>
          <w:szCs w:val="20"/>
        </w:rPr>
        <w:t>"Sam"</w:t>
      </w:r>
      <w:r w:rsidRPr="00671491">
        <w:rPr>
          <w:color w:val="000000"/>
          <w:sz w:val="20"/>
          <w:szCs w:val="20"/>
        </w:rPr>
        <w:t xml:space="preserve">), </w:t>
      </w:r>
      <w:r w:rsidRPr="00671491">
        <w:rPr>
          <w:b/>
          <w:bCs/>
          <w:color w:val="000080"/>
          <w:sz w:val="20"/>
          <w:szCs w:val="20"/>
        </w:rPr>
        <w:t xml:space="preserve">new </w:t>
      </w:r>
      <w:r w:rsidRPr="00671491">
        <w:rPr>
          <w:color w:val="000000"/>
          <w:sz w:val="20"/>
          <w:szCs w:val="20"/>
        </w:rPr>
        <w:t>Developer(</w:t>
      </w:r>
      <w:r w:rsidRPr="00671491">
        <w:rPr>
          <w:color w:val="0000FF"/>
          <w:sz w:val="20"/>
          <w:szCs w:val="20"/>
        </w:rPr>
        <w:t>23</w:t>
      </w:r>
      <w:r w:rsidRPr="00671491">
        <w:rPr>
          <w:color w:val="000000"/>
          <w:sz w:val="20"/>
          <w:szCs w:val="20"/>
        </w:rPr>
        <w:t xml:space="preserve">, </w:t>
      </w:r>
      <w:r w:rsidRPr="00671491">
        <w:rPr>
          <w:b/>
          <w:bCs/>
          <w:color w:val="008000"/>
          <w:sz w:val="20"/>
          <w:szCs w:val="20"/>
        </w:rPr>
        <w:t>"John"</w:t>
      </w:r>
      <w:r w:rsidRPr="00671491">
        <w:rPr>
          <w:color w:val="000000"/>
          <w:sz w:val="20"/>
          <w:szCs w:val="20"/>
        </w:rPr>
        <w:t>),</w:t>
      </w:r>
      <w:r w:rsidRPr="00671491">
        <w:rPr>
          <w:color w:val="000000"/>
          <w:sz w:val="20"/>
          <w:szCs w:val="20"/>
        </w:rPr>
        <w:br/>
        <w:t xml:space="preserve">            </w:t>
      </w:r>
      <w:r w:rsidRPr="00671491">
        <w:rPr>
          <w:b/>
          <w:bCs/>
          <w:color w:val="000080"/>
          <w:sz w:val="20"/>
          <w:szCs w:val="20"/>
        </w:rPr>
        <w:t xml:space="preserve">new </w:t>
      </w:r>
      <w:r w:rsidRPr="00671491">
        <w:rPr>
          <w:color w:val="000000"/>
          <w:sz w:val="20"/>
          <w:szCs w:val="20"/>
        </w:rPr>
        <w:t>Developer(</w:t>
      </w:r>
      <w:r w:rsidRPr="00671491">
        <w:rPr>
          <w:color w:val="0000FF"/>
          <w:sz w:val="20"/>
          <w:szCs w:val="20"/>
        </w:rPr>
        <w:t>35</w:t>
      </w:r>
      <w:r w:rsidRPr="00671491">
        <w:rPr>
          <w:color w:val="000000"/>
          <w:sz w:val="20"/>
          <w:szCs w:val="20"/>
        </w:rPr>
        <w:t xml:space="preserve">, </w:t>
      </w:r>
      <w:r w:rsidRPr="00671491">
        <w:rPr>
          <w:b/>
          <w:bCs/>
          <w:color w:val="008000"/>
          <w:sz w:val="20"/>
          <w:szCs w:val="20"/>
        </w:rPr>
        <w:t>"Vidya"</w:t>
      </w:r>
      <w:r w:rsidRPr="00671491">
        <w:rPr>
          <w:color w:val="000000"/>
          <w:sz w:val="20"/>
          <w:szCs w:val="20"/>
        </w:rPr>
        <w:t xml:space="preserve">), </w:t>
      </w:r>
      <w:r w:rsidRPr="00671491">
        <w:rPr>
          <w:b/>
          <w:bCs/>
          <w:color w:val="000080"/>
          <w:sz w:val="20"/>
          <w:szCs w:val="20"/>
        </w:rPr>
        <w:t xml:space="preserve">new </w:t>
      </w:r>
      <w:r w:rsidRPr="00671491">
        <w:rPr>
          <w:color w:val="000000"/>
          <w:sz w:val="20"/>
          <w:szCs w:val="20"/>
        </w:rPr>
        <w:t>Developer(</w:t>
      </w:r>
      <w:r w:rsidRPr="00671491">
        <w:rPr>
          <w:color w:val="0000FF"/>
          <w:sz w:val="20"/>
          <w:szCs w:val="20"/>
        </w:rPr>
        <w:t>50</w:t>
      </w:r>
      <w:r w:rsidRPr="00671491">
        <w:rPr>
          <w:color w:val="000000"/>
          <w:sz w:val="20"/>
          <w:szCs w:val="20"/>
        </w:rPr>
        <w:t xml:space="preserve">, </w:t>
      </w:r>
      <w:r w:rsidRPr="00671491">
        <w:rPr>
          <w:b/>
          <w:bCs/>
          <w:color w:val="008000"/>
          <w:sz w:val="20"/>
          <w:szCs w:val="20"/>
        </w:rPr>
        <w:t>"Peter"</w:t>
      </w:r>
      <w:r w:rsidRPr="00671491">
        <w:rPr>
          <w:color w:val="000000"/>
          <w:sz w:val="20"/>
          <w:szCs w:val="20"/>
        </w:rPr>
        <w:t>),</w:t>
      </w:r>
      <w:r w:rsidRPr="00671491">
        <w:rPr>
          <w:b/>
          <w:bCs/>
          <w:color w:val="000080"/>
          <w:sz w:val="20"/>
          <w:szCs w:val="20"/>
        </w:rPr>
        <w:t xml:space="preserve">new </w:t>
      </w:r>
      <w:r w:rsidRPr="00671491">
        <w:rPr>
          <w:color w:val="000000"/>
          <w:sz w:val="20"/>
          <w:szCs w:val="20"/>
        </w:rPr>
        <w:t>Developer(</w:t>
      </w:r>
      <w:r w:rsidRPr="00671491">
        <w:rPr>
          <w:color w:val="0000FF"/>
          <w:sz w:val="20"/>
          <w:szCs w:val="20"/>
        </w:rPr>
        <w:t>50</w:t>
      </w:r>
      <w:r w:rsidRPr="00671491">
        <w:rPr>
          <w:color w:val="000000"/>
          <w:sz w:val="20"/>
          <w:szCs w:val="20"/>
        </w:rPr>
        <w:t xml:space="preserve">, </w:t>
      </w:r>
      <w:r w:rsidRPr="00671491">
        <w:rPr>
          <w:b/>
          <w:bCs/>
          <w:color w:val="008000"/>
          <w:sz w:val="20"/>
          <w:szCs w:val="20"/>
        </w:rPr>
        <w:t>"Sun"</w:t>
      </w:r>
      <w:r w:rsidRPr="00671491">
        <w:rPr>
          <w:color w:val="000000"/>
          <w:sz w:val="20"/>
          <w:szCs w:val="20"/>
        </w:rPr>
        <w:t>));</w:t>
      </w:r>
      <w:r w:rsidRPr="00671491">
        <w:rPr>
          <w:color w:val="000000"/>
          <w:sz w:val="20"/>
          <w:szCs w:val="20"/>
        </w:rPr>
        <w:br/>
        <w:t xml:space="preserve">   Map&lt;Boolean, List&lt;Developer&gt;&gt; dataMap =</w:t>
      </w:r>
      <w:r w:rsidR="00E470AA">
        <w:rPr>
          <w:color w:val="000000"/>
          <w:sz w:val="20"/>
          <w:szCs w:val="20"/>
        </w:rPr>
        <w:t xml:space="preserve"> </w:t>
      </w:r>
      <w:r w:rsidRPr="00671491">
        <w:rPr>
          <w:color w:val="000000"/>
          <w:sz w:val="20"/>
          <w:szCs w:val="20"/>
        </w:rPr>
        <w:t xml:space="preserve">        team.stream().collect(</w:t>
      </w:r>
      <w:r w:rsidRPr="001F4418">
        <w:rPr>
          <w:b/>
          <w:bCs/>
          <w:color w:val="000000"/>
          <w:sz w:val="22"/>
        </w:rPr>
        <w:t>Collectors.</w:t>
      </w:r>
      <w:r w:rsidRPr="001F4418">
        <w:rPr>
          <w:b/>
          <w:bCs/>
          <w:i/>
          <w:iCs/>
          <w:color w:val="000000"/>
          <w:sz w:val="22"/>
        </w:rPr>
        <w:t>partitioningBy</w:t>
      </w:r>
      <w:r w:rsidRPr="00671491">
        <w:rPr>
          <w:color w:val="000000"/>
          <w:sz w:val="20"/>
          <w:szCs w:val="20"/>
        </w:rPr>
        <w:t xml:space="preserve">(d -&gt; d.getAge() &gt; </w:t>
      </w:r>
      <w:r w:rsidRPr="00671491">
        <w:rPr>
          <w:color w:val="0000FF"/>
          <w:sz w:val="20"/>
          <w:szCs w:val="20"/>
        </w:rPr>
        <w:t>30</w:t>
      </w:r>
      <w:r w:rsidRPr="00671491">
        <w:rPr>
          <w:color w:val="000000"/>
          <w:sz w:val="20"/>
          <w:szCs w:val="20"/>
        </w:rPr>
        <w:t>));</w:t>
      </w:r>
      <w:r w:rsidRPr="00671491">
        <w:rPr>
          <w:color w:val="000000"/>
          <w:sz w:val="20"/>
          <w:szCs w:val="20"/>
        </w:rPr>
        <w:br/>
        <w:t xml:space="preserve">    System.</w:t>
      </w:r>
      <w:r w:rsidRPr="00671491">
        <w:rPr>
          <w:b/>
          <w:bCs/>
          <w:i/>
          <w:iCs/>
          <w:color w:val="660E7A"/>
          <w:sz w:val="20"/>
          <w:szCs w:val="20"/>
        </w:rPr>
        <w:t>out</w:t>
      </w:r>
      <w:r w:rsidRPr="00671491">
        <w:rPr>
          <w:color w:val="000000"/>
          <w:sz w:val="20"/>
          <w:szCs w:val="20"/>
        </w:rPr>
        <w:t>.println(</w:t>
      </w:r>
      <w:r w:rsidRPr="00671491">
        <w:rPr>
          <w:b/>
          <w:bCs/>
          <w:color w:val="008000"/>
          <w:sz w:val="20"/>
          <w:szCs w:val="20"/>
        </w:rPr>
        <w:t xml:space="preserve">"List of Senior developers : " </w:t>
      </w:r>
      <w:r w:rsidRPr="00671491">
        <w:rPr>
          <w:color w:val="000000"/>
          <w:sz w:val="20"/>
          <w:szCs w:val="20"/>
        </w:rPr>
        <w:t>+ dataMap.get(</w:t>
      </w:r>
      <w:r w:rsidRPr="00671491">
        <w:rPr>
          <w:b/>
          <w:bCs/>
          <w:color w:val="000080"/>
          <w:sz w:val="20"/>
          <w:szCs w:val="20"/>
        </w:rPr>
        <w:t>true</w:t>
      </w:r>
      <w:r w:rsidRPr="00671491">
        <w:rPr>
          <w:color w:val="000000"/>
          <w:sz w:val="20"/>
          <w:szCs w:val="20"/>
        </w:rPr>
        <w:t>));</w:t>
      </w:r>
      <w:r w:rsidRPr="00671491">
        <w:rPr>
          <w:color w:val="000000"/>
          <w:sz w:val="20"/>
          <w:szCs w:val="20"/>
        </w:rPr>
        <w:br/>
        <w:t xml:space="preserve">    System.</w:t>
      </w:r>
      <w:r w:rsidRPr="00671491">
        <w:rPr>
          <w:b/>
          <w:bCs/>
          <w:i/>
          <w:iCs/>
          <w:color w:val="660E7A"/>
          <w:sz w:val="20"/>
          <w:szCs w:val="20"/>
        </w:rPr>
        <w:t>out</w:t>
      </w:r>
      <w:r w:rsidRPr="00671491">
        <w:rPr>
          <w:color w:val="000000"/>
          <w:sz w:val="20"/>
          <w:szCs w:val="20"/>
        </w:rPr>
        <w:t>.println(</w:t>
      </w:r>
      <w:r w:rsidRPr="00671491">
        <w:rPr>
          <w:b/>
          <w:bCs/>
          <w:color w:val="008000"/>
          <w:sz w:val="20"/>
          <w:szCs w:val="20"/>
        </w:rPr>
        <w:t xml:space="preserve">"List of Junior developers : " </w:t>
      </w:r>
      <w:r w:rsidRPr="00671491">
        <w:rPr>
          <w:color w:val="000000"/>
          <w:sz w:val="20"/>
          <w:szCs w:val="20"/>
        </w:rPr>
        <w:t>+ dataMap.get(</w:t>
      </w:r>
      <w:r w:rsidRPr="00671491">
        <w:rPr>
          <w:b/>
          <w:bCs/>
          <w:color w:val="000080"/>
          <w:sz w:val="20"/>
          <w:szCs w:val="20"/>
        </w:rPr>
        <w:t>false</w:t>
      </w:r>
      <w:r w:rsidRPr="00671491">
        <w:rPr>
          <w:color w:val="000000"/>
          <w:sz w:val="20"/>
          <w:szCs w:val="20"/>
        </w:rPr>
        <w:t>));</w:t>
      </w:r>
      <w:r w:rsidRPr="00671491">
        <w:rPr>
          <w:color w:val="000000"/>
          <w:sz w:val="20"/>
          <w:szCs w:val="20"/>
        </w:rPr>
        <w:br/>
      </w:r>
    </w:p>
    <w:p w14:paraId="044A7406" w14:textId="43A53256" w:rsidR="0045022E" w:rsidRDefault="00A354BC" w:rsidP="00AC5776">
      <w:pPr>
        <w:pStyle w:val="NoSpacing"/>
        <w:rPr>
          <w:b/>
          <w:bCs/>
          <w:sz w:val="34"/>
          <w:szCs w:val="32"/>
          <w:u w:val="single"/>
        </w:rPr>
      </w:pPr>
      <w:r w:rsidRPr="00A354BC">
        <w:rPr>
          <w:b/>
          <w:bCs/>
          <w:sz w:val="34"/>
          <w:szCs w:val="32"/>
          <w:u w:val="single"/>
        </w:rPr>
        <w:t>Collectors.collectingAndThen()</w:t>
      </w:r>
    </w:p>
    <w:p w14:paraId="3388ED00" w14:textId="556BE9F6" w:rsidR="00C610A4" w:rsidRDefault="00F9139D" w:rsidP="00AC5776">
      <w:pPr>
        <w:pStyle w:val="NoSpacing"/>
        <w:rPr>
          <w:b/>
          <w:bCs/>
          <w:sz w:val="34"/>
          <w:szCs w:val="32"/>
          <w:u w:val="single"/>
        </w:rPr>
      </w:pPr>
      <w:r w:rsidRPr="00E527FF">
        <w:rPr>
          <w:rFonts w:ascii="Courier New" w:eastAsia="Times New Roman" w:hAnsi="Courier New" w:cs="Courier New"/>
          <w:color w:val="000000"/>
          <w:sz w:val="22"/>
        </w:rPr>
        <w:t>Stream&lt;String&gt; s = Stream.</w:t>
      </w:r>
      <w:r w:rsidRPr="00E527FF">
        <w:rPr>
          <w:rFonts w:ascii="Courier New" w:eastAsia="Times New Roman" w:hAnsi="Courier New" w:cs="Courier New"/>
          <w:i/>
          <w:iCs/>
          <w:color w:val="000000"/>
          <w:sz w:val="22"/>
        </w:rPr>
        <w:t>of</w:t>
      </w:r>
      <w:r w:rsidRPr="00E527FF">
        <w:rPr>
          <w:rFonts w:ascii="Courier New" w:eastAsia="Times New Roman" w:hAnsi="Courier New" w:cs="Courier New"/>
          <w:color w:val="000000"/>
          <w:sz w:val="22"/>
        </w:rPr>
        <w:t>(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"apple"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"banana"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"orange"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"kiwi"</w:t>
      </w:r>
      <w:r w:rsidRPr="00E527FF">
        <w:rPr>
          <w:rFonts w:ascii="Courier New" w:eastAsia="Times New Roman" w:hAnsi="Courier New" w:cs="Courier New"/>
          <w:color w:val="000000"/>
          <w:sz w:val="22"/>
        </w:rPr>
        <w:t>);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List&lt;String&gt; readOnlyList =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    </w:t>
      </w:r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s.collect(Collectors.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collectingAndThen</w:t>
      </w:r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(Collectors.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toList</w:t>
      </w:r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(), Collections::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unmodifiableList</w:t>
      </w:r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));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</w:r>
    </w:p>
    <w:p w14:paraId="27FB61AE" w14:textId="5DE3AB15" w:rsidR="00F9139D" w:rsidRDefault="00F9139D" w:rsidP="00AC5776">
      <w:pPr>
        <w:pStyle w:val="NoSpacing"/>
        <w:rPr>
          <w:b/>
          <w:bCs/>
          <w:sz w:val="34"/>
          <w:szCs w:val="32"/>
          <w:u w:val="single"/>
        </w:rPr>
      </w:pPr>
      <w:r w:rsidRPr="00F9139D">
        <w:rPr>
          <w:b/>
          <w:bCs/>
          <w:sz w:val="34"/>
          <w:szCs w:val="32"/>
          <w:u w:val="single"/>
        </w:rPr>
        <w:t>Collectors.maxBy()</w:t>
      </w:r>
      <w:r w:rsidR="0086717C">
        <w:rPr>
          <w:b/>
          <w:bCs/>
          <w:sz w:val="34"/>
          <w:szCs w:val="32"/>
          <w:u w:val="single"/>
        </w:rPr>
        <w:t>/minBy()</w:t>
      </w:r>
    </w:p>
    <w:p w14:paraId="490D0015" w14:textId="12C9089D" w:rsidR="00F37317" w:rsidRPr="00F37317" w:rsidRDefault="00F37317" w:rsidP="00F37317">
      <w:pPr>
        <w:spacing w:after="0" w:line="240" w:lineRule="auto"/>
        <w:rPr>
          <w:rFonts w:ascii="Palatino Linotype" w:eastAsia="Times New Roman" w:hAnsi="Palatino Linotype" w:cs="Courier New"/>
          <w:b/>
          <w:bCs/>
          <w:color w:val="000000"/>
          <w:szCs w:val="24"/>
        </w:rPr>
      </w:pPr>
      <w:r w:rsidRPr="00F37317">
        <w:rPr>
          <w:rFonts w:ascii="Palatino Linotype" w:hAnsi="Palatino Linotype"/>
          <w:b/>
          <w:bCs/>
        </w:rPr>
        <w:t>employee with the maximum salary</w:t>
      </w:r>
    </w:p>
    <w:p w14:paraId="19406BF5" w14:textId="187E86FB" w:rsidR="00F37317" w:rsidRPr="008F1D35" w:rsidRDefault="00F37317" w:rsidP="00F37317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String maxSalaryEmp = employeeList.stream().collect(</w:t>
      </w:r>
    </w:p>
    <w:p w14:paraId="577A686D" w14:textId="77777777" w:rsidR="00F37317" w:rsidRPr="008F1D35" w:rsidRDefault="00F37317" w:rsidP="00F37317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    Collectors.collectingAndThen(</w:t>
      </w:r>
    </w:p>
    <w:p w14:paraId="0E04EFF2" w14:textId="77777777" w:rsidR="00F37317" w:rsidRPr="008F1D35" w:rsidRDefault="00F37317" w:rsidP="00F37317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        Collectors.maxBy(Comparator.comparing(Employee::getSalary)),</w:t>
      </w:r>
    </w:p>
    <w:p w14:paraId="6E75E24A" w14:textId="04D61616" w:rsidR="00F37317" w:rsidRDefault="00F37317" w:rsidP="00F37317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        (Optional&lt;Employee&gt; emp)-&gt; emp.isPresent() ? emp.get().getName() : "none") );</w:t>
      </w:r>
    </w:p>
    <w:p w14:paraId="241A06B0" w14:textId="77777777" w:rsidR="00CD3F70" w:rsidRPr="008F1D35" w:rsidRDefault="00CD3F70" w:rsidP="00F37317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</w:p>
    <w:p w14:paraId="70A8F7E5" w14:textId="77777777" w:rsidR="00CD3F70" w:rsidRDefault="00CD3F70" w:rsidP="00CD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byAge 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comparing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(e -&gt; e.getAge());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.stream().collect(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Collectors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maxBy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</w:rPr>
        <w:t>byAge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195AAEDA" w14:textId="279DF5A6" w:rsidR="00F9139D" w:rsidRDefault="00CD3F70" w:rsidP="00CD3F70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ab/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.ifPresent( i -&gt; 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.println(</w:t>
      </w:r>
      <w:r w:rsidRPr="00CF48B2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"Value: "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+i));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Person p 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.stream().collect(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Collectors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maxBy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byAge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)).get();</w:t>
      </w:r>
    </w:p>
    <w:p w14:paraId="71E5B3B9" w14:textId="77777777" w:rsidR="00A91611" w:rsidRDefault="00A91611" w:rsidP="00CD3F70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</w:p>
    <w:p w14:paraId="6AC67536" w14:textId="1520614E" w:rsidR="00A91611" w:rsidRDefault="00A91611" w:rsidP="00CD3F70">
      <w:pPr>
        <w:pStyle w:val="NoSpacing"/>
        <w:rPr>
          <w:b/>
          <w:bCs/>
          <w:sz w:val="34"/>
          <w:szCs w:val="32"/>
          <w:u w:val="single"/>
        </w:rPr>
      </w:pPr>
      <w:r w:rsidRPr="002D37B9">
        <w:rPr>
          <w:b/>
          <w:bCs/>
          <w:sz w:val="34"/>
          <w:szCs w:val="32"/>
          <w:u w:val="single"/>
        </w:rPr>
        <w:t>Collectors.toMap</w:t>
      </w:r>
      <w:r w:rsidR="002D37B9" w:rsidRPr="002D37B9">
        <w:rPr>
          <w:b/>
          <w:bCs/>
          <w:sz w:val="34"/>
          <w:szCs w:val="32"/>
          <w:u w:val="single"/>
        </w:rPr>
        <w:t>()</w:t>
      </w:r>
    </w:p>
    <w:p w14:paraId="488B1AC1" w14:textId="77777777" w:rsidR="0049696A" w:rsidRPr="00FF060B" w:rsidRDefault="0049696A" w:rsidP="0049696A">
      <w:pPr>
        <w:pStyle w:val="NoSpacing"/>
      </w:pPr>
      <w:r w:rsidRPr="00FF060B">
        <w:t>Map&lt;String,String&gt; map = Stream.of("AA","BB","CC").collect(Collectors.toMap(k-&gt;k, v-&gt;v+v));</w:t>
      </w:r>
    </w:p>
    <w:p w14:paraId="1641A922" w14:textId="5385F535" w:rsidR="002D37B9" w:rsidRDefault="0049696A" w:rsidP="0049696A">
      <w:pPr>
        <w:pStyle w:val="NoSpacing"/>
      </w:pPr>
      <w:r w:rsidRPr="00FF060B">
        <w:t>map.forEach((k,v)-&gt;System.out.println("key:"+k +"  value:"+v));</w:t>
      </w:r>
    </w:p>
    <w:p w14:paraId="551CE3D8" w14:textId="77777777" w:rsidR="00FB503F" w:rsidRDefault="00FB503F" w:rsidP="0049696A">
      <w:pPr>
        <w:pStyle w:val="NoSpacing"/>
      </w:pPr>
    </w:p>
    <w:p w14:paraId="75605F9E" w14:textId="0CC144E9" w:rsidR="00FB503F" w:rsidRDefault="00FB503F" w:rsidP="0049696A">
      <w:pPr>
        <w:pStyle w:val="NoSpacing"/>
        <w:rPr>
          <w:b/>
          <w:bCs/>
          <w:sz w:val="26"/>
          <w:szCs w:val="24"/>
          <w:u w:val="single"/>
        </w:rPr>
      </w:pPr>
      <w:r w:rsidRPr="00FB503F">
        <w:rPr>
          <w:b/>
          <w:bCs/>
          <w:sz w:val="26"/>
          <w:szCs w:val="24"/>
          <w:u w:val="single"/>
        </w:rPr>
        <w:t>List to Map with Key Mapper and Value Mapper</w:t>
      </w:r>
    </w:p>
    <w:p w14:paraId="6D7D6141" w14:textId="1D6A4B27" w:rsidR="007C6B08" w:rsidRDefault="007C6B08" w:rsidP="0049696A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List&lt;String&gt; list = </w:t>
      </w:r>
      <w:r>
        <w:rPr>
          <w:sz w:val="22"/>
          <w:shd w:val="clear" w:color="auto" w:fill="FFFFFF"/>
        </w:rPr>
        <w:t>Arrays.asList</w:t>
      </w:r>
      <w:r w:rsidRPr="00A22F1C">
        <w:rPr>
          <w:sz w:val="22"/>
          <w:shd w:val="clear" w:color="auto" w:fill="FFFFFF"/>
        </w:rPr>
        <w:t>(</w:t>
      </w:r>
      <w:r>
        <w:rPr>
          <w:sz w:val="22"/>
          <w:shd w:val="clear" w:color="auto" w:fill="FFFFFF"/>
        </w:rPr>
        <w:t>“Mohan”,”Shyam”,”John”</w:t>
      </w:r>
      <w:r w:rsidRPr="00A22F1C">
        <w:rPr>
          <w:sz w:val="22"/>
          <w:shd w:val="clear" w:color="auto" w:fill="FFFFFF"/>
        </w:rPr>
        <w:t>);</w:t>
      </w:r>
    </w:p>
    <w:p w14:paraId="11D1CCF8" w14:textId="4035A67D" w:rsidR="007C6B08" w:rsidRDefault="007C6B08" w:rsidP="0049696A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>Map&lt;String, Object&gt; map = list.stream().collect(Collectors.toMap(Function.identity(), s-&gt;s));</w:t>
      </w:r>
    </w:p>
    <w:p w14:paraId="6540CFC4" w14:textId="026F818D" w:rsidR="00857214" w:rsidRDefault="00857214" w:rsidP="0049696A">
      <w:pPr>
        <w:pStyle w:val="NoSpacing"/>
        <w:rPr>
          <w:sz w:val="22"/>
          <w:shd w:val="clear" w:color="auto" w:fill="FFFFFF"/>
        </w:rPr>
      </w:pPr>
    </w:p>
    <w:p w14:paraId="0AC9AE8E" w14:textId="01C3ED3F" w:rsidR="00857214" w:rsidRDefault="00857214" w:rsidP="0049696A">
      <w:pPr>
        <w:pStyle w:val="NoSpacing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lastRenderedPageBreak/>
        <w:t>With Object</w:t>
      </w:r>
    </w:p>
    <w:p w14:paraId="4216723E" w14:textId="77777777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List&lt;Person&gt; list = new ArrayList&lt;&gt;();</w:t>
      </w:r>
    </w:p>
    <w:p w14:paraId="72297F99" w14:textId="5C921D0C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list.add(new Person(100, "Mohan"));</w:t>
      </w:r>
    </w:p>
    <w:p w14:paraId="3D1110EF" w14:textId="4D3248F1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list.add(new Person(200, "Sohan"));</w:t>
      </w:r>
    </w:p>
    <w:p w14:paraId="52C38082" w14:textId="32E4A001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list.add(new Person(300, "Mahesh"));</w:t>
      </w:r>
    </w:p>
    <w:p w14:paraId="1329A1D3" w14:textId="7C747D5A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Map&lt;Integer, String&gt; map = list.stream()</w:t>
      </w:r>
      <w:r>
        <w:rPr>
          <w:sz w:val="22"/>
          <w:shd w:val="clear" w:color="auto" w:fill="FFFFFF"/>
        </w:rPr>
        <w:t>.</w:t>
      </w:r>
      <w:r w:rsidRPr="00B01B33">
        <w:rPr>
          <w:sz w:val="22"/>
          <w:shd w:val="clear" w:color="auto" w:fill="FFFFFF"/>
        </w:rPr>
        <w:t>collect(Collectors.toMap(Person::getId, Person::getName));</w:t>
      </w:r>
    </w:p>
    <w:p w14:paraId="3F31E0BD" w14:textId="5D73F49C" w:rsidR="005E274E" w:rsidRPr="00B01B33" w:rsidRDefault="005E274E" w:rsidP="005E274E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>map.forEach((x, y) -&gt; System.out.println("Key: " + x +", value: "+ y));</w:t>
      </w:r>
    </w:p>
    <w:p w14:paraId="54712BAE" w14:textId="667B205D" w:rsidR="00857214" w:rsidRDefault="00857214" w:rsidP="0049696A">
      <w:pPr>
        <w:pStyle w:val="NoSpacing"/>
        <w:rPr>
          <w:b/>
          <w:bCs/>
          <w:sz w:val="26"/>
          <w:szCs w:val="24"/>
          <w:u w:val="single"/>
        </w:rPr>
      </w:pPr>
    </w:p>
    <w:p w14:paraId="1C958B58" w14:textId="2F0FFF6C" w:rsidR="00E6362B" w:rsidRPr="001750E6" w:rsidRDefault="00EF2B19" w:rsidP="001750E6">
      <w:pPr>
        <w:pStyle w:val="NoSpacing"/>
        <w:rPr>
          <w:sz w:val="22"/>
          <w:shd w:val="clear" w:color="auto" w:fill="FFFFFF"/>
        </w:rPr>
      </w:pPr>
      <w:r w:rsidRPr="001750E6">
        <w:rPr>
          <w:sz w:val="22"/>
          <w:shd w:val="clear" w:color="auto" w:fill="FFFFFF"/>
        </w:rPr>
        <w:t>I</w:t>
      </w:r>
      <w:r w:rsidR="00E6362B" w:rsidRPr="001750E6">
        <w:rPr>
          <w:sz w:val="22"/>
          <w:shd w:val="clear" w:color="auto" w:fill="FFFFFF"/>
        </w:rPr>
        <w:t>f keys will be duplicate then, it will throw IllegalStateException. To solve it, we pass merge function as BinaryOperator.</w:t>
      </w:r>
    </w:p>
    <w:p w14:paraId="13C68C88" w14:textId="6CB126CB" w:rsidR="004E5A4B" w:rsidRDefault="004E5A4B" w:rsidP="0049696A">
      <w:pPr>
        <w:pStyle w:val="NoSpacing"/>
        <w:rPr>
          <w:b/>
          <w:bCs/>
          <w:sz w:val="26"/>
          <w:szCs w:val="24"/>
          <w:u w:val="single"/>
        </w:rPr>
      </w:pPr>
    </w:p>
    <w:p w14:paraId="628B78A7" w14:textId="77777777" w:rsidR="00382B2F" w:rsidRPr="00382B2F" w:rsidRDefault="00382B2F" w:rsidP="00382B2F">
      <w:pPr>
        <w:pStyle w:val="NoSpacing"/>
        <w:rPr>
          <w:b/>
          <w:bCs/>
          <w:u w:val="single"/>
        </w:rPr>
      </w:pPr>
      <w:r w:rsidRPr="00382B2F">
        <w:rPr>
          <w:b/>
          <w:bCs/>
          <w:u w:val="single"/>
        </w:rPr>
        <w:t>List to Map with Key Mapper, Value Mapper and Merge Function</w:t>
      </w:r>
    </w:p>
    <w:p w14:paraId="632A22F2" w14:textId="690C9A4A" w:rsidR="00382B2F" w:rsidRPr="0059101E" w:rsidRDefault="0059101E" w:rsidP="0049696A">
      <w:pPr>
        <w:pStyle w:val="NoSpacing"/>
        <w:rPr>
          <w:sz w:val="26"/>
          <w:szCs w:val="24"/>
        </w:rPr>
      </w:pPr>
      <w:r w:rsidRPr="0059101E">
        <w:rPr>
          <w:sz w:val="26"/>
          <w:szCs w:val="24"/>
        </w:rPr>
        <w:t>The above can be written as</w:t>
      </w:r>
    </w:p>
    <w:p w14:paraId="17722514" w14:textId="64D52FBC" w:rsidR="0059101E" w:rsidRPr="00E15EDD" w:rsidRDefault="0059101E" w:rsidP="0059101E">
      <w:pPr>
        <w:pStyle w:val="NoSpacing"/>
        <w:rPr>
          <w:sz w:val="22"/>
        </w:rPr>
      </w:pPr>
      <w:r w:rsidRPr="00E15EDD">
        <w:rPr>
          <w:sz w:val="22"/>
        </w:rPr>
        <w:t>Map&lt;Integer, String&gt; map = list.stream().collect(Collectors.toMap(Person::getId, Person::getName, (x, y) -&gt; x+", "+ y));</w:t>
      </w:r>
    </w:p>
    <w:p w14:paraId="11051DD3" w14:textId="2FE985C7" w:rsidR="0059101E" w:rsidRPr="00E15EDD" w:rsidRDefault="0059101E" w:rsidP="0059101E">
      <w:pPr>
        <w:pStyle w:val="NoSpacing"/>
        <w:rPr>
          <w:sz w:val="22"/>
        </w:rPr>
      </w:pPr>
      <w:r w:rsidRPr="00E15EDD">
        <w:rPr>
          <w:sz w:val="22"/>
        </w:rPr>
        <w:t>map.forEach((x, y) -&gt; System.out.println("Key: " + x +", value: "+ y));</w:t>
      </w:r>
    </w:p>
    <w:p w14:paraId="2387F335" w14:textId="463C8A52" w:rsidR="0059101E" w:rsidRDefault="0059101E" w:rsidP="0049696A">
      <w:pPr>
        <w:pStyle w:val="NoSpacing"/>
        <w:rPr>
          <w:b/>
          <w:bCs/>
          <w:sz w:val="26"/>
          <w:szCs w:val="24"/>
          <w:u w:val="single"/>
        </w:rPr>
      </w:pPr>
    </w:p>
    <w:p w14:paraId="7A3C762B" w14:textId="77777777" w:rsidR="00372B52" w:rsidRPr="00372B52" w:rsidRDefault="00372B52" w:rsidP="00372B52">
      <w:pPr>
        <w:pStyle w:val="NoSpacing"/>
        <w:rPr>
          <w:b/>
          <w:bCs/>
          <w:sz w:val="22"/>
          <w:szCs w:val="20"/>
          <w:u w:val="single"/>
        </w:rPr>
      </w:pPr>
      <w:r w:rsidRPr="00372B52">
        <w:rPr>
          <w:b/>
          <w:bCs/>
          <w:sz w:val="22"/>
          <w:szCs w:val="20"/>
          <w:u w:val="single"/>
        </w:rPr>
        <w:t>List to Map with Key Mapper, Value Mapper, Merge Function and Map Supplier</w:t>
      </w:r>
    </w:p>
    <w:p w14:paraId="5FB29571" w14:textId="77777777" w:rsidR="00421EAD" w:rsidRPr="008A0DD2" w:rsidRDefault="00421EAD" w:rsidP="00421EAD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>List&lt;Person&gt; list = new ArrayList&lt;&gt;();</w:t>
      </w:r>
    </w:p>
    <w:p w14:paraId="611C0097" w14:textId="0669A8EA" w:rsidR="00421EAD" w:rsidRPr="008A0DD2" w:rsidRDefault="00421EAD" w:rsidP="00421EAD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>list.add(new Person(100, "Mohan"));</w:t>
      </w:r>
    </w:p>
    <w:p w14:paraId="0A4F9A51" w14:textId="75211C1F" w:rsidR="00421EAD" w:rsidRPr="008A0DD2" w:rsidRDefault="00421EAD" w:rsidP="00421EAD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>list.add(new Person(100, "Sohan"));</w:t>
      </w:r>
    </w:p>
    <w:p w14:paraId="2ADFD9C3" w14:textId="58DF145D" w:rsidR="00421EAD" w:rsidRPr="008A0DD2" w:rsidRDefault="00421EAD" w:rsidP="00421EAD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>list.add(new Person(300, "Mahesh"));</w:t>
      </w:r>
    </w:p>
    <w:p w14:paraId="0A17E6A6" w14:textId="6A7367E7" w:rsidR="00421EAD" w:rsidRPr="008A0DD2" w:rsidRDefault="00421EAD" w:rsidP="00421EAD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 xml:space="preserve">LinkedHashMap&lt;Integer, String&gt; map = list.stream().collect(Collectors.toMap(Person::getId, Person::getName, </w:t>
      </w:r>
    </w:p>
    <w:p w14:paraId="1B933A9E" w14:textId="51F81DBC" w:rsidR="00372B52" w:rsidRDefault="00421EAD" w:rsidP="00421EAD">
      <w:pPr>
        <w:pStyle w:val="NoSpacing"/>
        <w:rPr>
          <w:b/>
          <w:bCs/>
          <w:sz w:val="26"/>
          <w:szCs w:val="24"/>
          <w:u w:val="single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  <w:t>(x, y) -&gt; x+", "+ y, LinkedHashMap::new));</w:t>
      </w:r>
    </w:p>
    <w:p w14:paraId="3737A30F" w14:textId="77777777" w:rsidR="00FB503F" w:rsidRPr="00FB503F" w:rsidRDefault="00FB503F" w:rsidP="0049696A">
      <w:pPr>
        <w:pStyle w:val="NoSpacing"/>
        <w:rPr>
          <w:sz w:val="20"/>
          <w:szCs w:val="18"/>
        </w:rPr>
      </w:pPr>
    </w:p>
    <w:p w14:paraId="492CA880" w14:textId="0BB66662" w:rsidR="00295DFC" w:rsidRDefault="00295DFC" w:rsidP="0049696A">
      <w:pPr>
        <w:pStyle w:val="NoSpacing"/>
        <w:rPr>
          <w:b/>
          <w:bCs/>
          <w:sz w:val="34"/>
          <w:szCs w:val="32"/>
          <w:u w:val="single"/>
        </w:rPr>
      </w:pPr>
      <w:r w:rsidRPr="00295DFC">
        <w:rPr>
          <w:b/>
          <w:bCs/>
          <w:sz w:val="34"/>
          <w:szCs w:val="32"/>
          <w:u w:val="single"/>
        </w:rPr>
        <w:t>Collectors.joining()</w:t>
      </w:r>
    </w:p>
    <w:p w14:paraId="74A85934" w14:textId="77777777" w:rsidR="000A0BEA" w:rsidRPr="00347A20" w:rsidRDefault="000A0BEA" w:rsidP="000A0BEA">
      <w:pPr>
        <w:pStyle w:val="NoSpacing"/>
      </w:pPr>
      <w:r w:rsidRPr="00347A20">
        <w:t>List&lt;String&gt; list = Arrays.asList("Ram","Shyam","Shiv","Mahesh");</w:t>
      </w:r>
    </w:p>
    <w:p w14:paraId="797313F4" w14:textId="77777777" w:rsidR="000A0BEA" w:rsidRPr="00347A20" w:rsidRDefault="000A0BEA" w:rsidP="000A0BEA">
      <w:pPr>
        <w:pStyle w:val="NoSpacing"/>
      </w:pPr>
      <w:r w:rsidRPr="00347A20">
        <w:t>String result = list.stream().collect(Collectors.joining());</w:t>
      </w:r>
    </w:p>
    <w:p w14:paraId="4ED15F6A" w14:textId="77777777" w:rsidR="000A0BEA" w:rsidRPr="00347A20" w:rsidRDefault="000A0BEA" w:rsidP="000A0BEA">
      <w:pPr>
        <w:pStyle w:val="NoSpacing"/>
      </w:pPr>
      <w:r w:rsidRPr="00347A20">
        <w:t>System.out.println(result);</w:t>
      </w:r>
    </w:p>
    <w:p w14:paraId="51465560" w14:textId="77777777" w:rsidR="000A0BEA" w:rsidRPr="00347A20" w:rsidRDefault="000A0BEA" w:rsidP="000A0BEA">
      <w:pPr>
        <w:pStyle w:val="NoSpacing"/>
      </w:pPr>
      <w:r w:rsidRPr="00347A20">
        <w:t>result=  list.stream().collect(Collectors.joining(","));</w:t>
      </w:r>
    </w:p>
    <w:p w14:paraId="124624FC" w14:textId="77777777" w:rsidR="000A0BEA" w:rsidRPr="00347A20" w:rsidRDefault="000A0BEA" w:rsidP="000A0BEA">
      <w:pPr>
        <w:pStyle w:val="NoSpacing"/>
      </w:pPr>
      <w:r w:rsidRPr="00347A20">
        <w:t>System.out.println(result);</w:t>
      </w:r>
    </w:p>
    <w:p w14:paraId="28059A9C" w14:textId="77777777" w:rsidR="000A0BEA" w:rsidRDefault="000A0BEA" w:rsidP="000A0BEA">
      <w:pPr>
        <w:pStyle w:val="NoSpacing"/>
      </w:pPr>
      <w:r w:rsidRPr="00347A20">
        <w:t>result=  list.stream().collect(Collectors.joining("-","[","]"));</w:t>
      </w:r>
    </w:p>
    <w:p w14:paraId="7A091BF3" w14:textId="77777777" w:rsidR="000A0BEA" w:rsidRDefault="000A0BEA" w:rsidP="000A0BEA">
      <w:pPr>
        <w:pStyle w:val="NoSpacing"/>
      </w:pPr>
      <w:r w:rsidRPr="00347A20">
        <w:t xml:space="preserve">System.out.println(result);    </w:t>
      </w:r>
    </w:p>
    <w:p w14:paraId="4A822BD8" w14:textId="77777777" w:rsidR="000A0BEA" w:rsidRPr="00347A20" w:rsidRDefault="000A0BEA" w:rsidP="000A0BEA">
      <w:pPr>
        <w:pStyle w:val="NoSpacing"/>
        <w:rPr>
          <w:b/>
          <w:bCs/>
          <w:u w:val="single"/>
        </w:rPr>
      </w:pPr>
      <w:r w:rsidRPr="00347A20">
        <w:rPr>
          <w:b/>
          <w:bCs/>
          <w:u w:val="single"/>
        </w:rPr>
        <w:t>Output</w:t>
      </w:r>
    </w:p>
    <w:p w14:paraId="7ED8CCF7" w14:textId="77777777" w:rsidR="000A0BEA" w:rsidRPr="00347A20" w:rsidRDefault="000A0BEA" w:rsidP="000A0BEA">
      <w:pPr>
        <w:pStyle w:val="NoSpacing"/>
      </w:pPr>
      <w:r w:rsidRPr="00347A20">
        <w:t>RamShyamShivMahesh</w:t>
      </w:r>
    </w:p>
    <w:p w14:paraId="5E3C1537" w14:textId="77777777" w:rsidR="000A0BEA" w:rsidRPr="00347A20" w:rsidRDefault="000A0BEA" w:rsidP="000A0BEA">
      <w:pPr>
        <w:pStyle w:val="NoSpacing"/>
      </w:pPr>
      <w:r w:rsidRPr="00347A20">
        <w:t>Ram,Shyam,Shiv,Mahesh</w:t>
      </w:r>
    </w:p>
    <w:p w14:paraId="4206D7FD" w14:textId="77777777" w:rsidR="000A0BEA" w:rsidRDefault="000A0BEA" w:rsidP="000A0BEA">
      <w:pPr>
        <w:pStyle w:val="NoSpacing"/>
      </w:pPr>
      <w:r w:rsidRPr="00347A20">
        <w:t xml:space="preserve">[Ram-Shyam-Shiv-Mahesh] </w:t>
      </w:r>
    </w:p>
    <w:p w14:paraId="6F827798" w14:textId="15E42087" w:rsidR="00295DFC" w:rsidRPr="00782BCA" w:rsidRDefault="00295DFC" w:rsidP="0049696A">
      <w:pPr>
        <w:pStyle w:val="NoSpacing"/>
        <w:rPr>
          <w:b/>
          <w:bCs/>
          <w:sz w:val="20"/>
          <w:szCs w:val="18"/>
          <w:u w:val="single"/>
        </w:rPr>
      </w:pPr>
    </w:p>
    <w:p w14:paraId="56E30212" w14:textId="77777777" w:rsidR="00782BCA" w:rsidRPr="00782BCA" w:rsidRDefault="00782BCA" w:rsidP="00782BCA">
      <w:pPr>
        <w:pStyle w:val="NoSpacing"/>
        <w:rPr>
          <w:b/>
          <w:bCs/>
          <w:sz w:val="26"/>
          <w:szCs w:val="24"/>
          <w:u w:val="single"/>
        </w:rPr>
      </w:pPr>
      <w:r w:rsidRPr="00782BCA">
        <w:rPr>
          <w:b/>
          <w:bCs/>
          <w:sz w:val="26"/>
          <w:szCs w:val="24"/>
          <w:u w:val="single"/>
        </w:rPr>
        <w:t>Collectors.joining() with List of Objects</w:t>
      </w:r>
    </w:p>
    <w:p w14:paraId="5DD35776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>List&lt;Person&gt; list = Person.getList();</w:t>
      </w:r>
    </w:p>
    <w:p w14:paraId="0FCF2B6D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System.out.println("--Join person name--");</w:t>
      </w:r>
    </w:p>
    <w:p w14:paraId="19C1BB1C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String result=  list.stream().map(p -&gt; p.getName()).collect(Collectors.joining());</w:t>
      </w:r>
    </w:p>
    <w:p w14:paraId="3833D1BA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System.out.println(result);</w:t>
      </w:r>
    </w:p>
    <w:p w14:paraId="37019B05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result=  list.stream().map(p -&gt; p.getName()).collect(Collectors.joining("|"));</w:t>
      </w:r>
    </w:p>
    <w:p w14:paraId="53A4EF79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System.out.println(result);</w:t>
      </w:r>
    </w:p>
    <w:p w14:paraId="7983DAEE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result=  list.stream().map(p -&gt; p.getName()).collect(Collectors.joining("-","[","]"));</w:t>
      </w:r>
    </w:p>
    <w:p w14:paraId="5272E4D4" w14:textId="77777777" w:rsidR="00782BCA" w:rsidRPr="0094668D" w:rsidRDefault="00782BCA" w:rsidP="00782BCA">
      <w:pPr>
        <w:pStyle w:val="NoSpacing"/>
        <w:rPr>
          <w:sz w:val="22"/>
        </w:rPr>
      </w:pPr>
      <w:r w:rsidRPr="0094668D">
        <w:rPr>
          <w:sz w:val="22"/>
        </w:rPr>
        <w:t xml:space="preserve">        System.out.println(result);</w:t>
      </w:r>
    </w:p>
    <w:p w14:paraId="6BC09A0E" w14:textId="2C23E51E" w:rsidR="00782BCA" w:rsidRDefault="00782BCA" w:rsidP="0049696A">
      <w:pPr>
        <w:pStyle w:val="NoSpacing"/>
        <w:rPr>
          <w:b/>
          <w:bCs/>
          <w:sz w:val="34"/>
          <w:szCs w:val="32"/>
          <w:u w:val="single"/>
        </w:rPr>
      </w:pPr>
    </w:p>
    <w:p w14:paraId="03F189ED" w14:textId="77777777" w:rsidR="00BD156F" w:rsidRDefault="00BD156F" w:rsidP="00BD156F">
      <w:pPr>
        <w:pStyle w:val="NoSpacing"/>
        <w:rPr>
          <w:rFonts w:ascii="Verdana" w:hAnsi="Verdana"/>
          <w:color w:val="333333"/>
          <w:sz w:val="48"/>
          <w:szCs w:val="48"/>
        </w:rPr>
      </w:pPr>
      <w:r>
        <w:rPr>
          <w:rFonts w:ascii="Verdana" w:hAnsi="Verdana"/>
          <w:b/>
          <w:bCs/>
          <w:color w:val="333333"/>
        </w:rPr>
        <w:lastRenderedPageBreak/>
        <w:t>Stream reduce()</w:t>
      </w:r>
    </w:p>
    <w:p w14:paraId="6444FEF8" w14:textId="6F414021" w:rsidR="00BD156F" w:rsidRDefault="00BD156F" w:rsidP="00BD156F">
      <w:pPr>
        <w:rPr>
          <w:rFonts w:ascii="Palatino Linotype" w:hAnsi="Palatino Linotype"/>
        </w:rPr>
      </w:pPr>
      <w:r w:rsidRPr="00BD156F">
        <w:rPr>
          <w:rFonts w:ascii="Palatino Linotype" w:hAnsi="Palatino Linotype"/>
        </w:rPr>
        <w:t>Returns a Collector which performs a reduction of its input elements under a specified </w:t>
      </w:r>
      <w:r w:rsidRPr="00B76CF0">
        <w:rPr>
          <w:rFonts w:ascii="Palatino Linotype" w:hAnsi="Palatino Linotype"/>
          <w:b/>
          <w:bCs/>
        </w:rPr>
        <w:t>BinaryOperator</w:t>
      </w:r>
      <w:r w:rsidRPr="00BD156F">
        <w:rPr>
          <w:rFonts w:ascii="Palatino Linotype" w:hAnsi="Palatino Linotype"/>
        </w:rPr>
        <w:t> using the provided identity.</w:t>
      </w:r>
    </w:p>
    <w:p w14:paraId="35461F29" w14:textId="2DF13041" w:rsidR="00BD156F" w:rsidRDefault="00336DA4" w:rsidP="00BD156F">
      <w:pPr>
        <w:rPr>
          <w:b/>
          <w:bCs/>
          <w:sz w:val="28"/>
          <w:szCs w:val="26"/>
          <w:u w:val="single"/>
        </w:rPr>
      </w:pPr>
      <w:r w:rsidRPr="00AB1F95">
        <w:rPr>
          <w:b/>
          <w:bCs/>
          <w:sz w:val="28"/>
          <w:szCs w:val="26"/>
          <w:u w:val="single"/>
        </w:rPr>
        <w:t>Stream.reduce() with Accumulator</w:t>
      </w:r>
    </w:p>
    <w:p w14:paraId="3E2FEE76" w14:textId="77777777" w:rsidR="00336DA4" w:rsidRPr="0024088C" w:rsidRDefault="00336DA4" w:rsidP="00336DA4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int[] array = {23,43,56,97,32};</w:t>
      </w:r>
    </w:p>
    <w:p w14:paraId="4FDBFE2E" w14:textId="7E6F21AC" w:rsidR="00336DA4" w:rsidRPr="0024088C" w:rsidRDefault="00336DA4" w:rsidP="00336DA4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Arrays.stream(array).reduce((x,y) -&gt; x+y).ifPresent(s -&gt; System.out.println(s));</w:t>
      </w:r>
    </w:p>
    <w:p w14:paraId="45B31855" w14:textId="35F1F708" w:rsidR="00336DA4" w:rsidRPr="0024088C" w:rsidRDefault="00336DA4" w:rsidP="00336DA4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Arrays.stream(array).reduce(Integer::sum).ifPresent(s -&gt; System.out.println(s));</w:t>
      </w:r>
    </w:p>
    <w:p w14:paraId="02B944C2" w14:textId="2A38C643" w:rsidR="00336DA4" w:rsidRDefault="00336DA4" w:rsidP="00336DA4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Arrays.stream(array).reduce(StatisticsUtility::addIntData).ifPresent(s -&gt; System.out.println(s));</w:t>
      </w:r>
    </w:p>
    <w:p w14:paraId="5F1ACA4F" w14:textId="77777777" w:rsidR="00C85711" w:rsidRDefault="00C85711" w:rsidP="00336DA4">
      <w:pPr>
        <w:pStyle w:val="NoSpacing"/>
        <w:rPr>
          <w:sz w:val="20"/>
          <w:szCs w:val="20"/>
          <w:shd w:val="clear" w:color="auto" w:fill="FFFFFF"/>
        </w:rPr>
      </w:pPr>
    </w:p>
    <w:p w14:paraId="1668C855" w14:textId="77777777" w:rsidR="00C85711" w:rsidRPr="00174B92" w:rsidRDefault="00C85711" w:rsidP="00C85711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>public class StatisticsUtility {</w:t>
      </w:r>
    </w:p>
    <w:p w14:paraId="4CDA241E" w14:textId="77777777" w:rsidR="00C85711" w:rsidRPr="00174B92" w:rsidRDefault="00C85711" w:rsidP="00C85711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  <w:t>public static int addIntData(int num1, int num2) {</w:t>
      </w:r>
    </w:p>
    <w:p w14:paraId="67A8786D" w14:textId="77777777" w:rsidR="00C85711" w:rsidRPr="00174B92" w:rsidRDefault="00C85711" w:rsidP="00C85711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</w:r>
      <w:r w:rsidRPr="00174B92">
        <w:rPr>
          <w:sz w:val="20"/>
          <w:szCs w:val="20"/>
        </w:rPr>
        <w:tab/>
        <w:t>return num1 + num2;</w:t>
      </w:r>
    </w:p>
    <w:p w14:paraId="4520CC28" w14:textId="77777777" w:rsidR="00C85711" w:rsidRPr="00174B92" w:rsidRDefault="00C85711" w:rsidP="00C85711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  <w:t>}</w:t>
      </w:r>
    </w:p>
    <w:p w14:paraId="1644FD37" w14:textId="77777777" w:rsidR="00C85711" w:rsidRPr="00174B92" w:rsidRDefault="00C85711" w:rsidP="00C85711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 xml:space="preserve">} </w:t>
      </w:r>
    </w:p>
    <w:p w14:paraId="027456D7" w14:textId="77777777" w:rsidR="00336DA4" w:rsidRPr="0024088C" w:rsidRDefault="00336DA4" w:rsidP="00336DA4">
      <w:pPr>
        <w:pStyle w:val="NoSpacing"/>
        <w:rPr>
          <w:sz w:val="20"/>
          <w:szCs w:val="20"/>
          <w:shd w:val="clear" w:color="auto" w:fill="FFFFFF"/>
        </w:rPr>
      </w:pPr>
    </w:p>
    <w:p w14:paraId="18D4FE64" w14:textId="59FD4BF8" w:rsidR="00336DA4" w:rsidRDefault="00A16D40" w:rsidP="00BD156F">
      <w:pPr>
        <w:rPr>
          <w:b/>
          <w:bCs/>
          <w:sz w:val="26"/>
          <w:szCs w:val="24"/>
          <w:u w:val="single"/>
        </w:rPr>
      </w:pPr>
      <w:r w:rsidRPr="00A16D40">
        <w:rPr>
          <w:b/>
          <w:bCs/>
          <w:sz w:val="26"/>
          <w:szCs w:val="24"/>
          <w:u w:val="single"/>
        </w:rPr>
        <w:t>Stream.reduce() with Identity and Accumulator</w:t>
      </w:r>
    </w:p>
    <w:p w14:paraId="65584C5F" w14:textId="05BB8E0F" w:rsidR="00A16D40" w:rsidRPr="00A16D40" w:rsidRDefault="008153E5" w:rsidP="00BD156F">
      <w:pPr>
        <w:rPr>
          <w:rFonts w:ascii="Palatino Linotype" w:hAnsi="Palatino Linotype"/>
          <w:sz w:val="18"/>
          <w:szCs w:val="18"/>
        </w:rPr>
      </w:pPr>
      <w:r w:rsidRPr="00657B64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= {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B6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 start value. Result will be start value + sum of array.</w:t>
      </w:r>
      <w:r w:rsidRPr="00657B6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57B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startValue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B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sum =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stream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).reduce(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startValue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, (x,y) -&gt; x+y);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.println(sum);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sum =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stream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).reduce(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startValue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sum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14:paraId="781976DA" w14:textId="56730308" w:rsidR="00BD156F" w:rsidRDefault="00ED05D9" w:rsidP="0049696A">
      <w:pPr>
        <w:pStyle w:val="NoSpacing"/>
        <w:rPr>
          <w:b/>
          <w:bCs/>
          <w:u w:val="single"/>
        </w:rPr>
      </w:pPr>
      <w:r w:rsidRPr="00ED05D9">
        <w:rPr>
          <w:b/>
          <w:bCs/>
          <w:u w:val="single"/>
        </w:rPr>
        <w:t>Stream.reduce() with Identity, Accumulator and Combiner</w:t>
      </w:r>
    </w:p>
    <w:p w14:paraId="2A2B7201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>List&lt;Integer&gt; list2 = Arrays.asList(2, 3, 4);</w:t>
      </w:r>
    </w:p>
    <w:p w14:paraId="5FC15B71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//Here result will be 2*2 + 2*3 + 2*4 that is 18. </w:t>
      </w:r>
    </w:p>
    <w:p w14:paraId="17DDD80B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int res = list2.parallelStream().reduce(2, (s1, s2) -&gt; s1 * s2, (p, q) -&gt; p + q);</w:t>
      </w:r>
    </w:p>
    <w:p w14:paraId="34B5D73E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System.out.println(res);</w:t>
      </w:r>
    </w:p>
    <w:p w14:paraId="3F0F36AC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List&lt;String&gt; list1 = Arrays.asList("Mohan", "Sohan", "Ramesh");</w:t>
      </w:r>
    </w:p>
    <w:p w14:paraId="45B13375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String result = list1.parallelStream().reduce("-", (s1, s2) -&gt; s1 + s2, (p, q) -&gt; p + q);</w:t>
      </w:r>
    </w:p>
    <w:p w14:paraId="3A0FFA94" w14:textId="77777777" w:rsidR="00B4673D" w:rsidRPr="000A0896" w:rsidRDefault="00B4673D" w:rsidP="00B4673D">
      <w:pPr>
        <w:pStyle w:val="NoSpacing"/>
        <w:rPr>
          <w:sz w:val="22"/>
        </w:rPr>
      </w:pPr>
      <w:r w:rsidRPr="000A0896">
        <w:rPr>
          <w:sz w:val="22"/>
        </w:rPr>
        <w:t xml:space="preserve">      System.out.println(result);</w:t>
      </w:r>
    </w:p>
    <w:p w14:paraId="120CC8E6" w14:textId="77777777" w:rsidR="00B4673D" w:rsidRPr="00AB1F95" w:rsidRDefault="00B4673D" w:rsidP="00B4673D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 xml:space="preserve">   }</w:t>
      </w:r>
    </w:p>
    <w:p w14:paraId="0F83DDD3" w14:textId="77777777" w:rsidR="00B4673D" w:rsidRPr="00AB1F95" w:rsidRDefault="00B4673D" w:rsidP="00B4673D">
      <w:pPr>
        <w:pStyle w:val="NoSpacing"/>
        <w:rPr>
          <w:b/>
          <w:bCs/>
          <w:sz w:val="20"/>
          <w:szCs w:val="20"/>
          <w:u w:val="single"/>
        </w:rPr>
      </w:pPr>
      <w:r w:rsidRPr="00AB1F95">
        <w:rPr>
          <w:b/>
          <w:bCs/>
          <w:sz w:val="20"/>
          <w:szCs w:val="20"/>
          <w:u w:val="single"/>
        </w:rPr>
        <w:t>Output</w:t>
      </w:r>
    </w:p>
    <w:p w14:paraId="50E198F4" w14:textId="77777777" w:rsidR="00B4673D" w:rsidRPr="00AB1F95" w:rsidRDefault="00B4673D" w:rsidP="00B4673D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>18</w:t>
      </w:r>
    </w:p>
    <w:p w14:paraId="79B5B668" w14:textId="77777777" w:rsidR="00B4673D" w:rsidRDefault="00B4673D" w:rsidP="00B4673D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>-Mohan-Sohan-Ramesh</w:t>
      </w:r>
    </w:p>
    <w:p w14:paraId="15481F67" w14:textId="77777777" w:rsidR="00ED05D9" w:rsidRPr="00ED05D9" w:rsidRDefault="00ED05D9" w:rsidP="0049696A">
      <w:pPr>
        <w:pStyle w:val="NoSpacing"/>
        <w:rPr>
          <w:b/>
          <w:bCs/>
          <w:sz w:val="30"/>
          <w:szCs w:val="28"/>
          <w:u w:val="single"/>
        </w:rPr>
      </w:pPr>
    </w:p>
    <w:sectPr w:rsidR="00ED05D9" w:rsidRPr="00ED05D9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C12FC" w14:textId="77777777" w:rsidR="007C4A79" w:rsidRDefault="007C4A79" w:rsidP="00F84140">
      <w:pPr>
        <w:spacing w:after="0" w:line="240" w:lineRule="auto"/>
      </w:pPr>
      <w:r>
        <w:separator/>
      </w:r>
    </w:p>
  </w:endnote>
  <w:endnote w:type="continuationSeparator" w:id="0">
    <w:p w14:paraId="21B9DA1F" w14:textId="77777777" w:rsidR="007C4A79" w:rsidRDefault="007C4A7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0B617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A6268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24D6" w14:textId="77777777" w:rsidR="007C4A79" w:rsidRDefault="007C4A79" w:rsidP="00F84140">
      <w:pPr>
        <w:spacing w:after="0" w:line="240" w:lineRule="auto"/>
      </w:pPr>
      <w:r>
        <w:separator/>
      </w:r>
    </w:p>
  </w:footnote>
  <w:footnote w:type="continuationSeparator" w:id="0">
    <w:p w14:paraId="4079293F" w14:textId="77777777" w:rsidR="007C4A79" w:rsidRDefault="007C4A79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D5"/>
    <w:rsid w:val="0000674D"/>
    <w:rsid w:val="000A0BEA"/>
    <w:rsid w:val="001750E6"/>
    <w:rsid w:val="002025C5"/>
    <w:rsid w:val="00205FAB"/>
    <w:rsid w:val="00265093"/>
    <w:rsid w:val="00266C3B"/>
    <w:rsid w:val="00295DFC"/>
    <w:rsid w:val="002C69FB"/>
    <w:rsid w:val="002D37B9"/>
    <w:rsid w:val="00325C48"/>
    <w:rsid w:val="00336DA4"/>
    <w:rsid w:val="00372B52"/>
    <w:rsid w:val="00382B2F"/>
    <w:rsid w:val="003902F2"/>
    <w:rsid w:val="00421EAD"/>
    <w:rsid w:val="004352BD"/>
    <w:rsid w:val="0045022E"/>
    <w:rsid w:val="0049696A"/>
    <w:rsid w:val="004E4B53"/>
    <w:rsid w:val="004E5A4B"/>
    <w:rsid w:val="005271E4"/>
    <w:rsid w:val="00535A29"/>
    <w:rsid w:val="00586ACD"/>
    <w:rsid w:val="0059101E"/>
    <w:rsid w:val="00596D53"/>
    <w:rsid w:val="005E274E"/>
    <w:rsid w:val="005E4DAD"/>
    <w:rsid w:val="0065062C"/>
    <w:rsid w:val="006A7776"/>
    <w:rsid w:val="006E62EB"/>
    <w:rsid w:val="00727AB6"/>
    <w:rsid w:val="00782BCA"/>
    <w:rsid w:val="007C4A79"/>
    <w:rsid w:val="007C6B08"/>
    <w:rsid w:val="007D2AA8"/>
    <w:rsid w:val="008153E5"/>
    <w:rsid w:val="00857214"/>
    <w:rsid w:val="0086717C"/>
    <w:rsid w:val="00881B99"/>
    <w:rsid w:val="008F4092"/>
    <w:rsid w:val="00924E66"/>
    <w:rsid w:val="00A16D40"/>
    <w:rsid w:val="00A354BC"/>
    <w:rsid w:val="00A91611"/>
    <w:rsid w:val="00AC5776"/>
    <w:rsid w:val="00AF0245"/>
    <w:rsid w:val="00B4673D"/>
    <w:rsid w:val="00B621E5"/>
    <w:rsid w:val="00B76CF0"/>
    <w:rsid w:val="00BA7326"/>
    <w:rsid w:val="00BD156F"/>
    <w:rsid w:val="00BF2162"/>
    <w:rsid w:val="00C31770"/>
    <w:rsid w:val="00C610A4"/>
    <w:rsid w:val="00C61406"/>
    <w:rsid w:val="00C85711"/>
    <w:rsid w:val="00C9074C"/>
    <w:rsid w:val="00CA31F6"/>
    <w:rsid w:val="00CA6C1D"/>
    <w:rsid w:val="00CD3F70"/>
    <w:rsid w:val="00D37F86"/>
    <w:rsid w:val="00D41FD0"/>
    <w:rsid w:val="00D7781D"/>
    <w:rsid w:val="00DC3407"/>
    <w:rsid w:val="00DC4A4C"/>
    <w:rsid w:val="00E470AA"/>
    <w:rsid w:val="00E6362B"/>
    <w:rsid w:val="00EB646F"/>
    <w:rsid w:val="00ED05D9"/>
    <w:rsid w:val="00EF2B19"/>
    <w:rsid w:val="00F37317"/>
    <w:rsid w:val="00F47F0D"/>
    <w:rsid w:val="00F8359B"/>
    <w:rsid w:val="00F84140"/>
    <w:rsid w:val="00F9139D"/>
    <w:rsid w:val="00FB503F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A6B8"/>
  <w15:chartTrackingRefBased/>
  <w15:docId w15:val="{8058A533-3E4F-46A2-A4C0-570D6B76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7F86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character" w:styleId="HTMLCode">
    <w:name w:val="HTML Code"/>
    <w:basedOn w:val="DefaultParagraphFont"/>
    <w:uiPriority w:val="99"/>
    <w:semiHidden/>
    <w:unhideWhenUsed/>
    <w:rsid w:val="00E63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93</TotalTime>
  <Pages>4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146</cp:revision>
  <dcterms:created xsi:type="dcterms:W3CDTF">2022-07-29T12:25:00Z</dcterms:created>
  <dcterms:modified xsi:type="dcterms:W3CDTF">2024-06-12T17:48:00Z</dcterms:modified>
</cp:coreProperties>
</file>