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0B6B" w14:textId="550F4378" w:rsidR="00C31770" w:rsidRDefault="00050876" w:rsidP="00CB2B28">
      <w:pPr>
        <w:pStyle w:val="Title"/>
      </w:pPr>
      <w:r>
        <w:t xml:space="preserve">Java 8 Stream </w:t>
      </w:r>
      <w:r w:rsidR="00CD7021">
        <w:t xml:space="preserve">Vs </w:t>
      </w:r>
      <w:proofErr w:type="spellStart"/>
      <w:r w:rsidR="00CD7021">
        <w:t>ParallelStream</w:t>
      </w:r>
      <w:proofErr w:type="spellEnd"/>
      <w:r>
        <w:t xml:space="preserve"> </w:t>
      </w:r>
      <w:r w:rsidR="00CD7021">
        <w:t>–</w:t>
      </w:r>
      <w:r>
        <w:t xml:space="preserve"> 202</w:t>
      </w:r>
      <w:r w:rsidR="00CD7021">
        <w:t>3</w:t>
      </w:r>
    </w:p>
    <w:p w14:paraId="225B1C4E" w14:textId="14DBE2CD" w:rsidR="00CF0CB8" w:rsidRPr="00CF0CB8" w:rsidRDefault="00CF0CB8" w:rsidP="00CF0CB8">
      <w:pPr>
        <w:rPr>
          <w:rFonts w:ascii="Times New Roman" w:hAnsi="Times New Roman" w:cs="Times New Roman"/>
        </w:rPr>
      </w:pPr>
      <w:r w:rsidRPr="00CF0CB8">
        <w:rPr>
          <w:rFonts w:ascii="Times New Roman" w:hAnsi="Times New Roman" w:cs="Times New Roman"/>
        </w:rPr>
        <w:t xml:space="preserve">A sequential stream is executed in a single thread running on one CPU core. </w:t>
      </w:r>
      <w:r w:rsidRPr="00C431E0">
        <w:rPr>
          <w:rFonts w:ascii="Times New Roman" w:hAnsi="Times New Roman" w:cs="Times New Roman"/>
          <w:b/>
          <w:bCs/>
        </w:rPr>
        <w:t>The elements in the stream are processed sequentially in a single pass</w:t>
      </w:r>
      <w:r w:rsidRPr="00CF0CB8">
        <w:rPr>
          <w:rFonts w:ascii="Times New Roman" w:hAnsi="Times New Roman" w:cs="Times New Roman"/>
        </w:rPr>
        <w:t xml:space="preserve"> </w:t>
      </w:r>
      <w:r w:rsidRPr="000238D1">
        <w:rPr>
          <w:rFonts w:ascii="Times New Roman" w:hAnsi="Times New Roman" w:cs="Times New Roman"/>
          <w:b/>
          <w:bCs/>
        </w:rPr>
        <w:t>by the stream operations that are executed in the same thread</w:t>
      </w:r>
      <w:r w:rsidRPr="00CF0CB8">
        <w:rPr>
          <w:rFonts w:ascii="Times New Roman" w:hAnsi="Times New Roman" w:cs="Times New Roman"/>
        </w:rPr>
        <w:t>.</w:t>
      </w:r>
    </w:p>
    <w:p w14:paraId="1C5990DD" w14:textId="77777777" w:rsidR="00CF0CB8" w:rsidRPr="00CF0CB8" w:rsidRDefault="00CF0CB8" w:rsidP="00CF0CB8">
      <w:pPr>
        <w:rPr>
          <w:rFonts w:ascii="Times New Roman" w:hAnsi="Times New Roman" w:cs="Times New Roman"/>
        </w:rPr>
      </w:pPr>
      <w:r w:rsidRPr="00CF0CB8">
        <w:rPr>
          <w:rFonts w:ascii="Times New Roman" w:hAnsi="Times New Roman" w:cs="Times New Roman"/>
        </w:rPr>
        <w:t>A parallel stream is executed by different threads, running on multiple CPU cores in a computer.</w:t>
      </w:r>
    </w:p>
    <w:p w14:paraId="73F4E1D4" w14:textId="21130328" w:rsidR="00CD7021" w:rsidRDefault="00CF0CB8" w:rsidP="00CD7021">
      <w:pPr>
        <w:rPr>
          <w:rFonts w:ascii="Times New Roman" w:hAnsi="Times New Roman" w:cs="Times New Roman"/>
          <w:color w:val="161513"/>
          <w:shd w:val="clear" w:color="auto" w:fill="FBF9F8"/>
        </w:rPr>
      </w:pPr>
      <w:r w:rsidRPr="00A30F97">
        <w:rPr>
          <w:rFonts w:ascii="Times New Roman" w:hAnsi="Times New Roman" w:cs="Times New Roman"/>
          <w:b/>
          <w:bCs/>
          <w:color w:val="161513"/>
          <w:shd w:val="clear" w:color="auto" w:fill="FBF9F8"/>
        </w:rPr>
        <w:t>Parallel streams utilize the fork/join framework for executing parallel tasks</w:t>
      </w:r>
      <w:r w:rsidRPr="007605D3">
        <w:rPr>
          <w:rFonts w:ascii="Times New Roman" w:hAnsi="Times New Roman" w:cs="Times New Roman"/>
          <w:color w:val="161513"/>
          <w:shd w:val="clear" w:color="auto" w:fill="FBF9F8"/>
        </w:rPr>
        <w:t xml:space="preserve">. This framework provides support for the thread management necessary to execute the </w:t>
      </w:r>
      <w:proofErr w:type="spellStart"/>
      <w:r w:rsidRPr="007605D3">
        <w:rPr>
          <w:rFonts w:ascii="Times New Roman" w:hAnsi="Times New Roman" w:cs="Times New Roman"/>
          <w:color w:val="161513"/>
          <w:shd w:val="clear" w:color="auto" w:fill="FBF9F8"/>
        </w:rPr>
        <w:t>substreams</w:t>
      </w:r>
      <w:proofErr w:type="spellEnd"/>
      <w:r w:rsidRPr="007605D3">
        <w:rPr>
          <w:rFonts w:ascii="Times New Roman" w:hAnsi="Times New Roman" w:cs="Times New Roman"/>
          <w:color w:val="161513"/>
          <w:shd w:val="clear" w:color="auto" w:fill="FBF9F8"/>
        </w:rPr>
        <w:t xml:space="preserve"> in parallel. The number of threads employed during parallel stream execution is dependent on the CPU cores in the computer.</w:t>
      </w:r>
    </w:p>
    <w:p w14:paraId="50F2D62F" w14:textId="602B0729" w:rsidR="007605D3" w:rsidRPr="002C41A9" w:rsidRDefault="002C41A9" w:rsidP="00CD7021">
      <w:pPr>
        <w:rPr>
          <w:rFonts w:ascii="Times New Roman" w:hAnsi="Times New Roman" w:cs="Times New Roman"/>
          <w:b/>
          <w:bCs/>
          <w:color w:val="161513"/>
          <w:u w:val="single"/>
          <w:shd w:val="clear" w:color="auto" w:fill="FBF9F8"/>
        </w:rPr>
      </w:pPr>
      <w:r w:rsidRPr="002C41A9">
        <w:rPr>
          <w:rFonts w:ascii="Times New Roman" w:hAnsi="Times New Roman" w:cs="Times New Roman"/>
          <w:b/>
          <w:bCs/>
          <w:color w:val="161513"/>
          <w:u w:val="single"/>
          <w:shd w:val="clear" w:color="auto" w:fill="FBF9F8"/>
        </w:rPr>
        <w:t>Using Stream for sequential execution</w:t>
      </w:r>
    </w:p>
    <w:p w14:paraId="03405596" w14:textId="2DD8F607" w:rsidR="004419C1" w:rsidRDefault="004419C1" w:rsidP="004419C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StreamParallelStreamTest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doIt</w:t>
      </w:r>
      <w:proofErr w:type="spellEnd"/>
      <w:r>
        <w:rPr>
          <w:color w:val="080808"/>
        </w:rPr>
        <w:t>(</w:t>
      </w:r>
      <w:r>
        <w:rPr>
          <w:color w:val="000000"/>
        </w:rPr>
        <w:t>String param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param</w:t>
      </w:r>
      <w:r>
        <w:rPr>
          <w:color w:val="080808"/>
        </w:rPr>
        <w:t>+</w:t>
      </w:r>
      <w:r>
        <w:rPr>
          <w:color w:val="067D17"/>
        </w:rPr>
        <w:t>" completed execution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param</w:t>
      </w:r>
      <w:r>
        <w:rPr>
          <w:color w:val="080808"/>
        </w:rPr>
        <w:t>.toUpperCase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datas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a"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,</w:t>
      </w:r>
      <w:r>
        <w:rPr>
          <w:color w:val="067D17"/>
        </w:rPr>
        <w:t>"e"</w:t>
      </w:r>
      <w:r>
        <w:rPr>
          <w:color w:val="080808"/>
        </w:rPr>
        <w:t>,</w:t>
      </w:r>
      <w:r>
        <w:rPr>
          <w:color w:val="067D17"/>
        </w:rPr>
        <w:t>"f"</w:t>
      </w:r>
      <w:r>
        <w:rPr>
          <w:color w:val="080808"/>
        </w:rPr>
        <w:t>,</w:t>
      </w:r>
      <w:r>
        <w:rPr>
          <w:color w:val="067D17"/>
        </w:rPr>
        <w:t>"g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Instant start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Instant</w:t>
      </w:r>
      <w:r>
        <w:rPr>
          <w:color w:val="080808"/>
        </w:rPr>
        <w:t>.</w:t>
      </w:r>
      <w:r>
        <w:rPr>
          <w:i/>
          <w:iCs/>
          <w:color w:val="080808"/>
        </w:rPr>
        <w:t>now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//Using sequentially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modifiedDatas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 w:rsidRPr="00551675">
        <w:rPr>
          <w:b/>
          <w:bCs/>
          <w:color w:val="000000"/>
          <w:highlight w:val="yellow"/>
        </w:rPr>
        <w:t>datas</w:t>
      </w:r>
      <w:r w:rsidRPr="00551675">
        <w:rPr>
          <w:b/>
          <w:bCs/>
          <w:color w:val="080808"/>
          <w:highlight w:val="yellow"/>
        </w:rPr>
        <w:t>.stream</w:t>
      </w:r>
      <w:proofErr w:type="spellEnd"/>
      <w:r w:rsidRPr="00551675">
        <w:rPr>
          <w:b/>
          <w:bCs/>
          <w:color w:val="080808"/>
          <w:highlight w:val="yellow"/>
        </w:rPr>
        <w:t>().</w:t>
      </w:r>
      <w:r>
        <w:rPr>
          <w:color w:val="080808"/>
        </w:rPr>
        <w:t xml:space="preserve">map( </w:t>
      </w:r>
      <w:r>
        <w:rPr>
          <w:color w:val="000000"/>
        </w:rPr>
        <w:t xml:space="preserve">value </w:t>
      </w:r>
      <w:r>
        <w:rPr>
          <w:color w:val="080808"/>
        </w:rPr>
        <w:t xml:space="preserve">-&gt; </w:t>
      </w:r>
      <w:proofErr w:type="spellStart"/>
      <w:r>
        <w:rPr>
          <w:i/>
          <w:iCs/>
          <w:color w:val="080808"/>
        </w:rPr>
        <w:t>doIt</w:t>
      </w:r>
      <w:proofErr w:type="spellEnd"/>
      <w:r>
        <w:rPr>
          <w:color w:val="080808"/>
        </w:rPr>
        <w:t>(</w:t>
      </w:r>
      <w:r>
        <w:rPr>
          <w:color w:val="000000"/>
        </w:rPr>
        <w:t>value</w:t>
      </w:r>
      <w:r>
        <w:rPr>
          <w:color w:val="080808"/>
        </w:rPr>
        <w:t>)</w:t>
      </w:r>
      <w:r w:rsidR="00CD4A10">
        <w:rPr>
          <w:color w:val="080808"/>
        </w:rPr>
        <w:t>)</w:t>
      </w:r>
      <w:r>
        <w:rPr>
          <w:color w:val="080808"/>
        </w:rPr>
        <w:br/>
        <w:t xml:space="preserve">        .collect(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Instant end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Instant</w:t>
      </w:r>
      <w:r>
        <w:rPr>
          <w:color w:val="080808"/>
        </w:rPr>
        <w:t>.</w:t>
      </w:r>
      <w:r>
        <w:rPr>
          <w:i/>
          <w:iCs/>
          <w:color w:val="080808"/>
        </w:rPr>
        <w:t>now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proofErr w:type="spellStart"/>
      <w:r>
        <w:rPr>
          <w:color w:val="000000"/>
        </w:rPr>
        <w:t>totalTime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Duration</w:t>
      </w:r>
      <w:r>
        <w:rPr>
          <w:color w:val="080808"/>
        </w:rPr>
        <w:t>.</w:t>
      </w:r>
      <w:r>
        <w:rPr>
          <w:i/>
          <w:iCs/>
          <w:color w:val="080808"/>
        </w:rPr>
        <w:t>between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start</w:t>
      </w:r>
      <w:r>
        <w:rPr>
          <w:color w:val="080808"/>
        </w:rPr>
        <w:t>,</w:t>
      </w:r>
      <w:r>
        <w:rPr>
          <w:color w:val="000000"/>
        </w:rPr>
        <w:t>end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toMillis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modifiedDatas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"Total Time Taken: "</w:t>
      </w:r>
      <w:r>
        <w:rPr>
          <w:color w:val="080808"/>
        </w:rPr>
        <w:t>+</w:t>
      </w:r>
      <w:proofErr w:type="spellStart"/>
      <w:r>
        <w:rPr>
          <w:color w:val="000000"/>
        </w:rPr>
        <w:t>totalTime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1CECB7F" w14:textId="77777777" w:rsidR="004419C1" w:rsidRDefault="004419C1" w:rsidP="00CD7021">
      <w:pPr>
        <w:rPr>
          <w:rFonts w:ascii="Times New Roman" w:hAnsi="Times New Roman" w:cs="Times New Roman"/>
        </w:rPr>
      </w:pPr>
    </w:p>
    <w:p w14:paraId="05B6281D" w14:textId="4E1F0748" w:rsidR="00A7428D" w:rsidRPr="00551675" w:rsidRDefault="00A7428D" w:rsidP="00CD7021">
      <w:pPr>
        <w:rPr>
          <w:rFonts w:ascii="Times New Roman" w:hAnsi="Times New Roman" w:cs="Times New Roman"/>
          <w:b/>
          <w:bCs/>
          <w:u w:val="single"/>
        </w:rPr>
      </w:pPr>
      <w:r w:rsidRPr="00551675">
        <w:rPr>
          <w:rFonts w:ascii="Times New Roman" w:hAnsi="Times New Roman" w:cs="Times New Roman"/>
          <w:b/>
          <w:bCs/>
          <w:u w:val="single"/>
        </w:rPr>
        <w:t>OUTPUT</w:t>
      </w:r>
    </w:p>
    <w:p w14:paraId="62A3F46F" w14:textId="77777777" w:rsidR="00F60394" w:rsidRPr="00F60394" w:rsidRDefault="00F60394" w:rsidP="00F60394">
      <w:pPr>
        <w:rPr>
          <w:rFonts w:ascii="Times New Roman" w:hAnsi="Times New Roman" w:cs="Times New Roman"/>
        </w:rPr>
      </w:pPr>
      <w:r w:rsidRPr="00F60394">
        <w:rPr>
          <w:rFonts w:ascii="Times New Roman" w:hAnsi="Times New Roman" w:cs="Times New Roman"/>
        </w:rPr>
        <w:t>[A, B, C, D, E, F, G]</w:t>
      </w:r>
    </w:p>
    <w:p w14:paraId="6F937B00" w14:textId="46E52BDA" w:rsidR="00A7428D" w:rsidRDefault="00F60394" w:rsidP="00F60394">
      <w:pPr>
        <w:rPr>
          <w:rFonts w:ascii="Times New Roman" w:hAnsi="Times New Roman" w:cs="Times New Roman"/>
        </w:rPr>
      </w:pPr>
      <w:r w:rsidRPr="00F60394">
        <w:rPr>
          <w:rFonts w:ascii="Times New Roman" w:hAnsi="Times New Roman" w:cs="Times New Roman"/>
        </w:rPr>
        <w:t xml:space="preserve">Total Time Taken: </w:t>
      </w:r>
      <w:r w:rsidRPr="000D4714">
        <w:rPr>
          <w:rFonts w:ascii="Times New Roman" w:hAnsi="Times New Roman" w:cs="Times New Roman"/>
          <w:b/>
          <w:bCs/>
          <w:highlight w:val="yellow"/>
        </w:rPr>
        <w:t>21066</w:t>
      </w:r>
      <w:r w:rsidRPr="000D4714">
        <w:rPr>
          <w:rFonts w:ascii="Times New Roman" w:hAnsi="Times New Roman" w:cs="Times New Roman"/>
          <w:highlight w:val="yellow"/>
        </w:rPr>
        <w:t xml:space="preserve"> milliseconds</w:t>
      </w:r>
    </w:p>
    <w:p w14:paraId="3B0276A9" w14:textId="3CDA2139" w:rsidR="002C41A9" w:rsidRPr="00551675" w:rsidRDefault="002C41A9" w:rsidP="00F60394">
      <w:pPr>
        <w:rPr>
          <w:rFonts w:ascii="Times New Roman" w:hAnsi="Times New Roman" w:cs="Times New Roman"/>
          <w:b/>
          <w:bCs/>
          <w:u w:val="single"/>
        </w:rPr>
      </w:pPr>
      <w:r w:rsidRPr="00551675">
        <w:rPr>
          <w:rFonts w:ascii="Times New Roman" w:hAnsi="Times New Roman" w:cs="Times New Roman"/>
          <w:b/>
          <w:bCs/>
          <w:u w:val="single"/>
        </w:rPr>
        <w:t xml:space="preserve">Using </w:t>
      </w:r>
      <w:proofErr w:type="spellStart"/>
      <w:r w:rsidRPr="00551675">
        <w:rPr>
          <w:rFonts w:ascii="Times New Roman" w:hAnsi="Times New Roman" w:cs="Times New Roman"/>
          <w:b/>
          <w:bCs/>
          <w:u w:val="single"/>
        </w:rPr>
        <w:t>ParallelStream</w:t>
      </w:r>
      <w:proofErr w:type="spellEnd"/>
      <w:r w:rsidRPr="00551675">
        <w:rPr>
          <w:rFonts w:ascii="Times New Roman" w:hAnsi="Times New Roman" w:cs="Times New Roman"/>
          <w:b/>
          <w:bCs/>
          <w:u w:val="single"/>
        </w:rPr>
        <w:t xml:space="preserve"> for parallel execution</w:t>
      </w:r>
    </w:p>
    <w:p w14:paraId="30C0323B" w14:textId="77777777" w:rsidR="00551675" w:rsidRDefault="00551675" w:rsidP="0055167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StreamParallelStreamTest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doIt</w:t>
      </w:r>
      <w:proofErr w:type="spellEnd"/>
      <w:r>
        <w:rPr>
          <w:color w:val="080808"/>
        </w:rPr>
        <w:t>(</w:t>
      </w:r>
      <w:r>
        <w:rPr>
          <w:color w:val="000000"/>
        </w:rPr>
        <w:t>String param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param</w:t>
      </w:r>
      <w:r>
        <w:rPr>
          <w:color w:val="080808"/>
        </w:rPr>
        <w:t>+</w:t>
      </w:r>
      <w:r>
        <w:rPr>
          <w:color w:val="067D17"/>
        </w:rPr>
        <w:t>" completed execution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param</w:t>
      </w:r>
      <w:r>
        <w:rPr>
          <w:color w:val="080808"/>
        </w:rPr>
        <w:t>.toUpperCase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datas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a"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,</w:t>
      </w:r>
      <w:r>
        <w:rPr>
          <w:color w:val="067D17"/>
        </w:rPr>
        <w:t>"e"</w:t>
      </w:r>
      <w:r>
        <w:rPr>
          <w:color w:val="080808"/>
        </w:rPr>
        <w:t>,</w:t>
      </w:r>
      <w:r>
        <w:rPr>
          <w:color w:val="067D17"/>
        </w:rPr>
        <w:t>"f"</w:t>
      </w:r>
      <w:r>
        <w:rPr>
          <w:color w:val="080808"/>
        </w:rPr>
        <w:t>,</w:t>
      </w:r>
      <w:r>
        <w:rPr>
          <w:color w:val="067D17"/>
        </w:rPr>
        <w:t>"g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Instant start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Instant</w:t>
      </w:r>
      <w:r>
        <w:rPr>
          <w:color w:val="080808"/>
        </w:rPr>
        <w:t>.</w:t>
      </w:r>
      <w:r>
        <w:rPr>
          <w:i/>
          <w:iCs/>
          <w:color w:val="080808"/>
        </w:rPr>
        <w:t>now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//Using sequentially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modifiedDatas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 w:rsidRPr="00551675">
        <w:rPr>
          <w:b/>
          <w:bCs/>
          <w:color w:val="000000"/>
          <w:highlight w:val="yellow"/>
        </w:rPr>
        <w:t>datas</w:t>
      </w:r>
      <w:r w:rsidRPr="00551675">
        <w:rPr>
          <w:b/>
          <w:bCs/>
          <w:color w:val="080808"/>
          <w:highlight w:val="yellow"/>
        </w:rPr>
        <w:t>.parallelStream</w:t>
      </w:r>
      <w:proofErr w:type="spellEnd"/>
      <w:r w:rsidRPr="00551675">
        <w:rPr>
          <w:b/>
          <w:bCs/>
          <w:color w:val="080808"/>
          <w:highlight w:val="yellow"/>
        </w:rPr>
        <w:t>()</w:t>
      </w:r>
      <w:r>
        <w:rPr>
          <w:color w:val="080808"/>
        </w:rPr>
        <w:t xml:space="preserve">.map( </w:t>
      </w:r>
      <w:r>
        <w:rPr>
          <w:color w:val="000000"/>
        </w:rPr>
        <w:t xml:space="preserve">value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080808"/>
        </w:rPr>
        <w:t>doIt</w:t>
      </w:r>
      <w:proofErr w:type="spellEnd"/>
      <w:r>
        <w:rPr>
          <w:color w:val="080808"/>
        </w:rPr>
        <w:t>(</w:t>
      </w:r>
      <w:r>
        <w:rPr>
          <w:color w:val="000000"/>
        </w:rPr>
        <w:t>value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}).collect(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Instant end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Instant</w:t>
      </w:r>
      <w:r>
        <w:rPr>
          <w:color w:val="080808"/>
        </w:rPr>
        <w:t>.</w:t>
      </w:r>
      <w:r>
        <w:rPr>
          <w:i/>
          <w:iCs/>
          <w:color w:val="080808"/>
        </w:rPr>
        <w:t>now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proofErr w:type="spellStart"/>
      <w:r>
        <w:rPr>
          <w:color w:val="000000"/>
        </w:rPr>
        <w:t>totalTime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Duration</w:t>
      </w:r>
      <w:r>
        <w:rPr>
          <w:color w:val="080808"/>
        </w:rPr>
        <w:t>.</w:t>
      </w:r>
      <w:r>
        <w:rPr>
          <w:i/>
          <w:iCs/>
          <w:color w:val="080808"/>
        </w:rPr>
        <w:t>between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start</w:t>
      </w:r>
      <w:r>
        <w:rPr>
          <w:color w:val="080808"/>
        </w:rPr>
        <w:t>,</w:t>
      </w:r>
      <w:r>
        <w:rPr>
          <w:color w:val="000000"/>
        </w:rPr>
        <w:t>end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toMillis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modifiedDatas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"Total Time Taken: "</w:t>
      </w:r>
      <w:r>
        <w:rPr>
          <w:color w:val="080808"/>
        </w:rPr>
        <w:t>+</w:t>
      </w:r>
      <w:proofErr w:type="spellStart"/>
      <w:r>
        <w:rPr>
          <w:color w:val="000000"/>
        </w:rPr>
        <w:t>totalTime</w:t>
      </w:r>
      <w:proofErr w:type="spellEnd"/>
      <w:r>
        <w:rPr>
          <w:color w:val="080808"/>
        </w:rPr>
        <w:t>+</w:t>
      </w:r>
      <w:r>
        <w:rPr>
          <w:color w:val="067D17"/>
        </w:rPr>
        <w:t>" milliseconds"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0E41813" w14:textId="77777777" w:rsidR="002C41A9" w:rsidRDefault="002C41A9" w:rsidP="00F60394">
      <w:pPr>
        <w:rPr>
          <w:rFonts w:ascii="Times New Roman" w:hAnsi="Times New Roman" w:cs="Times New Roman"/>
        </w:rPr>
      </w:pPr>
    </w:p>
    <w:p w14:paraId="2DC667E8" w14:textId="77777777" w:rsidR="00515EDE" w:rsidRPr="00551675" w:rsidRDefault="00515EDE" w:rsidP="00515EDE">
      <w:pPr>
        <w:rPr>
          <w:rFonts w:ascii="Times New Roman" w:hAnsi="Times New Roman" w:cs="Times New Roman"/>
          <w:b/>
          <w:bCs/>
          <w:u w:val="single"/>
        </w:rPr>
      </w:pPr>
      <w:r w:rsidRPr="00551675">
        <w:rPr>
          <w:rFonts w:ascii="Times New Roman" w:hAnsi="Times New Roman" w:cs="Times New Roman"/>
          <w:b/>
          <w:bCs/>
          <w:u w:val="single"/>
        </w:rPr>
        <w:t>OUTPUT</w:t>
      </w:r>
    </w:p>
    <w:p w14:paraId="2F8D0D2B" w14:textId="77777777" w:rsidR="00515EDE" w:rsidRPr="00F60394" w:rsidRDefault="00515EDE" w:rsidP="00515EDE">
      <w:pPr>
        <w:rPr>
          <w:rFonts w:ascii="Times New Roman" w:hAnsi="Times New Roman" w:cs="Times New Roman"/>
        </w:rPr>
      </w:pPr>
      <w:r w:rsidRPr="00F60394">
        <w:rPr>
          <w:rFonts w:ascii="Times New Roman" w:hAnsi="Times New Roman" w:cs="Times New Roman"/>
        </w:rPr>
        <w:t>[A, B, C, D, E, F, G]</w:t>
      </w:r>
    </w:p>
    <w:p w14:paraId="513EF4F3" w14:textId="2C0A7865" w:rsidR="00515EDE" w:rsidRDefault="00515EDE" w:rsidP="00515EDE">
      <w:pPr>
        <w:rPr>
          <w:rFonts w:ascii="Times New Roman" w:hAnsi="Times New Roman" w:cs="Times New Roman"/>
        </w:rPr>
      </w:pPr>
      <w:r w:rsidRPr="00F60394">
        <w:rPr>
          <w:rFonts w:ascii="Times New Roman" w:hAnsi="Times New Roman" w:cs="Times New Roman"/>
        </w:rPr>
        <w:t xml:space="preserve">Total Time Taken: </w:t>
      </w:r>
      <w:r w:rsidRPr="00AA639E">
        <w:rPr>
          <w:rFonts w:ascii="Times New Roman" w:hAnsi="Times New Roman" w:cs="Times New Roman"/>
          <w:b/>
          <w:bCs/>
          <w:highlight w:val="yellow"/>
        </w:rPr>
        <w:t>3016</w:t>
      </w:r>
      <w:r w:rsidRPr="000D4714">
        <w:rPr>
          <w:rFonts w:ascii="Times New Roman" w:hAnsi="Times New Roman" w:cs="Times New Roman"/>
          <w:highlight w:val="yellow"/>
        </w:rPr>
        <w:t xml:space="preserve"> milliseconds</w:t>
      </w:r>
    </w:p>
    <w:p w14:paraId="6325D8F4" w14:textId="77777777" w:rsidR="002C41A9" w:rsidRPr="007605D3" w:rsidRDefault="002C41A9" w:rsidP="00F60394">
      <w:pPr>
        <w:rPr>
          <w:rFonts w:ascii="Times New Roman" w:hAnsi="Times New Roman" w:cs="Times New Roman"/>
        </w:rPr>
      </w:pPr>
    </w:p>
    <w:sectPr w:rsidR="002C41A9" w:rsidRPr="007605D3" w:rsidSect="00193B9E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6E0C" w14:textId="77777777" w:rsidR="0065105D" w:rsidRDefault="0065105D" w:rsidP="00F84140">
      <w:pPr>
        <w:spacing w:after="0" w:line="240" w:lineRule="auto"/>
      </w:pPr>
      <w:r>
        <w:separator/>
      </w:r>
    </w:p>
  </w:endnote>
  <w:endnote w:type="continuationSeparator" w:id="0">
    <w:p w14:paraId="5E842859" w14:textId="77777777" w:rsidR="0065105D" w:rsidRDefault="0065105D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AF0998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0FCAE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57297" w14:textId="77777777" w:rsidR="0065105D" w:rsidRDefault="0065105D" w:rsidP="00F84140">
      <w:pPr>
        <w:spacing w:after="0" w:line="240" w:lineRule="auto"/>
      </w:pPr>
      <w:r>
        <w:separator/>
      </w:r>
    </w:p>
  </w:footnote>
  <w:footnote w:type="continuationSeparator" w:id="0">
    <w:p w14:paraId="3905A123" w14:textId="77777777" w:rsidR="0065105D" w:rsidRDefault="0065105D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76"/>
    <w:rsid w:val="00006085"/>
    <w:rsid w:val="0000674D"/>
    <w:rsid w:val="000238D1"/>
    <w:rsid w:val="00050876"/>
    <w:rsid w:val="00060169"/>
    <w:rsid w:val="0009704F"/>
    <w:rsid w:val="000B0FB4"/>
    <w:rsid w:val="000D4714"/>
    <w:rsid w:val="00123C3F"/>
    <w:rsid w:val="001855D5"/>
    <w:rsid w:val="00193B9E"/>
    <w:rsid w:val="0019712B"/>
    <w:rsid w:val="00202B5E"/>
    <w:rsid w:val="002C3E1B"/>
    <w:rsid w:val="002C41A9"/>
    <w:rsid w:val="003B3CAB"/>
    <w:rsid w:val="004419C1"/>
    <w:rsid w:val="004B0EE2"/>
    <w:rsid w:val="004D795F"/>
    <w:rsid w:val="00515EDE"/>
    <w:rsid w:val="00535A29"/>
    <w:rsid w:val="0054314B"/>
    <w:rsid w:val="00551675"/>
    <w:rsid w:val="005F69E5"/>
    <w:rsid w:val="0065062C"/>
    <w:rsid w:val="0065105D"/>
    <w:rsid w:val="006B07BB"/>
    <w:rsid w:val="006E62EB"/>
    <w:rsid w:val="0070552F"/>
    <w:rsid w:val="007233CC"/>
    <w:rsid w:val="00732FC4"/>
    <w:rsid w:val="00747CCF"/>
    <w:rsid w:val="007605D3"/>
    <w:rsid w:val="00857ED4"/>
    <w:rsid w:val="00862C5F"/>
    <w:rsid w:val="00881B99"/>
    <w:rsid w:val="008A1B61"/>
    <w:rsid w:val="008B1613"/>
    <w:rsid w:val="008E218E"/>
    <w:rsid w:val="00964BAA"/>
    <w:rsid w:val="009A46E3"/>
    <w:rsid w:val="00A07AD6"/>
    <w:rsid w:val="00A30F97"/>
    <w:rsid w:val="00A5403F"/>
    <w:rsid w:val="00A545A5"/>
    <w:rsid w:val="00A7428D"/>
    <w:rsid w:val="00A83424"/>
    <w:rsid w:val="00AA639E"/>
    <w:rsid w:val="00AD06E3"/>
    <w:rsid w:val="00C31770"/>
    <w:rsid w:val="00C431E0"/>
    <w:rsid w:val="00C45EDC"/>
    <w:rsid w:val="00CA173C"/>
    <w:rsid w:val="00CB2B28"/>
    <w:rsid w:val="00CD4A10"/>
    <w:rsid w:val="00CD7021"/>
    <w:rsid w:val="00CF0CB8"/>
    <w:rsid w:val="00D50D64"/>
    <w:rsid w:val="00DC3407"/>
    <w:rsid w:val="00DC4A4C"/>
    <w:rsid w:val="00E12DAD"/>
    <w:rsid w:val="00F60394"/>
    <w:rsid w:val="00F84140"/>
    <w:rsid w:val="00FE1FAF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E9E5E"/>
  <w15:chartTrackingRefBased/>
  <w15:docId w15:val="{2B4BB42C-548A-44EC-9EB1-68B73634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B5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366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108</cp:revision>
  <dcterms:created xsi:type="dcterms:W3CDTF">2022-01-30T12:20:00Z</dcterms:created>
  <dcterms:modified xsi:type="dcterms:W3CDTF">2024-06-12T18:21:00Z</dcterms:modified>
</cp:coreProperties>
</file>