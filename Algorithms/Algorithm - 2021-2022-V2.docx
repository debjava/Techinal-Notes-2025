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AEA3" w14:textId="5B327871" w:rsidR="007E40C8" w:rsidRPr="007E40C8" w:rsidRDefault="007E40C8" w:rsidP="007E40C8">
      <w:pPr>
        <w:pStyle w:val="Title"/>
        <w:ind w:firstLine="720"/>
        <w:rPr>
          <w:rFonts w:ascii="Palatino Linotype" w:hAnsi="Palatino Linotype"/>
          <w:b/>
          <w:bCs/>
          <w:sz w:val="48"/>
          <w:szCs w:val="48"/>
          <w:u w:val="single"/>
        </w:rPr>
      </w:pPr>
      <w:r w:rsidRPr="007E40C8">
        <w:rPr>
          <w:rFonts w:ascii="Palatino Linotype" w:hAnsi="Palatino Linotype"/>
          <w:b/>
          <w:bCs/>
          <w:sz w:val="48"/>
          <w:szCs w:val="48"/>
          <w:u w:val="single"/>
        </w:rPr>
        <w:t>Algorithm – Data structures – 2021-2022</w:t>
      </w:r>
    </w:p>
    <w:p w14:paraId="4A187A0B" w14:textId="77777777" w:rsidR="007E40C8" w:rsidRPr="007E40C8" w:rsidRDefault="007E40C8" w:rsidP="007E40C8">
      <w:pPr>
        <w:rPr>
          <w:b/>
          <w:bCs/>
          <w:sz w:val="30"/>
          <w:szCs w:val="30"/>
          <w:u w:val="single"/>
        </w:rPr>
      </w:pPr>
      <w:r w:rsidRPr="007E40C8">
        <w:rPr>
          <w:b/>
          <w:bCs/>
          <w:sz w:val="30"/>
          <w:szCs w:val="30"/>
          <w:u w:val="single"/>
        </w:rPr>
        <w:t>Remove Duplicates from a Sorted Array</w:t>
      </w:r>
    </w:p>
    <w:p w14:paraId="2C9C572B" w14:textId="77777777" w:rsidR="0050278E" w:rsidRDefault="0050278E" w:rsidP="00502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bidi="hi-IN"/>
        </w:rPr>
      </w:pPr>
      <w:r w:rsidRPr="007C54D3">
        <w:rPr>
          <w:rFonts w:ascii="Courier New" w:eastAsia="Times New Roman" w:hAnsi="Courier New" w:cs="Courier New"/>
          <w:b/>
          <w:bCs/>
          <w:color w:val="000080"/>
          <w:lang w:bidi="hi-IN"/>
        </w:rPr>
        <w:t>public static int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>[] deleteDuplicates(</w:t>
      </w:r>
      <w:r w:rsidRPr="007C54D3">
        <w:rPr>
          <w:rFonts w:ascii="Courier New" w:eastAsia="Times New Roman" w:hAnsi="Courier New" w:cs="Courier New"/>
          <w:b/>
          <w:bCs/>
          <w:color w:val="000080"/>
          <w:lang w:bidi="hi-IN"/>
        </w:rPr>
        <w:t>int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>[] a) {</w:t>
      </w:r>
      <w:r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 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sym w:font="Wingdings" w:char="F0E7"/>
      </w:r>
      <w:r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 Better way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</w:t>
      </w:r>
      <w:r w:rsidRPr="007C54D3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int 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j = </w:t>
      </w:r>
      <w:r w:rsidRPr="007C54D3">
        <w:rPr>
          <w:rFonts w:ascii="Courier New" w:eastAsia="Times New Roman" w:hAnsi="Courier New" w:cs="Courier New"/>
          <w:b/>
          <w:bCs/>
          <w:color w:val="0000FF"/>
          <w:lang w:bidi="hi-IN"/>
        </w:rPr>
        <w:t>0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>;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</w:t>
      </w:r>
      <w:r w:rsidRPr="007C54D3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for 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>(</w:t>
      </w:r>
      <w:r w:rsidRPr="007C54D3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int 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i = </w:t>
      </w:r>
      <w:r w:rsidRPr="007C54D3">
        <w:rPr>
          <w:rFonts w:ascii="Courier New" w:eastAsia="Times New Roman" w:hAnsi="Courier New" w:cs="Courier New"/>
          <w:b/>
          <w:bCs/>
          <w:color w:val="0000FF"/>
          <w:lang w:bidi="hi-IN"/>
        </w:rPr>
        <w:t>0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>; i &lt; a.</w:t>
      </w:r>
      <w:r w:rsidRPr="007C54D3">
        <w:rPr>
          <w:rFonts w:ascii="Courier New" w:eastAsia="Times New Roman" w:hAnsi="Courier New" w:cs="Courier New"/>
          <w:b/>
          <w:bCs/>
          <w:color w:val="660E7A"/>
          <w:lang w:bidi="hi-IN"/>
        </w:rPr>
        <w:t>length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>; i++) {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</w:t>
      </w:r>
      <w:r w:rsidRPr="007C54D3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if 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>(i &lt; a.</w:t>
      </w:r>
      <w:r w:rsidRPr="007C54D3">
        <w:rPr>
          <w:rFonts w:ascii="Courier New" w:eastAsia="Times New Roman" w:hAnsi="Courier New" w:cs="Courier New"/>
          <w:b/>
          <w:bCs/>
          <w:color w:val="660E7A"/>
          <w:lang w:bidi="hi-IN"/>
        </w:rPr>
        <w:t xml:space="preserve">length 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- </w:t>
      </w:r>
      <w:r w:rsidRPr="007C54D3">
        <w:rPr>
          <w:rFonts w:ascii="Courier New" w:eastAsia="Times New Roman" w:hAnsi="Courier New" w:cs="Courier New"/>
          <w:b/>
          <w:bCs/>
          <w:color w:val="0000FF"/>
          <w:lang w:bidi="hi-IN"/>
        </w:rPr>
        <w:t xml:space="preserve">1 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&amp;&amp; a[i] == a[i + </w:t>
      </w:r>
      <w:r w:rsidRPr="007C54D3">
        <w:rPr>
          <w:rFonts w:ascii="Courier New" w:eastAsia="Times New Roman" w:hAnsi="Courier New" w:cs="Courier New"/>
          <w:b/>
          <w:bCs/>
          <w:color w:val="0000FF"/>
          <w:lang w:bidi="hi-IN"/>
        </w:rPr>
        <w:t>1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]) </w:t>
      </w:r>
      <w:r w:rsidRPr="007C54D3">
        <w:rPr>
          <w:rFonts w:ascii="Courier New" w:eastAsia="Times New Roman" w:hAnsi="Courier New" w:cs="Courier New"/>
          <w:b/>
          <w:bCs/>
          <w:color w:val="000080"/>
          <w:lang w:bidi="hi-IN"/>
        </w:rPr>
        <w:t>continue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>;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a[j</w:t>
      </w:r>
      <w:r>
        <w:rPr>
          <w:rFonts w:ascii="Courier New" w:eastAsia="Times New Roman" w:hAnsi="Courier New" w:cs="Courier New"/>
          <w:b/>
          <w:bCs/>
          <w:color w:val="000000"/>
          <w:lang w:bidi="hi-IN"/>
        </w:rPr>
        <w:t>++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>] = a[i];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}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</w:t>
      </w:r>
      <w:r w:rsidRPr="007C54D3">
        <w:rPr>
          <w:rFonts w:ascii="Courier New" w:eastAsia="Times New Roman" w:hAnsi="Courier New" w:cs="Courier New"/>
          <w:b/>
          <w:bCs/>
          <w:color w:val="000080"/>
          <w:lang w:bidi="hi-IN"/>
        </w:rPr>
        <w:t>int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>[] b = Arrays.</w:t>
      </w:r>
      <w:r w:rsidRPr="007C54D3">
        <w:rPr>
          <w:rFonts w:ascii="Courier New" w:eastAsia="Times New Roman" w:hAnsi="Courier New" w:cs="Courier New"/>
          <w:b/>
          <w:bCs/>
          <w:i/>
          <w:iCs/>
          <w:color w:val="000000"/>
          <w:lang w:bidi="hi-IN"/>
        </w:rPr>
        <w:t>copyOf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>(a, j);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</w:t>
      </w:r>
      <w:r w:rsidRPr="007C54D3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return 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t>b;</w:t>
      </w:r>
      <w:r w:rsidRPr="007C54D3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>}</w:t>
      </w:r>
    </w:p>
    <w:p w14:paraId="2550ECE2" w14:textId="77777777" w:rsidR="0050278E" w:rsidRDefault="0050278E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14:paraId="5A7DFCF5" w14:textId="7C09F6E0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b/>
          <w:bCs/>
          <w:color w:val="7F0055"/>
        </w:rPr>
        <w:t>public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class</w:t>
      </w:r>
      <w:r w:rsidRPr="00507C96">
        <w:rPr>
          <w:rFonts w:ascii="Consolas" w:hAnsi="Consolas" w:cs="Consolas"/>
          <w:color w:val="000000"/>
        </w:rPr>
        <w:t xml:space="preserve"> RemoveDuplicatesFromSortedArray {</w:t>
      </w:r>
    </w:p>
    <w:p w14:paraId="2E5E2C81" w14:textId="77777777" w:rsidR="007E40C8" w:rsidRPr="00507C96" w:rsidRDefault="007E40C8" w:rsidP="007E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4AEAA6" w14:textId="0FFF7687" w:rsidR="007E40C8" w:rsidRPr="007C54D3" w:rsidRDefault="00891EF3" w:rsidP="007C54D3">
      <w:pPr>
        <w:pStyle w:val="HTMLPreformatted"/>
        <w:shd w:val="clear" w:color="auto" w:fill="FFFFFF"/>
        <w:ind w:left="720"/>
        <w:rPr>
          <w:b/>
          <w:bCs/>
          <w:color w:val="000000"/>
          <w:sz w:val="22"/>
          <w:szCs w:val="22"/>
        </w:rPr>
      </w:pPr>
      <w:r w:rsidRPr="00BD2985">
        <w:rPr>
          <w:b/>
          <w:bCs/>
          <w:color w:val="000080"/>
          <w:sz w:val="22"/>
          <w:szCs w:val="22"/>
        </w:rPr>
        <w:t>public static int</w:t>
      </w:r>
      <w:r w:rsidRPr="00BD2985">
        <w:rPr>
          <w:b/>
          <w:bCs/>
          <w:color w:val="000000"/>
          <w:sz w:val="22"/>
          <w:szCs w:val="22"/>
        </w:rPr>
        <w:t>[] removeDuplicates(</w:t>
      </w:r>
      <w:r w:rsidRPr="00BD2985">
        <w:rPr>
          <w:b/>
          <w:bCs/>
          <w:color w:val="000080"/>
          <w:sz w:val="22"/>
          <w:szCs w:val="22"/>
        </w:rPr>
        <w:t>int</w:t>
      </w:r>
      <w:r w:rsidRPr="00BD2985">
        <w:rPr>
          <w:b/>
          <w:bCs/>
          <w:color w:val="000000"/>
          <w:sz w:val="22"/>
          <w:szCs w:val="22"/>
        </w:rPr>
        <w:t>[] a) {</w:t>
      </w:r>
      <w:r w:rsidRPr="00BD2985">
        <w:rPr>
          <w:b/>
          <w:bCs/>
          <w:color w:val="000000"/>
          <w:sz w:val="22"/>
          <w:szCs w:val="22"/>
        </w:rPr>
        <w:br/>
        <w:t xml:space="preserve">   </w:t>
      </w:r>
      <w:r w:rsidRPr="00BD2985">
        <w:rPr>
          <w:b/>
          <w:bCs/>
          <w:color w:val="000080"/>
          <w:sz w:val="22"/>
          <w:szCs w:val="22"/>
        </w:rPr>
        <w:t xml:space="preserve">int </w:t>
      </w:r>
      <w:r w:rsidRPr="00BD2985">
        <w:rPr>
          <w:b/>
          <w:bCs/>
          <w:color w:val="000000"/>
          <w:sz w:val="22"/>
          <w:szCs w:val="22"/>
        </w:rPr>
        <w:t xml:space="preserve">j = </w:t>
      </w:r>
      <w:r w:rsidRPr="00BD2985">
        <w:rPr>
          <w:b/>
          <w:bCs/>
          <w:color w:val="0000FF"/>
          <w:sz w:val="22"/>
          <w:szCs w:val="22"/>
        </w:rPr>
        <w:t>0</w:t>
      </w:r>
      <w:r w:rsidRPr="00BD2985">
        <w:rPr>
          <w:b/>
          <w:bCs/>
          <w:color w:val="000000"/>
          <w:sz w:val="22"/>
          <w:szCs w:val="22"/>
        </w:rPr>
        <w:t>;</w:t>
      </w:r>
      <w:r w:rsidRPr="00BD2985">
        <w:rPr>
          <w:b/>
          <w:bCs/>
          <w:color w:val="000000"/>
          <w:sz w:val="22"/>
          <w:szCs w:val="22"/>
        </w:rPr>
        <w:br/>
        <w:t xml:space="preserve">   </w:t>
      </w:r>
      <w:r w:rsidRPr="00BD2985">
        <w:rPr>
          <w:b/>
          <w:bCs/>
          <w:color w:val="000080"/>
          <w:sz w:val="22"/>
          <w:szCs w:val="22"/>
        </w:rPr>
        <w:t>for</w:t>
      </w:r>
      <w:r w:rsidRPr="00BD2985">
        <w:rPr>
          <w:b/>
          <w:bCs/>
          <w:color w:val="000000"/>
          <w:sz w:val="22"/>
          <w:szCs w:val="22"/>
        </w:rPr>
        <w:t>(</w:t>
      </w:r>
      <w:r w:rsidRPr="00BD2985">
        <w:rPr>
          <w:b/>
          <w:bCs/>
          <w:color w:val="000080"/>
          <w:sz w:val="22"/>
          <w:szCs w:val="22"/>
        </w:rPr>
        <w:t xml:space="preserve">int </w:t>
      </w:r>
      <w:r w:rsidRPr="00BD2985">
        <w:rPr>
          <w:b/>
          <w:bCs/>
          <w:color w:val="000000"/>
          <w:sz w:val="22"/>
          <w:szCs w:val="22"/>
        </w:rPr>
        <w:t xml:space="preserve">i = </w:t>
      </w:r>
      <w:r w:rsidRPr="00BD2985">
        <w:rPr>
          <w:b/>
          <w:bCs/>
          <w:color w:val="0000FF"/>
          <w:sz w:val="22"/>
          <w:szCs w:val="22"/>
        </w:rPr>
        <w:t>0</w:t>
      </w:r>
      <w:r w:rsidRPr="00BD2985">
        <w:rPr>
          <w:b/>
          <w:bCs/>
          <w:color w:val="000000"/>
          <w:sz w:val="22"/>
          <w:szCs w:val="22"/>
        </w:rPr>
        <w:t>; i &lt; a.</w:t>
      </w:r>
      <w:r w:rsidRPr="00BD2985">
        <w:rPr>
          <w:b/>
          <w:bCs/>
          <w:color w:val="660E7A"/>
          <w:sz w:val="22"/>
          <w:szCs w:val="22"/>
        </w:rPr>
        <w:t>length</w:t>
      </w:r>
      <w:r w:rsidRPr="00BD2985">
        <w:rPr>
          <w:b/>
          <w:bCs/>
          <w:color w:val="000000"/>
          <w:sz w:val="22"/>
          <w:szCs w:val="22"/>
        </w:rPr>
        <w:t>; i++) {</w:t>
      </w:r>
      <w:r w:rsidRPr="00BD2985">
        <w:rPr>
          <w:b/>
          <w:bCs/>
          <w:color w:val="000000"/>
          <w:sz w:val="22"/>
          <w:szCs w:val="22"/>
        </w:rPr>
        <w:br/>
        <w:t xml:space="preserve">      </w:t>
      </w:r>
      <w:r w:rsidRPr="00BD2985">
        <w:rPr>
          <w:b/>
          <w:bCs/>
          <w:color w:val="000080"/>
          <w:sz w:val="22"/>
          <w:szCs w:val="22"/>
        </w:rPr>
        <w:t xml:space="preserve">try </w:t>
      </w:r>
      <w:r w:rsidRPr="00BD2985">
        <w:rPr>
          <w:b/>
          <w:bCs/>
          <w:color w:val="000000"/>
          <w:sz w:val="22"/>
          <w:szCs w:val="22"/>
        </w:rPr>
        <w:t>{</w:t>
      </w:r>
      <w:r w:rsidRPr="00BD2985">
        <w:rPr>
          <w:b/>
          <w:bCs/>
          <w:color w:val="000000"/>
          <w:sz w:val="22"/>
          <w:szCs w:val="22"/>
        </w:rPr>
        <w:br/>
        <w:t xml:space="preserve">         </w:t>
      </w:r>
      <w:r w:rsidRPr="00BD2985">
        <w:rPr>
          <w:b/>
          <w:bCs/>
          <w:color w:val="000080"/>
          <w:sz w:val="22"/>
          <w:szCs w:val="22"/>
        </w:rPr>
        <w:t>if</w:t>
      </w:r>
      <w:r w:rsidRPr="00BD2985">
        <w:rPr>
          <w:b/>
          <w:bCs/>
          <w:color w:val="000000"/>
          <w:sz w:val="22"/>
          <w:szCs w:val="22"/>
        </w:rPr>
        <w:t>( (a[i] ^ a[i+</w:t>
      </w:r>
      <w:r w:rsidRPr="00BD2985">
        <w:rPr>
          <w:b/>
          <w:bCs/>
          <w:color w:val="0000FF"/>
          <w:sz w:val="22"/>
          <w:szCs w:val="22"/>
        </w:rPr>
        <w:t>1</w:t>
      </w:r>
      <w:r w:rsidRPr="00BD2985">
        <w:rPr>
          <w:b/>
          <w:bCs/>
          <w:color w:val="000000"/>
          <w:sz w:val="22"/>
          <w:szCs w:val="22"/>
        </w:rPr>
        <w:t xml:space="preserve">]) != </w:t>
      </w:r>
      <w:r w:rsidRPr="00BD2985">
        <w:rPr>
          <w:b/>
          <w:bCs/>
          <w:color w:val="0000FF"/>
          <w:sz w:val="22"/>
          <w:szCs w:val="22"/>
        </w:rPr>
        <w:t xml:space="preserve">0 </w:t>
      </w:r>
      <w:r w:rsidRPr="00BD2985">
        <w:rPr>
          <w:b/>
          <w:bCs/>
          <w:color w:val="000000"/>
          <w:sz w:val="22"/>
          <w:szCs w:val="22"/>
        </w:rPr>
        <w:t>) {</w:t>
      </w:r>
      <w:r w:rsidRPr="00BD2985">
        <w:rPr>
          <w:b/>
          <w:bCs/>
          <w:color w:val="000000"/>
          <w:sz w:val="22"/>
          <w:szCs w:val="22"/>
        </w:rPr>
        <w:br/>
        <w:t xml:space="preserve">                j++;</w:t>
      </w:r>
      <w:r w:rsidRPr="00BD2985">
        <w:rPr>
          <w:b/>
          <w:bCs/>
          <w:color w:val="000000"/>
          <w:sz w:val="22"/>
          <w:szCs w:val="22"/>
        </w:rPr>
        <w:br/>
        <w:t xml:space="preserve">                a[j] = a[i+</w:t>
      </w:r>
      <w:r w:rsidRPr="00BD2985">
        <w:rPr>
          <w:b/>
          <w:bCs/>
          <w:color w:val="0000FF"/>
          <w:sz w:val="22"/>
          <w:szCs w:val="22"/>
        </w:rPr>
        <w:t>1</w:t>
      </w:r>
      <w:r w:rsidRPr="00BD2985">
        <w:rPr>
          <w:b/>
          <w:bCs/>
          <w:color w:val="000000"/>
          <w:sz w:val="22"/>
          <w:szCs w:val="22"/>
        </w:rPr>
        <w:t>];</w:t>
      </w:r>
      <w:r w:rsidRPr="00BD2985">
        <w:rPr>
          <w:b/>
          <w:bCs/>
          <w:color w:val="000000"/>
          <w:sz w:val="22"/>
          <w:szCs w:val="22"/>
        </w:rPr>
        <w:br/>
        <w:t xml:space="preserve">            }</w:t>
      </w:r>
      <w:r w:rsidRPr="00BD2985">
        <w:rPr>
          <w:b/>
          <w:bCs/>
          <w:color w:val="000000"/>
          <w:sz w:val="22"/>
          <w:szCs w:val="22"/>
        </w:rPr>
        <w:br/>
        <w:t xml:space="preserve">      } </w:t>
      </w:r>
      <w:r w:rsidRPr="00BD2985">
        <w:rPr>
          <w:b/>
          <w:bCs/>
          <w:color w:val="000080"/>
          <w:sz w:val="22"/>
          <w:szCs w:val="22"/>
        </w:rPr>
        <w:t>catch</w:t>
      </w:r>
      <w:r w:rsidRPr="00BD2985">
        <w:rPr>
          <w:b/>
          <w:bCs/>
          <w:color w:val="000000"/>
          <w:sz w:val="22"/>
          <w:szCs w:val="22"/>
        </w:rPr>
        <w:t>(IndexOutOfBoundsException ibe) {</w:t>
      </w:r>
      <w:r w:rsidR="00FB10A9">
        <w:rPr>
          <w:b/>
          <w:bCs/>
          <w:color w:val="000000"/>
          <w:sz w:val="22"/>
          <w:szCs w:val="22"/>
        </w:rPr>
        <w:t xml:space="preserve"> </w:t>
      </w:r>
      <w:r w:rsidR="00FB10A9" w:rsidRPr="00FB10A9">
        <w:rPr>
          <w:b/>
          <w:bCs/>
          <w:color w:val="000000"/>
          <w:sz w:val="22"/>
          <w:szCs w:val="22"/>
        </w:rPr>
        <w:sym w:font="Wingdings" w:char="F0E7"/>
      </w:r>
      <w:r w:rsidR="00FB10A9">
        <w:rPr>
          <w:b/>
          <w:bCs/>
          <w:color w:val="000000"/>
          <w:sz w:val="22"/>
          <w:szCs w:val="22"/>
        </w:rPr>
        <w:t xml:space="preserve"> Correct</w:t>
      </w:r>
      <w:r w:rsidRPr="00BD2985">
        <w:rPr>
          <w:b/>
          <w:bCs/>
          <w:color w:val="000000"/>
          <w:sz w:val="22"/>
          <w:szCs w:val="22"/>
        </w:rPr>
        <w:br/>
        <w:t xml:space="preserve">         </w:t>
      </w:r>
      <w:r w:rsidRPr="00BD2985">
        <w:rPr>
          <w:b/>
          <w:bCs/>
          <w:color w:val="000080"/>
          <w:sz w:val="22"/>
          <w:szCs w:val="22"/>
        </w:rPr>
        <w:t>break</w:t>
      </w:r>
      <w:r w:rsidRPr="00BD2985">
        <w:rPr>
          <w:b/>
          <w:bCs/>
          <w:color w:val="000000"/>
          <w:sz w:val="22"/>
          <w:szCs w:val="22"/>
        </w:rPr>
        <w:t>;</w:t>
      </w:r>
      <w:r w:rsidRPr="00BD2985">
        <w:rPr>
          <w:b/>
          <w:bCs/>
          <w:color w:val="000000"/>
          <w:sz w:val="22"/>
          <w:szCs w:val="22"/>
        </w:rPr>
        <w:br/>
        <w:t xml:space="preserve">      }</w:t>
      </w:r>
      <w:r w:rsidRPr="00BD2985">
        <w:rPr>
          <w:b/>
          <w:bCs/>
          <w:color w:val="000000"/>
          <w:sz w:val="22"/>
          <w:szCs w:val="22"/>
        </w:rPr>
        <w:br/>
        <w:t xml:space="preserve">   }</w:t>
      </w:r>
      <w:r w:rsidRPr="00BD2985">
        <w:rPr>
          <w:b/>
          <w:bCs/>
          <w:color w:val="000000"/>
          <w:sz w:val="22"/>
          <w:szCs w:val="22"/>
        </w:rPr>
        <w:br/>
        <w:t xml:space="preserve">   </w:t>
      </w:r>
      <w:r w:rsidRPr="00BD2985">
        <w:rPr>
          <w:b/>
          <w:bCs/>
          <w:color w:val="000080"/>
          <w:sz w:val="22"/>
          <w:szCs w:val="22"/>
        </w:rPr>
        <w:t xml:space="preserve">int </w:t>
      </w:r>
      <w:r w:rsidRPr="00BD2985">
        <w:rPr>
          <w:b/>
          <w:bCs/>
          <w:color w:val="000000"/>
          <w:sz w:val="22"/>
          <w:szCs w:val="22"/>
        </w:rPr>
        <w:t>newSize = (j+</w:t>
      </w:r>
      <w:r w:rsidRPr="00BD2985">
        <w:rPr>
          <w:b/>
          <w:bCs/>
          <w:color w:val="0000FF"/>
          <w:sz w:val="22"/>
          <w:szCs w:val="22"/>
        </w:rPr>
        <w:t>1</w:t>
      </w:r>
      <w:r w:rsidRPr="00BD2985">
        <w:rPr>
          <w:b/>
          <w:bCs/>
          <w:color w:val="000000"/>
          <w:sz w:val="22"/>
          <w:szCs w:val="22"/>
        </w:rPr>
        <w:t>);</w:t>
      </w:r>
      <w:r w:rsidRPr="00BD2985">
        <w:rPr>
          <w:b/>
          <w:bCs/>
          <w:color w:val="000000"/>
          <w:sz w:val="22"/>
          <w:szCs w:val="22"/>
        </w:rPr>
        <w:br/>
        <w:t xml:space="preserve">   </w:t>
      </w:r>
      <w:r w:rsidRPr="00BD2985">
        <w:rPr>
          <w:b/>
          <w:bCs/>
          <w:color w:val="000080"/>
          <w:sz w:val="22"/>
          <w:szCs w:val="22"/>
        </w:rPr>
        <w:t>int</w:t>
      </w:r>
      <w:r w:rsidRPr="00BD2985">
        <w:rPr>
          <w:b/>
          <w:bCs/>
          <w:color w:val="000000"/>
          <w:sz w:val="22"/>
          <w:szCs w:val="22"/>
        </w:rPr>
        <w:t>[] b = Arrays.</w:t>
      </w:r>
      <w:r w:rsidRPr="00BD2985">
        <w:rPr>
          <w:b/>
          <w:bCs/>
          <w:i/>
          <w:iCs/>
          <w:color w:val="000000"/>
          <w:sz w:val="22"/>
          <w:szCs w:val="22"/>
        </w:rPr>
        <w:t>copyOf</w:t>
      </w:r>
      <w:r w:rsidRPr="00BD2985">
        <w:rPr>
          <w:b/>
          <w:bCs/>
          <w:color w:val="000000"/>
          <w:sz w:val="22"/>
          <w:szCs w:val="22"/>
        </w:rPr>
        <w:t>(a, newSize);</w:t>
      </w:r>
      <w:r w:rsidRPr="00BD2985">
        <w:rPr>
          <w:b/>
          <w:bCs/>
          <w:color w:val="000000"/>
          <w:sz w:val="22"/>
          <w:szCs w:val="22"/>
        </w:rPr>
        <w:br/>
        <w:t xml:space="preserve">   </w:t>
      </w:r>
      <w:r w:rsidRPr="00BD2985">
        <w:rPr>
          <w:b/>
          <w:bCs/>
          <w:color w:val="000080"/>
          <w:sz w:val="22"/>
          <w:szCs w:val="22"/>
        </w:rPr>
        <w:t xml:space="preserve">return </w:t>
      </w:r>
      <w:r w:rsidRPr="00BD2985">
        <w:rPr>
          <w:b/>
          <w:bCs/>
          <w:color w:val="000000"/>
          <w:sz w:val="22"/>
          <w:szCs w:val="22"/>
        </w:rPr>
        <w:t>b;</w:t>
      </w:r>
      <w:r w:rsidRPr="00BD2985">
        <w:rPr>
          <w:b/>
          <w:bCs/>
          <w:color w:val="000000"/>
          <w:sz w:val="22"/>
          <w:szCs w:val="22"/>
        </w:rPr>
        <w:br/>
        <w:t>}</w:t>
      </w:r>
    </w:p>
    <w:p w14:paraId="7845747A" w14:textId="78274E3B" w:rsidR="00246168" w:rsidRPr="0060743F" w:rsidRDefault="007E40C8" w:rsidP="0060743F">
      <w:pPr>
        <w:rPr>
          <w:rFonts w:ascii="Consolas" w:hAnsi="Consolas" w:cs="Consolas"/>
          <w:color w:val="000000"/>
        </w:rPr>
      </w:pPr>
      <w:r w:rsidRPr="00507C96">
        <w:rPr>
          <w:rFonts w:ascii="Consolas" w:hAnsi="Consolas" w:cs="Consolas"/>
          <w:color w:val="000000"/>
        </w:rPr>
        <w:t>}</w:t>
      </w:r>
    </w:p>
    <w:p w14:paraId="63B40A27" w14:textId="77777777" w:rsidR="007C42CF" w:rsidRPr="00246168" w:rsidRDefault="007C42CF" w:rsidP="00246168">
      <w:pPr>
        <w:rPr>
          <w:b/>
          <w:bCs/>
          <w:sz w:val="30"/>
          <w:szCs w:val="30"/>
          <w:u w:val="single"/>
        </w:rPr>
      </w:pPr>
      <w:r w:rsidRPr="00246168">
        <w:rPr>
          <w:b/>
          <w:bCs/>
          <w:sz w:val="30"/>
          <w:szCs w:val="30"/>
          <w:u w:val="single"/>
        </w:rPr>
        <w:t>Delete an element or all elements from an integer array</w:t>
      </w:r>
    </w:p>
    <w:p w14:paraId="0CF66266" w14:textId="77777777" w:rsidR="007C42CF" w:rsidRPr="00507C96" w:rsidRDefault="007C42CF" w:rsidP="007C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b/>
          <w:bCs/>
          <w:color w:val="7F0055"/>
        </w:rPr>
        <w:t>import</w:t>
      </w:r>
      <w:r w:rsidRPr="00507C96">
        <w:rPr>
          <w:rFonts w:ascii="Consolas" w:hAnsi="Consolas" w:cs="Consolas"/>
          <w:color w:val="000000"/>
        </w:rPr>
        <w:t xml:space="preserve"> java.util.Arrays;</w:t>
      </w:r>
    </w:p>
    <w:p w14:paraId="63298991" w14:textId="77777777" w:rsidR="007C42CF" w:rsidRPr="00507C96" w:rsidRDefault="007C42CF" w:rsidP="007C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C96">
        <w:rPr>
          <w:rFonts w:ascii="Consolas" w:hAnsi="Consolas" w:cs="Consolas"/>
          <w:b/>
          <w:bCs/>
          <w:color w:val="7F0055"/>
        </w:rPr>
        <w:t>public</w:t>
      </w:r>
      <w:r w:rsidRPr="00507C96">
        <w:rPr>
          <w:rFonts w:ascii="Consolas" w:hAnsi="Consolas" w:cs="Consolas"/>
          <w:color w:val="000000"/>
        </w:rPr>
        <w:t xml:space="preserve"> </w:t>
      </w:r>
      <w:r w:rsidRPr="00507C96">
        <w:rPr>
          <w:rFonts w:ascii="Consolas" w:hAnsi="Consolas" w:cs="Consolas"/>
          <w:b/>
          <w:bCs/>
          <w:color w:val="7F0055"/>
        </w:rPr>
        <w:t>class</w:t>
      </w:r>
      <w:r w:rsidRPr="00507C96">
        <w:rPr>
          <w:rFonts w:ascii="Consolas" w:hAnsi="Consolas" w:cs="Consolas"/>
          <w:color w:val="000000"/>
        </w:rPr>
        <w:t xml:space="preserve"> DeleteAnElementFromArray {</w:t>
      </w:r>
    </w:p>
    <w:p w14:paraId="4B8F6773" w14:textId="77777777" w:rsidR="007C42CF" w:rsidRPr="00507C96" w:rsidRDefault="007C42CF" w:rsidP="007C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809692" w14:textId="77777777" w:rsidR="007C42CF" w:rsidRPr="00F04E74" w:rsidRDefault="007C42CF" w:rsidP="007C4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lang w:bidi="hi-IN"/>
        </w:rPr>
      </w:pPr>
      <w:r w:rsidRPr="00C76F45">
        <w:rPr>
          <w:rFonts w:ascii="Courier New" w:eastAsia="Times New Roman" w:hAnsi="Courier New" w:cs="Courier New"/>
          <w:b/>
          <w:bCs/>
          <w:color w:val="000080"/>
          <w:lang w:bidi="hi-IN"/>
        </w:rPr>
        <w:t>public static int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t>[] removeAllElement(</w:t>
      </w:r>
      <w:r w:rsidRPr="00C76F45">
        <w:rPr>
          <w:rFonts w:ascii="Courier New" w:eastAsia="Times New Roman" w:hAnsi="Courier New" w:cs="Courier New"/>
          <w:b/>
          <w:bCs/>
          <w:color w:val="000080"/>
          <w:lang w:bidi="hi-IN"/>
        </w:rPr>
        <w:t>int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[] a, </w:t>
      </w:r>
      <w:r w:rsidRPr="00C76F45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int 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t>value) {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</w:t>
      </w:r>
      <w:r w:rsidRPr="00C76F45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int 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j = </w:t>
      </w:r>
      <w:r w:rsidRPr="00C76F45">
        <w:rPr>
          <w:rFonts w:ascii="Courier New" w:eastAsia="Times New Roman" w:hAnsi="Courier New" w:cs="Courier New"/>
          <w:b/>
          <w:bCs/>
          <w:color w:val="0000FF"/>
          <w:lang w:bidi="hi-IN"/>
        </w:rPr>
        <w:t>0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t>;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</w:t>
      </w:r>
      <w:r w:rsidRPr="00C76F45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for 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t>(</w:t>
      </w:r>
      <w:r w:rsidRPr="00C76F45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int 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i = </w:t>
      </w:r>
      <w:r w:rsidRPr="00C76F45">
        <w:rPr>
          <w:rFonts w:ascii="Courier New" w:eastAsia="Times New Roman" w:hAnsi="Courier New" w:cs="Courier New"/>
          <w:b/>
          <w:bCs/>
          <w:color w:val="0000FF"/>
          <w:lang w:bidi="hi-IN"/>
        </w:rPr>
        <w:t>0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t>; i &lt; a.</w:t>
      </w:r>
      <w:r w:rsidRPr="00C76F45">
        <w:rPr>
          <w:rFonts w:ascii="Courier New" w:eastAsia="Times New Roman" w:hAnsi="Courier New" w:cs="Courier New"/>
          <w:b/>
          <w:bCs/>
          <w:color w:val="660E7A"/>
          <w:lang w:bidi="hi-IN"/>
        </w:rPr>
        <w:t>length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t>; i++) {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</w:t>
      </w:r>
      <w:r w:rsidRPr="00C76F45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if 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t>(a[i] != value) a[j++] = a[i];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}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</w:t>
      </w:r>
      <w:r w:rsidRPr="00C76F45">
        <w:rPr>
          <w:rFonts w:ascii="Courier New" w:eastAsia="Times New Roman" w:hAnsi="Courier New" w:cs="Courier New"/>
          <w:b/>
          <w:bCs/>
          <w:color w:val="000080"/>
          <w:lang w:bidi="hi-IN"/>
        </w:rPr>
        <w:t>int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t>[] b = Arrays.</w:t>
      </w:r>
      <w:r w:rsidRPr="00C76F45">
        <w:rPr>
          <w:rFonts w:ascii="Courier New" w:eastAsia="Times New Roman" w:hAnsi="Courier New" w:cs="Courier New"/>
          <w:b/>
          <w:bCs/>
          <w:i/>
          <w:iCs/>
          <w:color w:val="000000"/>
          <w:lang w:bidi="hi-IN"/>
        </w:rPr>
        <w:t>copyOf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t>(a,j);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</w:t>
      </w:r>
      <w:r w:rsidRPr="00C76F45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return 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t>b;</w:t>
      </w:r>
      <w:r w:rsidRPr="00C76F45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>}</w:t>
      </w:r>
    </w:p>
    <w:p w14:paraId="7B1D392D" w14:textId="77777777" w:rsidR="007C42CF" w:rsidRPr="000419E8" w:rsidRDefault="007C42CF" w:rsidP="007C42CF">
      <w:pPr>
        <w:rPr>
          <w:rFonts w:ascii="Consolas" w:hAnsi="Consolas" w:cs="Consolas"/>
          <w:color w:val="000000"/>
        </w:rPr>
      </w:pPr>
      <w:r w:rsidRPr="00507C96">
        <w:rPr>
          <w:rFonts w:ascii="Consolas" w:hAnsi="Consolas" w:cs="Consolas"/>
          <w:color w:val="000000"/>
        </w:rPr>
        <w:t>}</w:t>
      </w:r>
    </w:p>
    <w:p w14:paraId="25AFBFC3" w14:textId="77777777" w:rsidR="00381BF0" w:rsidRPr="003B5D3A" w:rsidRDefault="00381BF0" w:rsidP="00381BF0">
      <w:pPr>
        <w:pStyle w:val="Heading1"/>
        <w:rPr>
          <w:b/>
          <w:highlight w:val="white"/>
          <w:u w:val="single"/>
        </w:rPr>
      </w:pPr>
      <w:r w:rsidRPr="003B5D3A">
        <w:rPr>
          <w:b/>
          <w:highlight w:val="white"/>
          <w:u w:val="single"/>
        </w:rPr>
        <w:t>Show Duplicates in a sorted integer Array</w:t>
      </w:r>
    </w:p>
    <w:p w14:paraId="625C6472" w14:textId="77777777" w:rsidR="00381BF0" w:rsidRPr="00507C96" w:rsidRDefault="00381BF0" w:rsidP="0038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>public class DupllicatesInArray {</w:t>
      </w:r>
    </w:p>
    <w:p w14:paraId="0D8643A2" w14:textId="77777777" w:rsidR="00381BF0" w:rsidRPr="00507C96" w:rsidRDefault="00381BF0" w:rsidP="0038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  <w:t>public static void showDuplicates( int[] a ) {</w:t>
      </w:r>
    </w:p>
    <w:p w14:paraId="72DD45A3" w14:textId="77777777" w:rsidR="00381BF0" w:rsidRPr="00507C96" w:rsidRDefault="00381BF0" w:rsidP="0038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  <w:t>for( int i=0;i&lt;a.length;i++ ) {</w:t>
      </w:r>
    </w:p>
    <w:p w14:paraId="2DC5695D" w14:textId="77777777" w:rsidR="00381BF0" w:rsidRPr="00507C96" w:rsidRDefault="00381BF0" w:rsidP="0038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  <w:t>try {</w:t>
      </w:r>
    </w:p>
    <w:p w14:paraId="0967E509" w14:textId="77777777" w:rsidR="00381BF0" w:rsidRPr="000419E8" w:rsidRDefault="00381BF0" w:rsidP="0038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</w:r>
      <w:r w:rsidRPr="000419E8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if( (a[i]^a[i+1]) == 0 )</w:t>
      </w:r>
    </w:p>
    <w:p w14:paraId="71CA5259" w14:textId="77777777" w:rsidR="00381BF0" w:rsidRPr="000419E8" w:rsidRDefault="00381BF0" w:rsidP="0038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419E8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419E8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419E8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419E8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419E8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>System.out.println(a[i]);</w:t>
      </w:r>
    </w:p>
    <w:p w14:paraId="79C6167E" w14:textId="77777777" w:rsidR="00381BF0" w:rsidRPr="00507C96" w:rsidRDefault="00381BF0" w:rsidP="0038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  <w:t>}</w:t>
      </w:r>
    </w:p>
    <w:p w14:paraId="3F59CAD9" w14:textId="77777777" w:rsidR="00381BF0" w:rsidRPr="00507C96" w:rsidRDefault="00381BF0" w:rsidP="0038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  <w:t>catch (IndexOutOfBoundsException e) { break; }</w:t>
      </w:r>
    </w:p>
    <w:p w14:paraId="72C7B009" w14:textId="77777777" w:rsidR="00381BF0" w:rsidRPr="00507C96" w:rsidRDefault="00381BF0" w:rsidP="0038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</w:r>
      <w:r w:rsidRPr="00507C96">
        <w:rPr>
          <w:rFonts w:ascii="Consolas" w:hAnsi="Consolas" w:cs="Consolas"/>
          <w:color w:val="000000"/>
          <w:highlight w:val="white"/>
        </w:rPr>
        <w:tab/>
        <w:t>}</w:t>
      </w:r>
    </w:p>
    <w:p w14:paraId="71B934DD" w14:textId="77777777" w:rsidR="00381BF0" w:rsidRPr="00507C96" w:rsidRDefault="00381BF0" w:rsidP="0038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07C96">
        <w:rPr>
          <w:rFonts w:ascii="Consolas" w:hAnsi="Consolas" w:cs="Consolas"/>
          <w:color w:val="000000"/>
          <w:highlight w:val="white"/>
        </w:rPr>
        <w:tab/>
        <w:t>}</w:t>
      </w:r>
    </w:p>
    <w:p w14:paraId="692DFC31" w14:textId="77777777" w:rsidR="00381BF0" w:rsidRDefault="00381BF0" w:rsidP="0038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07C96">
        <w:rPr>
          <w:rFonts w:ascii="Consolas" w:hAnsi="Consolas" w:cs="Consolas"/>
          <w:color w:val="000000"/>
          <w:highlight w:val="white"/>
        </w:rPr>
        <w:t>}</w:t>
      </w:r>
    </w:p>
    <w:p w14:paraId="26FD1A29" w14:textId="4F690FD4" w:rsidR="000419E8" w:rsidRDefault="000419E8" w:rsidP="000419E8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5354D6">
        <w:rPr>
          <w:rStyle w:val="Heading1Char"/>
          <w:b/>
          <w:u w:val="single"/>
        </w:rPr>
        <w:lastRenderedPageBreak/>
        <w:t>Find Missing and Duplicate in a sorted integer array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class 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FindMissingAndDuplicate {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static void 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findMissingAndDuplicate(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[] a) {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n = a.</w:t>
      </w:r>
      <w:r w:rsidRPr="002226F0">
        <w:rPr>
          <w:rFonts w:ascii="Consolas" w:eastAsia="Times New Roman" w:hAnsi="Consolas" w:cs="Consolas"/>
          <w:b/>
          <w:bCs/>
          <w:color w:val="660E7A"/>
          <w:sz w:val="24"/>
          <w:szCs w:val="24"/>
        </w:rPr>
        <w:t>length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idealSum = ( ( n*( n+</w:t>
      </w:r>
      <w:r w:rsidRPr="002226F0">
        <w:rPr>
          <w:rFonts w:ascii="Consolas" w:eastAsia="Times New Roman" w:hAnsi="Consolas" w:cs="Consolas"/>
          <w:b/>
          <w:color w:val="0000FF"/>
          <w:sz w:val="24"/>
          <w:szCs w:val="24"/>
        </w:rPr>
        <w:t xml:space="preserve">1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) )/</w:t>
      </w:r>
      <w:r w:rsidRPr="002226F0">
        <w:rPr>
          <w:rFonts w:ascii="Consolas" w:eastAsia="Times New Roman" w:hAnsi="Consolas" w:cs="Consolas"/>
          <w:b/>
          <w:color w:val="0000FF"/>
          <w:sz w:val="24"/>
          <w:szCs w:val="24"/>
        </w:rPr>
        <w:t xml:space="preserve">2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actualSum = </w:t>
      </w:r>
      <w:r w:rsidRPr="002226F0">
        <w:rPr>
          <w:rFonts w:ascii="Consolas" w:eastAsia="Times New Roman" w:hAnsi="Consolas" w:cs="Consolas"/>
          <w:b/>
          <w:color w:val="0000FF"/>
          <w:sz w:val="24"/>
          <w:szCs w:val="24"/>
        </w:rPr>
        <w:t>0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duplicate = </w:t>
      </w:r>
      <w:r w:rsidRPr="002226F0">
        <w:rPr>
          <w:rFonts w:ascii="Consolas" w:eastAsia="Times New Roman" w:hAnsi="Consolas" w:cs="Consolas"/>
          <w:b/>
          <w:color w:val="0000FF"/>
          <w:sz w:val="24"/>
          <w:szCs w:val="24"/>
        </w:rPr>
        <w:t>0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for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i = </w:t>
      </w:r>
      <w:r w:rsidRPr="002226F0">
        <w:rPr>
          <w:rFonts w:ascii="Consolas" w:eastAsia="Times New Roman" w:hAnsi="Consolas" w:cs="Consolas"/>
          <w:b/>
          <w:color w:val="0000FF"/>
          <w:sz w:val="24"/>
          <w:szCs w:val="24"/>
        </w:rPr>
        <w:t>0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; i &lt; n; i++) {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actualSum = actualSum+a[i];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try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if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( (a[i] ^ a[i+</w:t>
      </w:r>
      <w:r w:rsidRPr="002226F0">
        <w:rPr>
          <w:rFonts w:ascii="Consolas" w:eastAsia="Times New Roman" w:hAnsi="Consolas" w:cs="Consolas"/>
          <w:b/>
          <w:color w:val="0000FF"/>
          <w:sz w:val="24"/>
          <w:szCs w:val="24"/>
        </w:rPr>
        <w:t>1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]) == </w:t>
      </w:r>
      <w:r w:rsidRPr="002226F0">
        <w:rPr>
          <w:rFonts w:ascii="Consolas" w:eastAsia="Times New Roman" w:hAnsi="Consolas" w:cs="Consolas"/>
          <w:b/>
          <w:color w:val="0000FF"/>
          <w:sz w:val="24"/>
          <w:szCs w:val="24"/>
        </w:rPr>
        <w:t xml:space="preserve">0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        duplicate = a[i];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}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catch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(IndexOutOfBoundsException ibe) {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break</w:t>
      </w:r>
      <w:r w:rsidRPr="00D10F13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  <w:r w:rsidRPr="00D10F13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}</w:t>
      </w:r>
      <w:r w:rsidRPr="00D10F13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}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2226F0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t>missing = idealSum - actualSum+duplicate;</w:t>
      </w:r>
      <w:r w:rsidRPr="002226F0">
        <w:rPr>
          <w:rFonts w:ascii="Consolas" w:eastAsia="Times New Roman" w:hAnsi="Consolas" w:cs="Consolas"/>
          <w:b/>
          <w:color w:val="000000"/>
          <w:sz w:val="24"/>
          <w:szCs w:val="24"/>
        </w:rPr>
        <w:br/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 xml:space="preserve">        System.</w:t>
      </w:r>
      <w:r w:rsidRPr="002226F0">
        <w:rPr>
          <w:rFonts w:ascii="Consolas" w:eastAsia="Times New Roman" w:hAnsi="Consolas" w:cs="Consolas"/>
          <w:b/>
          <w:bCs/>
          <w:i/>
          <w:iCs/>
          <w:color w:val="660E7A"/>
          <w:sz w:val="24"/>
          <w:szCs w:val="24"/>
        </w:rPr>
        <w:t>out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.println(</w:t>
      </w:r>
      <w:r w:rsidRPr="002226F0">
        <w:rPr>
          <w:rFonts w:ascii="Consolas" w:eastAsia="Times New Roman" w:hAnsi="Consolas" w:cs="Consolas"/>
          <w:b/>
          <w:bCs/>
          <w:color w:val="008000"/>
          <w:sz w:val="24"/>
          <w:szCs w:val="24"/>
        </w:rPr>
        <w:t>"Duplicate :::"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+duplicate+</w:t>
      </w:r>
      <w:r w:rsidRPr="002226F0">
        <w:rPr>
          <w:rFonts w:ascii="Consolas" w:eastAsia="Times New Roman" w:hAnsi="Consolas" w:cs="Consolas"/>
          <w:b/>
          <w:bCs/>
          <w:color w:val="008000"/>
          <w:sz w:val="24"/>
          <w:szCs w:val="24"/>
        </w:rPr>
        <w:t>"----"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+</w:t>
      </w:r>
      <w:r w:rsidRPr="002226F0">
        <w:rPr>
          <w:rFonts w:ascii="Consolas" w:eastAsia="Times New Roman" w:hAnsi="Consolas" w:cs="Consolas"/>
          <w:b/>
          <w:bCs/>
          <w:color w:val="008000"/>
          <w:sz w:val="24"/>
          <w:szCs w:val="24"/>
        </w:rPr>
        <w:t>"Missing :::"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t>+missing);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}</w:t>
      </w:r>
      <w:r w:rsidRPr="002226F0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}</w:t>
      </w:r>
    </w:p>
    <w:p w14:paraId="67E2555B" w14:textId="77777777" w:rsidR="00180D3C" w:rsidRPr="004C4E26" w:rsidRDefault="00180D3C" w:rsidP="00180D3C">
      <w:pPr>
        <w:pStyle w:val="Heading1"/>
        <w:rPr>
          <w:b/>
          <w:u w:val="single"/>
        </w:rPr>
      </w:pPr>
      <w:r w:rsidRPr="004C4E26">
        <w:rPr>
          <w:b/>
          <w:u w:val="single"/>
        </w:rPr>
        <w:t>Find missing number from 1 to N</w:t>
      </w:r>
    </w:p>
    <w:p w14:paraId="6F674581" w14:textId="5EE0B57D" w:rsidR="00180D3C" w:rsidRPr="00180D3C" w:rsidRDefault="00180D3C" w:rsidP="000419E8"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class 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FindMissingNo1ToN {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static int 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findMissing(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 xml:space="preserve">[] a, 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>n ) {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>idealSum = ( ( n*( n+</w:t>
      </w:r>
      <w:r w:rsidRPr="00067A7D">
        <w:rPr>
          <w:rFonts w:ascii="Consolas" w:eastAsia="Times New Roman" w:hAnsi="Consolas" w:cs="Consolas"/>
          <w:b/>
          <w:color w:val="0000FF"/>
          <w:sz w:val="24"/>
          <w:szCs w:val="24"/>
        </w:rPr>
        <w:t xml:space="preserve">1 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>) )/</w:t>
      </w:r>
      <w:r w:rsidRPr="00067A7D">
        <w:rPr>
          <w:rFonts w:ascii="Consolas" w:eastAsia="Times New Roman" w:hAnsi="Consolas" w:cs="Consolas"/>
          <w:b/>
          <w:color w:val="0000FF"/>
          <w:sz w:val="24"/>
          <w:szCs w:val="24"/>
        </w:rPr>
        <w:t xml:space="preserve">2 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actualSum = </w:t>
      </w:r>
      <w:r w:rsidRPr="00067A7D">
        <w:rPr>
          <w:rFonts w:ascii="Consolas" w:eastAsia="Times New Roman" w:hAnsi="Consolas" w:cs="Consolas"/>
          <w:b/>
          <w:color w:val="0000FF"/>
          <w:sz w:val="24"/>
          <w:szCs w:val="24"/>
        </w:rPr>
        <w:t>0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for 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i = </w:t>
      </w:r>
      <w:r w:rsidRPr="00067A7D">
        <w:rPr>
          <w:rFonts w:ascii="Consolas" w:eastAsia="Times New Roman" w:hAnsi="Consolas" w:cs="Consolas"/>
          <w:b/>
          <w:color w:val="0000FF"/>
          <w:sz w:val="24"/>
          <w:szCs w:val="24"/>
        </w:rPr>
        <w:t>0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>; i &lt; a.</w:t>
      </w:r>
      <w:r w:rsidRPr="00067A7D">
        <w:rPr>
          <w:rFonts w:ascii="Consolas" w:eastAsia="Times New Roman" w:hAnsi="Consolas" w:cs="Consolas"/>
          <w:b/>
          <w:bCs/>
          <w:color w:val="660E7A"/>
          <w:sz w:val="24"/>
          <w:szCs w:val="24"/>
        </w:rPr>
        <w:t>length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>; i++) {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actualSum = actualSum + a[i];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}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067A7D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return 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t>idealSum - actualSum;</w:t>
      </w:r>
      <w:r w:rsidRPr="00067A7D">
        <w:rPr>
          <w:rFonts w:ascii="Consolas" w:eastAsia="Times New Roman" w:hAnsi="Consolas" w:cs="Consolas"/>
          <w:b/>
          <w:color w:val="000000"/>
          <w:sz w:val="24"/>
          <w:szCs w:val="24"/>
        </w:rPr>
        <w:br/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t xml:space="preserve">    }</w:t>
      </w:r>
      <w:r w:rsidRPr="00067A7D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</w:p>
    <w:p w14:paraId="5FFEA3FB" w14:textId="77777777" w:rsidR="000419E8" w:rsidRPr="00FD02BF" w:rsidRDefault="000419E8" w:rsidP="000419E8">
      <w:pPr>
        <w:pStyle w:val="Heading1"/>
        <w:rPr>
          <w:b/>
          <w:u w:val="single"/>
        </w:rPr>
      </w:pPr>
      <w:r w:rsidRPr="00FD02BF">
        <w:rPr>
          <w:b/>
          <w:u w:val="single"/>
        </w:rPr>
        <w:t>Swap Two Numbers</w:t>
      </w:r>
    </w:p>
    <w:p w14:paraId="46E5BD02" w14:textId="77777777" w:rsidR="000419E8" w:rsidRPr="00D10F13" w:rsidRDefault="000419E8" w:rsidP="000419E8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4"/>
          <w:szCs w:val="24"/>
        </w:rPr>
      </w:pP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 xml:space="preserve">a = 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>5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;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br/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 xml:space="preserve">b = 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>6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;</w:t>
      </w:r>
    </w:p>
    <w:p w14:paraId="7690D3FC" w14:textId="77777777" w:rsidR="000419E8" w:rsidRDefault="000419E8" w:rsidP="000419E8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4"/>
          <w:szCs w:val="24"/>
        </w:rPr>
      </w:pPr>
      <w:r w:rsidRPr="00D10F13">
        <w:rPr>
          <w:rFonts w:ascii="Consolas" w:hAnsi="Consolas" w:cs="Consolas"/>
          <w:b/>
          <w:color w:val="000000"/>
          <w:sz w:val="24"/>
          <w:szCs w:val="24"/>
        </w:rPr>
        <w:br/>
        <w:t>a = a ^ b;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br/>
        <w:t>b = a ^ b;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br/>
        <w:t>a = a ^ b;</w:t>
      </w:r>
    </w:p>
    <w:p w14:paraId="32603214" w14:textId="1A11F5D8" w:rsidR="00023331" w:rsidRDefault="00023331" w:rsidP="00023331">
      <w:pPr>
        <w:pStyle w:val="Heading1"/>
        <w:rPr>
          <w:b/>
          <w:u w:val="single"/>
        </w:rPr>
      </w:pPr>
      <w:r w:rsidRPr="008A486C">
        <w:rPr>
          <w:b/>
          <w:u w:val="single"/>
        </w:rPr>
        <w:t>Print 1 to N recursively</w:t>
      </w:r>
    </w:p>
    <w:p w14:paraId="2455DE60" w14:textId="6DCE2E75" w:rsidR="00490AB8" w:rsidRDefault="00490AB8" w:rsidP="00490A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5AD88F" wp14:editId="33667847">
                <wp:simplePos x="0" y="0"/>
                <wp:positionH relativeFrom="column">
                  <wp:posOffset>3435350</wp:posOffset>
                </wp:positionH>
                <wp:positionV relativeFrom="paragraph">
                  <wp:posOffset>80645</wp:posOffset>
                </wp:positionV>
                <wp:extent cx="3130550" cy="107315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19727" w14:textId="4C260FF4" w:rsidR="00490AB8" w:rsidRDefault="00490AB8" w:rsidP="00490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printNTo1(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 {</w:t>
                            </w:r>
                          </w:p>
                          <w:p w14:paraId="14509F25" w14:textId="77777777" w:rsidR="00490AB8" w:rsidRDefault="00490AB8" w:rsidP="00490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!= 0) {</w:t>
                            </w:r>
                          </w:p>
                          <w:p w14:paraId="73F5F819" w14:textId="77777777" w:rsidR="00490AB8" w:rsidRDefault="00490AB8" w:rsidP="00490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.print(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);</w:t>
                            </w:r>
                          </w:p>
                          <w:p w14:paraId="3E3BD6FC" w14:textId="77777777" w:rsidR="00490AB8" w:rsidRDefault="00490AB8" w:rsidP="00490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printNTo1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- 1);</w:t>
                            </w:r>
                          </w:p>
                          <w:p w14:paraId="18B35DC9" w14:textId="77777777" w:rsidR="00490AB8" w:rsidRDefault="00490AB8" w:rsidP="00490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>}</w:t>
                            </w:r>
                          </w:p>
                          <w:p w14:paraId="264B4497" w14:textId="032C0E1D" w:rsidR="00490AB8" w:rsidRDefault="00490AB8" w:rsidP="00490AB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AD8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5pt;margin-top:6.35pt;width:246.5pt;height:8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">
                <v:textbox>
                  <w:txbxContent>
                    <w:p w14:paraId="69419727" w14:textId="4C260FF4" w:rsidR="00490AB8" w:rsidRDefault="00490AB8" w:rsidP="00490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printNTo1(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 {</w:t>
                      </w:r>
                    </w:p>
                    <w:p w14:paraId="14509F25" w14:textId="77777777" w:rsidR="00490AB8" w:rsidRDefault="00490AB8" w:rsidP="00490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= 0) {</w:t>
                      </w:r>
                    </w:p>
                    <w:p w14:paraId="73F5F819" w14:textId="77777777" w:rsidR="00490AB8" w:rsidRDefault="00490AB8" w:rsidP="00490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"\t"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);</w:t>
                      </w:r>
                      <w:proofErr w:type="gramEnd"/>
                    </w:p>
                    <w:p w14:paraId="3E3BD6FC" w14:textId="77777777" w:rsidR="00490AB8" w:rsidRDefault="00490AB8" w:rsidP="00490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bidi="hi-IN"/>
                        </w:rPr>
                        <w:t>printNTo1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- 1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);</w:t>
                      </w:r>
                      <w:proofErr w:type="gramEnd"/>
                    </w:p>
                    <w:p w14:paraId="18B35DC9" w14:textId="77777777" w:rsidR="00490AB8" w:rsidRDefault="00490AB8" w:rsidP="00490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>}</w:t>
                      </w:r>
                    </w:p>
                    <w:p w14:paraId="264B4497" w14:textId="032C0E1D" w:rsidR="00490AB8" w:rsidRDefault="00490AB8" w:rsidP="00490AB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659B3E" wp14:editId="210E96A3">
                <wp:simplePos x="0" y="0"/>
                <wp:positionH relativeFrom="column">
                  <wp:posOffset>-25400</wp:posOffset>
                </wp:positionH>
                <wp:positionV relativeFrom="paragraph">
                  <wp:posOffset>80645</wp:posOffset>
                </wp:positionV>
                <wp:extent cx="3187700" cy="10731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37797" w14:textId="2D9E016F" w:rsidR="00490AB8" w:rsidRDefault="00490AB8" w:rsidP="00490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print1ToN(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 {</w:t>
                            </w:r>
                          </w:p>
                          <w:p w14:paraId="447F95A0" w14:textId="77777777" w:rsidR="00490AB8" w:rsidRDefault="00490AB8" w:rsidP="00490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!= 0) {</w:t>
                            </w:r>
                          </w:p>
                          <w:p w14:paraId="6D9BF6AF" w14:textId="77777777" w:rsidR="00490AB8" w:rsidRDefault="00490AB8" w:rsidP="00490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print1ToN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- 1);</w:t>
                            </w:r>
                          </w:p>
                          <w:p w14:paraId="1353966E" w14:textId="77777777" w:rsidR="00490AB8" w:rsidRDefault="00490AB8" w:rsidP="00490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.print(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);</w:t>
                            </w:r>
                          </w:p>
                          <w:p w14:paraId="08BEC15F" w14:textId="77777777" w:rsidR="00490AB8" w:rsidRDefault="00490AB8" w:rsidP="00490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>}</w:t>
                            </w:r>
                          </w:p>
                          <w:p w14:paraId="190D10F6" w14:textId="77777777" w:rsidR="00490AB8" w:rsidRDefault="00490AB8" w:rsidP="00490A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0803B020" w14:textId="22E7B1D5" w:rsidR="00490AB8" w:rsidRDefault="00490A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9B3E" id="_x0000_s1027" type="#_x0000_t202" style="position:absolute;margin-left:-2pt;margin-top:6.35pt;width:251pt;height:8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">
                <v:textbox>
                  <w:txbxContent>
                    <w:p w14:paraId="0F337797" w14:textId="2D9E016F" w:rsidR="00490AB8" w:rsidRDefault="00490AB8" w:rsidP="00490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print1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ToN(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 {</w:t>
                      </w:r>
                    </w:p>
                    <w:p w14:paraId="447F95A0" w14:textId="77777777" w:rsidR="00490AB8" w:rsidRDefault="00490AB8" w:rsidP="00490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= 0) {</w:t>
                      </w:r>
                    </w:p>
                    <w:p w14:paraId="6D9BF6AF" w14:textId="77777777" w:rsidR="00490AB8" w:rsidRDefault="00490AB8" w:rsidP="00490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bidi="hi-IN"/>
                        </w:rPr>
                        <w:t>print1</w:t>
                      </w:r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bidi="hi-IN"/>
                        </w:rPr>
                        <w:t>ToN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- 1);</w:t>
                      </w:r>
                    </w:p>
                    <w:p w14:paraId="1353966E" w14:textId="77777777" w:rsidR="00490AB8" w:rsidRDefault="00490AB8" w:rsidP="00490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"\t"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);</w:t>
                      </w:r>
                      <w:proofErr w:type="gramEnd"/>
                    </w:p>
                    <w:p w14:paraId="08BEC15F" w14:textId="77777777" w:rsidR="00490AB8" w:rsidRDefault="00490AB8" w:rsidP="00490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>}</w:t>
                      </w:r>
                    </w:p>
                    <w:p w14:paraId="190D10F6" w14:textId="77777777" w:rsidR="00490AB8" w:rsidRDefault="00490AB8" w:rsidP="00490A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0803B020" w14:textId="22E7B1D5" w:rsidR="00490AB8" w:rsidRDefault="00490AB8"/>
                  </w:txbxContent>
                </v:textbox>
                <w10:wrap type="square"/>
              </v:shape>
            </w:pict>
          </mc:Fallback>
        </mc:AlternateContent>
      </w:r>
    </w:p>
    <w:p w14:paraId="088F0E79" w14:textId="5EF1DF5A" w:rsidR="00490AB8" w:rsidRDefault="00490AB8" w:rsidP="00490AB8"/>
    <w:p w14:paraId="51320C03" w14:textId="67E3C4A9" w:rsidR="00490AB8" w:rsidRPr="00490AB8" w:rsidRDefault="00490AB8" w:rsidP="00490AB8"/>
    <w:p w14:paraId="78D72664" w14:textId="77777777" w:rsidR="00490AB8" w:rsidRDefault="00490AB8" w:rsidP="0049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</w:pPr>
    </w:p>
    <w:p w14:paraId="2A337D3F" w14:textId="77777777" w:rsidR="00490AB8" w:rsidRDefault="00490AB8" w:rsidP="0049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</w:pPr>
    </w:p>
    <w:p w14:paraId="3E4AF6A8" w14:textId="77777777" w:rsidR="00490AB8" w:rsidRDefault="00490AB8" w:rsidP="0049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5FD71CB" w14:textId="77777777" w:rsidR="00E22648" w:rsidRDefault="00E22648" w:rsidP="000400C2">
      <w:pPr>
        <w:pStyle w:val="HTMLPreformatted"/>
        <w:shd w:val="clear" w:color="auto" w:fill="FFFFFF"/>
        <w:rPr>
          <w:rStyle w:val="Heading1Char"/>
          <w:rFonts w:ascii="Consolas" w:hAnsi="Consolas" w:cs="Consolas"/>
          <w:b/>
          <w:sz w:val="24"/>
          <w:szCs w:val="24"/>
          <w:u w:val="single"/>
        </w:rPr>
      </w:pPr>
    </w:p>
    <w:p w14:paraId="65F1513F" w14:textId="77777777" w:rsidR="00E22648" w:rsidRDefault="00E22648" w:rsidP="000400C2">
      <w:pPr>
        <w:pStyle w:val="HTMLPreformatted"/>
        <w:shd w:val="clear" w:color="auto" w:fill="FFFFFF"/>
        <w:rPr>
          <w:rStyle w:val="Heading1Char"/>
          <w:rFonts w:ascii="Consolas" w:hAnsi="Consolas" w:cs="Consolas"/>
          <w:b/>
          <w:sz w:val="24"/>
          <w:szCs w:val="24"/>
          <w:u w:val="single"/>
        </w:rPr>
      </w:pPr>
    </w:p>
    <w:p w14:paraId="7E39F934" w14:textId="4703556F" w:rsidR="000400C2" w:rsidRPr="00D10F13" w:rsidRDefault="000400C2" w:rsidP="000400C2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D10F13">
        <w:rPr>
          <w:rStyle w:val="Heading1Char"/>
          <w:rFonts w:ascii="Consolas" w:hAnsi="Consolas" w:cs="Consolas"/>
          <w:b/>
          <w:sz w:val="24"/>
          <w:szCs w:val="24"/>
          <w:u w:val="single"/>
        </w:rPr>
        <w:lastRenderedPageBreak/>
        <w:t>Factorial of a number using recursion</w:t>
      </w:r>
    </w:p>
    <w:p w14:paraId="5A34161B" w14:textId="75C6DA7D" w:rsidR="00490AB8" w:rsidRPr="00E22648" w:rsidRDefault="000400C2" w:rsidP="000400C2">
      <w:pPr>
        <w:rPr>
          <w:rFonts w:ascii="Consolas" w:hAnsi="Consolas" w:cs="Consolas"/>
          <w:color w:val="000000"/>
          <w:sz w:val="18"/>
          <w:szCs w:val="18"/>
          <w:lang w:bidi="hi-IN"/>
        </w:rPr>
      </w:pPr>
      <w:r w:rsidRPr="00E22648">
        <w:rPr>
          <w:rFonts w:ascii="Consolas" w:hAnsi="Consolas" w:cs="Consolas"/>
          <w:b/>
          <w:bCs/>
          <w:color w:val="000080"/>
        </w:rPr>
        <w:t xml:space="preserve">public class </w:t>
      </w:r>
      <w:r w:rsidRPr="00E22648">
        <w:rPr>
          <w:rFonts w:ascii="Consolas" w:hAnsi="Consolas" w:cs="Consolas"/>
          <w:color w:val="000000"/>
        </w:rPr>
        <w:t>FactorialOfANumber {</w:t>
      </w:r>
      <w:r w:rsidRPr="00E22648">
        <w:rPr>
          <w:rFonts w:ascii="Consolas" w:hAnsi="Consolas" w:cs="Consolas"/>
          <w:color w:val="000000"/>
        </w:rPr>
        <w:br/>
        <w:t xml:space="preserve">    </w:t>
      </w:r>
      <w:r w:rsidRPr="00E22648">
        <w:rPr>
          <w:rFonts w:ascii="Consolas" w:hAnsi="Consolas" w:cs="Consolas"/>
          <w:b/>
          <w:bCs/>
          <w:color w:val="000080"/>
        </w:rPr>
        <w:t xml:space="preserve">public static int </w:t>
      </w:r>
      <w:r w:rsidRPr="00E22648">
        <w:rPr>
          <w:rFonts w:ascii="Consolas" w:hAnsi="Consolas" w:cs="Consolas"/>
          <w:color w:val="000000"/>
        </w:rPr>
        <w:t xml:space="preserve">factorial( </w:t>
      </w:r>
      <w:r w:rsidRPr="00E22648">
        <w:rPr>
          <w:rFonts w:ascii="Consolas" w:hAnsi="Consolas" w:cs="Consolas"/>
          <w:b/>
          <w:bCs/>
          <w:color w:val="000080"/>
        </w:rPr>
        <w:t xml:space="preserve">int </w:t>
      </w:r>
      <w:r w:rsidRPr="00E22648">
        <w:rPr>
          <w:rFonts w:ascii="Consolas" w:hAnsi="Consolas" w:cs="Consolas"/>
          <w:color w:val="000000"/>
        </w:rPr>
        <w:t>n ) {</w:t>
      </w:r>
      <w:r w:rsidRPr="00E22648">
        <w:rPr>
          <w:rFonts w:ascii="Consolas" w:hAnsi="Consolas" w:cs="Consolas"/>
          <w:color w:val="000000"/>
        </w:rPr>
        <w:br/>
        <w:t xml:space="preserve">        </w:t>
      </w:r>
      <w:r w:rsidRPr="00E22648">
        <w:rPr>
          <w:rFonts w:ascii="Consolas" w:hAnsi="Consolas" w:cs="Consolas"/>
          <w:b/>
          <w:bCs/>
          <w:color w:val="000080"/>
        </w:rPr>
        <w:t>if</w:t>
      </w:r>
      <w:r w:rsidRPr="00E22648">
        <w:rPr>
          <w:rFonts w:ascii="Consolas" w:hAnsi="Consolas" w:cs="Consolas"/>
          <w:b/>
          <w:color w:val="000000"/>
        </w:rPr>
        <w:t>( n==</w:t>
      </w:r>
      <w:r w:rsidRPr="00E22648">
        <w:rPr>
          <w:rFonts w:ascii="Consolas" w:hAnsi="Consolas" w:cs="Consolas"/>
          <w:b/>
          <w:color w:val="0000FF"/>
        </w:rPr>
        <w:t xml:space="preserve">0 </w:t>
      </w:r>
      <w:r w:rsidRPr="00E22648">
        <w:rPr>
          <w:rFonts w:ascii="Consolas" w:hAnsi="Consolas" w:cs="Consolas"/>
          <w:b/>
          <w:color w:val="000000"/>
        </w:rPr>
        <w:t xml:space="preserve">) </w:t>
      </w:r>
      <w:r w:rsidRPr="00E22648">
        <w:rPr>
          <w:rFonts w:ascii="Consolas" w:hAnsi="Consolas" w:cs="Consolas"/>
          <w:b/>
          <w:bCs/>
          <w:color w:val="000080"/>
        </w:rPr>
        <w:t xml:space="preserve">return </w:t>
      </w:r>
      <w:r w:rsidRPr="00E22648">
        <w:rPr>
          <w:rFonts w:ascii="Consolas" w:hAnsi="Consolas" w:cs="Consolas"/>
          <w:b/>
          <w:color w:val="0000FF"/>
        </w:rPr>
        <w:t>1</w:t>
      </w:r>
      <w:r w:rsidRPr="00E22648">
        <w:rPr>
          <w:rFonts w:ascii="Consolas" w:hAnsi="Consolas" w:cs="Consolas"/>
          <w:b/>
          <w:color w:val="000000"/>
        </w:rPr>
        <w:t>;</w:t>
      </w:r>
      <w:r w:rsidRPr="00E22648">
        <w:rPr>
          <w:rFonts w:ascii="Consolas" w:hAnsi="Consolas" w:cs="Consolas"/>
          <w:b/>
          <w:color w:val="000000"/>
        </w:rPr>
        <w:br/>
        <w:t xml:space="preserve">        </w:t>
      </w:r>
      <w:r w:rsidRPr="00E22648">
        <w:rPr>
          <w:rFonts w:ascii="Consolas" w:hAnsi="Consolas" w:cs="Consolas"/>
          <w:b/>
          <w:bCs/>
          <w:color w:val="000080"/>
        </w:rPr>
        <w:t xml:space="preserve">return </w:t>
      </w:r>
      <w:r w:rsidRPr="00E22648">
        <w:rPr>
          <w:rFonts w:ascii="Consolas" w:hAnsi="Consolas" w:cs="Consolas"/>
          <w:b/>
          <w:color w:val="000000"/>
        </w:rPr>
        <w:t>n*</w:t>
      </w:r>
      <w:r w:rsidRPr="00E22648">
        <w:rPr>
          <w:rFonts w:ascii="Consolas" w:hAnsi="Consolas" w:cs="Consolas"/>
          <w:b/>
          <w:i/>
          <w:iCs/>
          <w:color w:val="000000"/>
        </w:rPr>
        <w:t>factorial</w:t>
      </w:r>
      <w:r w:rsidRPr="00E22648">
        <w:rPr>
          <w:rFonts w:ascii="Consolas" w:hAnsi="Consolas" w:cs="Consolas"/>
          <w:b/>
          <w:color w:val="000000"/>
        </w:rPr>
        <w:t>( n-</w:t>
      </w:r>
      <w:r w:rsidRPr="00E22648">
        <w:rPr>
          <w:rFonts w:ascii="Consolas" w:hAnsi="Consolas" w:cs="Consolas"/>
          <w:b/>
          <w:color w:val="0000FF"/>
        </w:rPr>
        <w:t xml:space="preserve">1 </w:t>
      </w:r>
      <w:r w:rsidRPr="00E22648">
        <w:rPr>
          <w:rFonts w:ascii="Consolas" w:hAnsi="Consolas" w:cs="Consolas"/>
          <w:b/>
          <w:color w:val="000000"/>
        </w:rPr>
        <w:t>);</w:t>
      </w:r>
      <w:r w:rsidRPr="00E22648">
        <w:rPr>
          <w:rFonts w:ascii="Consolas" w:hAnsi="Consolas" w:cs="Consolas"/>
          <w:color w:val="000000"/>
        </w:rPr>
        <w:br/>
        <w:t xml:space="preserve">    }</w:t>
      </w:r>
      <w:r w:rsidRPr="00E22648">
        <w:rPr>
          <w:rFonts w:ascii="Consolas" w:hAnsi="Consolas" w:cs="Consolas"/>
          <w:color w:val="000000"/>
        </w:rPr>
        <w:br/>
        <w:t xml:space="preserve">    </w:t>
      </w:r>
      <w:r w:rsidRPr="00E22648">
        <w:rPr>
          <w:rFonts w:ascii="Consolas" w:hAnsi="Consolas" w:cs="Consolas"/>
          <w:b/>
          <w:bCs/>
          <w:color w:val="000080"/>
        </w:rPr>
        <w:t xml:space="preserve">public static void </w:t>
      </w:r>
      <w:r w:rsidRPr="00E22648">
        <w:rPr>
          <w:rFonts w:ascii="Consolas" w:hAnsi="Consolas" w:cs="Consolas"/>
          <w:color w:val="000000"/>
        </w:rPr>
        <w:t>main(String[] args) {</w:t>
      </w:r>
      <w:r w:rsidRPr="00E22648">
        <w:rPr>
          <w:rFonts w:ascii="Consolas" w:hAnsi="Consolas" w:cs="Consolas"/>
          <w:color w:val="000000"/>
        </w:rPr>
        <w:br/>
        <w:t xml:space="preserve">        System.</w:t>
      </w:r>
      <w:r w:rsidRPr="00E22648">
        <w:rPr>
          <w:rFonts w:ascii="Consolas" w:hAnsi="Consolas" w:cs="Consolas"/>
          <w:b/>
          <w:bCs/>
          <w:i/>
          <w:iCs/>
          <w:color w:val="660E7A"/>
        </w:rPr>
        <w:t>out</w:t>
      </w:r>
      <w:r w:rsidRPr="00E22648">
        <w:rPr>
          <w:rFonts w:ascii="Consolas" w:hAnsi="Consolas" w:cs="Consolas"/>
          <w:color w:val="000000"/>
        </w:rPr>
        <w:t>.println(</w:t>
      </w:r>
      <w:r w:rsidRPr="00E22648">
        <w:rPr>
          <w:rFonts w:ascii="Consolas" w:hAnsi="Consolas" w:cs="Consolas"/>
          <w:i/>
          <w:iCs/>
          <w:color w:val="000000"/>
        </w:rPr>
        <w:t>factorial</w:t>
      </w:r>
      <w:r w:rsidRPr="00E22648">
        <w:rPr>
          <w:rFonts w:ascii="Consolas" w:hAnsi="Consolas" w:cs="Consolas"/>
          <w:color w:val="000000"/>
        </w:rPr>
        <w:t>(</w:t>
      </w:r>
      <w:r w:rsidRPr="00E22648">
        <w:rPr>
          <w:rFonts w:ascii="Consolas" w:hAnsi="Consolas" w:cs="Consolas"/>
          <w:color w:val="0000FF"/>
        </w:rPr>
        <w:t>6</w:t>
      </w:r>
      <w:r w:rsidRPr="00E22648">
        <w:rPr>
          <w:rFonts w:ascii="Consolas" w:hAnsi="Consolas" w:cs="Consolas"/>
          <w:color w:val="000000"/>
        </w:rPr>
        <w:t>));</w:t>
      </w:r>
      <w:r w:rsidRPr="00E22648">
        <w:rPr>
          <w:rFonts w:ascii="Consolas" w:hAnsi="Consolas" w:cs="Consolas"/>
          <w:color w:val="000000"/>
        </w:rPr>
        <w:br/>
        <w:t xml:space="preserve">    }</w:t>
      </w:r>
      <w:r w:rsidRPr="00E22648">
        <w:rPr>
          <w:rFonts w:ascii="Consolas" w:hAnsi="Consolas" w:cs="Consolas"/>
          <w:color w:val="000000"/>
        </w:rPr>
        <w:br/>
        <w:t>}</w:t>
      </w:r>
    </w:p>
    <w:p w14:paraId="559DE00E" w14:textId="77777777" w:rsidR="00023331" w:rsidRPr="00D10F13" w:rsidRDefault="00023331" w:rsidP="00023331">
      <w:pPr>
        <w:pStyle w:val="Heading1"/>
        <w:rPr>
          <w:rFonts w:ascii="Consolas" w:hAnsi="Consolas" w:cs="Consolas"/>
          <w:b/>
          <w:color w:val="auto"/>
          <w:sz w:val="24"/>
          <w:szCs w:val="24"/>
          <w:u w:val="single"/>
        </w:rPr>
      </w:pPr>
      <w:r w:rsidRPr="00D10F13">
        <w:rPr>
          <w:rFonts w:ascii="Consolas" w:hAnsi="Consolas" w:cs="Consolas"/>
          <w:b/>
          <w:sz w:val="24"/>
          <w:szCs w:val="24"/>
          <w:u w:val="single"/>
        </w:rPr>
        <w:t>Fibonacci Series</w:t>
      </w:r>
    </w:p>
    <w:p w14:paraId="5513046E" w14:textId="64BFE9EF" w:rsidR="00023331" w:rsidRPr="00E22648" w:rsidRDefault="00023331" w:rsidP="00023331">
      <w:pPr>
        <w:rPr>
          <w:rFonts w:ascii="Consolas" w:hAnsi="Consolas" w:cs="Consolas"/>
          <w:color w:val="000000"/>
        </w:rPr>
      </w:pPr>
      <w:r w:rsidRPr="00E22648">
        <w:rPr>
          <w:rFonts w:ascii="Consolas" w:hAnsi="Consolas" w:cs="Consolas"/>
          <w:b/>
          <w:bCs/>
          <w:color w:val="000080"/>
        </w:rPr>
        <w:t xml:space="preserve">public class </w:t>
      </w:r>
      <w:r w:rsidRPr="00E22648">
        <w:rPr>
          <w:rFonts w:ascii="Consolas" w:hAnsi="Consolas" w:cs="Consolas"/>
          <w:color w:val="000000"/>
        </w:rPr>
        <w:t>FibbonacciSeries {</w:t>
      </w:r>
      <w:r w:rsidRPr="00E22648">
        <w:rPr>
          <w:rFonts w:ascii="Consolas" w:hAnsi="Consolas" w:cs="Consolas"/>
          <w:color w:val="000000"/>
        </w:rPr>
        <w:br/>
        <w:t xml:space="preserve">    </w:t>
      </w:r>
      <w:r w:rsidRPr="00E22648">
        <w:rPr>
          <w:rFonts w:ascii="Consolas" w:hAnsi="Consolas" w:cs="Consolas"/>
          <w:b/>
          <w:bCs/>
          <w:color w:val="000080"/>
        </w:rPr>
        <w:t xml:space="preserve">public static int </w:t>
      </w:r>
      <w:r w:rsidRPr="00E22648">
        <w:rPr>
          <w:rFonts w:ascii="Consolas" w:hAnsi="Consolas" w:cs="Consolas"/>
          <w:color w:val="000000"/>
        </w:rPr>
        <w:t xml:space="preserve">fibbo( </w:t>
      </w:r>
      <w:r w:rsidRPr="00E22648">
        <w:rPr>
          <w:rFonts w:ascii="Consolas" w:hAnsi="Consolas" w:cs="Consolas"/>
          <w:b/>
          <w:bCs/>
          <w:color w:val="000080"/>
        </w:rPr>
        <w:t xml:space="preserve">int </w:t>
      </w:r>
      <w:r w:rsidRPr="00E22648">
        <w:rPr>
          <w:rFonts w:ascii="Consolas" w:hAnsi="Consolas" w:cs="Consolas"/>
          <w:color w:val="000000"/>
        </w:rPr>
        <w:t>n ) {</w:t>
      </w:r>
      <w:r w:rsidRPr="00E22648">
        <w:rPr>
          <w:rFonts w:ascii="Consolas" w:hAnsi="Consolas" w:cs="Consolas"/>
          <w:color w:val="000000"/>
        </w:rPr>
        <w:br/>
        <w:t xml:space="preserve">        </w:t>
      </w:r>
      <w:r w:rsidRPr="00E22648">
        <w:rPr>
          <w:rFonts w:ascii="Consolas" w:hAnsi="Consolas" w:cs="Consolas"/>
          <w:b/>
          <w:bCs/>
          <w:color w:val="000080"/>
        </w:rPr>
        <w:t>if</w:t>
      </w:r>
      <w:r w:rsidRPr="00E22648">
        <w:rPr>
          <w:rFonts w:ascii="Consolas" w:hAnsi="Consolas" w:cs="Consolas"/>
          <w:b/>
          <w:color w:val="000000"/>
        </w:rPr>
        <w:t xml:space="preserve">( n == </w:t>
      </w:r>
      <w:r w:rsidRPr="00E22648">
        <w:rPr>
          <w:rFonts w:ascii="Consolas" w:hAnsi="Consolas" w:cs="Consolas"/>
          <w:b/>
          <w:color w:val="0000FF"/>
        </w:rPr>
        <w:t xml:space="preserve">0 </w:t>
      </w:r>
      <w:r w:rsidRPr="00E22648">
        <w:rPr>
          <w:rFonts w:ascii="Consolas" w:hAnsi="Consolas" w:cs="Consolas"/>
          <w:b/>
          <w:color w:val="000000"/>
        </w:rPr>
        <w:t xml:space="preserve">) </w:t>
      </w:r>
      <w:r w:rsidRPr="00E22648">
        <w:rPr>
          <w:rFonts w:ascii="Consolas" w:hAnsi="Consolas" w:cs="Consolas"/>
          <w:b/>
          <w:bCs/>
          <w:color w:val="000080"/>
        </w:rPr>
        <w:t xml:space="preserve">return </w:t>
      </w:r>
      <w:r w:rsidRPr="00E22648">
        <w:rPr>
          <w:rFonts w:ascii="Consolas" w:hAnsi="Consolas" w:cs="Consolas"/>
          <w:b/>
          <w:color w:val="0000FF"/>
        </w:rPr>
        <w:t>0</w:t>
      </w:r>
      <w:r w:rsidRPr="00E22648">
        <w:rPr>
          <w:rFonts w:ascii="Consolas" w:hAnsi="Consolas" w:cs="Consolas"/>
          <w:b/>
          <w:color w:val="000000"/>
        </w:rPr>
        <w:t>;</w:t>
      </w:r>
      <w:r w:rsidRPr="00E22648">
        <w:rPr>
          <w:rFonts w:ascii="Consolas" w:hAnsi="Consolas" w:cs="Consolas"/>
          <w:b/>
          <w:color w:val="000000"/>
        </w:rPr>
        <w:br/>
        <w:t xml:space="preserve">        </w:t>
      </w:r>
      <w:r w:rsidRPr="00E22648">
        <w:rPr>
          <w:rFonts w:ascii="Consolas" w:hAnsi="Consolas" w:cs="Consolas"/>
          <w:b/>
          <w:bCs/>
          <w:color w:val="000080"/>
        </w:rPr>
        <w:t>else if</w:t>
      </w:r>
      <w:r w:rsidRPr="00E22648">
        <w:rPr>
          <w:rFonts w:ascii="Consolas" w:hAnsi="Consolas" w:cs="Consolas"/>
          <w:b/>
          <w:color w:val="000000"/>
        </w:rPr>
        <w:t xml:space="preserve">( n == </w:t>
      </w:r>
      <w:r w:rsidRPr="00E22648">
        <w:rPr>
          <w:rFonts w:ascii="Consolas" w:hAnsi="Consolas" w:cs="Consolas"/>
          <w:b/>
          <w:color w:val="0000FF"/>
        </w:rPr>
        <w:t>1</w:t>
      </w:r>
      <w:r w:rsidRPr="00E22648">
        <w:rPr>
          <w:rFonts w:ascii="Consolas" w:hAnsi="Consolas" w:cs="Consolas"/>
          <w:b/>
          <w:color w:val="000000"/>
        </w:rPr>
        <w:t xml:space="preserve">) </w:t>
      </w:r>
      <w:r w:rsidRPr="00E22648">
        <w:rPr>
          <w:rFonts w:ascii="Consolas" w:hAnsi="Consolas" w:cs="Consolas"/>
          <w:b/>
          <w:bCs/>
          <w:color w:val="000080"/>
        </w:rPr>
        <w:t xml:space="preserve">return </w:t>
      </w:r>
      <w:r w:rsidRPr="00E22648">
        <w:rPr>
          <w:rFonts w:ascii="Consolas" w:hAnsi="Consolas" w:cs="Consolas"/>
          <w:b/>
          <w:color w:val="0000FF"/>
        </w:rPr>
        <w:t>1</w:t>
      </w:r>
      <w:r w:rsidRPr="00E22648">
        <w:rPr>
          <w:rFonts w:ascii="Consolas" w:hAnsi="Consolas" w:cs="Consolas"/>
          <w:b/>
          <w:color w:val="000000"/>
        </w:rPr>
        <w:t>;</w:t>
      </w:r>
      <w:r w:rsidRPr="00E22648">
        <w:rPr>
          <w:rFonts w:ascii="Consolas" w:hAnsi="Consolas" w:cs="Consolas"/>
          <w:b/>
          <w:color w:val="000000"/>
        </w:rPr>
        <w:br/>
        <w:t xml:space="preserve">        </w:t>
      </w:r>
      <w:r w:rsidRPr="00E22648">
        <w:rPr>
          <w:rFonts w:ascii="Consolas" w:hAnsi="Consolas" w:cs="Consolas"/>
          <w:b/>
          <w:bCs/>
          <w:color w:val="000080"/>
        </w:rPr>
        <w:t>else</w:t>
      </w:r>
      <w:r w:rsidRPr="00E22648">
        <w:rPr>
          <w:rFonts w:ascii="Consolas" w:hAnsi="Consolas" w:cs="Consolas"/>
          <w:b/>
          <w:bCs/>
          <w:color w:val="000080"/>
        </w:rPr>
        <w:br/>
        <w:t xml:space="preserve">            return </w:t>
      </w:r>
      <w:r w:rsidRPr="00E22648">
        <w:rPr>
          <w:rFonts w:ascii="Consolas" w:hAnsi="Consolas" w:cs="Consolas"/>
          <w:b/>
          <w:i/>
          <w:iCs/>
          <w:color w:val="000000"/>
        </w:rPr>
        <w:t>fibbo</w:t>
      </w:r>
      <w:r w:rsidRPr="00E22648">
        <w:rPr>
          <w:rFonts w:ascii="Consolas" w:hAnsi="Consolas" w:cs="Consolas"/>
          <w:b/>
          <w:color w:val="000000"/>
        </w:rPr>
        <w:t xml:space="preserve">( n - </w:t>
      </w:r>
      <w:r w:rsidRPr="00E22648">
        <w:rPr>
          <w:rFonts w:ascii="Consolas" w:hAnsi="Consolas" w:cs="Consolas"/>
          <w:b/>
          <w:color w:val="0000FF"/>
        </w:rPr>
        <w:t>1</w:t>
      </w:r>
      <w:r w:rsidRPr="00E22648">
        <w:rPr>
          <w:rFonts w:ascii="Consolas" w:hAnsi="Consolas" w:cs="Consolas"/>
          <w:b/>
          <w:color w:val="000000"/>
        </w:rPr>
        <w:t>)+</w:t>
      </w:r>
      <w:r w:rsidRPr="00E22648">
        <w:rPr>
          <w:rFonts w:ascii="Consolas" w:hAnsi="Consolas" w:cs="Consolas"/>
          <w:b/>
          <w:i/>
          <w:iCs/>
          <w:color w:val="000000"/>
        </w:rPr>
        <w:t>fibbo</w:t>
      </w:r>
      <w:r w:rsidRPr="00E22648">
        <w:rPr>
          <w:rFonts w:ascii="Consolas" w:hAnsi="Consolas" w:cs="Consolas"/>
          <w:b/>
          <w:color w:val="000000"/>
        </w:rPr>
        <w:t xml:space="preserve">( n - </w:t>
      </w:r>
      <w:r w:rsidRPr="00E22648">
        <w:rPr>
          <w:rFonts w:ascii="Consolas" w:hAnsi="Consolas" w:cs="Consolas"/>
          <w:b/>
          <w:color w:val="0000FF"/>
        </w:rPr>
        <w:t xml:space="preserve">2 </w:t>
      </w:r>
      <w:r w:rsidRPr="00E22648">
        <w:rPr>
          <w:rFonts w:ascii="Consolas" w:hAnsi="Consolas" w:cs="Consolas"/>
          <w:b/>
          <w:color w:val="000000"/>
        </w:rPr>
        <w:t>);</w:t>
      </w:r>
      <w:r w:rsidRPr="00E22648">
        <w:rPr>
          <w:rFonts w:ascii="Consolas" w:hAnsi="Consolas" w:cs="Consolas"/>
          <w:b/>
          <w:color w:val="000000"/>
        </w:rPr>
        <w:br/>
      </w:r>
      <w:r w:rsidRPr="00E22648">
        <w:rPr>
          <w:rFonts w:ascii="Consolas" w:hAnsi="Consolas" w:cs="Consolas"/>
          <w:color w:val="000000"/>
        </w:rPr>
        <w:t xml:space="preserve">    }</w:t>
      </w:r>
      <w:r w:rsidRPr="00E22648">
        <w:rPr>
          <w:rFonts w:ascii="Consolas" w:hAnsi="Consolas" w:cs="Consolas"/>
          <w:color w:val="000000"/>
        </w:rPr>
        <w:br/>
        <w:t xml:space="preserve">    </w:t>
      </w:r>
      <w:r w:rsidRPr="00E22648">
        <w:rPr>
          <w:rFonts w:ascii="Consolas" w:hAnsi="Consolas" w:cs="Consolas"/>
          <w:b/>
          <w:bCs/>
          <w:color w:val="000080"/>
        </w:rPr>
        <w:t xml:space="preserve">public static void </w:t>
      </w:r>
      <w:r w:rsidRPr="00E22648">
        <w:rPr>
          <w:rFonts w:ascii="Consolas" w:hAnsi="Consolas" w:cs="Consolas"/>
          <w:color w:val="000000"/>
        </w:rPr>
        <w:t>main(String[] args) {</w:t>
      </w:r>
      <w:r w:rsidRPr="00E22648">
        <w:rPr>
          <w:rFonts w:ascii="Consolas" w:hAnsi="Consolas" w:cs="Consolas"/>
          <w:color w:val="000000"/>
        </w:rPr>
        <w:br/>
        <w:t xml:space="preserve">        </w:t>
      </w:r>
      <w:r w:rsidRPr="00E22648">
        <w:rPr>
          <w:rFonts w:ascii="Consolas" w:hAnsi="Consolas" w:cs="Consolas"/>
          <w:b/>
          <w:bCs/>
          <w:color w:val="000080"/>
        </w:rPr>
        <w:t xml:space="preserve">int </w:t>
      </w:r>
      <w:r w:rsidRPr="00E22648">
        <w:rPr>
          <w:rFonts w:ascii="Consolas" w:hAnsi="Consolas" w:cs="Consolas"/>
          <w:color w:val="000000"/>
        </w:rPr>
        <w:t xml:space="preserve">n = </w:t>
      </w:r>
      <w:r w:rsidRPr="00E22648">
        <w:rPr>
          <w:rFonts w:ascii="Consolas" w:hAnsi="Consolas" w:cs="Consolas"/>
          <w:color w:val="0000FF"/>
        </w:rPr>
        <w:t>7</w:t>
      </w:r>
      <w:r w:rsidRPr="00E22648">
        <w:rPr>
          <w:rFonts w:ascii="Consolas" w:hAnsi="Consolas" w:cs="Consolas"/>
          <w:color w:val="000000"/>
        </w:rPr>
        <w:t>;</w:t>
      </w:r>
      <w:r w:rsidRPr="00E22648">
        <w:rPr>
          <w:rFonts w:ascii="Consolas" w:hAnsi="Consolas" w:cs="Consolas"/>
          <w:color w:val="000000"/>
        </w:rPr>
        <w:br/>
        <w:t xml:space="preserve">        </w:t>
      </w:r>
      <w:r w:rsidRPr="00E22648">
        <w:rPr>
          <w:rFonts w:ascii="Consolas" w:hAnsi="Consolas" w:cs="Consolas"/>
          <w:b/>
          <w:bCs/>
          <w:color w:val="000080"/>
        </w:rPr>
        <w:t xml:space="preserve">for </w:t>
      </w:r>
      <w:r w:rsidRPr="00E22648">
        <w:rPr>
          <w:rFonts w:ascii="Consolas" w:hAnsi="Consolas" w:cs="Consolas"/>
          <w:color w:val="000000"/>
        </w:rPr>
        <w:t>(</w:t>
      </w:r>
      <w:r w:rsidRPr="00E22648">
        <w:rPr>
          <w:rFonts w:ascii="Consolas" w:hAnsi="Consolas" w:cs="Consolas"/>
          <w:b/>
          <w:bCs/>
          <w:color w:val="000080"/>
        </w:rPr>
        <w:t xml:space="preserve">int </w:t>
      </w:r>
      <w:r w:rsidRPr="00E22648">
        <w:rPr>
          <w:rFonts w:ascii="Consolas" w:hAnsi="Consolas" w:cs="Consolas"/>
          <w:color w:val="000000"/>
        </w:rPr>
        <w:t xml:space="preserve">i = </w:t>
      </w:r>
      <w:r w:rsidRPr="00E22648">
        <w:rPr>
          <w:rFonts w:ascii="Consolas" w:hAnsi="Consolas" w:cs="Consolas"/>
          <w:color w:val="0000FF"/>
        </w:rPr>
        <w:t>0</w:t>
      </w:r>
      <w:r w:rsidRPr="00E22648">
        <w:rPr>
          <w:rFonts w:ascii="Consolas" w:hAnsi="Consolas" w:cs="Consolas"/>
          <w:color w:val="000000"/>
        </w:rPr>
        <w:t xml:space="preserve">; i &lt; n; i++) </w:t>
      </w:r>
      <w:r w:rsidRPr="00E22648">
        <w:rPr>
          <w:rFonts w:ascii="Consolas" w:hAnsi="Consolas" w:cs="Consolas"/>
          <w:color w:val="000000"/>
        </w:rPr>
        <w:br/>
        <w:t xml:space="preserve">            System.</w:t>
      </w:r>
      <w:r w:rsidRPr="00E22648">
        <w:rPr>
          <w:rFonts w:ascii="Consolas" w:hAnsi="Consolas" w:cs="Consolas"/>
          <w:b/>
          <w:bCs/>
          <w:i/>
          <w:iCs/>
          <w:color w:val="660E7A"/>
        </w:rPr>
        <w:t>out</w:t>
      </w:r>
      <w:r w:rsidRPr="00E22648">
        <w:rPr>
          <w:rFonts w:ascii="Consolas" w:hAnsi="Consolas" w:cs="Consolas"/>
          <w:color w:val="000000"/>
        </w:rPr>
        <w:t>.println(</w:t>
      </w:r>
      <w:r w:rsidRPr="00E22648">
        <w:rPr>
          <w:rFonts w:ascii="Consolas" w:hAnsi="Consolas" w:cs="Consolas"/>
          <w:i/>
          <w:iCs/>
          <w:color w:val="000000"/>
        </w:rPr>
        <w:t>fibbo</w:t>
      </w:r>
      <w:r w:rsidRPr="00E22648">
        <w:rPr>
          <w:rFonts w:ascii="Consolas" w:hAnsi="Consolas" w:cs="Consolas"/>
          <w:color w:val="000000"/>
        </w:rPr>
        <w:t>(i));</w:t>
      </w:r>
      <w:r w:rsidRPr="00E22648">
        <w:rPr>
          <w:rFonts w:ascii="Consolas" w:hAnsi="Consolas" w:cs="Consolas"/>
          <w:color w:val="000000"/>
        </w:rPr>
        <w:br/>
        <w:t xml:space="preserve">    }</w:t>
      </w:r>
      <w:r w:rsidRPr="00E22648">
        <w:rPr>
          <w:rFonts w:ascii="Consolas" w:hAnsi="Consolas" w:cs="Consolas"/>
          <w:color w:val="000000"/>
        </w:rPr>
        <w:br/>
        <w:t>}</w:t>
      </w:r>
    </w:p>
    <w:p w14:paraId="543A2888" w14:textId="77777777" w:rsidR="00B22137" w:rsidRPr="008354F6" w:rsidRDefault="00B22137" w:rsidP="00B22137">
      <w:pPr>
        <w:pStyle w:val="Heading1"/>
        <w:rPr>
          <w:rFonts w:eastAsia="Times New Roman"/>
          <w:b/>
          <w:u w:val="single"/>
        </w:rPr>
      </w:pPr>
      <w:r w:rsidRPr="008354F6">
        <w:rPr>
          <w:rFonts w:eastAsia="Times New Roman"/>
          <w:b/>
          <w:u w:val="single"/>
        </w:rPr>
        <w:t>Reverse an Integer Array</w:t>
      </w:r>
    </w:p>
    <w:p w14:paraId="5D95115D" w14:textId="77777777" w:rsidR="003855E5" w:rsidRPr="007C60B6" w:rsidRDefault="003855E5" w:rsidP="003855E5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7C60B6">
        <w:rPr>
          <w:b/>
          <w:bCs/>
          <w:color w:val="000080"/>
          <w:sz w:val="22"/>
          <w:szCs w:val="22"/>
        </w:rPr>
        <w:t xml:space="preserve">public static void </w:t>
      </w:r>
      <w:r w:rsidRPr="007C60B6">
        <w:rPr>
          <w:b/>
          <w:bCs/>
          <w:color w:val="000000"/>
          <w:sz w:val="22"/>
          <w:szCs w:val="22"/>
        </w:rPr>
        <w:t>reverseIntArray(</w:t>
      </w:r>
      <w:r w:rsidRPr="007C60B6">
        <w:rPr>
          <w:b/>
          <w:bCs/>
          <w:color w:val="000080"/>
          <w:sz w:val="22"/>
          <w:szCs w:val="22"/>
        </w:rPr>
        <w:t>int</w:t>
      </w:r>
      <w:r w:rsidRPr="007C60B6">
        <w:rPr>
          <w:b/>
          <w:bCs/>
          <w:color w:val="000000"/>
          <w:sz w:val="22"/>
          <w:szCs w:val="22"/>
        </w:rPr>
        <w:t>[] a) {</w:t>
      </w:r>
      <w:r w:rsidRPr="007C60B6">
        <w:rPr>
          <w:b/>
          <w:bCs/>
          <w:color w:val="000000"/>
          <w:sz w:val="22"/>
          <w:szCs w:val="22"/>
        </w:rPr>
        <w:br/>
        <w:t xml:space="preserve">   </w:t>
      </w:r>
      <w:r w:rsidRPr="007C60B6">
        <w:rPr>
          <w:b/>
          <w:bCs/>
          <w:color w:val="000080"/>
          <w:sz w:val="22"/>
          <w:szCs w:val="22"/>
        </w:rPr>
        <w:t xml:space="preserve">for </w:t>
      </w:r>
      <w:r w:rsidRPr="007C60B6">
        <w:rPr>
          <w:b/>
          <w:bCs/>
          <w:color w:val="000000"/>
          <w:sz w:val="22"/>
          <w:szCs w:val="22"/>
        </w:rPr>
        <w:t>(</w:t>
      </w:r>
      <w:r w:rsidRPr="007C60B6">
        <w:rPr>
          <w:b/>
          <w:bCs/>
          <w:color w:val="000080"/>
          <w:sz w:val="22"/>
          <w:szCs w:val="22"/>
        </w:rPr>
        <w:t xml:space="preserve">int </w:t>
      </w:r>
      <w:r w:rsidRPr="007C60B6">
        <w:rPr>
          <w:b/>
          <w:bCs/>
          <w:color w:val="000000"/>
          <w:sz w:val="22"/>
          <w:szCs w:val="22"/>
        </w:rPr>
        <w:t xml:space="preserve">i = </w:t>
      </w:r>
      <w:r w:rsidRPr="007C60B6">
        <w:rPr>
          <w:b/>
          <w:bCs/>
          <w:color w:val="0000FF"/>
          <w:sz w:val="22"/>
          <w:szCs w:val="22"/>
        </w:rPr>
        <w:t>0</w:t>
      </w:r>
      <w:r w:rsidRPr="007C60B6">
        <w:rPr>
          <w:b/>
          <w:bCs/>
          <w:color w:val="000000"/>
          <w:sz w:val="22"/>
          <w:szCs w:val="22"/>
        </w:rPr>
        <w:t>, j = a.</w:t>
      </w:r>
      <w:r w:rsidRPr="007C60B6">
        <w:rPr>
          <w:b/>
          <w:bCs/>
          <w:color w:val="660E7A"/>
          <w:sz w:val="22"/>
          <w:szCs w:val="22"/>
        </w:rPr>
        <w:t xml:space="preserve">length </w:t>
      </w:r>
      <w:r w:rsidRPr="007C60B6">
        <w:rPr>
          <w:b/>
          <w:bCs/>
          <w:color w:val="000000"/>
          <w:sz w:val="22"/>
          <w:szCs w:val="22"/>
        </w:rPr>
        <w:t xml:space="preserve">- </w:t>
      </w:r>
      <w:r w:rsidRPr="007C60B6">
        <w:rPr>
          <w:b/>
          <w:bCs/>
          <w:color w:val="0000FF"/>
          <w:sz w:val="22"/>
          <w:szCs w:val="22"/>
        </w:rPr>
        <w:t>1</w:t>
      </w:r>
      <w:r w:rsidRPr="007C60B6">
        <w:rPr>
          <w:b/>
          <w:bCs/>
          <w:color w:val="000000"/>
          <w:sz w:val="22"/>
          <w:szCs w:val="22"/>
        </w:rPr>
        <w:t>; i &lt; j; i++, j--) {</w:t>
      </w:r>
      <w:r w:rsidRPr="007C60B6">
        <w:rPr>
          <w:b/>
          <w:bCs/>
          <w:color w:val="000000"/>
          <w:sz w:val="22"/>
          <w:szCs w:val="22"/>
        </w:rPr>
        <w:br/>
        <w:t xml:space="preserve">      </w:t>
      </w:r>
      <w:r w:rsidRPr="007C60B6">
        <w:rPr>
          <w:b/>
          <w:bCs/>
          <w:i/>
          <w:iCs/>
          <w:color w:val="000000"/>
          <w:sz w:val="22"/>
          <w:szCs w:val="22"/>
        </w:rPr>
        <w:t>swap</w:t>
      </w:r>
      <w:r w:rsidRPr="007C60B6">
        <w:rPr>
          <w:b/>
          <w:bCs/>
          <w:color w:val="000000"/>
          <w:sz w:val="22"/>
          <w:szCs w:val="22"/>
        </w:rPr>
        <w:t>(a, i, j);</w:t>
      </w:r>
      <w:r w:rsidRPr="007C60B6">
        <w:rPr>
          <w:b/>
          <w:bCs/>
          <w:color w:val="000000"/>
          <w:sz w:val="22"/>
          <w:szCs w:val="22"/>
        </w:rPr>
        <w:br/>
        <w:t xml:space="preserve">  </w:t>
      </w:r>
      <w:r>
        <w:rPr>
          <w:b/>
          <w:bCs/>
          <w:color w:val="000000"/>
          <w:sz w:val="22"/>
          <w:szCs w:val="22"/>
        </w:rPr>
        <w:t xml:space="preserve"> </w:t>
      </w:r>
      <w:r w:rsidRPr="007C60B6">
        <w:rPr>
          <w:b/>
          <w:bCs/>
          <w:color w:val="000000"/>
          <w:sz w:val="22"/>
          <w:szCs w:val="22"/>
        </w:rPr>
        <w:t>}</w:t>
      </w:r>
      <w:r w:rsidRPr="007C60B6">
        <w:rPr>
          <w:b/>
          <w:bCs/>
          <w:color w:val="000000"/>
          <w:sz w:val="22"/>
          <w:szCs w:val="22"/>
        </w:rPr>
        <w:br/>
        <w:t>}</w:t>
      </w:r>
      <w:r w:rsidRPr="007C60B6">
        <w:rPr>
          <w:b/>
          <w:bCs/>
          <w:color w:val="000000"/>
          <w:sz w:val="22"/>
          <w:szCs w:val="22"/>
        </w:rPr>
        <w:br/>
      </w:r>
      <w:r w:rsidRPr="007C60B6">
        <w:rPr>
          <w:b/>
          <w:bCs/>
          <w:color w:val="000000"/>
          <w:sz w:val="22"/>
          <w:szCs w:val="22"/>
        </w:rPr>
        <w:br/>
      </w:r>
      <w:r w:rsidRPr="007C60B6">
        <w:rPr>
          <w:b/>
          <w:bCs/>
          <w:color w:val="000080"/>
          <w:sz w:val="22"/>
          <w:szCs w:val="22"/>
        </w:rPr>
        <w:t xml:space="preserve">public static void </w:t>
      </w:r>
      <w:r w:rsidRPr="007C60B6">
        <w:rPr>
          <w:b/>
          <w:bCs/>
          <w:color w:val="000000"/>
          <w:sz w:val="22"/>
          <w:szCs w:val="22"/>
        </w:rPr>
        <w:t>swap(</w:t>
      </w:r>
      <w:r w:rsidRPr="007C60B6">
        <w:rPr>
          <w:b/>
          <w:bCs/>
          <w:color w:val="000080"/>
          <w:sz w:val="22"/>
          <w:szCs w:val="22"/>
        </w:rPr>
        <w:t>int</w:t>
      </w:r>
      <w:r w:rsidRPr="007C60B6">
        <w:rPr>
          <w:b/>
          <w:bCs/>
          <w:color w:val="000000"/>
          <w:sz w:val="22"/>
          <w:szCs w:val="22"/>
        </w:rPr>
        <w:t xml:space="preserve">[] a, </w:t>
      </w:r>
      <w:r w:rsidRPr="007C60B6">
        <w:rPr>
          <w:b/>
          <w:bCs/>
          <w:color w:val="000080"/>
          <w:sz w:val="22"/>
          <w:szCs w:val="22"/>
        </w:rPr>
        <w:t xml:space="preserve">int </w:t>
      </w:r>
      <w:r w:rsidRPr="007C60B6">
        <w:rPr>
          <w:b/>
          <w:bCs/>
          <w:color w:val="000000"/>
          <w:sz w:val="22"/>
          <w:szCs w:val="22"/>
        </w:rPr>
        <w:t xml:space="preserve">i, </w:t>
      </w:r>
      <w:r w:rsidRPr="007C60B6">
        <w:rPr>
          <w:b/>
          <w:bCs/>
          <w:color w:val="000080"/>
          <w:sz w:val="22"/>
          <w:szCs w:val="22"/>
        </w:rPr>
        <w:t xml:space="preserve">int </w:t>
      </w:r>
      <w:r w:rsidRPr="007C60B6">
        <w:rPr>
          <w:b/>
          <w:bCs/>
          <w:color w:val="000000"/>
          <w:sz w:val="22"/>
          <w:szCs w:val="22"/>
        </w:rPr>
        <w:t>j) {</w:t>
      </w:r>
      <w:r w:rsidRPr="007C60B6">
        <w:rPr>
          <w:b/>
          <w:bCs/>
          <w:color w:val="000000"/>
          <w:sz w:val="22"/>
          <w:szCs w:val="22"/>
        </w:rPr>
        <w:br/>
        <w:t xml:space="preserve">   </w:t>
      </w:r>
      <w:r w:rsidRPr="007C60B6">
        <w:rPr>
          <w:b/>
          <w:bCs/>
          <w:color w:val="000080"/>
          <w:sz w:val="22"/>
          <w:szCs w:val="22"/>
        </w:rPr>
        <w:t xml:space="preserve">int </w:t>
      </w:r>
      <w:r w:rsidRPr="007C60B6">
        <w:rPr>
          <w:b/>
          <w:bCs/>
          <w:color w:val="000000"/>
          <w:sz w:val="22"/>
          <w:szCs w:val="22"/>
        </w:rPr>
        <w:t>temp = a[i];</w:t>
      </w:r>
      <w:r w:rsidRPr="007C60B6">
        <w:rPr>
          <w:b/>
          <w:bCs/>
          <w:color w:val="000000"/>
          <w:sz w:val="22"/>
          <w:szCs w:val="22"/>
        </w:rPr>
        <w:br/>
        <w:t xml:space="preserve">   a[i] = a[j];</w:t>
      </w:r>
      <w:r w:rsidRPr="007C60B6">
        <w:rPr>
          <w:b/>
          <w:bCs/>
          <w:color w:val="000000"/>
          <w:sz w:val="22"/>
          <w:szCs w:val="22"/>
        </w:rPr>
        <w:br/>
        <w:t xml:space="preserve">   a[j] = temp;</w:t>
      </w:r>
      <w:r w:rsidRPr="007C60B6">
        <w:rPr>
          <w:b/>
          <w:bCs/>
          <w:color w:val="000000"/>
          <w:sz w:val="22"/>
          <w:szCs w:val="22"/>
        </w:rPr>
        <w:br/>
        <w:t>}</w:t>
      </w:r>
    </w:p>
    <w:p w14:paraId="63F8DF22" w14:textId="77777777" w:rsidR="003855E5" w:rsidRDefault="003855E5" w:rsidP="00B22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4144DB06" w14:textId="77777777" w:rsidR="00BC4604" w:rsidRPr="00D10F13" w:rsidRDefault="00BC4604" w:rsidP="00BC4604">
      <w:pPr>
        <w:rPr>
          <w:rFonts w:ascii="Consolas" w:hAnsi="Consolas" w:cs="Consolas"/>
          <w:b/>
          <w:sz w:val="24"/>
          <w:szCs w:val="24"/>
          <w:u w:val="single"/>
        </w:rPr>
      </w:pPr>
      <w:r w:rsidRPr="00D10F13">
        <w:rPr>
          <w:rFonts w:ascii="Consolas" w:hAnsi="Consolas" w:cs="Consolas"/>
          <w:b/>
          <w:sz w:val="24"/>
          <w:szCs w:val="24"/>
          <w:u w:val="single"/>
        </w:rPr>
        <w:t>Reverse a character array</w:t>
      </w:r>
      <w:r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r w:rsidRPr="00125781">
        <w:rPr>
          <w:rFonts w:ascii="Consolas" w:hAnsi="Consolas" w:cs="Consolas"/>
          <w:b/>
          <w:sz w:val="24"/>
          <w:szCs w:val="24"/>
        </w:rPr>
        <w:t>(</w:t>
      </w:r>
      <w:r w:rsidRPr="005541EE">
        <w:rPr>
          <w:rFonts w:ascii="Consolas" w:hAnsi="Consolas" w:cs="Consolas"/>
          <w:sz w:val="24"/>
          <w:szCs w:val="24"/>
        </w:rPr>
        <w:t>Best way to do it</w:t>
      </w:r>
      <w:r w:rsidRPr="00125781">
        <w:rPr>
          <w:rFonts w:ascii="Consolas" w:hAnsi="Consolas" w:cs="Consolas"/>
          <w:b/>
          <w:sz w:val="24"/>
          <w:szCs w:val="24"/>
        </w:rPr>
        <w:t>)</w:t>
      </w:r>
    </w:p>
    <w:p w14:paraId="28E57155" w14:textId="583DE653" w:rsidR="003855E5" w:rsidRDefault="003855E5" w:rsidP="003855E5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3A53E7">
        <w:rPr>
          <w:b/>
          <w:bCs/>
          <w:color w:val="000080"/>
          <w:sz w:val="22"/>
          <w:szCs w:val="22"/>
        </w:rPr>
        <w:t xml:space="preserve">public static void </w:t>
      </w:r>
      <w:r w:rsidRPr="003A53E7">
        <w:rPr>
          <w:b/>
          <w:bCs/>
          <w:color w:val="000000"/>
          <w:sz w:val="22"/>
          <w:szCs w:val="22"/>
        </w:rPr>
        <w:t>reverseCharArray(</w:t>
      </w:r>
      <w:r w:rsidRPr="003A53E7">
        <w:rPr>
          <w:b/>
          <w:bCs/>
          <w:color w:val="000080"/>
          <w:sz w:val="22"/>
          <w:szCs w:val="22"/>
        </w:rPr>
        <w:t>char</w:t>
      </w:r>
      <w:r w:rsidRPr="003A53E7">
        <w:rPr>
          <w:b/>
          <w:bCs/>
          <w:color w:val="000000"/>
          <w:sz w:val="22"/>
          <w:szCs w:val="22"/>
        </w:rPr>
        <w:t>[] a) {</w:t>
      </w:r>
      <w:r w:rsidRPr="003A53E7">
        <w:rPr>
          <w:b/>
          <w:bCs/>
          <w:color w:val="000000"/>
          <w:sz w:val="22"/>
          <w:szCs w:val="22"/>
        </w:rPr>
        <w:br/>
        <w:t xml:space="preserve">   </w:t>
      </w:r>
      <w:r w:rsidRPr="003A53E7">
        <w:rPr>
          <w:b/>
          <w:bCs/>
          <w:color w:val="000080"/>
          <w:sz w:val="22"/>
          <w:szCs w:val="22"/>
        </w:rPr>
        <w:t xml:space="preserve">for </w:t>
      </w:r>
      <w:r w:rsidRPr="003A53E7">
        <w:rPr>
          <w:b/>
          <w:bCs/>
          <w:color w:val="000000"/>
          <w:sz w:val="22"/>
          <w:szCs w:val="22"/>
        </w:rPr>
        <w:t>(</w:t>
      </w:r>
      <w:r w:rsidRPr="003A53E7">
        <w:rPr>
          <w:b/>
          <w:bCs/>
          <w:color w:val="000080"/>
          <w:sz w:val="22"/>
          <w:szCs w:val="22"/>
        </w:rPr>
        <w:t xml:space="preserve">int </w:t>
      </w:r>
      <w:r w:rsidRPr="003A53E7">
        <w:rPr>
          <w:b/>
          <w:bCs/>
          <w:color w:val="000000"/>
          <w:sz w:val="22"/>
          <w:szCs w:val="22"/>
        </w:rPr>
        <w:t xml:space="preserve">i = </w:t>
      </w:r>
      <w:r w:rsidRPr="003A53E7">
        <w:rPr>
          <w:b/>
          <w:bCs/>
          <w:color w:val="0000FF"/>
          <w:sz w:val="22"/>
          <w:szCs w:val="22"/>
        </w:rPr>
        <w:t>0</w:t>
      </w:r>
      <w:r w:rsidRPr="003A53E7">
        <w:rPr>
          <w:b/>
          <w:bCs/>
          <w:color w:val="000000"/>
          <w:sz w:val="22"/>
          <w:szCs w:val="22"/>
        </w:rPr>
        <w:t>, j = a.</w:t>
      </w:r>
      <w:r w:rsidRPr="003A53E7">
        <w:rPr>
          <w:b/>
          <w:bCs/>
          <w:color w:val="660E7A"/>
          <w:sz w:val="22"/>
          <w:szCs w:val="22"/>
        </w:rPr>
        <w:t xml:space="preserve">length </w:t>
      </w:r>
      <w:r w:rsidRPr="003A53E7">
        <w:rPr>
          <w:b/>
          <w:bCs/>
          <w:color w:val="000000"/>
          <w:sz w:val="22"/>
          <w:szCs w:val="22"/>
        </w:rPr>
        <w:t xml:space="preserve">- </w:t>
      </w:r>
      <w:r w:rsidRPr="003A53E7">
        <w:rPr>
          <w:b/>
          <w:bCs/>
          <w:color w:val="0000FF"/>
          <w:sz w:val="22"/>
          <w:szCs w:val="22"/>
        </w:rPr>
        <w:t>1</w:t>
      </w:r>
      <w:r w:rsidRPr="003A53E7">
        <w:rPr>
          <w:b/>
          <w:bCs/>
          <w:color w:val="000000"/>
          <w:sz w:val="22"/>
          <w:szCs w:val="22"/>
        </w:rPr>
        <w:t>; i &lt; j; i++, j--) {</w:t>
      </w:r>
      <w:r w:rsidRPr="003A53E7">
        <w:rPr>
          <w:b/>
          <w:bCs/>
          <w:color w:val="000000"/>
          <w:sz w:val="22"/>
          <w:szCs w:val="22"/>
        </w:rPr>
        <w:br/>
        <w:t xml:space="preserve">       </w:t>
      </w:r>
      <w:r w:rsidRPr="003A53E7">
        <w:rPr>
          <w:b/>
          <w:bCs/>
          <w:i/>
          <w:iCs/>
          <w:color w:val="000000"/>
          <w:sz w:val="22"/>
          <w:szCs w:val="22"/>
        </w:rPr>
        <w:t>swap</w:t>
      </w:r>
      <w:r w:rsidRPr="003A53E7">
        <w:rPr>
          <w:b/>
          <w:bCs/>
          <w:color w:val="000000"/>
          <w:sz w:val="22"/>
          <w:szCs w:val="22"/>
        </w:rPr>
        <w:t>(a, i, j);</w:t>
      </w:r>
      <w:r w:rsidRPr="003A53E7">
        <w:rPr>
          <w:b/>
          <w:bCs/>
          <w:color w:val="000000"/>
          <w:sz w:val="22"/>
          <w:szCs w:val="22"/>
        </w:rPr>
        <w:br/>
        <w:t xml:space="preserve">   }</w:t>
      </w:r>
      <w:r w:rsidRPr="003A53E7">
        <w:rPr>
          <w:b/>
          <w:bCs/>
          <w:color w:val="000000"/>
          <w:sz w:val="22"/>
          <w:szCs w:val="22"/>
        </w:rPr>
        <w:br/>
        <w:t>}</w:t>
      </w:r>
      <w:r w:rsidRPr="003A53E7">
        <w:rPr>
          <w:b/>
          <w:bCs/>
          <w:color w:val="000000"/>
          <w:sz w:val="22"/>
          <w:szCs w:val="22"/>
        </w:rPr>
        <w:br/>
      </w:r>
      <w:r w:rsidRPr="003A53E7">
        <w:rPr>
          <w:b/>
          <w:bCs/>
          <w:color w:val="000000"/>
          <w:sz w:val="22"/>
          <w:szCs w:val="22"/>
        </w:rPr>
        <w:br/>
      </w:r>
      <w:r w:rsidRPr="003A53E7">
        <w:rPr>
          <w:b/>
          <w:bCs/>
          <w:color w:val="000080"/>
          <w:sz w:val="22"/>
          <w:szCs w:val="22"/>
        </w:rPr>
        <w:t xml:space="preserve">public static void </w:t>
      </w:r>
      <w:r w:rsidRPr="003A53E7">
        <w:rPr>
          <w:b/>
          <w:bCs/>
          <w:color w:val="000000"/>
          <w:sz w:val="22"/>
          <w:szCs w:val="22"/>
        </w:rPr>
        <w:t>swap(</w:t>
      </w:r>
      <w:r w:rsidRPr="003A53E7">
        <w:rPr>
          <w:b/>
          <w:bCs/>
          <w:color w:val="000080"/>
          <w:sz w:val="22"/>
          <w:szCs w:val="22"/>
        </w:rPr>
        <w:t>char</w:t>
      </w:r>
      <w:r w:rsidRPr="003A53E7">
        <w:rPr>
          <w:b/>
          <w:bCs/>
          <w:color w:val="000000"/>
          <w:sz w:val="22"/>
          <w:szCs w:val="22"/>
        </w:rPr>
        <w:t xml:space="preserve">[] a, </w:t>
      </w:r>
      <w:r w:rsidRPr="003A53E7">
        <w:rPr>
          <w:b/>
          <w:bCs/>
          <w:color w:val="000080"/>
          <w:sz w:val="22"/>
          <w:szCs w:val="22"/>
        </w:rPr>
        <w:t xml:space="preserve">int </w:t>
      </w:r>
      <w:r w:rsidRPr="003A53E7">
        <w:rPr>
          <w:b/>
          <w:bCs/>
          <w:color w:val="000000"/>
          <w:sz w:val="22"/>
          <w:szCs w:val="22"/>
        </w:rPr>
        <w:t xml:space="preserve">i, </w:t>
      </w:r>
      <w:r w:rsidRPr="003A53E7">
        <w:rPr>
          <w:b/>
          <w:bCs/>
          <w:color w:val="000080"/>
          <w:sz w:val="22"/>
          <w:szCs w:val="22"/>
        </w:rPr>
        <w:t xml:space="preserve">int </w:t>
      </w:r>
      <w:r w:rsidRPr="003A53E7">
        <w:rPr>
          <w:b/>
          <w:bCs/>
          <w:color w:val="000000"/>
          <w:sz w:val="22"/>
          <w:szCs w:val="22"/>
        </w:rPr>
        <w:t>j) {</w:t>
      </w:r>
      <w:r w:rsidRPr="003A53E7">
        <w:rPr>
          <w:b/>
          <w:bCs/>
          <w:color w:val="000000"/>
          <w:sz w:val="22"/>
          <w:szCs w:val="22"/>
        </w:rPr>
        <w:br/>
        <w:t xml:space="preserve">   </w:t>
      </w:r>
      <w:r w:rsidRPr="003A53E7">
        <w:rPr>
          <w:b/>
          <w:bCs/>
          <w:color w:val="000080"/>
          <w:sz w:val="22"/>
          <w:szCs w:val="22"/>
        </w:rPr>
        <w:t xml:space="preserve">char </w:t>
      </w:r>
      <w:r w:rsidRPr="003A53E7">
        <w:rPr>
          <w:b/>
          <w:bCs/>
          <w:color w:val="000000"/>
          <w:sz w:val="22"/>
          <w:szCs w:val="22"/>
        </w:rPr>
        <w:t>temp = a[i];</w:t>
      </w:r>
      <w:r w:rsidRPr="003A53E7">
        <w:rPr>
          <w:b/>
          <w:bCs/>
          <w:color w:val="000000"/>
          <w:sz w:val="22"/>
          <w:szCs w:val="22"/>
        </w:rPr>
        <w:br/>
        <w:t xml:space="preserve">   a[i] = a[j];</w:t>
      </w:r>
      <w:r w:rsidRPr="003A53E7">
        <w:rPr>
          <w:b/>
          <w:bCs/>
          <w:color w:val="000000"/>
          <w:sz w:val="22"/>
          <w:szCs w:val="22"/>
        </w:rPr>
        <w:br/>
        <w:t xml:space="preserve">   a[j] = temp;</w:t>
      </w:r>
      <w:r w:rsidRPr="003A53E7">
        <w:rPr>
          <w:b/>
          <w:bCs/>
          <w:color w:val="000000"/>
          <w:sz w:val="22"/>
          <w:szCs w:val="22"/>
        </w:rPr>
        <w:br/>
        <w:t>}</w:t>
      </w:r>
    </w:p>
    <w:p w14:paraId="4D0973C5" w14:textId="77777777" w:rsidR="00C478BC" w:rsidRPr="008354F6" w:rsidRDefault="00C478BC" w:rsidP="00C478BC">
      <w:pPr>
        <w:pStyle w:val="Heading1"/>
        <w:rPr>
          <w:rFonts w:eastAsia="Times New Roman"/>
          <w:b/>
          <w:u w:val="single"/>
        </w:rPr>
      </w:pPr>
      <w:r w:rsidRPr="008354F6">
        <w:rPr>
          <w:rFonts w:eastAsia="Times New Roman"/>
          <w:b/>
          <w:u w:val="single"/>
        </w:rPr>
        <w:t>Reverse a String</w:t>
      </w:r>
    </w:p>
    <w:p w14:paraId="0560874E" w14:textId="68B8F03C" w:rsidR="00C478BC" w:rsidRPr="00D10F13" w:rsidRDefault="00C478BC" w:rsidP="00C478B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public static </w:t>
      </w:r>
      <w:r w:rsidRPr="00D10F13">
        <w:rPr>
          <w:rFonts w:ascii="Consolas" w:hAnsi="Consolas" w:cs="Consolas"/>
          <w:color w:val="000000"/>
          <w:sz w:val="24"/>
          <w:szCs w:val="24"/>
        </w:rPr>
        <w:t>String reverse(String s ) {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>if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( s ==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null 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|| s.length() == </w:t>
      </w:r>
      <w:r w:rsidRPr="00D10F13">
        <w:rPr>
          <w:rFonts w:ascii="Consolas" w:hAnsi="Consolas" w:cs="Consolas"/>
          <w:color w:val="0000FF"/>
          <w:sz w:val="24"/>
          <w:szCs w:val="24"/>
        </w:rPr>
        <w:t xml:space="preserve">0 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return </w:t>
      </w:r>
      <w:r w:rsidRPr="00D10F13">
        <w:rPr>
          <w:rFonts w:ascii="Consolas" w:hAnsi="Consolas" w:cs="Consolas"/>
          <w:color w:val="000000"/>
          <w:sz w:val="24"/>
          <w:szCs w:val="24"/>
        </w:rPr>
        <w:t>s;</w:t>
      </w:r>
    </w:p>
    <w:p w14:paraId="02E7ED5D" w14:textId="6333679E" w:rsidR="00CE331F" w:rsidRDefault="00C478BC" w:rsidP="00C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D10F13">
        <w:rPr>
          <w:rFonts w:ascii="Consolas" w:hAnsi="Consolas" w:cs="Consolas"/>
          <w:b/>
          <w:bCs/>
          <w:color w:val="000080"/>
          <w:sz w:val="24"/>
          <w:szCs w:val="24"/>
        </w:rPr>
        <w:t xml:space="preserve">return </w:t>
      </w:r>
      <w:r w:rsidRPr="00D10F13">
        <w:rPr>
          <w:rFonts w:ascii="Consolas" w:hAnsi="Consolas" w:cs="Consolas"/>
          <w:b/>
          <w:i/>
          <w:iCs/>
          <w:color w:val="000000"/>
          <w:sz w:val="24"/>
          <w:szCs w:val="24"/>
        </w:rPr>
        <w:t>reverse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(s.substring(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>1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))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s.charAt(</w:t>
      </w:r>
      <w:r w:rsidRPr="00D10F13">
        <w:rPr>
          <w:rFonts w:ascii="Consolas" w:hAnsi="Consolas" w:cs="Consolas"/>
          <w:b/>
          <w:color w:val="0000FF"/>
          <w:sz w:val="24"/>
          <w:szCs w:val="24"/>
        </w:rPr>
        <w:t>0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 xml:space="preserve">) 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D10F13">
        <w:rPr>
          <w:rFonts w:ascii="Consolas" w:hAnsi="Consolas" w:cs="Consolas"/>
          <w:color w:val="000000"/>
          <w:sz w:val="24"/>
          <w:szCs w:val="24"/>
        </w:rPr>
        <w:br/>
        <w:t>}</w:t>
      </w:r>
    </w:p>
    <w:p w14:paraId="06CAB6B7" w14:textId="1967EA01" w:rsidR="00C478BC" w:rsidRPr="00D10F13" w:rsidRDefault="00C478BC" w:rsidP="00C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4"/>
          <w:szCs w:val="24"/>
          <w:u w:val="single"/>
        </w:rPr>
      </w:pPr>
      <w:r w:rsidRPr="00D10F13">
        <w:rPr>
          <w:rFonts w:ascii="Consolas" w:eastAsia="Times New Roman" w:hAnsi="Consolas" w:cs="Consolas"/>
          <w:b/>
          <w:color w:val="000000"/>
          <w:sz w:val="24"/>
          <w:szCs w:val="24"/>
          <w:u w:val="single"/>
        </w:rPr>
        <w:lastRenderedPageBreak/>
        <w:t>Alternative way</w:t>
      </w:r>
      <w:r w:rsidR="00E22648">
        <w:rPr>
          <w:rFonts w:ascii="Consolas" w:eastAsia="Times New Roman" w:hAnsi="Consolas" w:cs="Consolas"/>
          <w:b/>
          <w:color w:val="000000"/>
          <w:sz w:val="24"/>
          <w:szCs w:val="24"/>
          <w:u w:val="single"/>
        </w:rPr>
        <w:t xml:space="preserve"> to reverse a String</w:t>
      </w:r>
    </w:p>
    <w:p w14:paraId="29D04035" w14:textId="479C4F53" w:rsidR="00C478BC" w:rsidRDefault="00C478BC" w:rsidP="00C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10F13">
        <w:rPr>
          <w:rFonts w:ascii="Consolas" w:eastAsia="Times New Roman" w:hAnsi="Consolas" w:cs="Consolas"/>
          <w:color w:val="000000"/>
          <w:sz w:val="24"/>
          <w:szCs w:val="24"/>
        </w:rPr>
        <w:t>Convert string to character array and reverse the character and form a new String</w:t>
      </w:r>
      <w:r w:rsidR="00FE6860">
        <w:rPr>
          <w:rFonts w:ascii="Consolas" w:eastAsia="Times New Roman" w:hAnsi="Consolas" w:cs="Consolas"/>
          <w:color w:val="000000"/>
          <w:sz w:val="24"/>
          <w:szCs w:val="24"/>
        </w:rPr>
        <w:t>.</w:t>
      </w:r>
    </w:p>
    <w:p w14:paraId="529BFECA" w14:textId="458A6AD7" w:rsidR="00FE6860" w:rsidRDefault="00FE6860" w:rsidP="00C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32230865" w14:textId="77777777" w:rsidR="00FE6860" w:rsidRPr="00365C0D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</w:rPr>
      </w:pPr>
      <w:r w:rsidRPr="00365C0D">
        <w:rPr>
          <w:rFonts w:ascii="Consolas" w:eastAsia="Times New Roman" w:hAnsi="Consolas" w:cs="Consolas"/>
          <w:b/>
          <w:bCs/>
          <w:color w:val="000000"/>
        </w:rPr>
        <w:t>public static String reverse(String s) {</w:t>
      </w:r>
    </w:p>
    <w:p w14:paraId="0505E5F5" w14:textId="77777777" w:rsidR="00FE6860" w:rsidRPr="00365C0D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</w:rPr>
      </w:pPr>
      <w:r w:rsidRPr="00365C0D">
        <w:rPr>
          <w:rFonts w:ascii="Consolas" w:eastAsia="Times New Roman" w:hAnsi="Consolas" w:cs="Consolas"/>
          <w:b/>
          <w:bCs/>
          <w:color w:val="000000"/>
        </w:rPr>
        <w:t>        char[] ch = s.toCharArray();</w:t>
      </w:r>
    </w:p>
    <w:p w14:paraId="4E53A49F" w14:textId="77777777" w:rsidR="00FE6860" w:rsidRPr="00365C0D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</w:rPr>
      </w:pPr>
      <w:r w:rsidRPr="00365C0D">
        <w:rPr>
          <w:rFonts w:ascii="Consolas" w:eastAsia="Times New Roman" w:hAnsi="Consolas" w:cs="Consolas"/>
          <w:b/>
          <w:bCs/>
          <w:color w:val="000000"/>
        </w:rPr>
        <w:t>        reverseCharArray(ch);</w:t>
      </w:r>
    </w:p>
    <w:p w14:paraId="79DF3F93" w14:textId="77777777" w:rsidR="00FE6860" w:rsidRPr="00365C0D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</w:rPr>
      </w:pPr>
      <w:r w:rsidRPr="00365C0D">
        <w:rPr>
          <w:rFonts w:ascii="Consolas" w:eastAsia="Times New Roman" w:hAnsi="Consolas" w:cs="Consolas"/>
          <w:b/>
          <w:bCs/>
          <w:color w:val="000000"/>
        </w:rPr>
        <w:t>        return new String(ch);</w:t>
      </w:r>
    </w:p>
    <w:p w14:paraId="0496E61D" w14:textId="1906EC35" w:rsidR="00FE6860" w:rsidRPr="00365C0D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</w:rPr>
      </w:pPr>
      <w:r w:rsidRPr="00365C0D">
        <w:rPr>
          <w:rFonts w:ascii="Consolas" w:eastAsia="Times New Roman" w:hAnsi="Consolas" w:cs="Consolas"/>
          <w:b/>
          <w:bCs/>
          <w:color w:val="000000"/>
        </w:rPr>
        <w:t>}</w:t>
      </w:r>
    </w:p>
    <w:p w14:paraId="2C0695D1" w14:textId="77777777" w:rsidR="00FE6860" w:rsidRPr="00365C0D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</w:rPr>
      </w:pPr>
    </w:p>
    <w:p w14:paraId="13AE3E02" w14:textId="694B68BE" w:rsidR="00FE6860" w:rsidRPr="00365C0D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</w:rPr>
      </w:pPr>
      <w:r w:rsidRPr="00365C0D">
        <w:rPr>
          <w:rFonts w:ascii="Consolas" w:eastAsia="Times New Roman" w:hAnsi="Consolas" w:cs="Consolas"/>
          <w:b/>
          <w:bCs/>
          <w:color w:val="000000"/>
        </w:rPr>
        <w:t>public static void reverseCharArray(char[] a) {</w:t>
      </w:r>
    </w:p>
    <w:p w14:paraId="1E8D865B" w14:textId="77777777" w:rsidR="00FE6860" w:rsidRPr="00365C0D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</w:rPr>
      </w:pPr>
      <w:r w:rsidRPr="00365C0D">
        <w:rPr>
          <w:rFonts w:ascii="Consolas" w:eastAsia="Times New Roman" w:hAnsi="Consolas" w:cs="Consolas"/>
          <w:b/>
          <w:bCs/>
          <w:color w:val="000000"/>
        </w:rPr>
        <w:t>        for (int i = 0, j = a.length - 1; i &lt; j; i++, j--) {</w:t>
      </w:r>
    </w:p>
    <w:p w14:paraId="36680A4E" w14:textId="77777777" w:rsidR="00FE6860" w:rsidRPr="00365C0D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</w:rPr>
      </w:pPr>
      <w:r w:rsidRPr="00365C0D">
        <w:rPr>
          <w:rFonts w:ascii="Consolas" w:eastAsia="Times New Roman" w:hAnsi="Consolas" w:cs="Consolas"/>
          <w:b/>
          <w:bCs/>
          <w:color w:val="000000"/>
        </w:rPr>
        <w:t>            swap(a, i, j);</w:t>
      </w:r>
    </w:p>
    <w:p w14:paraId="5060237C" w14:textId="77777777" w:rsidR="00FE6860" w:rsidRPr="00365C0D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</w:rPr>
      </w:pPr>
      <w:r w:rsidRPr="00365C0D">
        <w:rPr>
          <w:rFonts w:ascii="Consolas" w:eastAsia="Times New Roman" w:hAnsi="Consolas" w:cs="Consolas"/>
          <w:b/>
          <w:bCs/>
          <w:color w:val="000000"/>
        </w:rPr>
        <w:t>        }</w:t>
      </w:r>
    </w:p>
    <w:p w14:paraId="133E1B06" w14:textId="075F2A1A" w:rsidR="00FE6860" w:rsidRPr="00365C0D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</w:rPr>
      </w:pPr>
      <w:r w:rsidRPr="00365C0D">
        <w:rPr>
          <w:rFonts w:ascii="Consolas" w:eastAsia="Times New Roman" w:hAnsi="Consolas" w:cs="Consolas"/>
          <w:b/>
          <w:bCs/>
          <w:color w:val="000000"/>
        </w:rPr>
        <w:t>}</w:t>
      </w:r>
    </w:p>
    <w:p w14:paraId="509F79E3" w14:textId="77777777" w:rsidR="00FE6860" w:rsidRPr="00365C0D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</w:rPr>
      </w:pPr>
    </w:p>
    <w:p w14:paraId="1113E8F6" w14:textId="011E3A46" w:rsidR="00FE6860" w:rsidRPr="00365C0D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</w:rPr>
      </w:pPr>
      <w:r w:rsidRPr="00365C0D">
        <w:rPr>
          <w:rFonts w:ascii="Consolas" w:eastAsia="Times New Roman" w:hAnsi="Consolas" w:cs="Consolas"/>
          <w:b/>
          <w:bCs/>
          <w:color w:val="000000"/>
        </w:rPr>
        <w:t>public static void swap(char[] a, int i, int j) {</w:t>
      </w:r>
    </w:p>
    <w:p w14:paraId="43DCE3A2" w14:textId="77777777" w:rsidR="00FE6860" w:rsidRPr="00365C0D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</w:rPr>
      </w:pPr>
      <w:r w:rsidRPr="00365C0D">
        <w:rPr>
          <w:rFonts w:ascii="Consolas" w:eastAsia="Times New Roman" w:hAnsi="Consolas" w:cs="Consolas"/>
          <w:b/>
          <w:bCs/>
          <w:color w:val="000000"/>
        </w:rPr>
        <w:t>        char temp = a[i];</w:t>
      </w:r>
    </w:p>
    <w:p w14:paraId="0C159585" w14:textId="77777777" w:rsidR="00FE6860" w:rsidRPr="00365C0D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</w:rPr>
      </w:pPr>
      <w:r w:rsidRPr="00365C0D">
        <w:rPr>
          <w:rFonts w:ascii="Consolas" w:eastAsia="Times New Roman" w:hAnsi="Consolas" w:cs="Consolas"/>
          <w:b/>
          <w:bCs/>
          <w:color w:val="000000"/>
        </w:rPr>
        <w:t>        a[i] = a[j];</w:t>
      </w:r>
    </w:p>
    <w:p w14:paraId="3315D6B9" w14:textId="77777777" w:rsidR="00FE6860" w:rsidRPr="00365C0D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</w:rPr>
      </w:pPr>
      <w:r w:rsidRPr="00365C0D">
        <w:rPr>
          <w:rFonts w:ascii="Consolas" w:eastAsia="Times New Roman" w:hAnsi="Consolas" w:cs="Consolas"/>
          <w:b/>
          <w:bCs/>
          <w:color w:val="000000"/>
        </w:rPr>
        <w:t>        a[j] = temp;</w:t>
      </w:r>
    </w:p>
    <w:p w14:paraId="67DB5504" w14:textId="47C25E2E" w:rsidR="00FE6860" w:rsidRPr="00FE6860" w:rsidRDefault="00FE6860" w:rsidP="00FE6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65C0D">
        <w:rPr>
          <w:rFonts w:ascii="Consolas" w:eastAsia="Times New Roman" w:hAnsi="Consolas" w:cs="Consolas"/>
          <w:b/>
          <w:bCs/>
          <w:color w:val="000000"/>
        </w:rPr>
        <w:t>}</w:t>
      </w:r>
    </w:p>
    <w:p w14:paraId="2FDAEA8E" w14:textId="2BB4E679" w:rsidR="007726CC" w:rsidRDefault="007726CC" w:rsidP="007E40C8"/>
    <w:p w14:paraId="078528C9" w14:textId="77777777" w:rsidR="00E63309" w:rsidRPr="00D10F13" w:rsidRDefault="00E63309" w:rsidP="00E63309">
      <w:pPr>
        <w:pStyle w:val="NoSpacing"/>
        <w:rPr>
          <w:rFonts w:ascii="Consolas" w:hAnsi="Consolas" w:cs="Consolas"/>
          <w:b/>
          <w:sz w:val="24"/>
          <w:szCs w:val="24"/>
          <w:u w:val="single"/>
        </w:rPr>
      </w:pPr>
      <w:r w:rsidRPr="00D10F13">
        <w:rPr>
          <w:rFonts w:ascii="Consolas" w:hAnsi="Consolas" w:cs="Consolas"/>
          <w:b/>
          <w:sz w:val="24"/>
          <w:szCs w:val="24"/>
          <w:u w:val="single"/>
        </w:rPr>
        <w:t>Shuffle an integer array</w:t>
      </w:r>
    </w:p>
    <w:p w14:paraId="1A7A5A0C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java.util.Random;</w:t>
      </w:r>
    </w:p>
    <w:p w14:paraId="62DD4C95" w14:textId="77777777" w:rsidR="00E63309" w:rsidRPr="00D10F13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MyShuffle {</w:t>
      </w:r>
    </w:p>
    <w:p w14:paraId="00D8300A" w14:textId="2C6C1315" w:rsidR="009E29D4" w:rsidRPr="009E29D4" w:rsidRDefault="009E29D4" w:rsidP="009E29D4">
      <w:pPr>
        <w:pStyle w:val="HTMLPreformatted"/>
        <w:shd w:val="clear" w:color="auto" w:fill="FFFFFF"/>
        <w:ind w:left="720"/>
        <w:rPr>
          <w:color w:val="000000"/>
          <w:lang w:bidi="hi-IN"/>
        </w:rPr>
      </w:pPr>
      <w:r w:rsidRPr="009E29D4">
        <w:rPr>
          <w:b/>
          <w:bCs/>
          <w:color w:val="000080"/>
          <w:lang w:bidi="hi-IN"/>
        </w:rPr>
        <w:t xml:space="preserve">public static void </w:t>
      </w:r>
      <w:r w:rsidRPr="009E29D4">
        <w:rPr>
          <w:color w:val="000000"/>
          <w:lang w:bidi="hi-IN"/>
        </w:rPr>
        <w:t>shuffle(</w:t>
      </w:r>
      <w:r w:rsidRPr="009E29D4">
        <w:rPr>
          <w:b/>
          <w:bCs/>
          <w:color w:val="000080"/>
          <w:lang w:bidi="hi-IN"/>
        </w:rPr>
        <w:t>int</w:t>
      </w:r>
      <w:r w:rsidRPr="009E29D4">
        <w:rPr>
          <w:color w:val="000000"/>
          <w:lang w:bidi="hi-IN"/>
        </w:rPr>
        <w:t>[] a) {</w:t>
      </w:r>
      <w:r w:rsidRPr="009E29D4">
        <w:rPr>
          <w:color w:val="000000"/>
          <w:lang w:bidi="hi-IN"/>
        </w:rPr>
        <w:br/>
        <w:t xml:space="preserve">   Random random = </w:t>
      </w:r>
      <w:r w:rsidRPr="009E29D4">
        <w:rPr>
          <w:b/>
          <w:bCs/>
          <w:color w:val="000080"/>
          <w:lang w:bidi="hi-IN"/>
        </w:rPr>
        <w:t xml:space="preserve">new </w:t>
      </w:r>
      <w:r w:rsidRPr="009E29D4">
        <w:rPr>
          <w:color w:val="000000"/>
          <w:lang w:bidi="hi-IN"/>
        </w:rPr>
        <w:t>Random();</w:t>
      </w:r>
      <w:r w:rsidRPr="009E29D4">
        <w:rPr>
          <w:color w:val="000000"/>
          <w:lang w:bidi="hi-IN"/>
        </w:rPr>
        <w:br/>
        <w:t xml:space="preserve">   </w:t>
      </w:r>
      <w:r w:rsidRPr="009E29D4">
        <w:rPr>
          <w:b/>
          <w:bCs/>
          <w:color w:val="000080"/>
          <w:lang w:bidi="hi-IN"/>
        </w:rPr>
        <w:t>for</w:t>
      </w:r>
      <w:r w:rsidRPr="009E29D4">
        <w:rPr>
          <w:color w:val="000000"/>
          <w:lang w:bidi="hi-IN"/>
        </w:rPr>
        <w:t>(</w:t>
      </w:r>
      <w:r w:rsidRPr="009E29D4">
        <w:rPr>
          <w:b/>
          <w:bCs/>
          <w:color w:val="000080"/>
          <w:lang w:bidi="hi-IN"/>
        </w:rPr>
        <w:t xml:space="preserve">int </w:t>
      </w:r>
      <w:r w:rsidRPr="009E29D4">
        <w:rPr>
          <w:color w:val="000000"/>
          <w:lang w:bidi="hi-IN"/>
        </w:rPr>
        <w:t xml:space="preserve">i = </w:t>
      </w:r>
      <w:r w:rsidRPr="009E29D4">
        <w:rPr>
          <w:color w:val="0000FF"/>
          <w:lang w:bidi="hi-IN"/>
        </w:rPr>
        <w:t>0</w:t>
      </w:r>
      <w:r w:rsidRPr="009E29D4">
        <w:rPr>
          <w:color w:val="000000"/>
          <w:lang w:bidi="hi-IN"/>
        </w:rPr>
        <w:t>; i &lt; a.</w:t>
      </w:r>
      <w:r w:rsidRPr="009E29D4">
        <w:rPr>
          <w:b/>
          <w:bCs/>
          <w:color w:val="660E7A"/>
          <w:lang w:bidi="hi-IN"/>
        </w:rPr>
        <w:t>length</w:t>
      </w:r>
      <w:r w:rsidRPr="009E29D4">
        <w:rPr>
          <w:color w:val="000000"/>
          <w:lang w:bidi="hi-IN"/>
        </w:rPr>
        <w:t>; i++) {</w:t>
      </w:r>
      <w:r w:rsidRPr="009E29D4">
        <w:rPr>
          <w:color w:val="000000"/>
          <w:lang w:bidi="hi-IN"/>
        </w:rPr>
        <w:br/>
        <w:t xml:space="preserve">      </w:t>
      </w:r>
      <w:r w:rsidRPr="009E29D4">
        <w:rPr>
          <w:b/>
          <w:bCs/>
          <w:color w:val="000080"/>
          <w:lang w:bidi="hi-IN"/>
        </w:rPr>
        <w:t xml:space="preserve">int </w:t>
      </w:r>
      <w:r w:rsidRPr="009E29D4">
        <w:rPr>
          <w:color w:val="000000"/>
          <w:lang w:bidi="hi-IN"/>
        </w:rPr>
        <w:t>randPos = random.nextInt(a.</w:t>
      </w:r>
      <w:r w:rsidRPr="009E29D4">
        <w:rPr>
          <w:b/>
          <w:bCs/>
          <w:color w:val="660E7A"/>
          <w:lang w:bidi="hi-IN"/>
        </w:rPr>
        <w:t>length</w:t>
      </w:r>
      <w:r w:rsidRPr="009E29D4">
        <w:rPr>
          <w:color w:val="000000"/>
          <w:lang w:bidi="hi-IN"/>
        </w:rPr>
        <w:t>);</w:t>
      </w:r>
      <w:r w:rsidRPr="009E29D4">
        <w:rPr>
          <w:color w:val="000000"/>
          <w:lang w:bidi="hi-IN"/>
        </w:rPr>
        <w:br/>
        <w:t xml:space="preserve">      </w:t>
      </w:r>
      <w:r w:rsidRPr="009E29D4">
        <w:rPr>
          <w:i/>
          <w:iCs/>
          <w:color w:val="000000"/>
          <w:lang w:bidi="hi-IN"/>
        </w:rPr>
        <w:t>swap</w:t>
      </w:r>
      <w:r w:rsidRPr="009E29D4">
        <w:rPr>
          <w:color w:val="000000"/>
          <w:lang w:bidi="hi-IN"/>
        </w:rPr>
        <w:t>(a,i,randPos);</w:t>
      </w:r>
      <w:r w:rsidRPr="009E29D4">
        <w:rPr>
          <w:color w:val="000000"/>
          <w:lang w:bidi="hi-IN"/>
        </w:rPr>
        <w:br/>
        <w:t xml:space="preserve">   }</w:t>
      </w:r>
      <w:r w:rsidRPr="009E29D4">
        <w:rPr>
          <w:color w:val="000000"/>
          <w:lang w:bidi="hi-IN"/>
        </w:rPr>
        <w:br/>
        <w:t>}</w:t>
      </w:r>
      <w:r w:rsidRPr="009E29D4">
        <w:rPr>
          <w:color w:val="000000"/>
          <w:lang w:bidi="hi-IN"/>
        </w:rPr>
        <w:br/>
      </w:r>
      <w:r w:rsidRPr="009E29D4">
        <w:rPr>
          <w:b/>
          <w:bCs/>
          <w:color w:val="000080"/>
          <w:lang w:bidi="hi-IN"/>
        </w:rPr>
        <w:t xml:space="preserve">public static void </w:t>
      </w:r>
      <w:r w:rsidRPr="009E29D4">
        <w:rPr>
          <w:color w:val="000000"/>
          <w:lang w:bidi="hi-IN"/>
        </w:rPr>
        <w:t>swap(</w:t>
      </w:r>
      <w:r w:rsidRPr="009E29D4">
        <w:rPr>
          <w:b/>
          <w:bCs/>
          <w:color w:val="000080"/>
          <w:lang w:bidi="hi-IN"/>
        </w:rPr>
        <w:t>int</w:t>
      </w:r>
      <w:r w:rsidRPr="009E29D4">
        <w:rPr>
          <w:color w:val="000000"/>
          <w:lang w:bidi="hi-IN"/>
        </w:rPr>
        <w:t xml:space="preserve">[] a, </w:t>
      </w:r>
      <w:r w:rsidRPr="009E29D4">
        <w:rPr>
          <w:b/>
          <w:bCs/>
          <w:color w:val="000080"/>
          <w:lang w:bidi="hi-IN"/>
        </w:rPr>
        <w:t xml:space="preserve">int </w:t>
      </w:r>
      <w:r w:rsidRPr="009E29D4">
        <w:rPr>
          <w:color w:val="000000"/>
          <w:lang w:bidi="hi-IN"/>
        </w:rPr>
        <w:t xml:space="preserve">i, </w:t>
      </w:r>
      <w:r w:rsidRPr="009E29D4">
        <w:rPr>
          <w:b/>
          <w:bCs/>
          <w:color w:val="000080"/>
          <w:lang w:bidi="hi-IN"/>
        </w:rPr>
        <w:t xml:space="preserve">int </w:t>
      </w:r>
      <w:r w:rsidRPr="009E29D4">
        <w:rPr>
          <w:color w:val="000000"/>
          <w:lang w:bidi="hi-IN"/>
        </w:rPr>
        <w:t>j) {</w:t>
      </w:r>
      <w:r w:rsidRPr="009E29D4">
        <w:rPr>
          <w:color w:val="000000"/>
          <w:lang w:bidi="hi-IN"/>
        </w:rPr>
        <w:br/>
        <w:t xml:space="preserve">   </w:t>
      </w:r>
      <w:r w:rsidRPr="009E29D4">
        <w:rPr>
          <w:b/>
          <w:bCs/>
          <w:color w:val="000080"/>
          <w:lang w:bidi="hi-IN"/>
        </w:rPr>
        <w:t xml:space="preserve">int </w:t>
      </w:r>
      <w:r w:rsidRPr="009E29D4">
        <w:rPr>
          <w:color w:val="000000"/>
          <w:lang w:bidi="hi-IN"/>
        </w:rPr>
        <w:t>temp = a[i];</w:t>
      </w:r>
      <w:r w:rsidRPr="009E29D4">
        <w:rPr>
          <w:color w:val="000000"/>
          <w:lang w:bidi="hi-IN"/>
        </w:rPr>
        <w:br/>
        <w:t xml:space="preserve">   a[i] = a[j];</w:t>
      </w:r>
      <w:r w:rsidRPr="009E29D4">
        <w:rPr>
          <w:color w:val="000000"/>
          <w:lang w:bidi="hi-IN"/>
        </w:rPr>
        <w:br/>
        <w:t xml:space="preserve">   a[j] = temp;</w:t>
      </w:r>
      <w:r w:rsidRPr="009E29D4">
        <w:rPr>
          <w:color w:val="000000"/>
          <w:lang w:bidi="hi-IN"/>
        </w:rPr>
        <w:br/>
        <w:t>}</w:t>
      </w:r>
      <w:r w:rsidRPr="009E29D4">
        <w:rPr>
          <w:color w:val="000000"/>
          <w:lang w:bidi="hi-IN"/>
        </w:rPr>
        <w:br/>
      </w:r>
      <w:r w:rsidRPr="009E29D4">
        <w:rPr>
          <w:b/>
          <w:bCs/>
          <w:color w:val="000080"/>
          <w:lang w:bidi="hi-IN"/>
        </w:rPr>
        <w:t xml:space="preserve">public static void </w:t>
      </w:r>
      <w:r w:rsidRPr="009E29D4">
        <w:rPr>
          <w:color w:val="000000"/>
          <w:lang w:bidi="hi-IN"/>
        </w:rPr>
        <w:t>main(String[] args) {</w:t>
      </w:r>
      <w:r w:rsidRPr="009E29D4">
        <w:rPr>
          <w:color w:val="000000"/>
          <w:lang w:bidi="hi-IN"/>
        </w:rPr>
        <w:br/>
        <w:t xml:space="preserve">   </w:t>
      </w:r>
      <w:r w:rsidRPr="009E29D4">
        <w:rPr>
          <w:b/>
          <w:bCs/>
          <w:color w:val="000080"/>
          <w:lang w:bidi="hi-IN"/>
        </w:rPr>
        <w:t xml:space="preserve">int </w:t>
      </w:r>
      <w:r w:rsidRPr="009E29D4">
        <w:rPr>
          <w:color w:val="000000"/>
          <w:lang w:bidi="hi-IN"/>
        </w:rPr>
        <w:t>a[]={</w:t>
      </w:r>
      <w:r w:rsidRPr="009E29D4">
        <w:rPr>
          <w:color w:val="0000FF"/>
          <w:lang w:bidi="hi-IN"/>
        </w:rPr>
        <w:t>1</w:t>
      </w:r>
      <w:r w:rsidRPr="009E29D4">
        <w:rPr>
          <w:color w:val="000000"/>
          <w:lang w:bidi="hi-IN"/>
        </w:rPr>
        <w:t>,</w:t>
      </w:r>
      <w:r w:rsidRPr="009E29D4">
        <w:rPr>
          <w:color w:val="0000FF"/>
          <w:lang w:bidi="hi-IN"/>
        </w:rPr>
        <w:t>2</w:t>
      </w:r>
      <w:r w:rsidRPr="009E29D4">
        <w:rPr>
          <w:color w:val="000000"/>
          <w:lang w:bidi="hi-IN"/>
        </w:rPr>
        <w:t>,</w:t>
      </w:r>
      <w:r w:rsidRPr="009E29D4">
        <w:rPr>
          <w:color w:val="0000FF"/>
          <w:lang w:bidi="hi-IN"/>
        </w:rPr>
        <w:t>3</w:t>
      </w:r>
      <w:r w:rsidRPr="009E29D4">
        <w:rPr>
          <w:color w:val="000000"/>
          <w:lang w:bidi="hi-IN"/>
        </w:rPr>
        <w:t>,</w:t>
      </w:r>
      <w:r w:rsidRPr="009E29D4">
        <w:rPr>
          <w:color w:val="0000FF"/>
          <w:lang w:bidi="hi-IN"/>
        </w:rPr>
        <w:t>4</w:t>
      </w:r>
      <w:r w:rsidRPr="009E29D4">
        <w:rPr>
          <w:color w:val="000000"/>
          <w:lang w:bidi="hi-IN"/>
        </w:rPr>
        <w:t>,</w:t>
      </w:r>
      <w:r w:rsidRPr="009E29D4">
        <w:rPr>
          <w:color w:val="0000FF"/>
          <w:lang w:bidi="hi-IN"/>
        </w:rPr>
        <w:t>5</w:t>
      </w:r>
      <w:r w:rsidRPr="009E29D4">
        <w:rPr>
          <w:color w:val="000000"/>
          <w:lang w:bidi="hi-IN"/>
        </w:rPr>
        <w:t>,</w:t>
      </w:r>
      <w:r w:rsidRPr="009E29D4">
        <w:rPr>
          <w:color w:val="0000FF"/>
          <w:lang w:bidi="hi-IN"/>
        </w:rPr>
        <w:t>6</w:t>
      </w:r>
      <w:r w:rsidRPr="009E29D4">
        <w:rPr>
          <w:color w:val="000000"/>
          <w:lang w:bidi="hi-IN"/>
        </w:rPr>
        <w:t>,</w:t>
      </w:r>
      <w:r w:rsidRPr="009E29D4">
        <w:rPr>
          <w:color w:val="0000FF"/>
          <w:lang w:bidi="hi-IN"/>
        </w:rPr>
        <w:t>7</w:t>
      </w:r>
      <w:r w:rsidRPr="009E29D4">
        <w:rPr>
          <w:color w:val="000000"/>
          <w:lang w:bidi="hi-IN"/>
        </w:rPr>
        <w:t>};</w:t>
      </w:r>
      <w:r w:rsidRPr="009E29D4">
        <w:rPr>
          <w:color w:val="000000"/>
          <w:lang w:bidi="hi-IN"/>
        </w:rPr>
        <w:br/>
        <w:t xml:space="preserve">   </w:t>
      </w:r>
      <w:r w:rsidRPr="009E29D4">
        <w:rPr>
          <w:i/>
          <w:iCs/>
          <w:color w:val="000000"/>
          <w:lang w:bidi="hi-IN"/>
        </w:rPr>
        <w:t>shuffle</w:t>
      </w:r>
      <w:r w:rsidRPr="009E29D4">
        <w:rPr>
          <w:color w:val="000000"/>
          <w:lang w:bidi="hi-IN"/>
        </w:rPr>
        <w:t>(a);</w:t>
      </w:r>
      <w:r w:rsidRPr="009E29D4">
        <w:rPr>
          <w:color w:val="000000"/>
          <w:lang w:bidi="hi-IN"/>
        </w:rPr>
        <w:br/>
        <w:t xml:space="preserve">   System.</w:t>
      </w:r>
      <w:r w:rsidRPr="009E29D4">
        <w:rPr>
          <w:b/>
          <w:bCs/>
          <w:i/>
          <w:iCs/>
          <w:color w:val="660E7A"/>
          <w:lang w:bidi="hi-IN"/>
        </w:rPr>
        <w:t>out</w:t>
      </w:r>
      <w:r w:rsidRPr="009E29D4">
        <w:rPr>
          <w:color w:val="000000"/>
          <w:lang w:bidi="hi-IN"/>
        </w:rPr>
        <w:t>.println(Arrays.</w:t>
      </w:r>
      <w:r w:rsidRPr="009E29D4">
        <w:rPr>
          <w:i/>
          <w:iCs/>
          <w:color w:val="000000"/>
          <w:lang w:bidi="hi-IN"/>
        </w:rPr>
        <w:t>toString</w:t>
      </w:r>
      <w:r w:rsidRPr="009E29D4">
        <w:rPr>
          <w:color w:val="000000"/>
          <w:lang w:bidi="hi-IN"/>
        </w:rPr>
        <w:t>(a));</w:t>
      </w:r>
      <w:r w:rsidRPr="009E29D4">
        <w:rPr>
          <w:color w:val="000000"/>
          <w:lang w:bidi="hi-IN"/>
        </w:rPr>
        <w:br/>
        <w:t>}</w:t>
      </w:r>
    </w:p>
    <w:p w14:paraId="291A8CE0" w14:textId="00B78ECF" w:rsidR="00E63309" w:rsidRPr="00D10F13" w:rsidRDefault="00E63309" w:rsidP="009E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>}</w:t>
      </w:r>
    </w:p>
    <w:p w14:paraId="55FA89CC" w14:textId="45A0B362" w:rsidR="00E63309" w:rsidRDefault="00E63309" w:rsidP="007E40C8"/>
    <w:p w14:paraId="3B3A0CD9" w14:textId="1E3E549A" w:rsidR="00E63309" w:rsidRPr="00820A98" w:rsidRDefault="00E63309" w:rsidP="00820A98">
      <w:pPr>
        <w:pStyle w:val="NoSpacing"/>
        <w:rPr>
          <w:b/>
          <w:sz w:val="24"/>
          <w:u w:val="single"/>
        </w:rPr>
      </w:pPr>
      <w:r w:rsidRPr="00097004">
        <w:rPr>
          <w:b/>
          <w:sz w:val="26"/>
          <w:szCs w:val="24"/>
          <w:u w:val="single"/>
        </w:rPr>
        <w:t>Second Largest in an Array</w:t>
      </w:r>
    </w:p>
    <w:p w14:paraId="3D0BC16A" w14:textId="77777777" w:rsidR="00E63309" w:rsidRPr="00022E12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  <w:t>public static void secondLargeNumber(int[] arr) {</w:t>
      </w:r>
    </w:p>
    <w:p w14:paraId="0707DE85" w14:textId="77777777" w:rsidR="00E63309" w:rsidRPr="00365C0D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white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>int largest = arr[0];</w:t>
      </w:r>
    </w:p>
    <w:p w14:paraId="53F05414" w14:textId="77777777" w:rsidR="00E63309" w:rsidRPr="00365C0D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white"/>
        </w:rPr>
      </w:pP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  <w:t>int secondLargest = arr[0];</w:t>
      </w:r>
    </w:p>
    <w:p w14:paraId="45D67335" w14:textId="77777777" w:rsidR="00E63309" w:rsidRPr="00365C0D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white"/>
        </w:rPr>
      </w:pP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  <w:t>for (int i = 0; i &lt; arr.length; i++) {</w:t>
      </w:r>
    </w:p>
    <w:p w14:paraId="4F0EA054" w14:textId="77777777" w:rsidR="00E63309" w:rsidRPr="00365C0D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white"/>
        </w:rPr>
      </w:pP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  <w:t>if (arr[i] &gt; largest) {</w:t>
      </w:r>
    </w:p>
    <w:p w14:paraId="7F299BD1" w14:textId="77777777" w:rsidR="00E63309" w:rsidRPr="00365C0D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white"/>
        </w:rPr>
      </w:pP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  <w:t>secondLargest = largest;</w:t>
      </w:r>
    </w:p>
    <w:p w14:paraId="40045CAB" w14:textId="59518B0B" w:rsidR="00E63309" w:rsidRPr="00365C0D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white"/>
        </w:rPr>
      </w:pP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  <w:t>largest = arr[i];</w:t>
      </w:r>
    </w:p>
    <w:p w14:paraId="0263F45A" w14:textId="77777777" w:rsidR="00E63309" w:rsidRPr="00365C0D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white"/>
        </w:rPr>
      </w:pP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  <w:t>} else if (arr[i] &gt; secondLargest) {</w:t>
      </w:r>
    </w:p>
    <w:p w14:paraId="4FA1C735" w14:textId="77777777" w:rsidR="00E63309" w:rsidRPr="00365C0D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white"/>
        </w:rPr>
      </w:pP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  <w:t>secondLargest = arr[i];</w:t>
      </w:r>
    </w:p>
    <w:p w14:paraId="0C642409" w14:textId="77777777" w:rsidR="00E63309" w:rsidRPr="00365C0D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white"/>
        </w:rPr>
      </w:pP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  <w:t>}</w:t>
      </w:r>
    </w:p>
    <w:p w14:paraId="78C72756" w14:textId="77777777" w:rsidR="00E63309" w:rsidRPr="00365C0D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white"/>
        </w:rPr>
      </w:pPr>
      <w:r w:rsidRPr="00365C0D">
        <w:rPr>
          <w:rFonts w:ascii="Consolas" w:hAnsi="Consolas" w:cs="Consolas"/>
          <w:b/>
          <w:color w:val="000000"/>
          <w:highlight w:val="white"/>
        </w:rPr>
        <w:tab/>
      </w:r>
      <w:r w:rsidRPr="00365C0D">
        <w:rPr>
          <w:rFonts w:ascii="Consolas" w:hAnsi="Consolas" w:cs="Consolas"/>
          <w:b/>
          <w:color w:val="000000"/>
          <w:highlight w:val="white"/>
        </w:rPr>
        <w:tab/>
        <w:t>}</w:t>
      </w:r>
    </w:p>
    <w:p w14:paraId="0B3D05AE" w14:textId="77777777" w:rsidR="00E63309" w:rsidRPr="00022E12" w:rsidRDefault="00E63309" w:rsidP="00E6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  <w:t>System.out.println("second largest in array is:" + secondLargest);</w:t>
      </w:r>
    </w:p>
    <w:p w14:paraId="40670310" w14:textId="3A152C4E" w:rsidR="00E63309" w:rsidRPr="00022E12" w:rsidRDefault="00E63309" w:rsidP="0082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4AED5D9F" w14:textId="77777777" w:rsidR="00E63309" w:rsidRDefault="00E63309" w:rsidP="00E63309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022E12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410E814E" w14:textId="2850159D" w:rsidR="00E63309" w:rsidRPr="00820A98" w:rsidRDefault="00E63309" w:rsidP="0082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4"/>
          <w:highlight w:val="white"/>
        </w:rPr>
      </w:pPr>
      <w:r w:rsidRPr="00B63693">
        <w:rPr>
          <w:rFonts w:ascii="Consolas" w:hAnsi="Consolas" w:cs="Consolas"/>
          <w:b/>
          <w:color w:val="000000"/>
          <w:sz w:val="26"/>
          <w:szCs w:val="24"/>
          <w:highlight w:val="white"/>
        </w:rPr>
        <w:t>** In case Nth largest or smalles</w:t>
      </w:r>
      <w:r>
        <w:rPr>
          <w:rFonts w:ascii="Consolas" w:hAnsi="Consolas" w:cs="Consolas"/>
          <w:b/>
          <w:color w:val="000000"/>
          <w:sz w:val="26"/>
          <w:szCs w:val="24"/>
          <w:highlight w:val="white"/>
        </w:rPr>
        <w:t>t</w:t>
      </w:r>
      <w:r w:rsidRPr="00B63693">
        <w:rPr>
          <w:rFonts w:ascii="Consolas" w:hAnsi="Consolas" w:cs="Consolas"/>
          <w:b/>
          <w:color w:val="000000"/>
          <w:sz w:val="26"/>
          <w:szCs w:val="24"/>
          <w:highlight w:val="white"/>
        </w:rPr>
        <w:t>, sort the array using Quick sort and find the nth position.</w:t>
      </w:r>
    </w:p>
    <w:p w14:paraId="445B3EB0" w14:textId="6AC8D80E" w:rsidR="00ED2C16" w:rsidRPr="007C5AC4" w:rsidRDefault="003856C0" w:rsidP="00ED2C16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8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C7040" wp14:editId="30A077C2">
                <wp:simplePos x="0" y="0"/>
                <wp:positionH relativeFrom="column">
                  <wp:posOffset>3397250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EB8DF" w14:textId="77777777" w:rsidR="003856C0" w:rsidRPr="001800A0" w:rsidRDefault="003856C0" w:rsidP="00ED2C1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800A0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Rotate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Left</w:t>
                            </w:r>
                          </w:p>
                          <w:p w14:paraId="277745FD" w14:textId="77777777" w:rsidR="003856C0" w:rsidRPr="00DF1B4C" w:rsidRDefault="003856C0" w:rsidP="00ED2C1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Before : 1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4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</w:t>
                            </w:r>
                          </w:p>
                          <w:p w14:paraId="25C4C1DF" w14:textId="77777777" w:rsidR="003856C0" w:rsidRPr="001E6B0E" w:rsidRDefault="003856C0" w:rsidP="001E6B0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After :  </w:t>
                            </w:r>
                            <w:r w:rsidRPr="00AA2B9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AA2B9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Pr="00AA2B9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4</w:t>
                            </w:r>
                            <w:r w:rsidRPr="00AA2B9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</w:t>
                            </w:r>
                            <w:r w:rsidRPr="00AA2B9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C7040" id="_x0000_s1028" type="#_x0000_t202" style="position:absolute;margin-left:267.5pt;margin-top:14.6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bd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y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" filled="f" strokeweight=".5pt">
                <v:textbox style="mso-fit-shape-to-text:t">
                  <w:txbxContent>
                    <w:p w14:paraId="7C2EB8DF" w14:textId="77777777" w:rsidR="003856C0" w:rsidRPr="001800A0" w:rsidRDefault="003856C0" w:rsidP="00ED2C1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1800A0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  <w:t xml:space="preserve">Rotate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  <w:t>Left</w:t>
                      </w:r>
                    </w:p>
                    <w:p w14:paraId="277745FD" w14:textId="77777777" w:rsidR="003856C0" w:rsidRPr="00DF1B4C" w:rsidRDefault="003856C0" w:rsidP="00ED2C1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Before :</w:t>
                      </w:r>
                      <w:proofErr w:type="gramEnd"/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1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3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4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5</w:t>
                      </w:r>
                    </w:p>
                    <w:p w14:paraId="25C4C1DF" w14:textId="77777777" w:rsidR="003856C0" w:rsidRPr="001E6B0E" w:rsidRDefault="003856C0" w:rsidP="001E6B0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After :</w:t>
                      </w:r>
                      <w:proofErr w:type="gramEnd"/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AA2B9A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AA2B9A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3</w:t>
                      </w:r>
                      <w:r w:rsidRPr="00AA2B9A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4</w:t>
                      </w:r>
                      <w:r w:rsidRPr="00AA2B9A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5</w:t>
                      </w:r>
                      <w:r w:rsidRPr="00AA2B9A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C16" w:rsidRPr="007C5AC4">
        <w:rPr>
          <w:rFonts w:ascii="Consolas" w:hAnsi="Consolas" w:cs="Consolas"/>
          <w:b/>
          <w:color w:val="000000"/>
          <w:sz w:val="28"/>
          <w:szCs w:val="24"/>
          <w:u w:val="single"/>
        </w:rPr>
        <w:t>Array Rotation</w:t>
      </w:r>
    </w:p>
    <w:p w14:paraId="35FD5108" w14:textId="68E05469" w:rsidR="00ED2C16" w:rsidRDefault="0094289E" w:rsidP="00ED2C1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DED71" wp14:editId="1F7AC8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E8443" w14:textId="77777777" w:rsidR="0094289E" w:rsidRPr="001800A0" w:rsidRDefault="0094289E" w:rsidP="00ED2C1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800A0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Rotate Right</w:t>
                            </w:r>
                          </w:p>
                          <w:p w14:paraId="6534E165" w14:textId="77777777" w:rsidR="0094289E" w:rsidRPr="00DF1B4C" w:rsidRDefault="0094289E" w:rsidP="00ED2C1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Before : 1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4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</w:t>
                            </w:r>
                          </w:p>
                          <w:p w14:paraId="38B7BE7A" w14:textId="77777777" w:rsidR="0094289E" w:rsidRPr="00A41951" w:rsidRDefault="0094289E" w:rsidP="00A419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After :  5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Pr="00DF1B4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DED71" id="Text Box 1" o:spid="_x0000_s1029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BTJ8UErAgAAWg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3E4E8443" w14:textId="77777777" w:rsidR="0094289E" w:rsidRPr="001800A0" w:rsidRDefault="0094289E" w:rsidP="00ED2C1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1800A0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  <w:t>Rotate Right</w:t>
                      </w:r>
                    </w:p>
                    <w:p w14:paraId="6534E165" w14:textId="77777777" w:rsidR="0094289E" w:rsidRPr="00DF1B4C" w:rsidRDefault="0094289E" w:rsidP="00ED2C1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Before :</w:t>
                      </w:r>
                      <w:proofErr w:type="gramEnd"/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1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3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4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5</w:t>
                      </w:r>
                    </w:p>
                    <w:p w14:paraId="38B7BE7A" w14:textId="77777777" w:rsidR="0094289E" w:rsidRPr="00A41951" w:rsidRDefault="0094289E" w:rsidP="00A419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After :</w:t>
                      </w:r>
                      <w:proofErr w:type="gramEnd"/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5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3</w:t>
                      </w:r>
                      <w:r w:rsidRPr="00DF1B4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C16" w:rsidRPr="00DF1B4C">
        <w:rPr>
          <w:rFonts w:ascii="Consolas" w:hAnsi="Consolas" w:cs="Consolas"/>
          <w:color w:val="000000"/>
          <w:sz w:val="24"/>
          <w:szCs w:val="24"/>
        </w:rPr>
        <w:tab/>
      </w:r>
    </w:p>
    <w:p w14:paraId="521A62E4" w14:textId="46A77B68" w:rsidR="00ED2C16" w:rsidRDefault="00ED2C16" w:rsidP="00ED2C1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14:paraId="06C641A1" w14:textId="77777777" w:rsidR="0094289E" w:rsidRDefault="0094289E" w:rsidP="00ED2C16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14:paraId="00F66C12" w14:textId="70B94090" w:rsidR="003856C0" w:rsidRDefault="003856C0" w:rsidP="00ED2C1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14:paraId="02E38AF9" w14:textId="77777777" w:rsidR="00DB3A1E" w:rsidRPr="00D23046" w:rsidRDefault="00DB3A1E" w:rsidP="00DB3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rotateRightBy1(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int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[] a) { </w:t>
      </w:r>
      <w:r w:rsidRPr="00D23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// correct</w:t>
      </w:r>
      <w:r w:rsidRPr="00D23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   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last = a[a.</w:t>
      </w:r>
      <w:r w:rsidRPr="00D2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 xml:space="preserve">length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- 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1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];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for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 = a.</w:t>
      </w:r>
      <w:r w:rsidRPr="00D2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 xml:space="preserve">length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- 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1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; i &gt; 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 i--)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a[i] = a[i - 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1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];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a[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] = last;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rotateRightByN(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int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[] a,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n) { </w:t>
      </w:r>
      <w:r w:rsidRPr="00D23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// correct</w:t>
      </w:r>
      <w:r w:rsidRPr="00D23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   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for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 = 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 i &lt; n; i++)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D2304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rotateRightBy1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(a);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rotateLeftBy1(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int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[] a) { </w:t>
      </w:r>
      <w:r w:rsidRPr="00D23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// Correct</w:t>
      </w:r>
      <w:r w:rsidRPr="00D23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   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first = a[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];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for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 = 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 i &lt; a.</w:t>
      </w:r>
      <w:r w:rsidRPr="00D2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 xml:space="preserve">length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- 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1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 i++)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a[i] = a[i + 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1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];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a[a.</w:t>
      </w:r>
      <w:r w:rsidRPr="00D2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 xml:space="preserve">length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- 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1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] = first;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rotateLeftByN(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int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[] a,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n) { </w:t>
      </w:r>
      <w:r w:rsidRPr="00D23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// correct</w:t>
      </w:r>
      <w:r w:rsidRPr="00D23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   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for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 = 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 i &lt; n; i++)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D2304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rotateLeftBy1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(a);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6E572E8C" w14:textId="77777777" w:rsidR="00DB3A1E" w:rsidRDefault="00DB3A1E" w:rsidP="00DB3A1E">
      <w:pPr>
        <w:tabs>
          <w:tab w:val="left" w:pos="4010"/>
        </w:tabs>
      </w:pPr>
    </w:p>
    <w:p w14:paraId="21A1A4A1" w14:textId="77777777" w:rsidR="00DB3A1E" w:rsidRPr="00D87F1A" w:rsidRDefault="00DB3A1E" w:rsidP="00DB3A1E">
      <w:pPr>
        <w:tabs>
          <w:tab w:val="left" w:pos="4010"/>
        </w:tabs>
        <w:rPr>
          <w:b/>
          <w:bCs/>
          <w:sz w:val="24"/>
          <w:szCs w:val="24"/>
        </w:rPr>
      </w:pPr>
      <w:r w:rsidRPr="00D87F1A">
        <w:rPr>
          <w:b/>
          <w:bCs/>
          <w:sz w:val="24"/>
          <w:szCs w:val="24"/>
        </w:rPr>
        <w:t>Better in an optimized way with Time complexity: o(n) and Space complexity: o(1)</w:t>
      </w:r>
    </w:p>
    <w:p w14:paraId="513570F4" w14:textId="77777777" w:rsidR="00DB3A1E" w:rsidRPr="00D23046" w:rsidRDefault="00DB3A1E" w:rsidP="00DB3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public static int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[] rotateOptimized(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int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[] a,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n) {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a = </w:t>
      </w:r>
      <w:r w:rsidRPr="00D2304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reverse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(a, 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 a.</w:t>
      </w:r>
      <w:r w:rsidRPr="00D2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 xml:space="preserve">length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- 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1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a = </w:t>
      </w:r>
      <w:r w:rsidRPr="00D2304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reverse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(a, 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n - 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1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a = </w:t>
      </w:r>
      <w:r w:rsidRPr="00D2304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reverse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(a, n, a.</w:t>
      </w:r>
      <w:r w:rsidRPr="00D2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 xml:space="preserve">length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- </w:t>
      </w:r>
      <w:r w:rsidRPr="00D2304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1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public static int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[] reverse(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int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[] a,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i,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j) {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while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(i &lt;= j) {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D2304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swap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(a, i, j);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i++;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j--;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swap(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int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[] a,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i,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j) {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D2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temp = a[i];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a[i] = a[j];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a[j] = temp;</w:t>
      </w:r>
      <w:r w:rsidRPr="00D230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050A712" w14:textId="31F27966" w:rsidR="0059568B" w:rsidRDefault="0059568B" w:rsidP="0016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</w:rPr>
      </w:pPr>
    </w:p>
    <w:p w14:paraId="3E281EA3" w14:textId="77777777" w:rsidR="00AF709E" w:rsidRDefault="00AF709E" w:rsidP="0016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</w:rPr>
      </w:pPr>
    </w:p>
    <w:p w14:paraId="2D95FBDE" w14:textId="77777777" w:rsidR="008C0F6D" w:rsidRPr="008C1B7C" w:rsidRDefault="008C0F6D" w:rsidP="008C0F6D">
      <w:pPr>
        <w:pStyle w:val="NoSpacing"/>
        <w:rPr>
          <w:b/>
          <w:sz w:val="24"/>
          <w:szCs w:val="24"/>
          <w:u w:val="single"/>
        </w:rPr>
      </w:pPr>
      <w:r w:rsidRPr="008C1B7C">
        <w:rPr>
          <w:b/>
          <w:sz w:val="24"/>
          <w:szCs w:val="24"/>
          <w:u w:val="single"/>
        </w:rPr>
        <w:t>Find out whether two strings are the same or not without using the equality operator not the equals method.</w:t>
      </w:r>
    </w:p>
    <w:p w14:paraId="1B6B9CD9" w14:textId="77777777" w:rsidR="008C0F6D" w:rsidRPr="00EF2ED0" w:rsidRDefault="008C0F6D" w:rsidP="008C0F6D">
      <w:pPr>
        <w:pStyle w:val="NoSpacing"/>
        <w:rPr>
          <w:rFonts w:ascii="Consolas" w:hAnsi="Consolas" w:cs="Consolas"/>
          <w:sz w:val="24"/>
          <w:szCs w:val="24"/>
        </w:rPr>
      </w:pPr>
      <w:r w:rsidRPr="00EF2ED0">
        <w:rPr>
          <w:rFonts w:ascii="Consolas" w:hAnsi="Consolas" w:cs="Consolas"/>
          <w:sz w:val="24"/>
          <w:szCs w:val="24"/>
        </w:rPr>
        <w:tab/>
        <w:t>//Two strings of equal length</w:t>
      </w:r>
    </w:p>
    <w:p w14:paraId="799EBF30" w14:textId="041902FE" w:rsidR="005C3756" w:rsidRPr="00142F6C" w:rsidRDefault="005C3756" w:rsidP="005C3756">
      <w:pPr>
        <w:pStyle w:val="HTMLPreformatted"/>
        <w:shd w:val="clear" w:color="auto" w:fill="FFFFFF"/>
        <w:ind w:left="916"/>
        <w:rPr>
          <w:b/>
          <w:bCs/>
          <w:color w:val="000000"/>
          <w:sz w:val="22"/>
          <w:szCs w:val="22"/>
          <w:lang w:bidi="hi-IN"/>
        </w:rPr>
      </w:pPr>
      <w:r w:rsidRPr="00142F6C">
        <w:rPr>
          <w:b/>
          <w:bCs/>
          <w:color w:val="000080"/>
          <w:sz w:val="22"/>
          <w:szCs w:val="22"/>
          <w:lang w:bidi="hi-IN"/>
        </w:rPr>
        <w:t xml:space="preserve">public static boolean </w:t>
      </w:r>
      <w:r w:rsidRPr="00142F6C">
        <w:rPr>
          <w:b/>
          <w:bCs/>
          <w:color w:val="000000"/>
          <w:sz w:val="22"/>
          <w:szCs w:val="22"/>
          <w:lang w:bidi="hi-IN"/>
        </w:rPr>
        <w:t>stringEquals(String s1, String s2) {</w:t>
      </w:r>
      <w:r w:rsidRPr="00142F6C">
        <w:rPr>
          <w:b/>
          <w:bCs/>
          <w:color w:val="000000"/>
          <w:sz w:val="22"/>
          <w:szCs w:val="22"/>
          <w:lang w:bidi="hi-IN"/>
        </w:rPr>
        <w:br/>
        <w:t xml:space="preserve">    </w:t>
      </w:r>
      <w:r w:rsidRPr="00142F6C">
        <w:rPr>
          <w:b/>
          <w:bCs/>
          <w:color w:val="000080"/>
          <w:sz w:val="22"/>
          <w:szCs w:val="22"/>
          <w:lang w:bidi="hi-IN"/>
        </w:rPr>
        <w:t xml:space="preserve">int </w:t>
      </w:r>
      <w:r w:rsidRPr="00142F6C">
        <w:rPr>
          <w:b/>
          <w:bCs/>
          <w:color w:val="000000"/>
          <w:sz w:val="22"/>
          <w:szCs w:val="22"/>
          <w:lang w:bidi="hi-IN"/>
        </w:rPr>
        <w:t xml:space="preserve">count = </w:t>
      </w:r>
      <w:r w:rsidRPr="00142F6C">
        <w:rPr>
          <w:b/>
          <w:bCs/>
          <w:color w:val="0000FF"/>
          <w:sz w:val="22"/>
          <w:szCs w:val="22"/>
          <w:lang w:bidi="hi-IN"/>
        </w:rPr>
        <w:t>0</w:t>
      </w:r>
      <w:r w:rsidRPr="00142F6C">
        <w:rPr>
          <w:b/>
          <w:bCs/>
          <w:color w:val="000000"/>
          <w:sz w:val="22"/>
          <w:szCs w:val="22"/>
          <w:lang w:bidi="hi-IN"/>
        </w:rPr>
        <w:t>;</w:t>
      </w:r>
      <w:r w:rsidRPr="00142F6C">
        <w:rPr>
          <w:b/>
          <w:bCs/>
          <w:color w:val="000000"/>
          <w:sz w:val="22"/>
          <w:szCs w:val="22"/>
          <w:lang w:bidi="hi-IN"/>
        </w:rPr>
        <w:br/>
        <w:t xml:space="preserve">    </w:t>
      </w:r>
      <w:r w:rsidRPr="00142F6C">
        <w:rPr>
          <w:b/>
          <w:bCs/>
          <w:color w:val="000080"/>
          <w:sz w:val="22"/>
          <w:szCs w:val="22"/>
          <w:lang w:bidi="hi-IN"/>
        </w:rPr>
        <w:t>for</w:t>
      </w:r>
      <w:r w:rsidRPr="00142F6C">
        <w:rPr>
          <w:b/>
          <w:bCs/>
          <w:color w:val="000000"/>
          <w:sz w:val="22"/>
          <w:szCs w:val="22"/>
          <w:lang w:bidi="hi-IN"/>
        </w:rPr>
        <w:t>(</w:t>
      </w:r>
      <w:r w:rsidRPr="00142F6C">
        <w:rPr>
          <w:b/>
          <w:bCs/>
          <w:color w:val="000080"/>
          <w:sz w:val="22"/>
          <w:szCs w:val="22"/>
          <w:lang w:bidi="hi-IN"/>
        </w:rPr>
        <w:t xml:space="preserve">int </w:t>
      </w:r>
      <w:r w:rsidRPr="00142F6C">
        <w:rPr>
          <w:b/>
          <w:bCs/>
          <w:color w:val="000000"/>
          <w:sz w:val="22"/>
          <w:szCs w:val="22"/>
          <w:lang w:bidi="hi-IN"/>
        </w:rPr>
        <w:t xml:space="preserve">i = </w:t>
      </w:r>
      <w:r w:rsidRPr="00142F6C">
        <w:rPr>
          <w:b/>
          <w:bCs/>
          <w:color w:val="0000FF"/>
          <w:sz w:val="22"/>
          <w:szCs w:val="22"/>
          <w:lang w:bidi="hi-IN"/>
        </w:rPr>
        <w:t>0</w:t>
      </w:r>
      <w:r w:rsidRPr="00142F6C">
        <w:rPr>
          <w:b/>
          <w:bCs/>
          <w:color w:val="000000"/>
          <w:sz w:val="22"/>
          <w:szCs w:val="22"/>
          <w:lang w:bidi="hi-IN"/>
        </w:rPr>
        <w:t xml:space="preserve">; i &lt; s1.length(); i++) </w:t>
      </w:r>
      <w:r w:rsidRPr="00142F6C">
        <w:rPr>
          <w:b/>
          <w:bCs/>
          <w:color w:val="000000"/>
          <w:sz w:val="22"/>
          <w:szCs w:val="22"/>
          <w:lang w:bidi="hi-IN"/>
        </w:rPr>
        <w:br/>
        <w:t xml:space="preserve">        count = count + s1.charAt(i) ^ s2.charAt(i);</w:t>
      </w:r>
      <w:r w:rsidRPr="00142F6C">
        <w:rPr>
          <w:b/>
          <w:bCs/>
          <w:color w:val="000000"/>
          <w:sz w:val="22"/>
          <w:szCs w:val="22"/>
          <w:lang w:bidi="hi-IN"/>
        </w:rPr>
        <w:br/>
        <w:t xml:space="preserve">    </w:t>
      </w:r>
      <w:r w:rsidRPr="00142F6C">
        <w:rPr>
          <w:b/>
          <w:bCs/>
          <w:color w:val="000080"/>
          <w:sz w:val="22"/>
          <w:szCs w:val="22"/>
          <w:lang w:bidi="hi-IN"/>
        </w:rPr>
        <w:t xml:space="preserve">return </w:t>
      </w:r>
      <w:r w:rsidRPr="00142F6C">
        <w:rPr>
          <w:b/>
          <w:bCs/>
          <w:color w:val="000000"/>
          <w:sz w:val="22"/>
          <w:szCs w:val="22"/>
          <w:lang w:bidi="hi-IN"/>
        </w:rPr>
        <w:t xml:space="preserve">(count == </w:t>
      </w:r>
      <w:r w:rsidRPr="00142F6C">
        <w:rPr>
          <w:b/>
          <w:bCs/>
          <w:color w:val="0000FF"/>
          <w:sz w:val="22"/>
          <w:szCs w:val="22"/>
          <w:lang w:bidi="hi-IN"/>
        </w:rPr>
        <w:t>0</w:t>
      </w:r>
      <w:r w:rsidRPr="00142F6C">
        <w:rPr>
          <w:b/>
          <w:bCs/>
          <w:color w:val="000000"/>
          <w:sz w:val="22"/>
          <w:szCs w:val="22"/>
          <w:lang w:bidi="hi-IN"/>
        </w:rPr>
        <w:t>);</w:t>
      </w:r>
      <w:r w:rsidRPr="00142F6C">
        <w:rPr>
          <w:b/>
          <w:bCs/>
          <w:color w:val="000000"/>
          <w:sz w:val="22"/>
          <w:szCs w:val="22"/>
          <w:lang w:bidi="hi-IN"/>
        </w:rPr>
        <w:br/>
        <w:t>}</w:t>
      </w:r>
    </w:p>
    <w:p w14:paraId="3AC97BEE" w14:textId="5A1980A3" w:rsidR="008C0F6D" w:rsidRPr="00EF2ED0" w:rsidRDefault="008C0F6D" w:rsidP="005C3756">
      <w:pPr>
        <w:pStyle w:val="NoSpacing"/>
        <w:rPr>
          <w:rFonts w:ascii="Consolas" w:hAnsi="Consolas" w:cs="Consolas"/>
          <w:sz w:val="24"/>
          <w:szCs w:val="24"/>
        </w:rPr>
      </w:pPr>
    </w:p>
    <w:p w14:paraId="742F9E80" w14:textId="61E0833E" w:rsidR="0059568B" w:rsidRDefault="0059568B" w:rsidP="0016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</w:rPr>
      </w:pPr>
    </w:p>
    <w:p w14:paraId="192EFF82" w14:textId="77777777" w:rsidR="00AB3FD8" w:rsidRPr="006F37AF" w:rsidRDefault="00AB3FD8" w:rsidP="00AB3FD8">
      <w:pPr>
        <w:pStyle w:val="Heading1"/>
        <w:rPr>
          <w:b/>
          <w:u w:val="single"/>
        </w:rPr>
      </w:pPr>
      <w:r w:rsidRPr="006F37AF">
        <w:rPr>
          <w:b/>
          <w:u w:val="single"/>
        </w:rPr>
        <w:lastRenderedPageBreak/>
        <w:t>Write an algorithm so that a[i]+a[j] = k in a sorted array of integers</w:t>
      </w:r>
    </w:p>
    <w:p w14:paraId="3B0CDB72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>import java.util.Hashtable;</w:t>
      </w:r>
    </w:p>
    <w:p w14:paraId="774B673F" w14:textId="5706D057" w:rsidR="00AB3FD8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 xml:space="preserve">public class SumOfTwoElementsInArray </w:t>
      </w:r>
      <w:r w:rsidR="00441EF2">
        <w:rPr>
          <w:rFonts w:ascii="Consolas" w:hAnsi="Consolas" w:cs="Consolas"/>
          <w:color w:val="000000"/>
          <w:highlight w:val="white"/>
        </w:rPr>
        <w:t>{</w:t>
      </w:r>
    </w:p>
    <w:p w14:paraId="3B737B8A" w14:textId="77777777" w:rsidR="004F2512" w:rsidRPr="00C50425" w:rsidRDefault="004F2512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F895F54" w14:textId="1BA023BB" w:rsidR="00834F4E" w:rsidRPr="002819C2" w:rsidRDefault="00834F4E" w:rsidP="004F2512">
      <w:pPr>
        <w:pStyle w:val="HTMLPreformatted"/>
        <w:shd w:val="clear" w:color="auto" w:fill="FFFFFF"/>
        <w:ind w:left="720"/>
        <w:rPr>
          <w:b/>
          <w:bCs/>
          <w:color w:val="000000"/>
          <w:sz w:val="22"/>
          <w:szCs w:val="22"/>
          <w:lang w:bidi="hi-IN"/>
        </w:rPr>
      </w:pPr>
      <w:r w:rsidRPr="00834F4E">
        <w:rPr>
          <w:b/>
          <w:bCs/>
          <w:color w:val="000080"/>
          <w:sz w:val="22"/>
          <w:szCs w:val="22"/>
          <w:lang w:bidi="hi-IN"/>
        </w:rPr>
        <w:t xml:space="preserve">public static void </w:t>
      </w:r>
      <w:r w:rsidRPr="00834F4E">
        <w:rPr>
          <w:b/>
          <w:bCs/>
          <w:color w:val="000000"/>
          <w:sz w:val="22"/>
          <w:szCs w:val="22"/>
          <w:lang w:bidi="hi-IN"/>
        </w:rPr>
        <w:t>printPairs(</w:t>
      </w:r>
      <w:r w:rsidRPr="00834F4E">
        <w:rPr>
          <w:b/>
          <w:bCs/>
          <w:color w:val="000080"/>
          <w:sz w:val="22"/>
          <w:szCs w:val="22"/>
          <w:lang w:bidi="hi-IN"/>
        </w:rPr>
        <w:t>int</w:t>
      </w:r>
      <w:r w:rsidRPr="00834F4E">
        <w:rPr>
          <w:b/>
          <w:bCs/>
          <w:color w:val="000000"/>
          <w:sz w:val="22"/>
          <w:szCs w:val="22"/>
          <w:lang w:bidi="hi-IN"/>
        </w:rPr>
        <w:t xml:space="preserve">[] a, </w:t>
      </w:r>
      <w:r w:rsidRPr="00834F4E">
        <w:rPr>
          <w:b/>
          <w:bCs/>
          <w:color w:val="000080"/>
          <w:sz w:val="22"/>
          <w:szCs w:val="22"/>
          <w:lang w:bidi="hi-IN"/>
        </w:rPr>
        <w:t xml:space="preserve">int </w:t>
      </w:r>
      <w:r w:rsidRPr="00834F4E">
        <w:rPr>
          <w:b/>
          <w:bCs/>
          <w:color w:val="000000"/>
          <w:sz w:val="22"/>
          <w:szCs w:val="22"/>
          <w:lang w:bidi="hi-IN"/>
        </w:rPr>
        <w:t>sum) {</w:t>
      </w:r>
      <w:r w:rsidRPr="00834F4E">
        <w:rPr>
          <w:b/>
          <w:bCs/>
          <w:color w:val="000000"/>
          <w:sz w:val="22"/>
          <w:szCs w:val="22"/>
          <w:lang w:bidi="hi-IN"/>
        </w:rPr>
        <w:br/>
        <w:t xml:space="preserve">    Map&lt;Integer, Integer&gt; map = </w:t>
      </w:r>
      <w:r w:rsidRPr="00834F4E">
        <w:rPr>
          <w:b/>
          <w:bCs/>
          <w:color w:val="000080"/>
          <w:sz w:val="22"/>
          <w:szCs w:val="22"/>
          <w:lang w:bidi="hi-IN"/>
        </w:rPr>
        <w:t xml:space="preserve">new </w:t>
      </w:r>
      <w:r w:rsidRPr="00834F4E">
        <w:rPr>
          <w:b/>
          <w:bCs/>
          <w:color w:val="000000"/>
          <w:sz w:val="22"/>
          <w:szCs w:val="22"/>
          <w:lang w:bidi="hi-IN"/>
        </w:rPr>
        <w:t>HashMap&lt;&gt;();</w:t>
      </w:r>
      <w:r w:rsidRPr="00834F4E">
        <w:rPr>
          <w:b/>
          <w:bCs/>
          <w:color w:val="000000"/>
          <w:sz w:val="22"/>
          <w:szCs w:val="22"/>
          <w:lang w:bidi="hi-IN"/>
        </w:rPr>
        <w:br/>
        <w:t xml:space="preserve">    </w:t>
      </w:r>
      <w:r w:rsidRPr="00834F4E">
        <w:rPr>
          <w:b/>
          <w:bCs/>
          <w:color w:val="000080"/>
          <w:sz w:val="22"/>
          <w:szCs w:val="22"/>
          <w:lang w:bidi="hi-IN"/>
        </w:rPr>
        <w:t xml:space="preserve">for </w:t>
      </w:r>
      <w:r w:rsidRPr="00834F4E">
        <w:rPr>
          <w:b/>
          <w:bCs/>
          <w:color w:val="000000"/>
          <w:sz w:val="22"/>
          <w:szCs w:val="22"/>
          <w:lang w:bidi="hi-IN"/>
        </w:rPr>
        <w:t>(</w:t>
      </w:r>
      <w:r w:rsidRPr="00834F4E">
        <w:rPr>
          <w:b/>
          <w:bCs/>
          <w:color w:val="000080"/>
          <w:sz w:val="22"/>
          <w:szCs w:val="22"/>
          <w:lang w:bidi="hi-IN"/>
        </w:rPr>
        <w:t xml:space="preserve">int </w:t>
      </w:r>
      <w:r w:rsidRPr="00834F4E">
        <w:rPr>
          <w:b/>
          <w:bCs/>
          <w:color w:val="000000"/>
          <w:sz w:val="22"/>
          <w:szCs w:val="22"/>
          <w:lang w:bidi="hi-IN"/>
        </w:rPr>
        <w:t xml:space="preserve">i = </w:t>
      </w:r>
      <w:r w:rsidRPr="00834F4E">
        <w:rPr>
          <w:b/>
          <w:bCs/>
          <w:color w:val="0000FF"/>
          <w:sz w:val="22"/>
          <w:szCs w:val="22"/>
          <w:lang w:bidi="hi-IN"/>
        </w:rPr>
        <w:t>0</w:t>
      </w:r>
      <w:r w:rsidRPr="00834F4E">
        <w:rPr>
          <w:b/>
          <w:bCs/>
          <w:color w:val="000000"/>
          <w:sz w:val="22"/>
          <w:szCs w:val="22"/>
          <w:lang w:bidi="hi-IN"/>
        </w:rPr>
        <w:t>; i &lt; a.</w:t>
      </w:r>
      <w:r w:rsidRPr="00834F4E">
        <w:rPr>
          <w:b/>
          <w:bCs/>
          <w:color w:val="660E7A"/>
          <w:sz w:val="22"/>
          <w:szCs w:val="22"/>
          <w:lang w:bidi="hi-IN"/>
        </w:rPr>
        <w:t>length</w:t>
      </w:r>
      <w:r w:rsidRPr="00834F4E">
        <w:rPr>
          <w:b/>
          <w:bCs/>
          <w:color w:val="000000"/>
          <w:sz w:val="22"/>
          <w:szCs w:val="22"/>
          <w:lang w:bidi="hi-IN"/>
        </w:rPr>
        <w:t>; i++) {</w:t>
      </w:r>
      <w:r w:rsidRPr="00834F4E">
        <w:rPr>
          <w:b/>
          <w:bCs/>
          <w:color w:val="000000"/>
          <w:sz w:val="22"/>
          <w:szCs w:val="22"/>
          <w:lang w:bidi="hi-IN"/>
        </w:rPr>
        <w:br/>
        <w:t xml:space="preserve">        </w:t>
      </w:r>
      <w:r w:rsidRPr="00834F4E">
        <w:rPr>
          <w:b/>
          <w:bCs/>
          <w:color w:val="000080"/>
          <w:sz w:val="22"/>
          <w:szCs w:val="22"/>
          <w:lang w:bidi="hi-IN"/>
        </w:rPr>
        <w:t xml:space="preserve">if </w:t>
      </w:r>
      <w:r w:rsidRPr="00834F4E">
        <w:rPr>
          <w:b/>
          <w:bCs/>
          <w:color w:val="000000"/>
          <w:sz w:val="22"/>
          <w:szCs w:val="22"/>
          <w:lang w:bidi="hi-IN"/>
        </w:rPr>
        <w:t>(map.containsKey(a[i])) {</w:t>
      </w:r>
      <w:r w:rsidRPr="00834F4E">
        <w:rPr>
          <w:b/>
          <w:bCs/>
          <w:color w:val="000000"/>
          <w:sz w:val="22"/>
          <w:szCs w:val="22"/>
          <w:lang w:bidi="hi-IN"/>
        </w:rPr>
        <w:br/>
        <w:t xml:space="preserve">            </w:t>
      </w:r>
      <w:r w:rsidR="00F55CC0" w:rsidRPr="002819C2">
        <w:rPr>
          <w:b/>
          <w:bCs/>
          <w:color w:val="000000"/>
          <w:sz w:val="22"/>
          <w:szCs w:val="22"/>
          <w:lang w:bidi="hi-IN"/>
        </w:rPr>
        <w:t>System.</w:t>
      </w:r>
      <w:r w:rsidR="00F55CC0" w:rsidRPr="002819C2">
        <w:rPr>
          <w:b/>
          <w:bCs/>
          <w:i/>
          <w:iCs/>
          <w:color w:val="660E7A"/>
          <w:sz w:val="22"/>
          <w:szCs w:val="22"/>
          <w:lang w:bidi="hi-IN"/>
        </w:rPr>
        <w:t>out</w:t>
      </w:r>
      <w:r w:rsidR="00F55CC0" w:rsidRPr="002819C2">
        <w:rPr>
          <w:b/>
          <w:bCs/>
          <w:color w:val="000000"/>
          <w:sz w:val="22"/>
          <w:szCs w:val="22"/>
          <w:lang w:bidi="hi-IN"/>
        </w:rPr>
        <w:t xml:space="preserve">.println(a[i] + </w:t>
      </w:r>
      <w:r w:rsidR="00F55CC0" w:rsidRPr="002819C2">
        <w:rPr>
          <w:b/>
          <w:bCs/>
          <w:color w:val="008000"/>
          <w:sz w:val="22"/>
          <w:szCs w:val="22"/>
          <w:lang w:bidi="hi-IN"/>
        </w:rPr>
        <w:t xml:space="preserve">" and " </w:t>
      </w:r>
      <w:r w:rsidR="00F55CC0" w:rsidRPr="002819C2">
        <w:rPr>
          <w:b/>
          <w:bCs/>
          <w:color w:val="000000"/>
          <w:sz w:val="22"/>
          <w:szCs w:val="22"/>
          <w:lang w:bidi="hi-IN"/>
        </w:rPr>
        <w:t>+ map.get(a[i]));</w:t>
      </w:r>
      <w:r w:rsidRPr="00834F4E">
        <w:rPr>
          <w:b/>
          <w:bCs/>
          <w:color w:val="000000"/>
          <w:sz w:val="22"/>
          <w:szCs w:val="22"/>
          <w:lang w:bidi="hi-IN"/>
        </w:rPr>
        <w:br/>
        <w:t xml:space="preserve">        } </w:t>
      </w:r>
      <w:r w:rsidRPr="00834F4E">
        <w:rPr>
          <w:b/>
          <w:bCs/>
          <w:color w:val="000080"/>
          <w:sz w:val="22"/>
          <w:szCs w:val="22"/>
          <w:lang w:bidi="hi-IN"/>
        </w:rPr>
        <w:t>else</w:t>
      </w:r>
      <w:r w:rsidRPr="00834F4E">
        <w:rPr>
          <w:b/>
          <w:bCs/>
          <w:color w:val="000080"/>
          <w:sz w:val="22"/>
          <w:szCs w:val="22"/>
          <w:lang w:bidi="hi-IN"/>
        </w:rPr>
        <w:br/>
        <w:t xml:space="preserve">            </w:t>
      </w:r>
      <w:r w:rsidRPr="00834F4E">
        <w:rPr>
          <w:b/>
          <w:bCs/>
          <w:color w:val="000000"/>
          <w:sz w:val="22"/>
          <w:szCs w:val="22"/>
          <w:lang w:bidi="hi-IN"/>
        </w:rPr>
        <w:t>map.put(sum - a[i], a[i]);</w:t>
      </w:r>
      <w:r w:rsidRPr="00834F4E">
        <w:rPr>
          <w:b/>
          <w:bCs/>
          <w:color w:val="000000"/>
          <w:sz w:val="22"/>
          <w:szCs w:val="22"/>
          <w:lang w:bidi="hi-IN"/>
        </w:rPr>
        <w:br/>
        <w:t xml:space="preserve">    }</w:t>
      </w:r>
      <w:r w:rsidRPr="00834F4E">
        <w:rPr>
          <w:b/>
          <w:bCs/>
          <w:color w:val="000000"/>
          <w:sz w:val="22"/>
          <w:szCs w:val="22"/>
          <w:lang w:bidi="hi-IN"/>
        </w:rPr>
        <w:br/>
        <w:t>}</w:t>
      </w:r>
    </w:p>
    <w:p w14:paraId="698786BC" w14:textId="77777777" w:rsidR="009824EF" w:rsidRPr="00834F4E" w:rsidRDefault="009824EF" w:rsidP="004F2512">
      <w:pPr>
        <w:pStyle w:val="HTMLPreformatted"/>
        <w:shd w:val="clear" w:color="auto" w:fill="FFFFFF"/>
        <w:ind w:left="720"/>
        <w:rPr>
          <w:b/>
          <w:bCs/>
          <w:color w:val="000000"/>
          <w:lang w:bidi="hi-IN"/>
        </w:rPr>
      </w:pPr>
    </w:p>
    <w:p w14:paraId="44F72C52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  <w:t>public static void main(String[] args) {</w:t>
      </w:r>
    </w:p>
    <w:p w14:paraId="596C3116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</w:r>
      <w:r w:rsidRPr="00C50425">
        <w:rPr>
          <w:rFonts w:ascii="Consolas" w:hAnsi="Consolas" w:cs="Consolas"/>
          <w:color w:val="000000"/>
          <w:highlight w:val="white"/>
        </w:rPr>
        <w:tab/>
        <w:t>int[] arr = new int[]{1,2,3,4,5,6,7,9};</w:t>
      </w:r>
    </w:p>
    <w:p w14:paraId="26A3F707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</w:r>
      <w:r w:rsidRPr="00C50425">
        <w:rPr>
          <w:rFonts w:ascii="Consolas" w:hAnsi="Consolas" w:cs="Consolas"/>
          <w:color w:val="000000"/>
          <w:highlight w:val="white"/>
        </w:rPr>
        <w:tab/>
        <w:t>printPairs(arr, 7);//This is the best</w:t>
      </w:r>
    </w:p>
    <w:p w14:paraId="7B489FCE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ab/>
        <w:t>}</w:t>
      </w:r>
    </w:p>
    <w:p w14:paraId="2C27A0FE" w14:textId="77777777" w:rsidR="00AB3FD8" w:rsidRPr="00C50425" w:rsidRDefault="00AB3FD8" w:rsidP="00AB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50425">
        <w:rPr>
          <w:rFonts w:ascii="Consolas" w:hAnsi="Consolas" w:cs="Consolas"/>
          <w:color w:val="000000"/>
          <w:highlight w:val="white"/>
        </w:rPr>
        <w:t>}</w:t>
      </w:r>
    </w:p>
    <w:p w14:paraId="1D6748C5" w14:textId="77777777" w:rsidR="003856C0" w:rsidRDefault="003856C0" w:rsidP="007E40C8"/>
    <w:p w14:paraId="667037C3" w14:textId="77777777" w:rsidR="009A7FE0" w:rsidRPr="006E58E4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E58E4">
        <w:rPr>
          <w:rFonts w:ascii="Consolas" w:hAnsi="Consolas" w:cs="Consolas"/>
          <w:b/>
          <w:color w:val="000000"/>
          <w:sz w:val="24"/>
          <w:szCs w:val="24"/>
          <w:highlight w:val="white"/>
          <w:u w:val="single"/>
        </w:rPr>
        <w:t>How to find a first non repeating character in a String</w:t>
      </w:r>
    </w:p>
    <w:p w14:paraId="35B1EF59" w14:textId="462D7C3F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>public class FirstNonRepeatedChar {</w:t>
      </w:r>
    </w:p>
    <w:p w14:paraId="06380A98" w14:textId="77777777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  <w:t>public static void getfirstNonRepetedChar(char[] ch) {</w:t>
      </w:r>
    </w:p>
    <w:p w14:paraId="2EFB13DB" w14:textId="77777777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B86AF89" w14:textId="5A0247DC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  <w:t xml:space="preserve">for (int i = 0; i &lt; ch.length; i++) </w:t>
      </w:r>
      <w:r w:rsidR="003E0B18" w:rsidRPr="003E0B18">
        <w:rPr>
          <w:rFonts w:ascii="Consolas" w:hAnsi="Consolas" w:cs="Consolas"/>
          <w:color w:val="000000"/>
          <w:highlight w:val="white"/>
        </w:rPr>
        <w:t>{</w:t>
      </w:r>
    </w:p>
    <w:p w14:paraId="6908E339" w14:textId="77777777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  <w:t>int flag = 0;</w:t>
      </w:r>
    </w:p>
    <w:p w14:paraId="1501F45A" w14:textId="248BA89A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  <w:t xml:space="preserve">for (int j = 0; j &lt; ch.length; j++) </w:t>
      </w:r>
      <w:r w:rsidR="003E0B18" w:rsidRPr="003E0B18">
        <w:rPr>
          <w:rFonts w:ascii="Consolas" w:hAnsi="Consolas" w:cs="Consolas"/>
          <w:color w:val="000000"/>
          <w:highlight w:val="white"/>
        </w:rPr>
        <w:t>{</w:t>
      </w:r>
    </w:p>
    <w:p w14:paraId="7ACB9872" w14:textId="5280CD6C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  <w:t>if (ch[i] == ch[j]) {</w:t>
      </w:r>
    </w:p>
    <w:p w14:paraId="6FA45721" w14:textId="77777777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  <w:t>flag++;</w:t>
      </w:r>
    </w:p>
    <w:p w14:paraId="0EAF87CD" w14:textId="77777777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  <w:t>}</w:t>
      </w:r>
    </w:p>
    <w:p w14:paraId="41ABAD17" w14:textId="4B1B4A70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  <w:t>if (flag &gt; 2) {</w:t>
      </w:r>
    </w:p>
    <w:p w14:paraId="721C20FF" w14:textId="23476DBE" w:rsidR="009A7FE0" w:rsidRPr="003E0B18" w:rsidRDefault="00F83EFD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83EFD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069E5D" wp14:editId="7E0351D8">
                <wp:simplePos x="0" y="0"/>
                <wp:positionH relativeFrom="column">
                  <wp:posOffset>4851400</wp:posOffset>
                </wp:positionH>
                <wp:positionV relativeFrom="paragraph">
                  <wp:posOffset>112395</wp:posOffset>
                </wp:positionV>
                <wp:extent cx="1003300" cy="641350"/>
                <wp:effectExtent l="0" t="0" r="254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5CFE9" w14:textId="4F277CAB" w:rsidR="00F83EFD" w:rsidRPr="006E58E4" w:rsidRDefault="00F83EFD" w:rsidP="00F83E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E58E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Output</w:t>
                            </w:r>
                          </w:p>
                          <w:p w14:paraId="7155FE73" w14:textId="77777777" w:rsidR="00F83EFD" w:rsidRPr="006E58E4" w:rsidRDefault="00F83EFD" w:rsidP="00F83E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E58E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------</w:t>
                            </w:r>
                          </w:p>
                          <w:p w14:paraId="0B0F75B2" w14:textId="77777777" w:rsidR="00F83EFD" w:rsidRDefault="00F83EFD" w:rsidP="00F83EFD">
                            <w:pPr>
                              <w:pStyle w:val="NoSpacing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E58E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C K</w:t>
                            </w:r>
                          </w:p>
                          <w:p w14:paraId="3989EDF5" w14:textId="09FD22AA" w:rsidR="00F83EFD" w:rsidRDefault="00F83E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9E5D" id="_x0000_s1030" type="#_x0000_t202" style="position:absolute;margin-left:382pt;margin-top:8.85pt;width:79pt;height:5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">
                <v:textbox>
                  <w:txbxContent>
                    <w:p w14:paraId="3F95CFE9" w14:textId="4F277CAB" w:rsidR="00F83EFD" w:rsidRPr="006E58E4" w:rsidRDefault="00F83EFD" w:rsidP="00F83E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6E58E4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>Output</w:t>
                      </w:r>
                    </w:p>
                    <w:p w14:paraId="7155FE73" w14:textId="77777777" w:rsidR="00F83EFD" w:rsidRPr="006E58E4" w:rsidRDefault="00F83EFD" w:rsidP="00F83E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6E58E4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>------</w:t>
                      </w:r>
                    </w:p>
                    <w:p w14:paraId="0B0F75B2" w14:textId="77777777" w:rsidR="00F83EFD" w:rsidRDefault="00F83EFD" w:rsidP="00F83EFD">
                      <w:pPr>
                        <w:pStyle w:val="NoSpacing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6E58E4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>C K</w:t>
                      </w:r>
                    </w:p>
                    <w:p w14:paraId="3989EDF5" w14:textId="09FD22AA" w:rsidR="00F83EFD" w:rsidRDefault="00F83EFD"/>
                  </w:txbxContent>
                </v:textbox>
                <w10:wrap type="square"/>
              </v:shape>
            </w:pict>
          </mc:Fallback>
        </mc:AlternateContent>
      </w:r>
      <w:r w:rsidR="009A7FE0" w:rsidRPr="003E0B18">
        <w:rPr>
          <w:rFonts w:ascii="Consolas" w:hAnsi="Consolas" w:cs="Consolas"/>
          <w:color w:val="000000"/>
          <w:highlight w:val="white"/>
        </w:rPr>
        <w:tab/>
      </w:r>
      <w:r w:rsidR="009A7FE0" w:rsidRPr="003E0B18">
        <w:rPr>
          <w:rFonts w:ascii="Consolas" w:hAnsi="Consolas" w:cs="Consolas"/>
          <w:color w:val="000000"/>
          <w:highlight w:val="white"/>
        </w:rPr>
        <w:tab/>
      </w:r>
      <w:r w:rsidR="009A7FE0" w:rsidRPr="003E0B18">
        <w:rPr>
          <w:rFonts w:ascii="Consolas" w:hAnsi="Consolas" w:cs="Consolas"/>
          <w:color w:val="000000"/>
          <w:highlight w:val="white"/>
        </w:rPr>
        <w:tab/>
      </w:r>
      <w:r w:rsidR="009A7FE0" w:rsidRPr="003E0B18">
        <w:rPr>
          <w:rFonts w:ascii="Consolas" w:hAnsi="Consolas" w:cs="Consolas"/>
          <w:color w:val="000000"/>
          <w:highlight w:val="white"/>
        </w:rPr>
        <w:tab/>
      </w:r>
      <w:r w:rsidR="009A7FE0" w:rsidRPr="003E0B18">
        <w:rPr>
          <w:rFonts w:ascii="Consolas" w:hAnsi="Consolas" w:cs="Consolas"/>
          <w:color w:val="000000"/>
          <w:highlight w:val="white"/>
        </w:rPr>
        <w:tab/>
        <w:t>break;</w:t>
      </w:r>
    </w:p>
    <w:p w14:paraId="3C2AC814" w14:textId="6BFD1A12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  <w:t>}</w:t>
      </w:r>
    </w:p>
    <w:p w14:paraId="504A8167" w14:textId="4B3D6248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  <w:t>}</w:t>
      </w:r>
    </w:p>
    <w:p w14:paraId="74E381A2" w14:textId="7759FDF0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  <w:t>if (flag == 1) {</w:t>
      </w:r>
    </w:p>
    <w:p w14:paraId="56F119F0" w14:textId="5A20BBD1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  <w:t>System.out.print(ch[i] + " ");</w:t>
      </w:r>
    </w:p>
    <w:p w14:paraId="7A7CF037" w14:textId="155C15C1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  <w:t>}</w:t>
      </w:r>
    </w:p>
    <w:p w14:paraId="26185AA1" w14:textId="267A1836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  <w:t>}</w:t>
      </w:r>
    </w:p>
    <w:p w14:paraId="7AA88D0D" w14:textId="36065330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  <w:t>}</w:t>
      </w:r>
    </w:p>
    <w:p w14:paraId="2F382961" w14:textId="24F57E51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  <w:t>public static void main(String[] args) {</w:t>
      </w:r>
    </w:p>
    <w:p w14:paraId="1898393F" w14:textId="5BD28789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  <w:t>char[] ch = { 'A', 'B', 'B', 'C', 'K', 'D', 'A', 'D' };</w:t>
      </w:r>
    </w:p>
    <w:p w14:paraId="22D8D28C" w14:textId="58A30348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</w:r>
      <w:r w:rsidRPr="003E0B18">
        <w:rPr>
          <w:rFonts w:ascii="Consolas" w:hAnsi="Consolas" w:cs="Consolas"/>
          <w:color w:val="000000"/>
          <w:highlight w:val="white"/>
        </w:rPr>
        <w:tab/>
        <w:t>getfirstNonRepetedChar(ch);</w:t>
      </w:r>
    </w:p>
    <w:p w14:paraId="73120239" w14:textId="4028F474" w:rsidR="009A7FE0" w:rsidRPr="003E0B18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ab/>
        <w:t>}</w:t>
      </w:r>
    </w:p>
    <w:p w14:paraId="14EC3BD9" w14:textId="5BC4A6D5" w:rsidR="009A7FE0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E0B18">
        <w:rPr>
          <w:rFonts w:ascii="Consolas" w:hAnsi="Consolas" w:cs="Consolas"/>
          <w:color w:val="000000"/>
          <w:highlight w:val="white"/>
        </w:rPr>
        <w:t>}</w:t>
      </w:r>
    </w:p>
    <w:p w14:paraId="0180007A" w14:textId="41E528AB" w:rsidR="003E0B18" w:rsidRPr="006E58E4" w:rsidRDefault="003E0B18" w:rsidP="009A7FE0">
      <w:pPr>
        <w:pStyle w:val="NoSpacing"/>
        <w:rPr>
          <w:rFonts w:ascii="Consolas" w:hAnsi="Consolas" w:cs="Consolas"/>
          <w:color w:val="000000"/>
          <w:sz w:val="24"/>
          <w:szCs w:val="24"/>
        </w:rPr>
      </w:pPr>
    </w:p>
    <w:p w14:paraId="12FCEBC6" w14:textId="309D72BC" w:rsidR="009A7FE0" w:rsidRPr="00A76851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  <w:u w:val="single"/>
        </w:rPr>
      </w:pPr>
      <w:r w:rsidRPr="00A76851">
        <w:rPr>
          <w:rFonts w:ascii="Consolas" w:hAnsi="Consolas" w:cs="Consolas"/>
          <w:b/>
          <w:color w:val="000000"/>
          <w:sz w:val="26"/>
          <w:szCs w:val="24"/>
          <w:highlight w:val="white"/>
          <w:u w:val="single"/>
        </w:rPr>
        <w:t>Alternative</w:t>
      </w:r>
      <w:r w:rsidR="00C75B1A">
        <w:rPr>
          <w:rFonts w:ascii="Consolas" w:hAnsi="Consolas" w:cs="Consolas"/>
          <w:b/>
          <w:color w:val="000000"/>
          <w:sz w:val="26"/>
          <w:szCs w:val="24"/>
          <w:highlight w:val="white"/>
          <w:u w:val="single"/>
        </w:rPr>
        <w:t xml:space="preserve"> - </w:t>
      </w:r>
      <w:r w:rsidR="00C75B1A" w:rsidRPr="006E58E4">
        <w:rPr>
          <w:rFonts w:ascii="Consolas" w:hAnsi="Consolas" w:cs="Consolas"/>
          <w:b/>
          <w:color w:val="000000"/>
          <w:sz w:val="24"/>
          <w:szCs w:val="24"/>
          <w:highlight w:val="white"/>
          <w:u w:val="single"/>
        </w:rPr>
        <w:t>How to find a first non repeating character in a String</w:t>
      </w:r>
    </w:p>
    <w:p w14:paraId="0BEDC620" w14:textId="77777777" w:rsidR="009A7FE0" w:rsidRDefault="009A7FE0" w:rsidP="009A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367CE5D" w14:textId="77777777" w:rsidR="00FA1092" w:rsidRPr="00FA1092" w:rsidRDefault="00FA1092" w:rsidP="00FA1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bidi="hi-IN"/>
        </w:rPr>
      </w:pPr>
      <w:r w:rsidRPr="00FA1092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public static void 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t>showFirstNonRepeatedChars(String s) {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Map&lt;Character,Integer&gt; map = </w:t>
      </w:r>
      <w:r w:rsidRPr="00FA1092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new 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t>HashMap&lt;&gt;();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</w:t>
      </w:r>
      <w:r w:rsidRPr="00FA1092">
        <w:rPr>
          <w:rFonts w:ascii="Courier New" w:eastAsia="Times New Roman" w:hAnsi="Courier New" w:cs="Courier New"/>
          <w:b/>
          <w:bCs/>
          <w:color w:val="000080"/>
          <w:lang w:bidi="hi-IN"/>
        </w:rPr>
        <w:t>for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t>(</w:t>
      </w:r>
      <w:r w:rsidRPr="00FA1092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char 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t>ch : s.toCharArray()) {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map.put(ch, map.containsKey(ch)? map.get(ch)+</w:t>
      </w:r>
      <w:r w:rsidRPr="00FA1092">
        <w:rPr>
          <w:rFonts w:ascii="Courier New" w:eastAsia="Times New Roman" w:hAnsi="Courier New" w:cs="Courier New"/>
          <w:b/>
          <w:bCs/>
          <w:color w:val="0000FF"/>
          <w:lang w:bidi="hi-IN"/>
        </w:rPr>
        <w:t xml:space="preserve">1 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: </w:t>
      </w:r>
      <w:r w:rsidRPr="00FA1092">
        <w:rPr>
          <w:rFonts w:ascii="Courier New" w:eastAsia="Times New Roman" w:hAnsi="Courier New" w:cs="Courier New"/>
          <w:b/>
          <w:bCs/>
          <w:color w:val="0000FF"/>
          <w:lang w:bidi="hi-IN"/>
        </w:rPr>
        <w:t>1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t>);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}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map.forEach( (k, v) -&gt; {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</w:t>
      </w:r>
      <w:r w:rsidRPr="00FA1092">
        <w:rPr>
          <w:rFonts w:ascii="Courier New" w:eastAsia="Times New Roman" w:hAnsi="Courier New" w:cs="Courier New"/>
          <w:b/>
          <w:bCs/>
          <w:color w:val="000080"/>
          <w:lang w:bidi="hi-IN"/>
        </w:rPr>
        <w:t>if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t>(v==</w:t>
      </w:r>
      <w:r w:rsidRPr="00FA1092">
        <w:rPr>
          <w:rFonts w:ascii="Courier New" w:eastAsia="Times New Roman" w:hAnsi="Courier New" w:cs="Courier New"/>
          <w:b/>
          <w:bCs/>
          <w:color w:val="0000FF"/>
          <w:lang w:bidi="hi-IN"/>
        </w:rPr>
        <w:t>1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t>)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    System.</w:t>
      </w:r>
      <w:r w:rsidRPr="00FA1092">
        <w:rPr>
          <w:rFonts w:ascii="Courier New" w:eastAsia="Times New Roman" w:hAnsi="Courier New" w:cs="Courier New"/>
          <w:b/>
          <w:bCs/>
          <w:i/>
          <w:iCs/>
          <w:color w:val="660E7A"/>
          <w:lang w:bidi="hi-IN"/>
        </w:rPr>
        <w:t>out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t>.println(k);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});</w:t>
      </w:r>
      <w:r w:rsidRPr="00FA1092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>}</w:t>
      </w:r>
    </w:p>
    <w:p w14:paraId="6B50CB90" w14:textId="167F229F" w:rsidR="00CA7499" w:rsidRDefault="00CA7499" w:rsidP="007E40C8"/>
    <w:p w14:paraId="265FE609" w14:textId="4808AA8E" w:rsidR="00834F4E" w:rsidRDefault="00834F4E" w:rsidP="007E40C8"/>
    <w:p w14:paraId="5AF8695C" w14:textId="77777777" w:rsidR="00F64E7F" w:rsidRPr="00081BE0" w:rsidRDefault="00F64E7F" w:rsidP="00F64E7F">
      <w:pPr>
        <w:pStyle w:val="NoSpacing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081BE0">
        <w:rPr>
          <w:rFonts w:ascii="Consolas" w:hAnsi="Consolas" w:cs="Consolas"/>
          <w:b/>
          <w:color w:val="000000"/>
          <w:sz w:val="24"/>
          <w:szCs w:val="24"/>
          <w:u w:val="single"/>
        </w:rPr>
        <w:lastRenderedPageBreak/>
        <w:t>String compression</w:t>
      </w:r>
    </w:p>
    <w:p w14:paraId="06EED800" w14:textId="77777777" w:rsidR="00F64E7F" w:rsidRPr="00081BE0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081BE0">
        <w:rPr>
          <w:rFonts w:ascii="Consolas" w:hAnsi="Consolas" w:cs="Consolas"/>
          <w:b/>
          <w:color w:val="000000"/>
          <w:sz w:val="24"/>
          <w:szCs w:val="24"/>
          <w:highlight w:val="white"/>
        </w:rPr>
        <w:t>Input String :  aaabbbdccaabcc</w:t>
      </w:r>
    </w:p>
    <w:p w14:paraId="13E128DB" w14:textId="77777777" w:rsidR="00F64E7F" w:rsidRPr="00081BE0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081BE0">
        <w:rPr>
          <w:rFonts w:ascii="Consolas" w:hAnsi="Consolas" w:cs="Consolas"/>
          <w:b/>
          <w:color w:val="000000"/>
          <w:sz w:val="24"/>
          <w:szCs w:val="24"/>
          <w:highlight w:val="white"/>
        </w:rPr>
        <w:t>Output String : a5b4c4d1</w:t>
      </w:r>
    </w:p>
    <w:p w14:paraId="3FE91D85" w14:textId="77777777" w:rsidR="00F64E7F" w:rsidRPr="00081BE0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6D1E477D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>import java.util.Map;</w:t>
      </w:r>
    </w:p>
    <w:p w14:paraId="3DA96DE3" w14:textId="77777777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>import java.util.TreeMap;</w:t>
      </w:r>
    </w:p>
    <w:p w14:paraId="6E659BBA" w14:textId="1668DC15" w:rsidR="00497A21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>public class StringCompression {</w:t>
      </w:r>
    </w:p>
    <w:p w14:paraId="208D87AB" w14:textId="77777777" w:rsidR="00497A21" w:rsidRPr="00497A21" w:rsidRDefault="00497A21" w:rsidP="0049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 w:rsidRPr="00497A21">
        <w:rPr>
          <w:rFonts w:ascii="Consolas" w:hAnsi="Consolas" w:cs="Consolas"/>
          <w:color w:val="000000"/>
          <w:highlight w:val="white"/>
        </w:rPr>
        <w:t>public static void compress(String s) {</w:t>
      </w:r>
    </w:p>
    <w:p w14:paraId="709A6124" w14:textId="77777777" w:rsidR="00497A21" w:rsidRPr="00497A21" w:rsidRDefault="00497A21" w:rsidP="0049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97A21">
        <w:rPr>
          <w:rFonts w:ascii="Consolas" w:hAnsi="Consolas" w:cs="Consolas"/>
          <w:color w:val="000000"/>
          <w:highlight w:val="white"/>
        </w:rPr>
        <w:t>        Map&lt;Character,Integer&gt; map = new HashMap&lt;&gt;();</w:t>
      </w:r>
    </w:p>
    <w:p w14:paraId="6D8DA0DB" w14:textId="77777777" w:rsidR="00497A21" w:rsidRPr="00497A21" w:rsidRDefault="00497A21" w:rsidP="0049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97A21">
        <w:rPr>
          <w:rFonts w:ascii="Consolas" w:hAnsi="Consolas" w:cs="Consolas"/>
          <w:color w:val="000000"/>
          <w:highlight w:val="white"/>
        </w:rPr>
        <w:t>        for(char ch : s.toCharArray()) {</w:t>
      </w:r>
    </w:p>
    <w:p w14:paraId="6D60D848" w14:textId="77777777" w:rsidR="00497A21" w:rsidRPr="00497A21" w:rsidRDefault="00497A21" w:rsidP="0049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97A21">
        <w:rPr>
          <w:rFonts w:ascii="Consolas" w:hAnsi="Consolas" w:cs="Consolas"/>
          <w:color w:val="000000"/>
          <w:highlight w:val="white"/>
        </w:rPr>
        <w:t>            map.put(ch, map.containsKey(ch)? map.get(ch)+1 : 1);</w:t>
      </w:r>
    </w:p>
    <w:p w14:paraId="3756438F" w14:textId="77777777" w:rsidR="00497A21" w:rsidRPr="00497A21" w:rsidRDefault="00497A21" w:rsidP="0049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97A21">
        <w:rPr>
          <w:rFonts w:ascii="Consolas" w:hAnsi="Consolas" w:cs="Consolas"/>
          <w:color w:val="000000"/>
          <w:highlight w:val="white"/>
        </w:rPr>
        <w:t>        }</w:t>
      </w:r>
    </w:p>
    <w:p w14:paraId="036A931A" w14:textId="77777777" w:rsidR="00497A21" w:rsidRPr="00497A21" w:rsidRDefault="00497A21" w:rsidP="0049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97A21">
        <w:rPr>
          <w:rFonts w:ascii="Consolas" w:hAnsi="Consolas" w:cs="Consolas"/>
          <w:color w:val="000000"/>
          <w:highlight w:val="white"/>
        </w:rPr>
        <w:t xml:space="preserve">        </w:t>
      </w:r>
    </w:p>
    <w:p w14:paraId="2A9A113B" w14:textId="77777777" w:rsidR="00497A21" w:rsidRPr="00497A21" w:rsidRDefault="00497A21" w:rsidP="0049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97A21">
        <w:rPr>
          <w:rFonts w:ascii="Consolas" w:hAnsi="Consolas" w:cs="Consolas"/>
          <w:color w:val="000000"/>
          <w:highlight w:val="white"/>
        </w:rPr>
        <w:t>        StringBuilder sb = new StringBuilder();</w:t>
      </w:r>
    </w:p>
    <w:p w14:paraId="7393D487" w14:textId="77777777" w:rsidR="00497A21" w:rsidRPr="00497A21" w:rsidRDefault="00497A21" w:rsidP="0049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97A21">
        <w:rPr>
          <w:rFonts w:ascii="Consolas" w:hAnsi="Consolas" w:cs="Consolas"/>
          <w:color w:val="000000"/>
          <w:highlight w:val="white"/>
        </w:rPr>
        <w:t>        map.forEach((k,v)-&gt; {</w:t>
      </w:r>
    </w:p>
    <w:p w14:paraId="094D45EB" w14:textId="77777777" w:rsidR="00497A21" w:rsidRPr="00497A21" w:rsidRDefault="00497A21" w:rsidP="0049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97A21">
        <w:rPr>
          <w:rFonts w:ascii="Consolas" w:hAnsi="Consolas" w:cs="Consolas"/>
          <w:color w:val="000000"/>
          <w:highlight w:val="white"/>
        </w:rPr>
        <w:t>            sb.append(k).append(v);</w:t>
      </w:r>
    </w:p>
    <w:p w14:paraId="747FFA0C" w14:textId="77777777" w:rsidR="00497A21" w:rsidRPr="00497A21" w:rsidRDefault="00497A21" w:rsidP="0049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97A21">
        <w:rPr>
          <w:rFonts w:ascii="Consolas" w:hAnsi="Consolas" w:cs="Consolas"/>
          <w:color w:val="000000"/>
          <w:highlight w:val="white"/>
        </w:rPr>
        <w:t>        });</w:t>
      </w:r>
    </w:p>
    <w:p w14:paraId="6CA8889B" w14:textId="77777777" w:rsidR="00497A21" w:rsidRPr="00497A21" w:rsidRDefault="00497A21" w:rsidP="0049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97A21">
        <w:rPr>
          <w:rFonts w:ascii="Consolas" w:hAnsi="Consolas" w:cs="Consolas"/>
          <w:color w:val="000000"/>
          <w:highlight w:val="white"/>
        </w:rPr>
        <w:t>        System.out.println(sb.toString());</w:t>
      </w:r>
    </w:p>
    <w:p w14:paraId="188D9208" w14:textId="77777777" w:rsidR="00497A21" w:rsidRPr="00497A21" w:rsidRDefault="00497A21" w:rsidP="0049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97A21">
        <w:rPr>
          <w:rFonts w:ascii="Consolas" w:hAnsi="Consolas" w:cs="Consolas"/>
          <w:color w:val="000000"/>
          <w:highlight w:val="white"/>
        </w:rPr>
        <w:t>    }</w:t>
      </w:r>
    </w:p>
    <w:p w14:paraId="2861652D" w14:textId="0A27E9CB" w:rsidR="00497A21" w:rsidRPr="00CE3302" w:rsidRDefault="00497A21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1B28718" w14:textId="39E0C94F" w:rsidR="00F64E7F" w:rsidRPr="00CE3302" w:rsidRDefault="00C77BA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="00F64E7F" w:rsidRPr="00CE3302">
        <w:rPr>
          <w:rFonts w:ascii="Consolas" w:hAnsi="Consolas" w:cs="Consolas"/>
          <w:color w:val="000000"/>
          <w:highlight w:val="white"/>
        </w:rPr>
        <w:t>public static void main(String[] args) {</w:t>
      </w:r>
    </w:p>
    <w:p w14:paraId="78F58BA4" w14:textId="56FF356E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  <w:t>String s = "aaabbbdccaabcc";</w:t>
      </w:r>
    </w:p>
    <w:p w14:paraId="7EFB104E" w14:textId="17B18F3C" w:rsidR="00F64E7F" w:rsidRPr="00CE3302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</w:r>
      <w:r w:rsidR="00C77BAF">
        <w:rPr>
          <w:rFonts w:ascii="Consolas" w:hAnsi="Consolas" w:cs="Consolas"/>
          <w:color w:val="000000"/>
          <w:highlight w:val="white"/>
        </w:rPr>
        <w:t>Compress(s);</w:t>
      </w:r>
    </w:p>
    <w:p w14:paraId="6B72D59A" w14:textId="7F97C079" w:rsidR="00F64E7F" w:rsidRPr="00CE3302" w:rsidRDefault="00F64E7F" w:rsidP="00C7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ab/>
      </w:r>
      <w:r w:rsidRPr="00CE3302">
        <w:rPr>
          <w:rFonts w:ascii="Consolas" w:hAnsi="Consolas" w:cs="Consolas"/>
          <w:color w:val="000000"/>
          <w:highlight w:val="white"/>
        </w:rPr>
        <w:tab/>
      </w:r>
    </w:p>
    <w:p w14:paraId="2F797201" w14:textId="47AC0A4B" w:rsidR="00F64E7F" w:rsidRPr="00CE3302" w:rsidRDefault="00FC33B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</w:t>
      </w:r>
      <w:r w:rsidR="00F64E7F" w:rsidRPr="00CE3302">
        <w:rPr>
          <w:rFonts w:ascii="Consolas" w:hAnsi="Consolas" w:cs="Consolas"/>
          <w:color w:val="000000"/>
          <w:highlight w:val="white"/>
        </w:rPr>
        <w:t>}</w:t>
      </w:r>
    </w:p>
    <w:p w14:paraId="611760E9" w14:textId="03710250" w:rsidR="00F64E7F" w:rsidRDefault="00F64E7F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E3302">
        <w:rPr>
          <w:rFonts w:ascii="Consolas" w:hAnsi="Consolas" w:cs="Consolas"/>
          <w:color w:val="000000"/>
          <w:highlight w:val="white"/>
        </w:rPr>
        <w:t>}</w:t>
      </w:r>
    </w:p>
    <w:p w14:paraId="217265E5" w14:textId="3CBBC9D3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0B3A7002" w14:textId="5BE7B3B9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62E6A67B" w14:textId="458DBA90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693B0625" w14:textId="18679F7F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A5E8DBF" w14:textId="7870C494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9326D0F" w14:textId="3E8EA5B3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0177A849" w14:textId="667FAD58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B29E4FB" w14:textId="21425896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094D3F72" w14:textId="7387C0CB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9FC176B" w14:textId="171B3E76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0B37FF80" w14:textId="7E5181AD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7E8C22F" w14:textId="576E541F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E9E1B4E" w14:textId="528A4458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D6CC8F9" w14:textId="7166CC99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0FC4091D" w14:textId="6E9E5701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B7CA76A" w14:textId="082F76A3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FE6F8A0" w14:textId="7ADCC872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0302B1B5" w14:textId="19681CA3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A1F4F51" w14:textId="32320BB7" w:rsidR="00A54CF4" w:rsidRDefault="00A54CF4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4F82879" w14:textId="7F357E3F" w:rsidR="00834F4E" w:rsidRDefault="00834F4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239445A" w14:textId="2A000823" w:rsidR="00834F4E" w:rsidRDefault="00834F4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E44FF94" w14:textId="180DBAF1" w:rsidR="00834F4E" w:rsidRDefault="00834F4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61C971C9" w14:textId="081F1BBE" w:rsidR="00834F4E" w:rsidRDefault="00834F4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C77F4D5" w14:textId="10F85AAF" w:rsidR="00834F4E" w:rsidRDefault="00834F4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2BBB41B" w14:textId="15F9430F" w:rsidR="00834F4E" w:rsidRDefault="00834F4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68E425C" w14:textId="6A9487D4" w:rsidR="00834F4E" w:rsidRDefault="00834F4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F2BC9FF" w14:textId="2DF130C0" w:rsidR="00834F4E" w:rsidRDefault="00834F4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8E80BEC" w14:textId="191E0BDE" w:rsidR="00834F4E" w:rsidRDefault="00834F4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0BA00CB" w14:textId="6ABD279D" w:rsidR="00834F4E" w:rsidRDefault="00834F4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5A590E4" w14:textId="6BB47961" w:rsidR="00834F4E" w:rsidRDefault="00834F4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05A17681" w14:textId="1E4BD482" w:rsidR="00834F4E" w:rsidRDefault="00834F4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E24480E" w14:textId="30ED3035" w:rsidR="00834F4E" w:rsidRDefault="00834F4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65F230B" w14:textId="5AD022E7" w:rsidR="00834F4E" w:rsidRDefault="00834F4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DD7E3D0" w14:textId="5E4B91FB" w:rsidR="00834F4E" w:rsidRDefault="00834F4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42C27EC" w14:textId="7D044520" w:rsidR="00834F4E" w:rsidRDefault="00834F4E" w:rsidP="00F6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73E276B" w14:textId="77777777" w:rsidR="001E5CC7" w:rsidRPr="00CC6180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highlight w:val="white"/>
          <w:u w:val="single"/>
        </w:rPr>
      </w:pPr>
      <w:r w:rsidRPr="00CC6180">
        <w:rPr>
          <w:rFonts w:ascii="Courier New" w:hAnsi="Courier New" w:cs="Courier New"/>
          <w:b/>
          <w:color w:val="000000"/>
          <w:sz w:val="24"/>
          <w:szCs w:val="24"/>
          <w:highlight w:val="white"/>
          <w:u w:val="single"/>
        </w:rPr>
        <w:lastRenderedPageBreak/>
        <w:t>Write a thread-safe array-based queue implementation in java</w:t>
      </w:r>
    </w:p>
    <w:p w14:paraId="467AEFE3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package com.ddlab.core.algorithm;</w:t>
      </w:r>
    </w:p>
    <w:p w14:paraId="7551C442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 java.util.ArrayList;</w:t>
      </w:r>
    </w:p>
    <w:p w14:paraId="5CE30E49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14:paraId="0DA7FF88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Write a thread-safe array-based queue implementation in java. </w:t>
      </w:r>
    </w:p>
    <w:p w14:paraId="0102C54C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If one thread reaches to a limit, it should wait for dequeue thread to create a space and vice-versa.</w:t>
      </w:r>
    </w:p>
    <w:p w14:paraId="6257B39F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14:paraId="5992D1BF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 class ThreadSafeArrayQueue&lt;E&gt; {</w:t>
      </w:r>
    </w:p>
    <w:p w14:paraId="708582C5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CF6BF78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private static final int size=10;</w:t>
      </w:r>
    </w:p>
    <w:p w14:paraId="311C3AD5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private ArrayList&lt;E&gt; arr= new ArrayList&lt;E&gt;(10);</w:t>
      </w:r>
    </w:p>
    <w:p w14:paraId="2309C7DC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78D81441" w14:textId="295CC7A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public synchronized void enqueue(E item) throws InterruptedException</w:t>
      </w:r>
      <w:r w:rsidR="004571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14:paraId="148DF621" w14:textId="6281A35C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while(arr.size() == size)</w:t>
      </w:r>
      <w:r w:rsidR="004571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252814D9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wait();</w:t>
      </w:r>
    </w:p>
    <w:p w14:paraId="0DB49FE7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3EE7F3F7" w14:textId="280BA9E6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if(arr.isEmpty())</w:t>
      </w:r>
      <w:r w:rsidR="004571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14:paraId="63873175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notify();</w:t>
      </w:r>
    </w:p>
    <w:p w14:paraId="54813077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7B2D32B3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System.out.println("Item added : "+item);</w:t>
      </w:r>
    </w:p>
    <w:p w14:paraId="0FFEE555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arr.add(item);</w:t>
      </w:r>
    </w:p>
    <w:p w14:paraId="40B09B5C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5244FC13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51D76A28" w14:textId="785F92A0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public synchronized E dequeue(int item) throws InterruptedException</w:t>
      </w:r>
      <w:r w:rsidR="004571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14:paraId="1E4541BD" w14:textId="61E603CF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while(arr.isEmpty())</w:t>
      </w:r>
      <w:r w:rsidR="004571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14:paraId="61F7ADC6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wait();</w:t>
      </w:r>
    </w:p>
    <w:p w14:paraId="75D27505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25A44027" w14:textId="3AF2F20D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if(arr.size()==size) </w:t>
      </w:r>
      <w:r w:rsidR="004571DF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293DE98B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notify();</w:t>
      </w:r>
    </w:p>
    <w:p w14:paraId="47353703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5F8C4CCC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return arr.remove(0);</w:t>
      </w:r>
    </w:p>
    <w:p w14:paraId="246B1EBB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3C869FA2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A6F06E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public static void main(String[] args) throws Exception {</w:t>
      </w:r>
    </w:p>
    <w:p w14:paraId="066278FE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ThreadSafeArrayQueue&lt;String&gt; thSafeQ = new ThreadSafeArrayQueue&lt;String&gt;();</w:t>
      </w:r>
    </w:p>
    <w:p w14:paraId="0AC85143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for( int i = 0 ; i &lt; 11 ; i++ )</w:t>
      </w:r>
    </w:p>
    <w:p w14:paraId="41E23887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thSafeQ.enqueue("Item-"+i);</w:t>
      </w:r>
    </w:p>
    <w:p w14:paraId="1E9F6DEF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654929F6" w14:textId="77777777" w:rsidR="001E5CC7" w:rsidRDefault="001E5CC7" w:rsidP="001E5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610C2DFD" w14:textId="2B4D1E8D" w:rsidR="00DC3AB7" w:rsidRDefault="00DC3AB7" w:rsidP="001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EE384E" w14:textId="77777777" w:rsidR="00DC3AB7" w:rsidRPr="00850A7F" w:rsidRDefault="00DC3AB7" w:rsidP="00DC3AB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850A7F">
        <w:rPr>
          <w:b/>
          <w:sz w:val="24"/>
          <w:szCs w:val="24"/>
          <w:u w:val="single"/>
        </w:rPr>
        <w:t>Insert an element into an already sorted array</w:t>
      </w:r>
    </w:p>
    <w:p w14:paraId="131817F9" w14:textId="77777777" w:rsidR="00AF53E5" w:rsidRPr="008D07D7" w:rsidRDefault="00AF53E5" w:rsidP="00AF53E5">
      <w:pPr>
        <w:autoSpaceDE w:val="0"/>
        <w:autoSpaceDN w:val="0"/>
        <w:adjustRightInd w:val="0"/>
        <w:spacing w:after="0" w:line="240" w:lineRule="auto"/>
        <w:rPr>
          <w:b/>
          <w:sz w:val="24"/>
          <w:szCs w:val="18"/>
          <w:u w:val="single"/>
        </w:rPr>
      </w:pPr>
      <w:r w:rsidRPr="008D07D7">
        <w:rPr>
          <w:b/>
          <w:sz w:val="24"/>
          <w:szCs w:val="18"/>
          <w:u w:val="single"/>
        </w:rPr>
        <w:t>Alternative way</w:t>
      </w:r>
    </w:p>
    <w:p w14:paraId="6342AB01" w14:textId="222DCA67" w:rsidR="00C27ED9" w:rsidRDefault="00AF53E5" w:rsidP="00AE61B7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>public static int</w:t>
      </w:r>
      <w:r w:rsidRPr="008D07D7">
        <w:rPr>
          <w:rFonts w:ascii="Consolas" w:hAnsi="Consolas" w:cs="Consolas"/>
          <w:color w:val="000000"/>
          <w:sz w:val="24"/>
          <w:szCs w:val="24"/>
        </w:rPr>
        <w:t>[] insert(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>int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[] a,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8D07D7">
        <w:rPr>
          <w:rFonts w:ascii="Consolas" w:hAnsi="Consolas" w:cs="Consolas"/>
          <w:color w:val="000000"/>
          <w:sz w:val="24"/>
          <w:szCs w:val="24"/>
        </w:rPr>
        <w:t>value) {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8D07D7">
        <w:rPr>
          <w:rFonts w:ascii="Consolas" w:hAnsi="Consolas" w:cs="Consolas"/>
          <w:color w:val="000000"/>
          <w:sz w:val="24"/>
          <w:szCs w:val="24"/>
        </w:rPr>
        <w:t>index = Arrays.</w:t>
      </w:r>
      <w:r w:rsidRPr="008D07D7">
        <w:rPr>
          <w:rFonts w:ascii="Consolas" w:hAnsi="Consolas" w:cs="Consolas"/>
          <w:i/>
          <w:iCs/>
          <w:color w:val="000000"/>
          <w:sz w:val="24"/>
          <w:szCs w:val="24"/>
        </w:rPr>
        <w:t>binarySearch</w:t>
      </w:r>
      <w:r w:rsidRPr="008D07D7">
        <w:rPr>
          <w:rFonts w:ascii="Consolas" w:hAnsi="Consolas" w:cs="Consolas"/>
          <w:color w:val="000000"/>
          <w:sz w:val="24"/>
          <w:szCs w:val="24"/>
        </w:rPr>
        <w:t>(a, value);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System.</w:t>
      </w:r>
      <w:r w:rsidRPr="008D07D7">
        <w:rPr>
          <w:rFonts w:ascii="Consolas" w:hAnsi="Consolas" w:cs="Consolas"/>
          <w:b/>
          <w:bCs/>
          <w:i/>
          <w:iCs/>
          <w:color w:val="660E7A"/>
          <w:sz w:val="24"/>
          <w:szCs w:val="24"/>
        </w:rPr>
        <w:t>out</w:t>
      </w:r>
      <w:r w:rsidRPr="008D07D7">
        <w:rPr>
          <w:rFonts w:ascii="Consolas" w:hAnsi="Consolas" w:cs="Consolas"/>
          <w:color w:val="000000"/>
          <w:sz w:val="24"/>
          <w:szCs w:val="24"/>
        </w:rPr>
        <w:t>.println(</w:t>
      </w:r>
      <w:r w:rsidRPr="008D07D7">
        <w:rPr>
          <w:rFonts w:ascii="Consolas" w:hAnsi="Consolas" w:cs="Consolas"/>
          <w:b/>
          <w:bCs/>
          <w:color w:val="008000"/>
          <w:sz w:val="24"/>
          <w:szCs w:val="24"/>
        </w:rPr>
        <w:t xml:space="preserve">"Index ::: " </w:t>
      </w:r>
      <w:r w:rsidRPr="008D07D7">
        <w:rPr>
          <w:rFonts w:ascii="Consolas" w:hAnsi="Consolas" w:cs="Consolas"/>
          <w:color w:val="000000"/>
          <w:sz w:val="24"/>
          <w:szCs w:val="24"/>
        </w:rPr>
        <w:t>+ index);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newIndex = </w:t>
      </w:r>
      <w:r w:rsidRPr="008D07D7">
        <w:rPr>
          <w:rFonts w:ascii="Consolas" w:hAnsi="Consolas" w:cs="Consolas"/>
          <w:color w:val="0000FF"/>
          <w:sz w:val="24"/>
          <w:szCs w:val="24"/>
        </w:rPr>
        <w:t>0</w:t>
      </w:r>
      <w:r w:rsidRPr="008D07D7">
        <w:rPr>
          <w:rFonts w:ascii="Consolas" w:hAnsi="Consolas" w:cs="Consolas"/>
          <w:color w:val="000000"/>
          <w:sz w:val="24"/>
          <w:szCs w:val="24"/>
        </w:rPr>
        <w:t>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if 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(index &lt; </w:t>
      </w:r>
      <w:r w:rsidRPr="008D07D7">
        <w:rPr>
          <w:rFonts w:ascii="Consolas" w:hAnsi="Consolas" w:cs="Consolas"/>
          <w:color w:val="0000FF"/>
          <w:sz w:val="24"/>
          <w:szCs w:val="24"/>
        </w:rPr>
        <w:t>0</w:t>
      </w:r>
      <w:r w:rsidRPr="008D07D7">
        <w:rPr>
          <w:rFonts w:ascii="Consolas" w:hAnsi="Consolas" w:cs="Consolas"/>
          <w:color w:val="000000"/>
          <w:sz w:val="24"/>
          <w:szCs w:val="24"/>
        </w:rPr>
        <w:t>)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    newIndex = -(index) - </w:t>
      </w:r>
      <w:r w:rsidRPr="008D07D7">
        <w:rPr>
          <w:rFonts w:ascii="Consolas" w:hAnsi="Consolas" w:cs="Consolas"/>
          <w:color w:val="0000FF"/>
          <w:sz w:val="24"/>
          <w:szCs w:val="24"/>
        </w:rPr>
        <w:t>1</w:t>
      </w:r>
      <w:r w:rsidRPr="008D07D7">
        <w:rPr>
          <w:rFonts w:ascii="Consolas" w:hAnsi="Consolas" w:cs="Consolas"/>
          <w:color w:val="000000"/>
          <w:sz w:val="24"/>
          <w:szCs w:val="24"/>
        </w:rPr>
        <w:t>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>else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br/>
        <w:t xml:space="preserve">        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newIndex = index + </w:t>
      </w:r>
      <w:r w:rsidRPr="008D07D7">
        <w:rPr>
          <w:rFonts w:ascii="Consolas" w:hAnsi="Consolas" w:cs="Consolas"/>
          <w:color w:val="0000FF"/>
          <w:sz w:val="24"/>
          <w:szCs w:val="24"/>
        </w:rPr>
        <w:t>1</w:t>
      </w:r>
      <w:r w:rsidRPr="008D07D7">
        <w:rPr>
          <w:rFonts w:ascii="Consolas" w:hAnsi="Consolas" w:cs="Consolas"/>
          <w:color w:val="000000"/>
          <w:sz w:val="24"/>
          <w:szCs w:val="24"/>
        </w:rPr>
        <w:t>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a = </w:t>
      </w:r>
      <w:r w:rsidRPr="008D07D7">
        <w:rPr>
          <w:rFonts w:ascii="Consolas" w:hAnsi="Consolas" w:cs="Consolas"/>
          <w:i/>
          <w:iCs/>
          <w:color w:val="000000"/>
          <w:sz w:val="24"/>
          <w:szCs w:val="24"/>
        </w:rPr>
        <w:t>insertElement</w:t>
      </w:r>
      <w:r w:rsidRPr="008D07D7">
        <w:rPr>
          <w:rFonts w:ascii="Consolas" w:hAnsi="Consolas" w:cs="Consolas"/>
          <w:color w:val="000000"/>
          <w:sz w:val="24"/>
          <w:szCs w:val="24"/>
        </w:rPr>
        <w:t>(a, value, newIndex);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return </w:t>
      </w:r>
      <w:r w:rsidRPr="008D07D7">
        <w:rPr>
          <w:rFonts w:ascii="Consolas" w:hAnsi="Consolas" w:cs="Consolas"/>
          <w:color w:val="000000"/>
          <w:sz w:val="24"/>
          <w:szCs w:val="24"/>
        </w:rPr>
        <w:t>a;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>}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</w:r>
      <w:r w:rsidRPr="008D07D7">
        <w:rPr>
          <w:rFonts w:ascii="Consolas" w:hAnsi="Consolas" w:cs="Consolas"/>
          <w:color w:val="000000"/>
          <w:sz w:val="24"/>
          <w:szCs w:val="24"/>
        </w:rPr>
        <w:br/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>public static int</w:t>
      </w:r>
      <w:r w:rsidRPr="008D07D7">
        <w:rPr>
          <w:rFonts w:ascii="Consolas" w:hAnsi="Consolas" w:cs="Consolas"/>
          <w:color w:val="000000"/>
          <w:sz w:val="24"/>
          <w:szCs w:val="24"/>
        </w:rPr>
        <w:t>[] insertElement(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>int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[] a,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value,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8D07D7">
        <w:rPr>
          <w:rFonts w:ascii="Consolas" w:hAnsi="Consolas" w:cs="Consolas"/>
          <w:color w:val="000000"/>
          <w:sz w:val="24"/>
          <w:szCs w:val="24"/>
        </w:rPr>
        <w:t>index) {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int </w:t>
      </w:r>
      <w:r w:rsidRPr="008D07D7">
        <w:rPr>
          <w:rFonts w:ascii="Consolas" w:hAnsi="Consolas" w:cs="Consolas"/>
          <w:color w:val="000000"/>
          <w:sz w:val="24"/>
          <w:szCs w:val="24"/>
        </w:rPr>
        <w:t>length = a.</w:t>
      </w:r>
      <w:r w:rsidRPr="008D07D7">
        <w:rPr>
          <w:rFonts w:ascii="Consolas" w:hAnsi="Consolas" w:cs="Consolas"/>
          <w:b/>
          <w:bCs/>
          <w:color w:val="660E7A"/>
          <w:sz w:val="24"/>
          <w:szCs w:val="24"/>
        </w:rPr>
        <w:t>length</w:t>
      </w:r>
      <w:r w:rsidRPr="008D07D7">
        <w:rPr>
          <w:rFonts w:ascii="Consolas" w:hAnsi="Consolas" w:cs="Consolas"/>
          <w:color w:val="000000"/>
          <w:sz w:val="24"/>
          <w:szCs w:val="24"/>
        </w:rPr>
        <w:t>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>int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[] destn =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>new int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[length + </w:t>
      </w:r>
      <w:r w:rsidRPr="008D07D7">
        <w:rPr>
          <w:rFonts w:ascii="Consolas" w:hAnsi="Consolas" w:cs="Consolas"/>
          <w:color w:val="0000FF"/>
          <w:sz w:val="24"/>
          <w:szCs w:val="24"/>
        </w:rPr>
        <w:t>1</w:t>
      </w:r>
      <w:r w:rsidRPr="008D07D7">
        <w:rPr>
          <w:rFonts w:ascii="Consolas" w:hAnsi="Consolas" w:cs="Consolas"/>
          <w:color w:val="000000"/>
          <w:sz w:val="24"/>
          <w:szCs w:val="24"/>
        </w:rPr>
        <w:t>];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System.</w:t>
      </w:r>
      <w:r w:rsidRPr="008D07D7">
        <w:rPr>
          <w:rFonts w:ascii="Consolas" w:hAnsi="Consolas" w:cs="Consolas"/>
          <w:i/>
          <w:iCs/>
          <w:color w:val="000000"/>
          <w:sz w:val="24"/>
          <w:szCs w:val="24"/>
        </w:rPr>
        <w:t>arraycopy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(a, </w:t>
      </w:r>
      <w:r w:rsidRPr="008D07D7">
        <w:rPr>
          <w:rFonts w:ascii="Consolas" w:hAnsi="Consolas" w:cs="Consolas"/>
          <w:color w:val="0000FF"/>
          <w:sz w:val="24"/>
          <w:szCs w:val="24"/>
        </w:rPr>
        <w:t>0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, destn, </w:t>
      </w:r>
      <w:r w:rsidRPr="008D07D7">
        <w:rPr>
          <w:rFonts w:ascii="Consolas" w:hAnsi="Consolas" w:cs="Consolas"/>
          <w:color w:val="0000FF"/>
          <w:sz w:val="24"/>
          <w:szCs w:val="24"/>
        </w:rPr>
        <w:t>0</w:t>
      </w:r>
      <w:r w:rsidRPr="008D07D7">
        <w:rPr>
          <w:rFonts w:ascii="Consolas" w:hAnsi="Consolas" w:cs="Consolas"/>
          <w:color w:val="000000"/>
          <w:sz w:val="24"/>
          <w:szCs w:val="24"/>
        </w:rPr>
        <w:t>, index);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destn[index] = value;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System.</w:t>
      </w:r>
      <w:r w:rsidRPr="008D07D7">
        <w:rPr>
          <w:rFonts w:ascii="Consolas" w:hAnsi="Consolas" w:cs="Consolas"/>
          <w:i/>
          <w:iCs/>
          <w:color w:val="000000"/>
          <w:sz w:val="24"/>
          <w:szCs w:val="24"/>
        </w:rPr>
        <w:t>arraycopy</w:t>
      </w:r>
      <w:r w:rsidRPr="008D07D7">
        <w:rPr>
          <w:rFonts w:ascii="Consolas" w:hAnsi="Consolas" w:cs="Consolas"/>
          <w:color w:val="000000"/>
          <w:sz w:val="24"/>
          <w:szCs w:val="24"/>
        </w:rPr>
        <w:t xml:space="preserve">(a, index, destn, index + </w:t>
      </w:r>
      <w:r w:rsidRPr="008D07D7">
        <w:rPr>
          <w:rFonts w:ascii="Consolas" w:hAnsi="Consolas" w:cs="Consolas"/>
          <w:color w:val="0000FF"/>
          <w:sz w:val="24"/>
          <w:szCs w:val="24"/>
        </w:rPr>
        <w:t>1</w:t>
      </w:r>
      <w:r w:rsidRPr="008D07D7">
        <w:rPr>
          <w:rFonts w:ascii="Consolas" w:hAnsi="Consolas" w:cs="Consolas"/>
          <w:color w:val="000000"/>
          <w:sz w:val="24"/>
          <w:szCs w:val="24"/>
        </w:rPr>
        <w:t>, length - index);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8D07D7">
        <w:rPr>
          <w:rFonts w:ascii="Consolas" w:hAnsi="Consolas" w:cs="Consolas"/>
          <w:b/>
          <w:bCs/>
          <w:color w:val="000080"/>
          <w:sz w:val="24"/>
          <w:szCs w:val="24"/>
        </w:rPr>
        <w:t xml:space="preserve">return </w:t>
      </w:r>
      <w:r w:rsidRPr="008D07D7">
        <w:rPr>
          <w:rFonts w:ascii="Consolas" w:hAnsi="Consolas" w:cs="Consolas"/>
          <w:color w:val="000000"/>
          <w:sz w:val="24"/>
          <w:szCs w:val="24"/>
        </w:rPr>
        <w:t>destn;</w:t>
      </w:r>
      <w:r w:rsidRPr="008D07D7">
        <w:rPr>
          <w:rFonts w:ascii="Consolas" w:hAnsi="Consolas" w:cs="Consolas"/>
          <w:color w:val="000000"/>
          <w:sz w:val="24"/>
          <w:szCs w:val="24"/>
        </w:rPr>
        <w:br/>
        <w:t>}</w:t>
      </w:r>
    </w:p>
    <w:p w14:paraId="4B804A31" w14:textId="0D80B509" w:rsidR="00C57A27" w:rsidRDefault="00C57A27" w:rsidP="006E02BD">
      <w:pPr>
        <w:pStyle w:val="NoSpacing"/>
        <w:rPr>
          <w:rFonts w:ascii="Consolas" w:hAnsi="Consolas" w:cs="Consolas"/>
        </w:rPr>
      </w:pPr>
    </w:p>
    <w:p w14:paraId="1DADCB0D" w14:textId="4F458974" w:rsidR="00E91628" w:rsidRPr="00DE67E1" w:rsidRDefault="00E91628" w:rsidP="006E02BD">
      <w:pPr>
        <w:pStyle w:val="NoSpacing"/>
        <w:rPr>
          <w:rFonts w:ascii="Consolas" w:hAnsi="Consolas" w:cs="Consolas"/>
          <w:b/>
          <w:bCs/>
          <w:u w:val="single"/>
        </w:rPr>
      </w:pPr>
      <w:r w:rsidRPr="00DE67E1">
        <w:rPr>
          <w:rFonts w:ascii="Consolas" w:hAnsi="Consolas" w:cs="Consolas"/>
          <w:b/>
          <w:bCs/>
          <w:sz w:val="26"/>
          <w:szCs w:val="26"/>
          <w:u w:val="single"/>
        </w:rPr>
        <w:lastRenderedPageBreak/>
        <w:t>Better way to do it</w:t>
      </w:r>
    </w:p>
    <w:p w14:paraId="3FCF2AA8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public static int binarySearch(int[] a, int b) {</w:t>
      </w:r>
    </w:p>
    <w:p w14:paraId="09A43D2F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int low = 0;</w:t>
      </w:r>
    </w:p>
    <w:p w14:paraId="7CCBF8DB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int high = a.length - 1;</w:t>
      </w:r>
    </w:p>
    <w:p w14:paraId="3816E005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while (low &lt;= high) {</w:t>
      </w:r>
    </w:p>
    <w:p w14:paraId="609D0066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    int mid = low + (high - low) / 2;</w:t>
      </w:r>
    </w:p>
    <w:p w14:paraId="667ED3F0" w14:textId="2B154FD3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    if (b &lt; a[mid])</w:t>
      </w:r>
      <w:r w:rsidRPr="009714FE">
        <w:rPr>
          <w:rFonts w:ascii="Consolas" w:hAnsi="Consolas" w:cs="Consolas"/>
          <w:b/>
          <w:bCs/>
        </w:rPr>
        <w:t xml:space="preserve"> </w:t>
      </w:r>
      <w:r w:rsidRPr="00E91628">
        <w:rPr>
          <w:rFonts w:ascii="Consolas" w:hAnsi="Consolas" w:cs="Consolas"/>
          <w:b/>
          <w:bCs/>
        </w:rPr>
        <w:t>high = mid - 1;</w:t>
      </w:r>
    </w:p>
    <w:p w14:paraId="467A8711" w14:textId="703E03B4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    else if (b &gt; a[mid])</w:t>
      </w:r>
      <w:r w:rsidRPr="009714FE">
        <w:rPr>
          <w:rFonts w:ascii="Consolas" w:hAnsi="Consolas" w:cs="Consolas"/>
          <w:b/>
          <w:bCs/>
        </w:rPr>
        <w:t xml:space="preserve"> </w:t>
      </w:r>
      <w:r w:rsidRPr="00E91628">
        <w:rPr>
          <w:rFonts w:ascii="Consolas" w:hAnsi="Consolas" w:cs="Consolas"/>
          <w:b/>
          <w:bCs/>
        </w:rPr>
        <w:t>low = mid + 1;</w:t>
      </w:r>
    </w:p>
    <w:p w14:paraId="3E0473FD" w14:textId="6987DB76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    else</w:t>
      </w:r>
      <w:r w:rsidRPr="009714FE">
        <w:rPr>
          <w:rFonts w:ascii="Consolas" w:hAnsi="Consolas" w:cs="Consolas"/>
          <w:b/>
          <w:bCs/>
        </w:rPr>
        <w:t xml:space="preserve"> </w:t>
      </w:r>
      <w:r w:rsidRPr="00E91628">
        <w:rPr>
          <w:rFonts w:ascii="Consolas" w:hAnsi="Consolas" w:cs="Consolas"/>
          <w:b/>
          <w:bCs/>
        </w:rPr>
        <w:t>return mid;</w:t>
      </w:r>
    </w:p>
    <w:p w14:paraId="4BE27984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}</w:t>
      </w:r>
    </w:p>
    <w:p w14:paraId="4A5C972B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return -(low + 1);</w:t>
      </w:r>
    </w:p>
    <w:p w14:paraId="5D201AC5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}</w:t>
      </w:r>
    </w:p>
    <w:p w14:paraId="33AFE2B7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</w:p>
    <w:p w14:paraId="7D995693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public static int[] addByIndex(int[] a, int key, int index) {</w:t>
      </w:r>
    </w:p>
    <w:p w14:paraId="7E9B4C45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int[] b = new int[a.length + 1];</w:t>
      </w:r>
    </w:p>
    <w:p w14:paraId="26C9F179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for (int i = 0; i &lt; index; i++)</w:t>
      </w:r>
    </w:p>
    <w:p w14:paraId="2C4172EB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    b[i] = a[i];</w:t>
      </w:r>
    </w:p>
    <w:p w14:paraId="65E2718B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b[index] = key;</w:t>
      </w:r>
    </w:p>
    <w:p w14:paraId="3B2AC8F9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for (int i = index + 1; i &lt; b.length; i++)</w:t>
      </w:r>
    </w:p>
    <w:p w14:paraId="736CCC60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    b[i] = a[i - 1];</w:t>
      </w:r>
    </w:p>
    <w:p w14:paraId="2FE96980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return b;</w:t>
      </w:r>
    </w:p>
    <w:p w14:paraId="28811943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}</w:t>
      </w:r>
    </w:p>
    <w:p w14:paraId="7BB2D6EF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</w:p>
    <w:p w14:paraId="16EC867D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public static int[] insertIntoSortedArray(int[] a, int b) {</w:t>
      </w:r>
    </w:p>
    <w:p w14:paraId="0AF02009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int index = binarySearch(a, b);</w:t>
      </w:r>
    </w:p>
    <w:p w14:paraId="3909BCB5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System.out.println("Index Value : " + index);</w:t>
      </w:r>
    </w:p>
    <w:p w14:paraId="45993183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int newIndex = 0;</w:t>
      </w:r>
    </w:p>
    <w:p w14:paraId="210D4C8D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if (index &lt; 0)</w:t>
      </w:r>
    </w:p>
    <w:p w14:paraId="163E8E86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    newIndex = -(index) - 1;</w:t>
      </w:r>
    </w:p>
    <w:p w14:paraId="78EE6139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else</w:t>
      </w:r>
    </w:p>
    <w:p w14:paraId="6C14D0E6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    newIndex = index + 1;</w:t>
      </w:r>
    </w:p>
    <w:p w14:paraId="759EF7DF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System.out.println("NewIndex value : " + newIndex);</w:t>
      </w:r>
    </w:p>
    <w:p w14:paraId="6E980AA3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int[] c = addByIndex(a, b, newIndex);</w:t>
      </w:r>
    </w:p>
    <w:p w14:paraId="59DD0D51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    return c;</w:t>
      </w:r>
    </w:p>
    <w:p w14:paraId="1054D13E" w14:textId="77777777" w:rsidR="00E91628" w:rsidRPr="00E91628" w:rsidRDefault="00E91628" w:rsidP="00E91628">
      <w:pPr>
        <w:pStyle w:val="NoSpacing"/>
        <w:rPr>
          <w:rFonts w:ascii="Consolas" w:hAnsi="Consolas" w:cs="Consolas"/>
          <w:b/>
          <w:bCs/>
        </w:rPr>
      </w:pPr>
      <w:r w:rsidRPr="00E91628">
        <w:rPr>
          <w:rFonts w:ascii="Consolas" w:hAnsi="Consolas" w:cs="Consolas"/>
          <w:b/>
          <w:bCs/>
        </w:rPr>
        <w:t>    }</w:t>
      </w:r>
    </w:p>
    <w:p w14:paraId="39B6FD75" w14:textId="7F22E393" w:rsidR="00E91628" w:rsidRDefault="00E91628" w:rsidP="006E02BD">
      <w:pPr>
        <w:pStyle w:val="NoSpacing"/>
        <w:rPr>
          <w:rFonts w:ascii="Consolas" w:hAnsi="Consolas" w:cs="Consolas"/>
        </w:rPr>
      </w:pPr>
    </w:p>
    <w:p w14:paraId="788182F3" w14:textId="2B387433" w:rsidR="009714FE" w:rsidRPr="009714FE" w:rsidRDefault="009714FE" w:rsidP="006E02BD">
      <w:pPr>
        <w:pStyle w:val="NoSpacing"/>
        <w:rPr>
          <w:rFonts w:ascii="Consolas" w:hAnsi="Consolas" w:cs="Consolas"/>
          <w:b/>
          <w:bCs/>
          <w:u w:val="single"/>
        </w:rPr>
      </w:pPr>
      <w:r w:rsidRPr="009714FE">
        <w:rPr>
          <w:rFonts w:ascii="Consolas" w:hAnsi="Consolas" w:cs="Consolas"/>
          <w:b/>
          <w:bCs/>
          <w:sz w:val="26"/>
          <w:szCs w:val="26"/>
          <w:u w:val="single"/>
        </w:rPr>
        <w:t>There is another way to do it using insertion sort</w:t>
      </w:r>
    </w:p>
    <w:p w14:paraId="4CE78CD8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public static int[] insertIntoSortedArray1(int[] a, int val) {</w:t>
      </w:r>
    </w:p>
    <w:p w14:paraId="6A13264A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    int[] b = new int[a.length+1];</w:t>
      </w:r>
    </w:p>
    <w:p w14:paraId="7BB0CD54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    for(int i = 0; i &lt; a.length; i++)</w:t>
      </w:r>
    </w:p>
    <w:p w14:paraId="48C217A9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        b[i] = a[i];</w:t>
      </w:r>
    </w:p>
    <w:p w14:paraId="591289E1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    b[a.length] = val;</w:t>
      </w:r>
    </w:p>
    <w:p w14:paraId="374074A0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    insertionSort(b);</w:t>
      </w:r>
    </w:p>
    <w:p w14:paraId="3EC6E994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    return b;</w:t>
      </w:r>
    </w:p>
    <w:p w14:paraId="6FFBA93B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}</w:t>
      </w:r>
    </w:p>
    <w:p w14:paraId="24982DCD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</w:p>
    <w:p w14:paraId="7D21E491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public static void insertionSort(int[] a) {</w:t>
      </w:r>
    </w:p>
    <w:p w14:paraId="184A7960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    for(int i = 0; i &lt; a.length; i++) {</w:t>
      </w:r>
    </w:p>
    <w:p w14:paraId="7C1F2486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        for(int j = i; j &gt; 0 &amp;&amp; a[j] &lt; a[j-1]; j--){</w:t>
      </w:r>
    </w:p>
    <w:p w14:paraId="51C921EA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            swap(a,j, j-1);</w:t>
      </w:r>
    </w:p>
    <w:p w14:paraId="2C26E3F4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        }</w:t>
      </w:r>
    </w:p>
    <w:p w14:paraId="6B03C83A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    }</w:t>
      </w:r>
    </w:p>
    <w:p w14:paraId="0B2548F1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}</w:t>
      </w:r>
    </w:p>
    <w:p w14:paraId="306C005F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</w:p>
    <w:p w14:paraId="3A57068B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public static void swap(int[] a, int i, int j) {</w:t>
      </w:r>
    </w:p>
    <w:p w14:paraId="37A2C7A8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    int temp = a[i];</w:t>
      </w:r>
    </w:p>
    <w:p w14:paraId="7AD2449B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    a[i] = a[j];</w:t>
      </w:r>
    </w:p>
    <w:p w14:paraId="6F9EE092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    a[j] = temp;</w:t>
      </w:r>
    </w:p>
    <w:p w14:paraId="3D1A4164" w14:textId="77777777" w:rsidR="009714FE" w:rsidRPr="009714FE" w:rsidRDefault="009714FE" w:rsidP="009714FE">
      <w:pPr>
        <w:pStyle w:val="NoSpacing"/>
        <w:rPr>
          <w:rFonts w:ascii="Consolas" w:hAnsi="Consolas" w:cs="Consolas"/>
          <w:b/>
          <w:bCs/>
        </w:rPr>
      </w:pPr>
      <w:r w:rsidRPr="009714FE">
        <w:rPr>
          <w:rFonts w:ascii="Consolas" w:hAnsi="Consolas" w:cs="Consolas"/>
          <w:b/>
          <w:bCs/>
        </w:rPr>
        <w:t>    }</w:t>
      </w:r>
    </w:p>
    <w:p w14:paraId="2FCE9DB9" w14:textId="77777777" w:rsidR="009714FE" w:rsidRDefault="009714FE" w:rsidP="006E02BD">
      <w:pPr>
        <w:pStyle w:val="NoSpacing"/>
        <w:rPr>
          <w:rFonts w:ascii="Consolas" w:hAnsi="Consolas" w:cs="Consolas"/>
        </w:rPr>
      </w:pPr>
    </w:p>
    <w:p w14:paraId="2B4E4C44" w14:textId="77777777" w:rsidR="00053982" w:rsidRPr="0054398F" w:rsidRDefault="00053982" w:rsidP="00053982">
      <w:pPr>
        <w:pStyle w:val="Title"/>
        <w:rPr>
          <w:rFonts w:eastAsia="Consolas"/>
          <w:b/>
          <w:u w:val="single"/>
        </w:rPr>
      </w:pPr>
      <w:r w:rsidRPr="0054398F">
        <w:rPr>
          <w:rFonts w:eastAsia="Consolas"/>
          <w:b/>
          <w:u w:val="single"/>
        </w:rPr>
        <w:lastRenderedPageBreak/>
        <w:t>Anagram – Two Strings are anagram or not</w:t>
      </w:r>
    </w:p>
    <w:p w14:paraId="5B64CFC9" w14:textId="77282137" w:rsidR="00053982" w:rsidRDefault="0024722D" w:rsidP="00053982">
      <w:pPr>
        <w:autoSpaceDE w:val="0"/>
        <w:rPr>
          <w:rFonts w:ascii="Consolas" w:eastAsia="Consolas" w:hAnsi="Consolas" w:cs="Consolas"/>
          <w:color w:val="000000"/>
        </w:rPr>
      </w:pPr>
      <w:hyperlink r:id="rId6" w:history="1">
        <w:r w:rsidR="00053982" w:rsidRPr="00362CE9">
          <w:rPr>
            <w:rStyle w:val="Hyperlink"/>
            <w:rFonts w:ascii="Consolas" w:eastAsia="Consolas" w:hAnsi="Consolas" w:cs="Consolas"/>
          </w:rPr>
          <w:t>http://stackoverflow.com/questions/15045640/how-to-check-if-two-words-are-anagrams</w:t>
        </w:r>
      </w:hyperlink>
    </w:p>
    <w:p w14:paraId="45843F7D" w14:textId="5D59E039" w:rsidR="00053982" w:rsidRDefault="00053982" w:rsidP="00053982">
      <w:pPr>
        <w:autoSpaceDE w:val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Fastest algorithm would be to map each of the 26 English characters to a unique prime number. Then calculate the product of the string. By the fundamental theorem of arithmetic, 2 strings are anagrams if and only if their products are the same.</w:t>
      </w:r>
    </w:p>
    <w:p w14:paraId="5BFBE49D" w14:textId="63709AE3" w:rsidR="0037742B" w:rsidRDefault="0037742B" w:rsidP="00053982">
      <w:pPr>
        <w:autoSpaceDE w:val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 anagram of a string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another string that contains the same characters, only the order of characters can be different</w:t>
      </w:r>
      <w:r>
        <w:rPr>
          <w:rFonts w:ascii="Arial" w:hAnsi="Arial" w:cs="Arial"/>
          <w:color w:val="202124"/>
          <w:shd w:val="clear" w:color="auto" w:fill="FFFFFF"/>
        </w:rPr>
        <w:t xml:space="preserve">. For example, “abcd” and “dabc” are an anagram of each other. </w:t>
      </w:r>
    </w:p>
    <w:p w14:paraId="7D8486B5" w14:textId="6BAA43F6" w:rsidR="00053982" w:rsidRPr="00F7556A" w:rsidRDefault="0037742B" w:rsidP="00053982">
      <w:pPr>
        <w:autoSpaceDE w:val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Examples: </w:t>
      </w:r>
      <w:r w:rsidR="00F7556A" w:rsidRPr="00F7556A">
        <w:rPr>
          <w:rFonts w:ascii="Arial" w:hAnsi="Arial" w:cs="Arial"/>
          <w:b/>
          <w:bCs/>
          <w:color w:val="202124"/>
          <w:shd w:val="clear" w:color="auto" w:fill="FFFFFF"/>
        </w:rPr>
        <w:t>Listen, Silent, Triangle, Integral</w:t>
      </w:r>
    </w:p>
    <w:p w14:paraId="650F304A" w14:textId="77777777" w:rsidR="002F792F" w:rsidRDefault="00053982" w:rsidP="0005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</w:rPr>
      </w:pPr>
      <w:r w:rsidRPr="00282A39">
        <w:rPr>
          <w:rFonts w:ascii="Consolas" w:eastAsia="Times New Roman" w:hAnsi="Consolas" w:cs="Consolas"/>
          <w:b/>
          <w:bCs/>
          <w:color w:val="000080"/>
        </w:rPr>
        <w:t xml:space="preserve">public class </w:t>
      </w:r>
      <w:r w:rsidRPr="00282A39">
        <w:rPr>
          <w:rFonts w:ascii="Consolas" w:eastAsia="Times New Roman" w:hAnsi="Consolas" w:cs="Consolas"/>
          <w:color w:val="000000"/>
        </w:rPr>
        <w:t>Anagram {</w:t>
      </w:r>
    </w:p>
    <w:p w14:paraId="66262653" w14:textId="77777777" w:rsidR="002F792F" w:rsidRDefault="002F792F" w:rsidP="002F79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areAnagrams(String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0993044" w14:textId="77777777" w:rsidR="002F792F" w:rsidRDefault="002F792F" w:rsidP="002F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val1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1;</w:t>
      </w:r>
    </w:p>
    <w:p w14:paraId="6FDD930B" w14:textId="7D1D7A87" w:rsidR="002F792F" w:rsidRDefault="002F792F" w:rsidP="002F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val2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1;</w:t>
      </w:r>
    </w:p>
    <w:p w14:paraId="225EEDE1" w14:textId="6EF299AE" w:rsidR="002F792F" w:rsidRDefault="002F792F" w:rsidP="002F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 {</w:t>
      </w:r>
    </w:p>
    <w:p w14:paraId="2ED8A555" w14:textId="23398023" w:rsidR="002F792F" w:rsidRDefault="002F792F" w:rsidP="002F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val1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val1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84B8A7D" w14:textId="386F3959" w:rsidR="002F792F" w:rsidRDefault="002F792F" w:rsidP="002F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val2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val2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50CCABC" w14:textId="1DF7F043" w:rsidR="002F792F" w:rsidRDefault="002F792F" w:rsidP="002F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6CA424D" w14:textId="09A1EF1F" w:rsidR="002F792F" w:rsidRDefault="002F792F" w:rsidP="002F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val1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val2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986D9F3" w14:textId="77777777" w:rsidR="00CA4143" w:rsidRDefault="002F792F" w:rsidP="002F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}</w:t>
      </w:r>
      <w:r w:rsidR="00053982" w:rsidRPr="00282A39">
        <w:rPr>
          <w:rFonts w:ascii="Consolas" w:eastAsia="Times New Roman" w:hAnsi="Consolas" w:cs="Consolas"/>
          <w:color w:val="000000"/>
        </w:rPr>
        <w:br/>
      </w:r>
      <w:r w:rsidR="00053982" w:rsidRPr="00282A39">
        <w:rPr>
          <w:rFonts w:ascii="Consolas" w:eastAsia="Times New Roman" w:hAnsi="Consolas" w:cs="Consolas"/>
          <w:color w:val="000000"/>
        </w:rPr>
        <w:br/>
        <w:t xml:space="preserve">    </w:t>
      </w:r>
      <w:r w:rsidR="00053982" w:rsidRPr="00282A39">
        <w:rPr>
          <w:rFonts w:ascii="Consolas" w:eastAsia="Times New Roman" w:hAnsi="Consolas" w:cs="Consolas"/>
          <w:b/>
          <w:bCs/>
          <w:color w:val="000080"/>
        </w:rPr>
        <w:t xml:space="preserve">public static void </w:t>
      </w:r>
      <w:r w:rsidR="00053982" w:rsidRPr="00282A39">
        <w:rPr>
          <w:rFonts w:ascii="Consolas" w:eastAsia="Times New Roman" w:hAnsi="Consolas" w:cs="Consolas"/>
          <w:color w:val="000000"/>
        </w:rPr>
        <w:t>main(String[] args) {</w:t>
      </w:r>
      <w:r w:rsidR="00053982" w:rsidRPr="00282A39">
        <w:rPr>
          <w:rFonts w:ascii="Consolas" w:eastAsia="Times New Roman" w:hAnsi="Consolas" w:cs="Consolas"/>
          <w:color w:val="000000"/>
        </w:rPr>
        <w:br/>
      </w:r>
      <w:r w:rsidR="00053982" w:rsidRPr="00282A39">
        <w:rPr>
          <w:rFonts w:ascii="Consolas" w:eastAsia="Times New Roman" w:hAnsi="Consolas" w:cs="Consolas"/>
          <w:color w:val="000000"/>
        </w:rPr>
        <w:br/>
        <w:t xml:space="preserve">        String s1 = </w:t>
      </w:r>
      <w:r w:rsidR="00053982" w:rsidRPr="00282A39">
        <w:rPr>
          <w:rFonts w:ascii="Consolas" w:eastAsia="Times New Roman" w:hAnsi="Consolas" w:cs="Consolas"/>
          <w:b/>
          <w:bCs/>
          <w:color w:val="008000"/>
        </w:rPr>
        <w:t>"post"</w:t>
      </w:r>
      <w:r w:rsidR="00053982" w:rsidRPr="00282A39">
        <w:rPr>
          <w:rFonts w:ascii="Consolas" w:eastAsia="Times New Roman" w:hAnsi="Consolas" w:cs="Consolas"/>
          <w:color w:val="000000"/>
        </w:rPr>
        <w:t>;</w:t>
      </w:r>
      <w:r w:rsidR="00053982" w:rsidRPr="00282A39">
        <w:rPr>
          <w:rFonts w:ascii="Consolas" w:eastAsia="Times New Roman" w:hAnsi="Consolas" w:cs="Consolas"/>
          <w:color w:val="000000"/>
        </w:rPr>
        <w:br/>
        <w:t xml:space="preserve">        String s2 = </w:t>
      </w:r>
      <w:r w:rsidR="00053982" w:rsidRPr="00282A39">
        <w:rPr>
          <w:rFonts w:ascii="Consolas" w:eastAsia="Times New Roman" w:hAnsi="Consolas" w:cs="Consolas"/>
          <w:b/>
          <w:bCs/>
          <w:color w:val="008000"/>
        </w:rPr>
        <w:t>"pots"</w:t>
      </w:r>
      <w:r w:rsidR="00053982" w:rsidRPr="00282A39">
        <w:rPr>
          <w:rFonts w:ascii="Consolas" w:eastAsia="Times New Roman" w:hAnsi="Consolas" w:cs="Consolas"/>
          <w:color w:val="000000"/>
        </w:rPr>
        <w:t>;</w:t>
      </w:r>
    </w:p>
    <w:p w14:paraId="6030C7F6" w14:textId="3C616DF1" w:rsidR="00053982" w:rsidRPr="00282A39" w:rsidRDefault="00CA4143" w:rsidP="002F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</w:rPr>
      </w:pPr>
      <w:r w:rsidRPr="00CA4143">
        <w:rPr>
          <w:rFonts w:ascii="Consolas" w:eastAsia="Times New Roman" w:hAnsi="Consolas" w:cs="Consolas"/>
          <w:color w:val="000000"/>
        </w:rPr>
        <w:t xml:space="preserve">        System.out.println(areAnagrams(s1, s2));</w:t>
      </w:r>
      <w:r w:rsidR="00F61DCB">
        <w:rPr>
          <w:rFonts w:ascii="Consolas" w:eastAsia="Times New Roman" w:hAnsi="Consolas" w:cs="Consolas"/>
          <w:color w:val="000000"/>
        </w:rPr>
        <w:t xml:space="preserve"> // True</w:t>
      </w:r>
      <w:r w:rsidR="00053982" w:rsidRPr="00282A39">
        <w:rPr>
          <w:rFonts w:ascii="Consolas" w:eastAsia="Times New Roman" w:hAnsi="Consolas" w:cs="Consolas"/>
          <w:color w:val="000000"/>
        </w:rPr>
        <w:br/>
        <w:t xml:space="preserve">    }</w:t>
      </w:r>
      <w:r w:rsidR="00053982" w:rsidRPr="00282A39">
        <w:rPr>
          <w:rFonts w:ascii="Consolas" w:eastAsia="Times New Roman" w:hAnsi="Consolas" w:cs="Consolas"/>
          <w:color w:val="000000"/>
        </w:rPr>
        <w:br/>
        <w:t>}</w:t>
      </w:r>
    </w:p>
    <w:p w14:paraId="1C77E70A" w14:textId="738FCF2A" w:rsidR="006E02BD" w:rsidRDefault="006E02BD" w:rsidP="000A44AA">
      <w:pPr>
        <w:tabs>
          <w:tab w:val="left" w:pos="4010"/>
        </w:tabs>
      </w:pPr>
    </w:p>
    <w:p w14:paraId="27BCFE15" w14:textId="77777777" w:rsidR="00CC7705" w:rsidRPr="00D10F13" w:rsidRDefault="00CC7705" w:rsidP="00CC7705">
      <w:pPr>
        <w:pStyle w:val="NoSpacing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D10F13">
        <w:rPr>
          <w:rFonts w:ascii="Consolas" w:hAnsi="Consolas" w:cs="Consolas"/>
          <w:b/>
          <w:color w:val="000000"/>
          <w:sz w:val="24"/>
          <w:szCs w:val="24"/>
          <w:u w:val="single"/>
        </w:rPr>
        <w:t>String permutation</w:t>
      </w:r>
    </w:p>
    <w:p w14:paraId="186C2241" w14:textId="77777777" w:rsidR="00CC7705" w:rsidRPr="00D10F13" w:rsidRDefault="00CC7705" w:rsidP="00CC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StringPermutation {</w:t>
      </w:r>
    </w:p>
    <w:p w14:paraId="076ADB0D" w14:textId="77777777" w:rsidR="00CC7705" w:rsidRPr="00D10F13" w:rsidRDefault="00CC7705" w:rsidP="00CC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perm(String prefix, String s ) {</w:t>
      </w:r>
    </w:p>
    <w:p w14:paraId="2962477C" w14:textId="77777777" w:rsidR="00CC7705" w:rsidRPr="00D10F13" w:rsidRDefault="00CC7705" w:rsidP="00CC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n = s.length() ; </w:t>
      </w:r>
    </w:p>
    <w:p w14:paraId="3A5D17A5" w14:textId="77777777" w:rsidR="00CC7705" w:rsidRPr="00D10F13" w:rsidRDefault="00CC7705" w:rsidP="00CC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10F13">
        <w:rPr>
          <w:rFonts w:ascii="Consolas" w:hAnsi="Consolas" w:cs="Consolas"/>
          <w:color w:val="000000"/>
          <w:sz w:val="24"/>
          <w:szCs w:val="24"/>
        </w:rPr>
        <w:t>( n == 0 ) System.</w:t>
      </w:r>
      <w:r w:rsidRPr="00D10F1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D10F13">
        <w:rPr>
          <w:rFonts w:ascii="Consolas" w:hAnsi="Consolas" w:cs="Consolas"/>
          <w:color w:val="000000"/>
          <w:sz w:val="24"/>
          <w:szCs w:val="24"/>
        </w:rPr>
        <w:t>.println(prefix);</w:t>
      </w:r>
    </w:p>
    <w:p w14:paraId="2060E63E" w14:textId="77777777" w:rsidR="00CC7705" w:rsidRPr="00D10F13" w:rsidRDefault="00CC7705" w:rsidP="00CC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6D8F12" w14:textId="77777777" w:rsidR="00CC7705" w:rsidRPr="00D10F13" w:rsidRDefault="00CC7705" w:rsidP="00CC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i = 0 ; i &lt; n ; i++ ) </w:t>
      </w:r>
    </w:p>
    <w:p w14:paraId="4616885F" w14:textId="77777777" w:rsidR="00CC7705" w:rsidRPr="00D10F13" w:rsidRDefault="00CC7705" w:rsidP="00CC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i/>
          <w:iCs/>
          <w:color w:val="000000"/>
          <w:sz w:val="24"/>
          <w:szCs w:val="24"/>
        </w:rPr>
        <w:t>perm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prefix+s.</w:t>
      </w:r>
      <w:r w:rsidRPr="00D10F13">
        <w:rPr>
          <w:rFonts w:ascii="Consolas" w:hAnsi="Consolas" w:cs="Consolas"/>
          <w:b/>
          <w:color w:val="000000"/>
          <w:sz w:val="24"/>
          <w:szCs w:val="24"/>
          <w:highlight w:val="lightGray"/>
        </w:rPr>
        <w:t>charAt</w:t>
      </w:r>
      <w:r w:rsidRPr="00D10F13">
        <w:rPr>
          <w:rFonts w:ascii="Consolas" w:hAnsi="Consolas" w:cs="Consolas"/>
          <w:b/>
          <w:color w:val="000000"/>
          <w:sz w:val="24"/>
          <w:szCs w:val="24"/>
        </w:rPr>
        <w:t>(i) , s.substring(0,i)+s.substring(i+1,n)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697A6E64" w14:textId="77777777" w:rsidR="00CC7705" w:rsidRPr="00D10F13" w:rsidRDefault="00CC7705" w:rsidP="00CC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E9CFEB" w14:textId="77777777" w:rsidR="00CC7705" w:rsidRPr="00D10F13" w:rsidRDefault="00CC7705" w:rsidP="00CC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DA18D3" w14:textId="77777777" w:rsidR="00CC7705" w:rsidRPr="00D10F13" w:rsidRDefault="00CC7705" w:rsidP="00CC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F1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10F13">
        <w:rPr>
          <w:rFonts w:ascii="Consolas" w:hAnsi="Consolas" w:cs="Consolas"/>
          <w:color w:val="000000"/>
          <w:sz w:val="24"/>
          <w:szCs w:val="24"/>
        </w:rPr>
        <w:t xml:space="preserve"> main(String[] args) {</w:t>
      </w:r>
    </w:p>
    <w:p w14:paraId="35F7482B" w14:textId="77777777" w:rsidR="00CC7705" w:rsidRPr="00D10F13" w:rsidRDefault="00CC7705" w:rsidP="00CC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color w:val="000000"/>
          <w:sz w:val="24"/>
          <w:szCs w:val="24"/>
        </w:rPr>
        <w:tab/>
      </w:r>
      <w:r w:rsidRPr="00D10F13">
        <w:rPr>
          <w:rFonts w:ascii="Consolas" w:hAnsi="Consolas" w:cs="Consolas"/>
          <w:i/>
          <w:iCs/>
          <w:color w:val="000000"/>
          <w:sz w:val="24"/>
          <w:szCs w:val="24"/>
        </w:rPr>
        <w:t>perm</w:t>
      </w:r>
      <w:r w:rsidRPr="00D10F13">
        <w:rPr>
          <w:rFonts w:ascii="Consolas" w:hAnsi="Consolas" w:cs="Consolas"/>
          <w:color w:val="000000"/>
          <w:sz w:val="24"/>
          <w:szCs w:val="24"/>
        </w:rPr>
        <w:t>(</w:t>
      </w:r>
      <w:r w:rsidRPr="00D10F13">
        <w:rPr>
          <w:rFonts w:ascii="Consolas" w:hAnsi="Consolas" w:cs="Consolas"/>
          <w:color w:val="2A00FF"/>
          <w:sz w:val="24"/>
          <w:szCs w:val="24"/>
        </w:rPr>
        <w:t>""</w:t>
      </w:r>
      <w:r w:rsidRPr="00D10F13">
        <w:rPr>
          <w:rFonts w:ascii="Consolas" w:hAnsi="Consolas" w:cs="Consolas"/>
          <w:color w:val="000000"/>
          <w:sz w:val="24"/>
          <w:szCs w:val="24"/>
        </w:rPr>
        <w:t>,</w:t>
      </w:r>
      <w:r w:rsidRPr="00D10F13">
        <w:rPr>
          <w:rFonts w:ascii="Consolas" w:hAnsi="Consolas" w:cs="Consolas"/>
          <w:color w:val="2A00FF"/>
          <w:sz w:val="24"/>
          <w:szCs w:val="24"/>
        </w:rPr>
        <w:t>"abc"</w:t>
      </w:r>
      <w:r w:rsidRPr="00D10F13">
        <w:rPr>
          <w:rFonts w:ascii="Consolas" w:hAnsi="Consolas" w:cs="Consolas"/>
          <w:color w:val="000000"/>
          <w:sz w:val="24"/>
          <w:szCs w:val="24"/>
        </w:rPr>
        <w:t>);</w:t>
      </w:r>
    </w:p>
    <w:p w14:paraId="6A987A93" w14:textId="77777777" w:rsidR="00CC7705" w:rsidRPr="00D10F13" w:rsidRDefault="00CC7705" w:rsidP="00CC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0B8367" w14:textId="5D49F9DC" w:rsidR="00CC7705" w:rsidRDefault="00CC7705" w:rsidP="00CC7705">
      <w:pPr>
        <w:tabs>
          <w:tab w:val="left" w:pos="4010"/>
        </w:tabs>
        <w:rPr>
          <w:rFonts w:ascii="Consolas" w:hAnsi="Consolas" w:cs="Consolas"/>
          <w:color w:val="000000"/>
          <w:sz w:val="24"/>
          <w:szCs w:val="24"/>
        </w:rPr>
      </w:pPr>
      <w:r w:rsidRPr="00D10F13">
        <w:rPr>
          <w:rFonts w:ascii="Consolas" w:hAnsi="Consolas" w:cs="Consolas"/>
          <w:color w:val="000000"/>
          <w:sz w:val="24"/>
          <w:szCs w:val="24"/>
        </w:rPr>
        <w:t>}</w:t>
      </w:r>
    </w:p>
    <w:p w14:paraId="7A0350CC" w14:textId="6C3FA72E" w:rsidR="00CC7705" w:rsidRDefault="00CC7705" w:rsidP="00CC7705">
      <w:pPr>
        <w:tabs>
          <w:tab w:val="left" w:pos="4010"/>
        </w:tabs>
        <w:rPr>
          <w:rFonts w:ascii="Consolas" w:hAnsi="Consolas" w:cs="Consolas"/>
          <w:color w:val="000000"/>
          <w:sz w:val="24"/>
          <w:szCs w:val="24"/>
        </w:rPr>
      </w:pPr>
    </w:p>
    <w:p w14:paraId="60FD8054" w14:textId="7830F0A7" w:rsidR="00CC7705" w:rsidRDefault="00CC7705" w:rsidP="00CC7705">
      <w:pPr>
        <w:tabs>
          <w:tab w:val="left" w:pos="4010"/>
        </w:tabs>
        <w:rPr>
          <w:rFonts w:ascii="Consolas" w:hAnsi="Consolas" w:cs="Consolas"/>
          <w:color w:val="000000"/>
          <w:sz w:val="24"/>
          <w:szCs w:val="24"/>
        </w:rPr>
      </w:pPr>
    </w:p>
    <w:p w14:paraId="088D2438" w14:textId="29B31B0A" w:rsidR="00CC7705" w:rsidRDefault="00CC7705" w:rsidP="00CC7705">
      <w:pPr>
        <w:tabs>
          <w:tab w:val="left" w:pos="4010"/>
        </w:tabs>
        <w:rPr>
          <w:rFonts w:ascii="Consolas" w:hAnsi="Consolas" w:cs="Consolas"/>
          <w:color w:val="000000"/>
          <w:sz w:val="24"/>
          <w:szCs w:val="24"/>
        </w:rPr>
      </w:pPr>
    </w:p>
    <w:p w14:paraId="572105EE" w14:textId="28ED5740" w:rsidR="00CC7705" w:rsidRDefault="00CC7705" w:rsidP="00CC7705">
      <w:pPr>
        <w:tabs>
          <w:tab w:val="left" w:pos="4010"/>
        </w:tabs>
        <w:rPr>
          <w:rFonts w:ascii="Consolas" w:hAnsi="Consolas" w:cs="Consolas"/>
          <w:color w:val="000000"/>
          <w:sz w:val="24"/>
          <w:szCs w:val="24"/>
        </w:rPr>
      </w:pPr>
    </w:p>
    <w:p w14:paraId="3438F948" w14:textId="77777777" w:rsidR="00CC7705" w:rsidRDefault="00CC7705" w:rsidP="00CC7705">
      <w:pPr>
        <w:tabs>
          <w:tab w:val="left" w:pos="4010"/>
        </w:tabs>
      </w:pPr>
    </w:p>
    <w:p w14:paraId="509B134B" w14:textId="683FFE3C" w:rsidR="00E155FC" w:rsidRDefault="00E155FC" w:rsidP="000A44AA">
      <w:pPr>
        <w:tabs>
          <w:tab w:val="left" w:pos="4010"/>
        </w:tabs>
      </w:pPr>
    </w:p>
    <w:p w14:paraId="66D22744" w14:textId="77777777" w:rsidR="00E155FC" w:rsidRPr="00D10F13" w:rsidRDefault="00E155FC" w:rsidP="00E155FC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D10F13">
        <w:rPr>
          <w:rFonts w:ascii="Consolas" w:hAnsi="Consolas" w:cs="Consolas"/>
          <w:b/>
          <w:color w:val="000000"/>
          <w:sz w:val="24"/>
          <w:szCs w:val="24"/>
          <w:u w:val="single"/>
        </w:rPr>
        <w:lastRenderedPageBreak/>
        <w:t>Permutation of Integer Array</w:t>
      </w:r>
      <w:r w:rsidRPr="00450868">
        <w:rPr>
          <w:rFonts w:ascii="Consolas" w:hAnsi="Consolas" w:cs="Consolas"/>
          <w:b/>
          <w:color w:val="000000"/>
          <w:sz w:val="24"/>
          <w:szCs w:val="24"/>
        </w:rPr>
        <w:t xml:space="preserve"> (</w:t>
      </w:r>
      <w:r w:rsidRPr="00D10F13">
        <w:rPr>
          <w:rFonts w:ascii="Consolas" w:hAnsi="Consolas" w:cs="Consolas"/>
          <w:i/>
          <w:iCs/>
          <w:color w:val="808080"/>
          <w:sz w:val="24"/>
          <w:szCs w:val="24"/>
        </w:rPr>
        <w:t>Best way to do it</w:t>
      </w:r>
      <w:r w:rsidRPr="00450868">
        <w:rPr>
          <w:rFonts w:ascii="Consolas" w:hAnsi="Consolas" w:cs="Consolas"/>
          <w:b/>
          <w:color w:val="000000"/>
          <w:sz w:val="24"/>
          <w:szCs w:val="24"/>
        </w:rPr>
        <w:t>)</w:t>
      </w:r>
    </w:p>
    <w:p w14:paraId="721B5910" w14:textId="77777777" w:rsidR="009F5F48" w:rsidRDefault="00E155FC" w:rsidP="00E15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nsolas" w:eastAsia="Times New Roman" w:hAnsi="Consolas" w:cs="Consolas"/>
          <w:i/>
          <w:iCs/>
          <w:sz w:val="24"/>
          <w:szCs w:val="24"/>
        </w:rPr>
      </w:pPr>
      <w:r w:rsidRPr="0072379B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 xml:space="preserve">// </w:t>
      </w:r>
      <w:hyperlink r:id="rId7" w:history="1">
        <w:r w:rsidRPr="00D10F13">
          <w:rPr>
            <w:rStyle w:val="Hyperlink"/>
            <w:rFonts w:ascii="Consolas" w:eastAsia="Times New Roman" w:hAnsi="Consolas" w:cs="Consolas"/>
            <w:i/>
            <w:iCs/>
            <w:sz w:val="24"/>
            <w:szCs w:val="24"/>
          </w:rPr>
          <w:t>http://introcs.cs.princeton.edu/java/23recursion/Permutations.java.html</w:t>
        </w:r>
      </w:hyperlink>
    </w:p>
    <w:p w14:paraId="27394714" w14:textId="1D44C3E1" w:rsidR="00E155FC" w:rsidRDefault="00E155FC" w:rsidP="00E15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2379B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Consolas" w:eastAsia="Times New Roman" w:hAnsi="Consolas" w:cs="Consolas"/>
          <w:color w:val="000000"/>
          <w:sz w:val="24"/>
          <w:szCs w:val="24"/>
        </w:rPr>
        <w:t>IntegerArrayPermutation {</w:t>
      </w:r>
    </w:p>
    <w:p w14:paraId="5B6888E8" w14:textId="05B166F8" w:rsidR="00E155FC" w:rsidRPr="00774F11" w:rsidRDefault="00E155FC" w:rsidP="00E15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4"/>
          <w:szCs w:val="24"/>
        </w:rPr>
      </w:pP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static void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print(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[] arr) {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for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 xml:space="preserve">(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p : arr)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    System.</w:t>
      </w:r>
      <w:r w:rsidRPr="0072379B">
        <w:rPr>
          <w:rFonts w:ascii="Consolas" w:eastAsia="Times New Roman" w:hAnsi="Consolas" w:cs="Consolas"/>
          <w:b/>
          <w:bCs/>
          <w:i/>
          <w:iCs/>
          <w:color w:val="660E7A"/>
          <w:sz w:val="24"/>
          <w:szCs w:val="24"/>
        </w:rPr>
        <w:t>out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 xml:space="preserve">.print(p + </w:t>
      </w:r>
      <w:r w:rsidRPr="0072379B">
        <w:rPr>
          <w:rFonts w:ascii="Consolas" w:eastAsia="Times New Roman" w:hAnsi="Consolas" w:cs="Consolas"/>
          <w:b/>
          <w:bCs/>
          <w:color w:val="008000"/>
          <w:sz w:val="24"/>
          <w:szCs w:val="24"/>
        </w:rPr>
        <w:t>" "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System.</w:t>
      </w:r>
      <w:r w:rsidRPr="0072379B">
        <w:rPr>
          <w:rFonts w:ascii="Consolas" w:eastAsia="Times New Roman" w:hAnsi="Consolas" w:cs="Consolas"/>
          <w:b/>
          <w:bCs/>
          <w:i/>
          <w:iCs/>
          <w:color w:val="660E7A"/>
          <w:sz w:val="24"/>
          <w:szCs w:val="24"/>
        </w:rPr>
        <w:t>out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.println(</w:t>
      </w:r>
      <w:r w:rsidRPr="0072379B">
        <w:rPr>
          <w:rFonts w:ascii="Consolas" w:eastAsia="Times New Roman" w:hAnsi="Consolas" w:cs="Consolas"/>
          <w:b/>
          <w:bCs/>
          <w:color w:val="008000"/>
          <w:sz w:val="24"/>
          <w:szCs w:val="24"/>
        </w:rPr>
        <w:t>"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\n</w:t>
      </w:r>
      <w:r w:rsidRPr="0072379B">
        <w:rPr>
          <w:rFonts w:ascii="Consolas" w:eastAsia="Times New Roman" w:hAnsi="Consolas" w:cs="Consolas"/>
          <w:b/>
          <w:bCs/>
          <w:color w:val="008000"/>
          <w:sz w:val="24"/>
          <w:szCs w:val="24"/>
        </w:rPr>
        <w:t>"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}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private static void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swap(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 xml:space="preserve">[] a,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 xml:space="preserve">i,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j) {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c = a[i];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a[i] = a[j];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a[j] = c;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 xml:space="preserve">    }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static void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perm(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[] arr) {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N = arr.</w:t>
      </w:r>
      <w:r w:rsidRPr="0072379B">
        <w:rPr>
          <w:rFonts w:ascii="Consolas" w:eastAsia="Times New Roman" w:hAnsi="Consolas" w:cs="Consolas"/>
          <w:b/>
          <w:bCs/>
          <w:color w:val="660E7A"/>
          <w:sz w:val="24"/>
          <w:szCs w:val="24"/>
        </w:rPr>
        <w:t>length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72379B">
        <w:rPr>
          <w:rFonts w:ascii="Consolas" w:eastAsia="Times New Roman" w:hAnsi="Consolas" w:cs="Consolas"/>
          <w:b/>
          <w:i/>
          <w:iCs/>
          <w:color w:val="000000"/>
          <w:sz w:val="24"/>
          <w:szCs w:val="24"/>
        </w:rPr>
        <w:t>perm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(arr, N);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 xml:space="preserve">    }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private static void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perm(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 xml:space="preserve">[] a,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n) {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if 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(n == </w:t>
      </w:r>
      <w:r w:rsidRPr="0072379B">
        <w:rPr>
          <w:rFonts w:ascii="Consolas" w:eastAsia="Times New Roman" w:hAnsi="Consolas" w:cs="Consolas"/>
          <w:b/>
          <w:color w:val="0000FF"/>
          <w:sz w:val="24"/>
          <w:szCs w:val="24"/>
        </w:rPr>
        <w:t>1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) {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</w:t>
      </w:r>
      <w:r w:rsidRPr="0072379B">
        <w:rPr>
          <w:rFonts w:ascii="Consolas" w:eastAsia="Times New Roman" w:hAnsi="Consolas" w:cs="Consolas"/>
          <w:b/>
          <w:i/>
          <w:iCs/>
          <w:color w:val="000000"/>
          <w:sz w:val="24"/>
          <w:szCs w:val="24"/>
        </w:rPr>
        <w:t>print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(a);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return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}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for 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int 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i = </w:t>
      </w:r>
      <w:r w:rsidRPr="0072379B">
        <w:rPr>
          <w:rFonts w:ascii="Consolas" w:eastAsia="Times New Roman" w:hAnsi="Consolas" w:cs="Consolas"/>
          <w:b/>
          <w:color w:val="0000FF"/>
          <w:sz w:val="24"/>
          <w:szCs w:val="24"/>
        </w:rPr>
        <w:t>0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; i &lt; n; i++) {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</w:t>
      </w:r>
      <w:r w:rsidRPr="0072379B">
        <w:rPr>
          <w:rFonts w:ascii="Consolas" w:eastAsia="Times New Roman" w:hAnsi="Consolas" w:cs="Consolas"/>
          <w:b/>
          <w:i/>
          <w:iCs/>
          <w:color w:val="000000"/>
          <w:sz w:val="24"/>
          <w:szCs w:val="24"/>
        </w:rPr>
        <w:t>swap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(a, i, n-</w:t>
      </w:r>
      <w:r w:rsidRPr="0072379B">
        <w:rPr>
          <w:rFonts w:ascii="Consolas" w:eastAsia="Times New Roman" w:hAnsi="Consolas" w:cs="Consolas"/>
          <w:b/>
          <w:color w:val="0000FF"/>
          <w:sz w:val="24"/>
          <w:szCs w:val="24"/>
        </w:rPr>
        <w:t>1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</w:t>
      </w:r>
      <w:r w:rsidRPr="0072379B">
        <w:rPr>
          <w:rFonts w:ascii="Consolas" w:eastAsia="Times New Roman" w:hAnsi="Consolas" w:cs="Consolas"/>
          <w:b/>
          <w:i/>
          <w:iCs/>
          <w:color w:val="000000"/>
          <w:sz w:val="24"/>
          <w:szCs w:val="24"/>
        </w:rPr>
        <w:t>perm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(a, n-</w:t>
      </w:r>
      <w:r w:rsidRPr="0072379B">
        <w:rPr>
          <w:rFonts w:ascii="Consolas" w:eastAsia="Times New Roman" w:hAnsi="Consolas" w:cs="Consolas"/>
          <w:b/>
          <w:color w:val="0000FF"/>
          <w:sz w:val="24"/>
          <w:szCs w:val="24"/>
        </w:rPr>
        <w:t>1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    </w:t>
      </w:r>
      <w:r w:rsidRPr="0072379B">
        <w:rPr>
          <w:rFonts w:ascii="Consolas" w:eastAsia="Times New Roman" w:hAnsi="Consolas" w:cs="Consolas"/>
          <w:b/>
          <w:i/>
          <w:iCs/>
          <w:color w:val="000000"/>
          <w:sz w:val="24"/>
          <w:szCs w:val="24"/>
        </w:rPr>
        <w:t>swap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(a, i, n-</w:t>
      </w:r>
      <w:r w:rsidRPr="0072379B">
        <w:rPr>
          <w:rFonts w:ascii="Consolas" w:eastAsia="Times New Roman" w:hAnsi="Consolas" w:cs="Consolas"/>
          <w:b/>
          <w:color w:val="0000FF"/>
          <w:sz w:val="24"/>
          <w:szCs w:val="24"/>
        </w:rPr>
        <w:t>1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  <w:t xml:space="preserve">        }</w:t>
      </w:r>
      <w:r w:rsidRPr="0072379B">
        <w:rPr>
          <w:rFonts w:ascii="Consolas" w:eastAsia="Times New Roman" w:hAnsi="Consolas" w:cs="Consolas"/>
          <w:b/>
          <w:color w:val="000000"/>
          <w:sz w:val="24"/>
          <w:szCs w:val="24"/>
        </w:rPr>
        <w:br/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 xml:space="preserve">    }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public static void 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main(String[] args) {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72379B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int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[] a = {</w:t>
      </w:r>
      <w:r w:rsidRPr="0072379B">
        <w:rPr>
          <w:rFonts w:ascii="Consolas" w:eastAsia="Times New Roman" w:hAnsi="Consolas" w:cs="Consolas"/>
          <w:color w:val="0000FF"/>
          <w:sz w:val="24"/>
          <w:szCs w:val="24"/>
        </w:rPr>
        <w:t>1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72379B">
        <w:rPr>
          <w:rFonts w:ascii="Consolas" w:eastAsia="Times New Roman" w:hAnsi="Consolas" w:cs="Consolas"/>
          <w:color w:val="0000FF"/>
          <w:sz w:val="24"/>
          <w:szCs w:val="24"/>
        </w:rPr>
        <w:t>2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72379B">
        <w:rPr>
          <w:rFonts w:ascii="Consolas" w:eastAsia="Times New Roman" w:hAnsi="Consolas" w:cs="Consolas"/>
          <w:color w:val="0000FF"/>
          <w:sz w:val="24"/>
          <w:szCs w:val="24"/>
        </w:rPr>
        <w:t>3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72379B">
        <w:rPr>
          <w:rFonts w:ascii="Consolas" w:eastAsia="Times New Roman" w:hAnsi="Consolas" w:cs="Consolas"/>
          <w:color w:val="0000FF"/>
          <w:sz w:val="24"/>
          <w:szCs w:val="24"/>
        </w:rPr>
        <w:t>4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t>};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    </w:t>
      </w:r>
      <w:r w:rsidRPr="0072379B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perm</w:t>
      </w:r>
      <w:r w:rsidRPr="00D10F13">
        <w:rPr>
          <w:rFonts w:ascii="Consolas" w:eastAsia="Times New Roman" w:hAnsi="Consolas" w:cs="Consolas"/>
          <w:color w:val="000000"/>
          <w:sz w:val="24"/>
          <w:szCs w:val="24"/>
        </w:rPr>
        <w:t>(a);</w:t>
      </w:r>
      <w:r w:rsidRPr="00D10F13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}</w:t>
      </w:r>
      <w:r w:rsidRPr="0072379B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</w:p>
    <w:p w14:paraId="5459006D" w14:textId="77777777" w:rsidR="00E155FC" w:rsidRDefault="00E155FC" w:rsidP="00E155FC"/>
    <w:p w14:paraId="05F8DA08" w14:textId="279E00C2" w:rsidR="00E155FC" w:rsidRDefault="00E155FC" w:rsidP="00E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A90282" w14:textId="2DFDC900" w:rsidR="00E155FC" w:rsidRDefault="00E155FC" w:rsidP="000A44AA">
      <w:pPr>
        <w:tabs>
          <w:tab w:val="left" w:pos="4010"/>
        </w:tabs>
      </w:pPr>
    </w:p>
    <w:p w14:paraId="7C14DE63" w14:textId="47A4708E" w:rsidR="00FD4255" w:rsidRDefault="00FD4255" w:rsidP="000A44AA">
      <w:pPr>
        <w:tabs>
          <w:tab w:val="left" w:pos="4010"/>
        </w:tabs>
      </w:pPr>
    </w:p>
    <w:p w14:paraId="0A7EC358" w14:textId="3C18AC95" w:rsidR="00FD4255" w:rsidRDefault="00FD4255" w:rsidP="000A44AA">
      <w:pPr>
        <w:tabs>
          <w:tab w:val="left" w:pos="4010"/>
        </w:tabs>
      </w:pPr>
    </w:p>
    <w:p w14:paraId="19A1B104" w14:textId="6B10949B" w:rsidR="00FD4255" w:rsidRDefault="00FD4255" w:rsidP="000A44AA">
      <w:pPr>
        <w:tabs>
          <w:tab w:val="left" w:pos="4010"/>
        </w:tabs>
      </w:pPr>
    </w:p>
    <w:p w14:paraId="7621FA50" w14:textId="108CC095" w:rsidR="00FD4255" w:rsidRDefault="00FD4255" w:rsidP="000A44AA">
      <w:pPr>
        <w:tabs>
          <w:tab w:val="left" w:pos="4010"/>
        </w:tabs>
      </w:pPr>
    </w:p>
    <w:p w14:paraId="02C4CECD" w14:textId="533E4A90" w:rsidR="00FD4255" w:rsidRDefault="00FD4255" w:rsidP="000A44AA">
      <w:pPr>
        <w:tabs>
          <w:tab w:val="left" w:pos="4010"/>
        </w:tabs>
      </w:pPr>
    </w:p>
    <w:p w14:paraId="17BF6A15" w14:textId="25556419" w:rsidR="00FD4255" w:rsidRDefault="00FD4255" w:rsidP="000A44AA">
      <w:pPr>
        <w:tabs>
          <w:tab w:val="left" w:pos="4010"/>
        </w:tabs>
      </w:pPr>
    </w:p>
    <w:p w14:paraId="57EDDCF6" w14:textId="5B42A6F4" w:rsidR="00FD4255" w:rsidRDefault="00FD4255" w:rsidP="000A44AA">
      <w:pPr>
        <w:tabs>
          <w:tab w:val="left" w:pos="4010"/>
        </w:tabs>
      </w:pPr>
    </w:p>
    <w:p w14:paraId="270BB376" w14:textId="06F08106" w:rsidR="00FD4255" w:rsidRDefault="00FD4255" w:rsidP="000A44AA">
      <w:pPr>
        <w:tabs>
          <w:tab w:val="left" w:pos="4010"/>
        </w:tabs>
      </w:pPr>
    </w:p>
    <w:p w14:paraId="604F6A55" w14:textId="77777777" w:rsidR="00D23046" w:rsidRPr="007E40C8" w:rsidRDefault="00D23046" w:rsidP="000A44AA">
      <w:pPr>
        <w:tabs>
          <w:tab w:val="left" w:pos="4010"/>
        </w:tabs>
      </w:pPr>
    </w:p>
    <w:sectPr w:rsidR="00D23046" w:rsidRPr="007E40C8" w:rsidSect="007E40C8">
      <w:footerReference w:type="default" r:id="rId8"/>
      <w:pgSz w:w="11906" w:h="16838" w:code="9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FF861" w14:textId="77777777" w:rsidR="0024722D" w:rsidRDefault="0024722D" w:rsidP="00F84140">
      <w:pPr>
        <w:spacing w:after="0" w:line="240" w:lineRule="auto"/>
      </w:pPr>
      <w:r>
        <w:separator/>
      </w:r>
    </w:p>
  </w:endnote>
  <w:endnote w:type="continuationSeparator" w:id="0">
    <w:p w14:paraId="728E016E" w14:textId="77777777" w:rsidR="0024722D" w:rsidRDefault="0024722D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BE5EFC7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C8B33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1ECAF" w14:textId="77777777" w:rsidR="0024722D" w:rsidRDefault="0024722D" w:rsidP="00F84140">
      <w:pPr>
        <w:spacing w:after="0" w:line="240" w:lineRule="auto"/>
      </w:pPr>
      <w:r>
        <w:separator/>
      </w:r>
    </w:p>
  </w:footnote>
  <w:footnote w:type="continuationSeparator" w:id="0">
    <w:p w14:paraId="7BCF5300" w14:textId="77777777" w:rsidR="0024722D" w:rsidRDefault="0024722D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C8"/>
    <w:rsid w:val="0000674D"/>
    <w:rsid w:val="00023331"/>
    <w:rsid w:val="00024488"/>
    <w:rsid w:val="00034029"/>
    <w:rsid w:val="0003610A"/>
    <w:rsid w:val="000400C2"/>
    <w:rsid w:val="000419E8"/>
    <w:rsid w:val="00053982"/>
    <w:rsid w:val="00097004"/>
    <w:rsid w:val="000A44AA"/>
    <w:rsid w:val="00132CB0"/>
    <w:rsid w:val="00140B71"/>
    <w:rsid w:val="00142F6C"/>
    <w:rsid w:val="00157AA6"/>
    <w:rsid w:val="00163852"/>
    <w:rsid w:val="00180D3C"/>
    <w:rsid w:val="00184C57"/>
    <w:rsid w:val="001E5CC7"/>
    <w:rsid w:val="00246168"/>
    <w:rsid w:val="0024722D"/>
    <w:rsid w:val="002819C2"/>
    <w:rsid w:val="002F1B0B"/>
    <w:rsid w:val="002F792F"/>
    <w:rsid w:val="00322CF2"/>
    <w:rsid w:val="00334234"/>
    <w:rsid w:val="00365C0D"/>
    <w:rsid w:val="0037174B"/>
    <w:rsid w:val="0037742B"/>
    <w:rsid w:val="00380D40"/>
    <w:rsid w:val="00381BF0"/>
    <w:rsid w:val="003855E5"/>
    <w:rsid w:val="003856C0"/>
    <w:rsid w:val="003A1B43"/>
    <w:rsid w:val="003A2D80"/>
    <w:rsid w:val="003B517A"/>
    <w:rsid w:val="003E0B18"/>
    <w:rsid w:val="00416B87"/>
    <w:rsid w:val="00441EF2"/>
    <w:rsid w:val="00456A51"/>
    <w:rsid w:val="004571DF"/>
    <w:rsid w:val="00490AB8"/>
    <w:rsid w:val="00490B93"/>
    <w:rsid w:val="00497A21"/>
    <w:rsid w:val="004B0441"/>
    <w:rsid w:val="004F2512"/>
    <w:rsid w:val="0050278E"/>
    <w:rsid w:val="005163DC"/>
    <w:rsid w:val="005210AC"/>
    <w:rsid w:val="00535A29"/>
    <w:rsid w:val="0059568B"/>
    <w:rsid w:val="005C3756"/>
    <w:rsid w:val="0060743F"/>
    <w:rsid w:val="00631109"/>
    <w:rsid w:val="00632B2D"/>
    <w:rsid w:val="0065062C"/>
    <w:rsid w:val="00667FDB"/>
    <w:rsid w:val="00673442"/>
    <w:rsid w:val="00676F7C"/>
    <w:rsid w:val="006C307A"/>
    <w:rsid w:val="006D2420"/>
    <w:rsid w:val="006E02BD"/>
    <w:rsid w:val="006E62EB"/>
    <w:rsid w:val="0070534E"/>
    <w:rsid w:val="00713446"/>
    <w:rsid w:val="007726CC"/>
    <w:rsid w:val="00787579"/>
    <w:rsid w:val="007C42CF"/>
    <w:rsid w:val="007C54D3"/>
    <w:rsid w:val="007E40C8"/>
    <w:rsid w:val="00820A98"/>
    <w:rsid w:val="00834F4E"/>
    <w:rsid w:val="008550A1"/>
    <w:rsid w:val="00881B99"/>
    <w:rsid w:val="00891EF3"/>
    <w:rsid w:val="008A695F"/>
    <w:rsid w:val="008C0F6D"/>
    <w:rsid w:val="008C1B7C"/>
    <w:rsid w:val="008E2091"/>
    <w:rsid w:val="008E2916"/>
    <w:rsid w:val="009214E9"/>
    <w:rsid w:val="0094289E"/>
    <w:rsid w:val="00946B55"/>
    <w:rsid w:val="009714FE"/>
    <w:rsid w:val="009824EF"/>
    <w:rsid w:val="009A7FE0"/>
    <w:rsid w:val="009B774C"/>
    <w:rsid w:val="009D29FD"/>
    <w:rsid w:val="009E29D4"/>
    <w:rsid w:val="009E471D"/>
    <w:rsid w:val="009F5F48"/>
    <w:rsid w:val="00A54CF4"/>
    <w:rsid w:val="00A60BC6"/>
    <w:rsid w:val="00A66C3E"/>
    <w:rsid w:val="00AB3FD8"/>
    <w:rsid w:val="00AE61B7"/>
    <w:rsid w:val="00AF53E5"/>
    <w:rsid w:val="00AF709E"/>
    <w:rsid w:val="00B22137"/>
    <w:rsid w:val="00B70B8E"/>
    <w:rsid w:val="00B9160C"/>
    <w:rsid w:val="00BC09DF"/>
    <w:rsid w:val="00BC4604"/>
    <w:rsid w:val="00BC5B38"/>
    <w:rsid w:val="00BC7FBD"/>
    <w:rsid w:val="00BE5A94"/>
    <w:rsid w:val="00C27ED9"/>
    <w:rsid w:val="00C31770"/>
    <w:rsid w:val="00C45440"/>
    <w:rsid w:val="00C478BC"/>
    <w:rsid w:val="00C57A27"/>
    <w:rsid w:val="00C7488B"/>
    <w:rsid w:val="00C75B1A"/>
    <w:rsid w:val="00C77BAF"/>
    <w:rsid w:val="00C914E8"/>
    <w:rsid w:val="00C97501"/>
    <w:rsid w:val="00CA4143"/>
    <w:rsid w:val="00CA7499"/>
    <w:rsid w:val="00CB77B3"/>
    <w:rsid w:val="00CC591E"/>
    <w:rsid w:val="00CC7705"/>
    <w:rsid w:val="00CE331F"/>
    <w:rsid w:val="00D23046"/>
    <w:rsid w:val="00D71F52"/>
    <w:rsid w:val="00D87F1A"/>
    <w:rsid w:val="00DB3A1E"/>
    <w:rsid w:val="00DB5ABE"/>
    <w:rsid w:val="00DC3407"/>
    <w:rsid w:val="00DC3AB7"/>
    <w:rsid w:val="00DC4A4C"/>
    <w:rsid w:val="00DE228C"/>
    <w:rsid w:val="00DE67E1"/>
    <w:rsid w:val="00E155FC"/>
    <w:rsid w:val="00E22648"/>
    <w:rsid w:val="00E233DC"/>
    <w:rsid w:val="00E63309"/>
    <w:rsid w:val="00E73076"/>
    <w:rsid w:val="00E91628"/>
    <w:rsid w:val="00E91B47"/>
    <w:rsid w:val="00EA5B4B"/>
    <w:rsid w:val="00ED2C16"/>
    <w:rsid w:val="00F04E74"/>
    <w:rsid w:val="00F16F63"/>
    <w:rsid w:val="00F33BAB"/>
    <w:rsid w:val="00F55CC0"/>
    <w:rsid w:val="00F61DCB"/>
    <w:rsid w:val="00F64E7F"/>
    <w:rsid w:val="00F7556A"/>
    <w:rsid w:val="00F757FF"/>
    <w:rsid w:val="00F82609"/>
    <w:rsid w:val="00F82EB4"/>
    <w:rsid w:val="00F83EFD"/>
    <w:rsid w:val="00F84140"/>
    <w:rsid w:val="00F95C5E"/>
    <w:rsid w:val="00FA1092"/>
    <w:rsid w:val="00FB10A9"/>
    <w:rsid w:val="00FC33BE"/>
    <w:rsid w:val="00FD21D5"/>
    <w:rsid w:val="00FD4255"/>
    <w:rsid w:val="00FE6860"/>
    <w:rsid w:val="00FE6A55"/>
    <w:rsid w:val="00FF09E5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639DD"/>
  <w15:chartTrackingRefBased/>
  <w15:docId w15:val="{00CB2314-1745-4EB3-A707-83BD0E40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A1E"/>
  </w:style>
  <w:style w:type="paragraph" w:styleId="Heading1">
    <w:name w:val="heading 1"/>
    <w:basedOn w:val="Normal"/>
    <w:next w:val="Normal"/>
    <w:link w:val="Heading1Char"/>
    <w:uiPriority w:val="9"/>
    <w:qFormat/>
    <w:rsid w:val="007E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333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633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2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introcs.cs.princeton.edu/java/23recursion/Permutations.jav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5045640/how-to-check-if-two-words-are-anagram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244</TotalTime>
  <Pages>12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284</cp:revision>
  <cp:lastPrinted>2022-01-14T20:21:00Z</cp:lastPrinted>
  <dcterms:created xsi:type="dcterms:W3CDTF">2021-07-22T17:50:00Z</dcterms:created>
  <dcterms:modified xsi:type="dcterms:W3CDTF">2022-01-15T14:37:00Z</dcterms:modified>
</cp:coreProperties>
</file>