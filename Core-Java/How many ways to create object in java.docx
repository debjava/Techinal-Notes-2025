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BF2F" w14:textId="2A4A0356" w:rsidR="00C31770" w:rsidRDefault="007D28EE" w:rsidP="007D28EE">
      <w:pPr>
        <w:pStyle w:val="Title"/>
      </w:pPr>
      <w:r>
        <w:t>How many ways to create object in java</w:t>
      </w:r>
    </w:p>
    <w:p w14:paraId="746ED02F" w14:textId="37B2B0EB" w:rsidR="00C35C50" w:rsidRPr="00DE5368" w:rsidRDefault="00F83E22" w:rsidP="00F83E2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E5368">
        <w:rPr>
          <w:rFonts w:ascii="Palatino Linotype" w:hAnsi="Palatino Linotype"/>
        </w:rPr>
        <w:t>Using new keyword</w:t>
      </w:r>
    </w:p>
    <w:p w14:paraId="5D39EC9A" w14:textId="66CA45D1" w:rsidR="00F83E22" w:rsidRPr="00DE5368" w:rsidRDefault="00F83E22" w:rsidP="00F83E2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E5368">
        <w:rPr>
          <w:rFonts w:ascii="Palatino Linotype" w:hAnsi="Palatino Linotype"/>
        </w:rPr>
        <w:t xml:space="preserve">Using Reflection </w:t>
      </w:r>
      <w:proofErr w:type="spellStart"/>
      <w:r w:rsidRPr="00DE5368">
        <w:rPr>
          <w:rFonts w:ascii="Palatino Linotype" w:hAnsi="Palatino Linotype"/>
        </w:rPr>
        <w:t>Class.forName</w:t>
      </w:r>
      <w:proofErr w:type="spellEnd"/>
    </w:p>
    <w:p w14:paraId="78E550EB" w14:textId="2318519F" w:rsidR="00F83E22" w:rsidRPr="00DE5368" w:rsidRDefault="00F83E22" w:rsidP="00F83E2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E5368">
        <w:rPr>
          <w:rFonts w:ascii="Palatino Linotype" w:hAnsi="Palatino Linotype"/>
        </w:rPr>
        <w:t>Using clone()</w:t>
      </w:r>
    </w:p>
    <w:p w14:paraId="76FFF3A3" w14:textId="2139B084" w:rsidR="00F83E22" w:rsidRPr="00DE5368" w:rsidRDefault="00F83E22" w:rsidP="00F83E2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E5368">
        <w:rPr>
          <w:rFonts w:ascii="Palatino Linotype" w:hAnsi="Palatino Linotype"/>
        </w:rPr>
        <w:t>Using Object deserialization</w:t>
      </w:r>
    </w:p>
    <w:p w14:paraId="3D357A6B" w14:textId="668565C9" w:rsidR="00F83E22" w:rsidRPr="00DE5368" w:rsidRDefault="00F83E22" w:rsidP="00F83E2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E5368">
        <w:rPr>
          <w:rFonts w:ascii="Palatino Linotype" w:hAnsi="Palatino Linotype"/>
        </w:rPr>
        <w:t xml:space="preserve">Using </w:t>
      </w:r>
      <w:proofErr w:type="spellStart"/>
      <w:r w:rsidRPr="00DE5368">
        <w:rPr>
          <w:rFonts w:ascii="Palatino Linotype" w:hAnsi="Palatino Linotype"/>
        </w:rPr>
        <w:t>ClassLoader</w:t>
      </w:r>
      <w:proofErr w:type="spellEnd"/>
    </w:p>
    <w:p w14:paraId="269EB3E7" w14:textId="1673621B" w:rsidR="00F83E22" w:rsidRPr="00DE5368" w:rsidRDefault="00F83E22" w:rsidP="00F83E2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E5368">
        <w:rPr>
          <w:rFonts w:ascii="Palatino Linotype" w:hAnsi="Palatino Linotype"/>
        </w:rPr>
        <w:t>Using Unsafe class</w:t>
      </w:r>
      <w:r w:rsidR="00ED22EE" w:rsidRPr="00DE5368">
        <w:rPr>
          <w:rFonts w:ascii="Palatino Linotype" w:hAnsi="Palatino Linotype"/>
        </w:rPr>
        <w:t xml:space="preserve"> (Does not support in Java 11)</w:t>
      </w:r>
    </w:p>
    <w:p w14:paraId="638755B0" w14:textId="50290CDF" w:rsidR="002379A2" w:rsidRPr="00DE5368" w:rsidRDefault="00507B4D" w:rsidP="002379A2">
      <w:pPr>
        <w:rPr>
          <w:rFonts w:ascii="Palatino Linotype" w:hAnsi="Palatino Linotype"/>
          <w:b/>
          <w:bCs/>
          <w:u w:val="single"/>
        </w:rPr>
      </w:pPr>
      <w:r w:rsidRPr="00DE5368">
        <w:rPr>
          <w:rFonts w:ascii="Palatino Linotype" w:hAnsi="Palatino Linotype"/>
          <w:b/>
          <w:bCs/>
          <w:u w:val="single"/>
        </w:rPr>
        <w:t xml:space="preserve">Using Reflection </w:t>
      </w:r>
      <w:proofErr w:type="spellStart"/>
      <w:r w:rsidRPr="00DE5368">
        <w:rPr>
          <w:rFonts w:ascii="Palatino Linotype" w:hAnsi="Palatino Linotype"/>
          <w:b/>
          <w:bCs/>
          <w:u w:val="single"/>
        </w:rPr>
        <w:t>Class.forName</w:t>
      </w:r>
      <w:proofErr w:type="spellEnd"/>
      <w:r w:rsidRPr="00DE5368">
        <w:rPr>
          <w:rFonts w:ascii="Palatino Linotype" w:hAnsi="Palatino Linotype"/>
          <w:b/>
          <w:bCs/>
          <w:u w:val="single"/>
        </w:rPr>
        <w:t>()</w:t>
      </w:r>
    </w:p>
    <w:p w14:paraId="51DF9B28" w14:textId="25CA846D" w:rsidR="00507B4D" w:rsidRDefault="00FC3920" w:rsidP="00B6641D">
      <w:pPr>
        <w:pStyle w:val="HTMLPreformatted"/>
        <w:shd w:val="clear" w:color="auto" w:fill="FFFFFF"/>
        <w:rPr>
          <w:b/>
          <w:bCs/>
          <w:color w:val="000000"/>
        </w:rPr>
      </w:pPr>
      <w:proofErr w:type="spellStart"/>
      <w:r w:rsidRPr="00B6641D">
        <w:rPr>
          <w:b/>
          <w:bCs/>
          <w:color w:val="000000"/>
        </w:rPr>
        <w:t>MyObject</w:t>
      </w:r>
      <w:proofErr w:type="spellEnd"/>
      <w:r w:rsidRPr="00B6641D">
        <w:rPr>
          <w:b/>
          <w:bCs/>
          <w:color w:val="000000"/>
        </w:rPr>
        <w:t xml:space="preserve"> object = (</w:t>
      </w:r>
      <w:proofErr w:type="spellStart"/>
      <w:r w:rsidRPr="00B6641D">
        <w:rPr>
          <w:b/>
          <w:bCs/>
          <w:color w:val="000000"/>
        </w:rPr>
        <w:t>MyObject</w:t>
      </w:r>
      <w:proofErr w:type="spellEnd"/>
      <w:r w:rsidRPr="00B6641D">
        <w:rPr>
          <w:b/>
          <w:bCs/>
          <w:color w:val="000000"/>
        </w:rPr>
        <w:t xml:space="preserve">) </w:t>
      </w:r>
      <w:proofErr w:type="spellStart"/>
      <w:r w:rsidRPr="00B6641D">
        <w:rPr>
          <w:b/>
          <w:bCs/>
          <w:color w:val="000000"/>
        </w:rPr>
        <w:t>Class.forName</w:t>
      </w:r>
      <w:proofErr w:type="spellEnd"/>
      <w:r w:rsidRPr="00B6641D">
        <w:rPr>
          <w:b/>
          <w:bCs/>
          <w:color w:val="000000"/>
        </w:rPr>
        <w:t>(“</w:t>
      </w:r>
      <w:proofErr w:type="spellStart"/>
      <w:r w:rsidRPr="00B6641D">
        <w:rPr>
          <w:b/>
          <w:bCs/>
          <w:color w:val="000000"/>
        </w:rPr>
        <w:t>com.ddlab.rnd.MyObject</w:t>
      </w:r>
      <w:proofErr w:type="spellEnd"/>
      <w:r w:rsidRPr="00B6641D">
        <w:rPr>
          <w:b/>
          <w:bCs/>
          <w:color w:val="000000"/>
        </w:rPr>
        <w:t>”).</w:t>
      </w:r>
      <w:proofErr w:type="spellStart"/>
      <w:r w:rsidRPr="00B6641D">
        <w:rPr>
          <w:b/>
          <w:bCs/>
          <w:color w:val="000000"/>
        </w:rPr>
        <w:t>newInstance</w:t>
      </w:r>
      <w:proofErr w:type="spellEnd"/>
      <w:r w:rsidRPr="00B6641D">
        <w:rPr>
          <w:b/>
          <w:bCs/>
          <w:color w:val="000000"/>
        </w:rPr>
        <w:t>();</w:t>
      </w:r>
    </w:p>
    <w:p w14:paraId="65470071" w14:textId="77777777" w:rsidR="00DE5368" w:rsidRPr="00B6641D" w:rsidRDefault="00DE5368" w:rsidP="00B6641D">
      <w:pPr>
        <w:pStyle w:val="HTMLPreformatted"/>
        <w:shd w:val="clear" w:color="auto" w:fill="FFFFFF"/>
        <w:rPr>
          <w:b/>
          <w:bCs/>
          <w:color w:val="000000"/>
        </w:rPr>
      </w:pPr>
    </w:p>
    <w:p w14:paraId="0B279B17" w14:textId="0E2046B9" w:rsidR="002379A2" w:rsidRPr="00DE5368" w:rsidRDefault="002379A2" w:rsidP="002379A2">
      <w:pPr>
        <w:rPr>
          <w:rFonts w:ascii="Palatino Linotype" w:hAnsi="Palatino Linotype"/>
          <w:b/>
          <w:bCs/>
          <w:u w:val="single"/>
        </w:rPr>
      </w:pPr>
      <w:r w:rsidRPr="00DE5368">
        <w:rPr>
          <w:rFonts w:ascii="Palatino Linotype" w:hAnsi="Palatino Linotype"/>
          <w:b/>
          <w:bCs/>
          <w:u w:val="single"/>
        </w:rPr>
        <w:t>Using Clone()</w:t>
      </w:r>
    </w:p>
    <w:p w14:paraId="0745D704" w14:textId="006B33AE" w:rsidR="002379A2" w:rsidRPr="00D95AAE" w:rsidRDefault="00E22DC5" w:rsidP="00D95AAE">
      <w:pPr>
        <w:pStyle w:val="HTMLPreformatted"/>
        <w:shd w:val="clear" w:color="auto" w:fill="FFFFFF"/>
        <w:rPr>
          <w:color w:val="000000"/>
        </w:rPr>
      </w:pPr>
      <w:proofErr w:type="spellStart"/>
      <w:r w:rsidRPr="00D95AAE">
        <w:rPr>
          <w:color w:val="000000"/>
        </w:rPr>
        <w:t>MyObject</w:t>
      </w:r>
      <w:proofErr w:type="spellEnd"/>
      <w:r w:rsidRPr="00D95AAE">
        <w:rPr>
          <w:color w:val="000000"/>
        </w:rPr>
        <w:t xml:space="preserve"> </w:t>
      </w:r>
      <w:proofErr w:type="spellStart"/>
      <w:r w:rsidRPr="00D95AAE">
        <w:rPr>
          <w:color w:val="000000"/>
        </w:rPr>
        <w:t>myobject</w:t>
      </w:r>
      <w:proofErr w:type="spellEnd"/>
      <w:r w:rsidRPr="00D95AAE">
        <w:rPr>
          <w:color w:val="000000"/>
        </w:rPr>
        <w:t xml:space="preserve"> = new </w:t>
      </w:r>
      <w:proofErr w:type="spellStart"/>
      <w:r w:rsidRPr="00D95AAE">
        <w:rPr>
          <w:color w:val="000000"/>
        </w:rPr>
        <w:t>MyObject</w:t>
      </w:r>
      <w:proofErr w:type="spellEnd"/>
      <w:r w:rsidRPr="00D95AAE">
        <w:rPr>
          <w:color w:val="000000"/>
        </w:rPr>
        <w:t>();</w:t>
      </w:r>
    </w:p>
    <w:p w14:paraId="2BAA3F01" w14:textId="3F7F2B47" w:rsidR="00D95AAE" w:rsidRDefault="00D95AAE" w:rsidP="00D95AAE">
      <w:pPr>
        <w:pStyle w:val="HTMLPreformatted"/>
        <w:shd w:val="clear" w:color="auto" w:fill="FFFFFF"/>
        <w:rPr>
          <w:color w:val="000000"/>
        </w:rPr>
      </w:pPr>
      <w:proofErr w:type="spellStart"/>
      <w:r w:rsidRPr="00D95AAE">
        <w:rPr>
          <w:color w:val="000000"/>
        </w:rPr>
        <w:t>MyObject</w:t>
      </w:r>
      <w:proofErr w:type="spellEnd"/>
      <w:r w:rsidRPr="00D95AAE">
        <w:rPr>
          <w:color w:val="000000"/>
        </w:rPr>
        <w:t xml:space="preserve"> </w:t>
      </w:r>
      <w:proofErr w:type="spellStart"/>
      <w:r w:rsidRPr="00D95AAE">
        <w:rPr>
          <w:color w:val="000000"/>
        </w:rPr>
        <w:t>anotherObject</w:t>
      </w:r>
      <w:proofErr w:type="spellEnd"/>
      <w:r w:rsidRPr="00D95AAE">
        <w:rPr>
          <w:color w:val="000000"/>
        </w:rPr>
        <w:t xml:space="preserve"> = </w:t>
      </w:r>
      <w:proofErr w:type="spellStart"/>
      <w:r w:rsidRPr="00D95AAE">
        <w:rPr>
          <w:color w:val="000000"/>
        </w:rPr>
        <w:t>myObject.</w:t>
      </w:r>
      <w:r w:rsidRPr="00144F4D">
        <w:rPr>
          <w:b/>
          <w:bCs/>
          <w:color w:val="000000"/>
          <w:sz w:val="22"/>
          <w:szCs w:val="22"/>
        </w:rPr>
        <w:t>clone</w:t>
      </w:r>
      <w:proofErr w:type="spellEnd"/>
      <w:r w:rsidRPr="00144F4D">
        <w:rPr>
          <w:b/>
          <w:bCs/>
          <w:color w:val="000000"/>
          <w:sz w:val="22"/>
          <w:szCs w:val="22"/>
        </w:rPr>
        <w:t>()</w:t>
      </w:r>
      <w:r w:rsidRPr="00D95AAE">
        <w:rPr>
          <w:color w:val="000000"/>
        </w:rPr>
        <w:t>;</w:t>
      </w:r>
    </w:p>
    <w:p w14:paraId="0CAC1525" w14:textId="77777777" w:rsidR="00D95AAE" w:rsidRPr="00D95AAE" w:rsidRDefault="00D95AAE" w:rsidP="00D95AAE">
      <w:pPr>
        <w:pStyle w:val="HTMLPreformatted"/>
        <w:shd w:val="clear" w:color="auto" w:fill="FFFFFF"/>
        <w:rPr>
          <w:color w:val="000000"/>
        </w:rPr>
      </w:pPr>
    </w:p>
    <w:p w14:paraId="18790CEE" w14:textId="4533F4A8" w:rsidR="00FB3C64" w:rsidRPr="002915B2" w:rsidRDefault="00FB3C64" w:rsidP="00FB3C64">
      <w:pPr>
        <w:rPr>
          <w:rFonts w:ascii="Palatino Linotype" w:hAnsi="Palatino Linotype"/>
          <w:b/>
          <w:bCs/>
          <w:u w:val="single"/>
        </w:rPr>
      </w:pPr>
      <w:r w:rsidRPr="002915B2">
        <w:rPr>
          <w:rFonts w:ascii="Palatino Linotype" w:hAnsi="Palatino Linotype"/>
          <w:b/>
          <w:bCs/>
          <w:u w:val="single"/>
        </w:rPr>
        <w:t>Using Object Deserialization</w:t>
      </w:r>
    </w:p>
    <w:p w14:paraId="3E38DF1C" w14:textId="77777777" w:rsidR="00FB3C64" w:rsidRDefault="00FB3C64" w:rsidP="00FB3C64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oin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inStream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Emp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= (Emp) </w:t>
      </w:r>
      <w:proofErr w:type="spellStart"/>
      <w:r>
        <w:rPr>
          <w:color w:val="000000"/>
        </w:rPr>
        <w:t>oin.readObject</w:t>
      </w:r>
      <w:proofErr w:type="spellEnd"/>
      <w:r>
        <w:rPr>
          <w:color w:val="000000"/>
        </w:rPr>
        <w:t>();</w:t>
      </w:r>
    </w:p>
    <w:p w14:paraId="753D9B35" w14:textId="54BEEE76" w:rsidR="00FB3C64" w:rsidRDefault="00FB3C64" w:rsidP="00FB3C64"/>
    <w:p w14:paraId="3BCF0D8B" w14:textId="7591821D" w:rsidR="00404B45" w:rsidRPr="00404B45" w:rsidRDefault="00404B45" w:rsidP="00FB3C64">
      <w:pPr>
        <w:rPr>
          <w:rFonts w:ascii="Palatino Linotype" w:hAnsi="Palatino Linotype"/>
          <w:b/>
          <w:bCs/>
          <w:i/>
          <w:iCs/>
        </w:rPr>
      </w:pPr>
      <w:r w:rsidRPr="00404B45">
        <w:rPr>
          <w:rFonts w:ascii="Palatino Linotype" w:hAnsi="Palatino Linotype"/>
          <w:b/>
          <w:bCs/>
          <w:i/>
          <w:iCs/>
        </w:rPr>
        <w:t xml:space="preserve">Using </w:t>
      </w:r>
      <w:proofErr w:type="spellStart"/>
      <w:r w:rsidRPr="00404B45">
        <w:rPr>
          <w:rFonts w:ascii="Palatino Linotype" w:hAnsi="Palatino Linotype"/>
          <w:b/>
          <w:bCs/>
          <w:i/>
          <w:iCs/>
        </w:rPr>
        <w:t>Classloader</w:t>
      </w:r>
      <w:proofErr w:type="spellEnd"/>
    </w:p>
    <w:p w14:paraId="0DFE7FC7" w14:textId="152BF06B" w:rsidR="00404B45" w:rsidRDefault="00404B45" w:rsidP="00404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Class&lt;Emp&gt; </w:t>
      </w:r>
      <w:proofErr w:type="spellStart"/>
      <w:r>
        <w:rPr>
          <w:color w:val="000000"/>
        </w:rPr>
        <w:t>klass</w:t>
      </w:r>
      <w:proofErr w:type="spellEnd"/>
      <w:r>
        <w:rPr>
          <w:color w:val="000000"/>
        </w:rPr>
        <w:t xml:space="preserve"> =(Class&lt;Emp&gt;)</w:t>
      </w:r>
      <w:r w:rsidR="00330C47">
        <w:rPr>
          <w:color w:val="000000"/>
        </w:rPr>
        <w:t>T</w:t>
      </w:r>
      <w:r>
        <w:rPr>
          <w:color w:val="000000"/>
        </w:rPr>
        <w:t>est.</w:t>
      </w:r>
      <w:r>
        <w:rPr>
          <w:b/>
          <w:bCs/>
          <w:color w:val="000080"/>
        </w:rPr>
        <w:t>class</w:t>
      </w:r>
      <w:r>
        <w:rPr>
          <w:color w:val="000000"/>
        </w:rPr>
        <w:t>.getClassLoader().</w:t>
      </w:r>
      <w:r w:rsidRPr="007A6D1B">
        <w:rPr>
          <w:b/>
          <w:bCs/>
          <w:color w:val="000000"/>
        </w:rPr>
        <w:t>loadClass</w:t>
      </w:r>
      <w:r>
        <w:rPr>
          <w:color w:val="000000"/>
        </w:rPr>
        <w:t>(</w:t>
      </w:r>
      <w:r>
        <w:rPr>
          <w:b/>
          <w:bCs/>
          <w:color w:val="008000"/>
        </w:rPr>
        <w:t>"com.ddlab.rnd.type4.Emp"</w:t>
      </w:r>
      <w:r>
        <w:rPr>
          <w:color w:val="000000"/>
        </w:rPr>
        <w:t>);</w:t>
      </w:r>
      <w:r>
        <w:rPr>
          <w:color w:val="000000"/>
        </w:rPr>
        <w:br/>
        <w:t xml:space="preserve">Emp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= (Emp) </w:t>
      </w:r>
      <w:proofErr w:type="spellStart"/>
      <w:r w:rsidRPr="00A75857">
        <w:rPr>
          <w:b/>
          <w:bCs/>
          <w:color w:val="000000"/>
        </w:rPr>
        <w:t>klass.getDeclaredConstructor</w:t>
      </w:r>
      <w:proofErr w:type="spellEnd"/>
      <w:r w:rsidRPr="00A75857">
        <w:rPr>
          <w:b/>
          <w:bCs/>
          <w:color w:val="000000"/>
        </w:rPr>
        <w:t>().</w:t>
      </w:r>
      <w:proofErr w:type="spellStart"/>
      <w:r w:rsidRPr="00A75857">
        <w:rPr>
          <w:b/>
          <w:bCs/>
          <w:color w:val="000000"/>
        </w:rPr>
        <w:t>newInstance</w:t>
      </w:r>
      <w:proofErr w:type="spellEnd"/>
      <w:r w:rsidRPr="00A75857">
        <w:rPr>
          <w:b/>
          <w:bCs/>
          <w:color w:val="000000"/>
        </w:rPr>
        <w:t>()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(emp);</w:t>
      </w:r>
    </w:p>
    <w:p w14:paraId="6A397A15" w14:textId="03DC89FB" w:rsidR="00404B45" w:rsidRDefault="00404B45" w:rsidP="00FB3C64"/>
    <w:p w14:paraId="3EA61E20" w14:textId="63F049C3" w:rsidR="00F63FF3" w:rsidRDefault="00F63FF3" w:rsidP="00FB3C64">
      <w:r w:rsidRPr="00C1023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Class&lt;E&gt;.</w:t>
      </w:r>
      <w:proofErr w:type="spellStart"/>
      <w:r w:rsidRPr="00C1023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newInstance</w:t>
      </w:r>
      <w:proofErr w:type="spellEnd"/>
      <w:r w:rsidRPr="00C1023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</w:t>
      </w:r>
      <w:r>
        <w:t xml:space="preserve"> </w:t>
      </w:r>
      <w:r>
        <w:sym w:font="Wingdings" w:char="F0E7"/>
      </w:r>
      <w:r>
        <w:t xml:space="preserve"> Deprecated in java 11.</w:t>
      </w:r>
    </w:p>
    <w:p w14:paraId="23BA2443" w14:textId="245A09BD" w:rsidR="00B821BE" w:rsidRPr="001E18DA" w:rsidRDefault="00B821BE" w:rsidP="00B821BE">
      <w:pPr>
        <w:rPr>
          <w:rFonts w:ascii="Palatino Linotype" w:hAnsi="Palatino Linotype"/>
          <w:b/>
          <w:bCs/>
          <w:u w:val="single"/>
        </w:rPr>
      </w:pPr>
      <w:r w:rsidRPr="001E18DA">
        <w:rPr>
          <w:rFonts w:ascii="Palatino Linotype" w:hAnsi="Palatino Linotype"/>
          <w:b/>
          <w:bCs/>
          <w:u w:val="single"/>
        </w:rPr>
        <w:t>Usage of Unsafe class</w:t>
      </w:r>
    </w:p>
    <w:p w14:paraId="2A37FEA2" w14:textId="77777777" w:rsidR="00A244C6" w:rsidRPr="00A244C6" w:rsidRDefault="00A244C6" w:rsidP="00A2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A244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A244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Emp emp1 = </w:t>
      </w:r>
      <w:r w:rsidRPr="00A244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Emp();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emp1.setName(</w:t>
      </w:r>
      <w:r w:rsidRPr="00A244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"DD"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Field filed = 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Unsafe.</w:t>
      </w:r>
      <w:r w:rsidRPr="00A244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class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.getDeclaredField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244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proofErr w:type="spellStart"/>
      <w:r w:rsidRPr="00A244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theUnsafe</w:t>
      </w:r>
      <w:proofErr w:type="spellEnd"/>
      <w:r w:rsidRPr="00A244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Unsafe 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unsafe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(Unsafe) 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filed.get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244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Emp 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(Emp) 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unsafe.allocateInstance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Emp.</w:t>
      </w:r>
      <w:r w:rsidRPr="00A244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class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A244C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emp.getName</w:t>
      </w:r>
      <w:proofErr w:type="spellEnd"/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A244C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2D3468BC" w14:textId="0209C35B" w:rsidR="00B821BE" w:rsidRDefault="00B821BE" w:rsidP="00B821BE"/>
    <w:p w14:paraId="409EE56E" w14:textId="77777777" w:rsidR="003C2AD7" w:rsidRDefault="003C2AD7" w:rsidP="00B821BE">
      <w:r>
        <w:t xml:space="preserve">Java </w:t>
      </w:r>
      <w:proofErr w:type="spellStart"/>
      <w:r>
        <w:t>BeanInfo</w:t>
      </w:r>
      <w:proofErr w:type="spellEnd"/>
      <w:r>
        <w:t xml:space="preserve"> </w:t>
      </w:r>
      <w:proofErr w:type="spellStart"/>
      <w:r>
        <w:t>Introsepctor</w:t>
      </w:r>
      <w:proofErr w:type="spellEnd"/>
      <w:r>
        <w:t xml:space="preserve"> provides utilities to get the setter and getter methods.</w:t>
      </w:r>
    </w:p>
    <w:p w14:paraId="0531D13A" w14:textId="77777777" w:rsidR="009261FA" w:rsidRDefault="009261FA" w:rsidP="009261F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BeanInfo</w:t>
      </w:r>
      <w:proofErr w:type="spellEnd"/>
      <w:r>
        <w:rPr>
          <w:color w:val="000000"/>
        </w:rPr>
        <w:t xml:space="preserve"> info = </w:t>
      </w:r>
      <w:proofErr w:type="spellStart"/>
      <w:r>
        <w:rPr>
          <w:color w:val="000000"/>
        </w:rPr>
        <w:t>Introspector.</w:t>
      </w:r>
      <w:r>
        <w:rPr>
          <w:i/>
          <w:iCs/>
          <w:color w:val="000000"/>
        </w:rPr>
        <w:t>getBeanInfo</w:t>
      </w:r>
      <w:proofErr w:type="spellEnd"/>
      <w:r>
        <w:rPr>
          <w:color w:val="000000"/>
        </w:rPr>
        <w:t>(emp1.getClass());</w:t>
      </w:r>
      <w:r>
        <w:rPr>
          <w:color w:val="000000"/>
        </w:rPr>
        <w:br/>
      </w:r>
      <w:proofErr w:type="spellStart"/>
      <w:r>
        <w:rPr>
          <w:color w:val="000000"/>
        </w:rPr>
        <w:t>PropertyDescriptor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propDescriptors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info.getPropertyDescriptors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proofErr w:type="spellStart"/>
      <w:r>
        <w:rPr>
          <w:color w:val="000000"/>
        </w:rPr>
        <w:t>PropertyDescriptor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propDesc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propDescriptors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Method </w:t>
      </w:r>
      <w:proofErr w:type="spellStart"/>
      <w:r>
        <w:rPr>
          <w:color w:val="000000"/>
        </w:rPr>
        <w:t>readMethod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propDesc.getReadMethod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Method </w:t>
      </w:r>
      <w:proofErr w:type="spellStart"/>
      <w:r>
        <w:rPr>
          <w:color w:val="000000"/>
        </w:rPr>
        <w:t>writeMethod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propDesc.getWriteMethod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14:paraId="4B982F42" w14:textId="16E3EA44" w:rsidR="00FB3C64" w:rsidRDefault="003C2AD7" w:rsidP="00B821BE">
      <w:r>
        <w:t xml:space="preserve"> </w:t>
      </w:r>
    </w:p>
    <w:p w14:paraId="5FBD0A49" w14:textId="77777777" w:rsidR="00F83E22" w:rsidRPr="00C35C50" w:rsidRDefault="00F83E22" w:rsidP="00F83E22"/>
    <w:p w14:paraId="4ED6B439" w14:textId="77777777" w:rsidR="007D28EE" w:rsidRPr="0000674D" w:rsidRDefault="007D28EE" w:rsidP="0000674D"/>
    <w:sectPr w:rsidR="007D28EE" w:rsidRPr="0000674D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6E87" w14:textId="77777777" w:rsidR="00C97882" w:rsidRDefault="00C97882" w:rsidP="00F84140">
      <w:pPr>
        <w:spacing w:after="0" w:line="240" w:lineRule="auto"/>
      </w:pPr>
      <w:r>
        <w:separator/>
      </w:r>
    </w:p>
  </w:endnote>
  <w:endnote w:type="continuationSeparator" w:id="0">
    <w:p w14:paraId="7025D996" w14:textId="77777777" w:rsidR="00C97882" w:rsidRDefault="00C97882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E60E120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A97067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A3A2" w14:textId="77777777" w:rsidR="00C97882" w:rsidRDefault="00C97882" w:rsidP="00F84140">
      <w:pPr>
        <w:spacing w:after="0" w:line="240" w:lineRule="auto"/>
      </w:pPr>
      <w:r>
        <w:separator/>
      </w:r>
    </w:p>
  </w:footnote>
  <w:footnote w:type="continuationSeparator" w:id="0">
    <w:p w14:paraId="63FD97E3" w14:textId="77777777" w:rsidR="00C97882" w:rsidRDefault="00C97882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10D98"/>
    <w:multiLevelType w:val="hybridMultilevel"/>
    <w:tmpl w:val="2F5ADEA8"/>
    <w:lvl w:ilvl="0" w:tplc="C3A29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7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EE"/>
    <w:rsid w:val="0000674D"/>
    <w:rsid w:val="00144F4D"/>
    <w:rsid w:val="001E18DA"/>
    <w:rsid w:val="002379A2"/>
    <w:rsid w:val="002915B2"/>
    <w:rsid w:val="00330C47"/>
    <w:rsid w:val="003C2AD7"/>
    <w:rsid w:val="00404B45"/>
    <w:rsid w:val="00507B4D"/>
    <w:rsid w:val="00535A29"/>
    <w:rsid w:val="0065062C"/>
    <w:rsid w:val="006E62EB"/>
    <w:rsid w:val="007A6D1B"/>
    <w:rsid w:val="007D28EE"/>
    <w:rsid w:val="007F4285"/>
    <w:rsid w:val="00881B99"/>
    <w:rsid w:val="009261FA"/>
    <w:rsid w:val="00A244C6"/>
    <w:rsid w:val="00A75857"/>
    <w:rsid w:val="00B6641D"/>
    <w:rsid w:val="00B821BE"/>
    <w:rsid w:val="00C1023D"/>
    <w:rsid w:val="00C31770"/>
    <w:rsid w:val="00C35C50"/>
    <w:rsid w:val="00C97882"/>
    <w:rsid w:val="00D95AAE"/>
    <w:rsid w:val="00DC3407"/>
    <w:rsid w:val="00DC4A4C"/>
    <w:rsid w:val="00DE5368"/>
    <w:rsid w:val="00E22DC5"/>
    <w:rsid w:val="00ED22EE"/>
    <w:rsid w:val="00F63FF3"/>
    <w:rsid w:val="00F83E22"/>
    <w:rsid w:val="00F84140"/>
    <w:rsid w:val="00FB3C64"/>
    <w:rsid w:val="00F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80DA3"/>
  <w15:chartTrackingRefBased/>
  <w15:docId w15:val="{7B259173-4704-4DBA-B320-A3DA4A05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3E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4C6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16CB-5562-4201-B009-ED3859FF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67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46</cp:revision>
  <dcterms:created xsi:type="dcterms:W3CDTF">2022-07-18T15:30:00Z</dcterms:created>
  <dcterms:modified xsi:type="dcterms:W3CDTF">2022-07-18T16:37:00Z</dcterms:modified>
</cp:coreProperties>
</file>