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04F1D" w14:textId="1BF207A4" w:rsidR="00FF276E" w:rsidRPr="00FF276E" w:rsidRDefault="00FF276E" w:rsidP="00FF276E">
      <w:pPr>
        <w:pStyle w:val="Title"/>
        <w:ind w:left="2160" w:firstLine="720"/>
        <w:rPr>
          <w:u w:val="single"/>
        </w:rPr>
      </w:pPr>
      <w:r w:rsidRPr="00FF276E">
        <w:rPr>
          <w:u w:val="single"/>
        </w:rPr>
        <w:t>Java Record Classes</w:t>
      </w:r>
      <w:r w:rsidR="005C6C1C">
        <w:rPr>
          <w:u w:val="single"/>
        </w:rPr>
        <w:t>-2024</w:t>
      </w:r>
    </w:p>
    <w:p w14:paraId="77E5548A" w14:textId="0E787E95" w:rsidR="002250C9" w:rsidRPr="00064CB6" w:rsidRDefault="002250C9" w:rsidP="002250C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064CB6">
        <w:rPr>
          <w:rFonts w:ascii="Baskerville Old Face" w:hAnsi="Baskerville Old Face"/>
          <w:sz w:val="24"/>
          <w:szCs w:val="24"/>
        </w:rPr>
        <w:t xml:space="preserve">Java Record Classes are </w:t>
      </w:r>
      <w:r w:rsidRPr="00064CB6">
        <w:rPr>
          <w:rFonts w:ascii="Baskerville Old Face" w:hAnsi="Baskerville Old Face"/>
          <w:b/>
          <w:bCs/>
          <w:sz w:val="24"/>
          <w:szCs w:val="24"/>
        </w:rPr>
        <w:t>by default immutable</w:t>
      </w:r>
      <w:r w:rsidRPr="00064CB6">
        <w:rPr>
          <w:rFonts w:ascii="Baskerville Old Face" w:hAnsi="Baskerville Old Face"/>
          <w:sz w:val="24"/>
          <w:szCs w:val="24"/>
        </w:rPr>
        <w:t>.</w:t>
      </w:r>
      <w:r w:rsidR="00C145BF" w:rsidRPr="00064CB6">
        <w:rPr>
          <w:rFonts w:ascii="Baskerville Old Face" w:hAnsi="Baskerville Old Face"/>
          <w:sz w:val="24"/>
          <w:szCs w:val="24"/>
        </w:rPr>
        <w:t xml:space="preserve"> Removes boiler plate code.</w:t>
      </w:r>
    </w:p>
    <w:p w14:paraId="50C197A7" w14:textId="0944521A" w:rsidR="002250C9" w:rsidRPr="00064CB6" w:rsidRDefault="002250C9" w:rsidP="002250C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064CB6">
        <w:rPr>
          <w:rFonts w:ascii="Baskerville Old Face" w:hAnsi="Baskerville Old Face"/>
          <w:sz w:val="24"/>
          <w:szCs w:val="24"/>
        </w:rPr>
        <w:t>Record classes contains default equals, hashcode and toString methods.</w:t>
      </w:r>
    </w:p>
    <w:p w14:paraId="4BF5C968" w14:textId="3E2939C3" w:rsidR="002250C9" w:rsidRPr="00064CB6" w:rsidRDefault="002250C9" w:rsidP="002250C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064CB6">
        <w:rPr>
          <w:rFonts w:ascii="Baskerville Old Face" w:hAnsi="Baskerville Old Face"/>
          <w:sz w:val="24"/>
          <w:szCs w:val="24"/>
        </w:rPr>
        <w:t>Record class contain mutable static fields.</w:t>
      </w:r>
    </w:p>
    <w:p w14:paraId="79273711" w14:textId="10A78E15" w:rsidR="002250C9" w:rsidRPr="00064CB6" w:rsidRDefault="002250C9" w:rsidP="002250C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064CB6">
        <w:rPr>
          <w:rFonts w:ascii="Baskerville Old Face" w:hAnsi="Baskerville Old Face"/>
          <w:sz w:val="24"/>
          <w:szCs w:val="24"/>
        </w:rPr>
        <w:t>Mainly used for DTO objects or configuration settings.</w:t>
      </w:r>
    </w:p>
    <w:p w14:paraId="4620B60B" w14:textId="2CDE4158" w:rsidR="00FF276E" w:rsidRPr="00064CB6" w:rsidRDefault="00FF276E" w:rsidP="00FF276E">
      <w:pPr>
        <w:rPr>
          <w:rFonts w:ascii="Baskerville Old Face" w:hAnsi="Baskerville Old Face"/>
          <w:sz w:val="24"/>
          <w:szCs w:val="24"/>
        </w:rPr>
      </w:pPr>
      <w:r w:rsidRPr="00064CB6">
        <w:rPr>
          <w:rFonts w:ascii="Baskerville Old Face" w:hAnsi="Baskerville Old Face"/>
          <w:sz w:val="24"/>
          <w:szCs w:val="24"/>
        </w:rPr>
        <w:t>However, if a record contains a mutable object, for example an ArrayList this object itself can be modified</w:t>
      </w:r>
      <w:r w:rsidR="008701A0" w:rsidRPr="00064CB6">
        <w:rPr>
          <w:rFonts w:ascii="Baskerville Old Face" w:hAnsi="Baskerville Old Face"/>
          <w:sz w:val="24"/>
          <w:szCs w:val="24"/>
        </w:rPr>
        <w:t xml:space="preserve"> </w:t>
      </w:r>
    </w:p>
    <w:p w14:paraId="440BB57B" w14:textId="49256301" w:rsidR="00FF276E" w:rsidRDefault="00D417B4" w:rsidP="00582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</w:pPr>
      <w:r w:rsidRPr="00A430CA">
        <w:rPr>
          <w:rFonts w:ascii="Courier New" w:eastAsia="Times New Roman" w:hAnsi="Courier New" w:cs="Courier New"/>
          <w:noProof/>
          <w:color w:val="080808"/>
          <w:sz w:val="18"/>
          <w:szCs w:val="18"/>
          <w:lang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AD8E4B" wp14:editId="71346531">
                <wp:simplePos x="0" y="0"/>
                <wp:positionH relativeFrom="column">
                  <wp:posOffset>3238500</wp:posOffset>
                </wp:positionH>
                <wp:positionV relativeFrom="paragraph">
                  <wp:posOffset>575945</wp:posOffset>
                </wp:positionV>
                <wp:extent cx="3956050" cy="12573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CF6EE" w14:textId="77777777" w:rsidR="00A430CA" w:rsidRPr="00A430CA" w:rsidRDefault="00A430CA" w:rsidP="00A430CA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430CA">
                              <w:rPr>
                                <w:b/>
                                <w:bCs/>
                                <w:u w:val="single"/>
                              </w:rPr>
                              <w:t>The above can be written as using java record</w:t>
                            </w:r>
                          </w:p>
                          <w:p w14:paraId="50D9DE67" w14:textId="77777777" w:rsidR="00A430CA" w:rsidRPr="00580DB7" w:rsidRDefault="00A430CA" w:rsidP="00A430CA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80808"/>
                              </w:rPr>
                            </w:pPr>
                            <w:r w:rsidRPr="00580DB7">
                              <w:rPr>
                                <w:b/>
                                <w:bCs/>
                                <w:color w:val="0033B3"/>
                              </w:rPr>
                              <w:t xml:space="preserve">public record </w:t>
                            </w:r>
                            <w:r w:rsidRPr="00580DB7">
                              <w:rPr>
                                <w:b/>
                                <w:bCs/>
                                <w:color w:val="000000"/>
                              </w:rPr>
                              <w:t>Person</w:t>
                            </w:r>
                            <w:r w:rsidRPr="00580DB7">
                              <w:rPr>
                                <w:b/>
                                <w:bCs/>
                                <w:color w:val="080808"/>
                              </w:rPr>
                              <w:t>(</w:t>
                            </w:r>
                            <w:r w:rsidRPr="00580DB7">
                              <w:rPr>
                                <w:b/>
                                <w:bCs/>
                                <w:color w:val="000000"/>
                              </w:rPr>
                              <w:t xml:space="preserve">String </w:t>
                            </w:r>
                            <w:r w:rsidRPr="00580DB7">
                              <w:rPr>
                                <w:b/>
                                <w:bCs/>
                                <w:color w:val="080808"/>
                              </w:rPr>
                              <w:t xml:space="preserve">name, </w:t>
                            </w:r>
                            <w:r w:rsidRPr="00580DB7">
                              <w:rPr>
                                <w:b/>
                                <w:bCs/>
                                <w:color w:val="0033B3"/>
                              </w:rPr>
                              <w:t xml:space="preserve">int </w:t>
                            </w:r>
                            <w:r w:rsidRPr="00580DB7">
                              <w:rPr>
                                <w:b/>
                                <w:bCs/>
                                <w:color w:val="080808"/>
                              </w:rPr>
                              <w:t>age) {</w:t>
                            </w:r>
                            <w:r w:rsidRPr="00580DB7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  <w:t xml:space="preserve">    </w:t>
                            </w:r>
                            <w:r w:rsidRPr="00580DB7">
                              <w:rPr>
                                <w:b/>
                                <w:bCs/>
                                <w:color w:val="0033B3"/>
                              </w:rPr>
                              <w:t xml:space="preserve">public </w:t>
                            </w:r>
                            <w:r w:rsidRPr="00580DB7">
                              <w:rPr>
                                <w:b/>
                                <w:bCs/>
                                <w:color w:val="00627A"/>
                              </w:rPr>
                              <w:t>Person</w:t>
                            </w:r>
                            <w:r w:rsidRPr="00580DB7">
                              <w:rPr>
                                <w:b/>
                                <w:bCs/>
                                <w:color w:val="080808"/>
                              </w:rPr>
                              <w:t>() {</w:t>
                            </w:r>
                            <w:r w:rsidRPr="00580DB7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  <w:t xml:space="preserve">        </w:t>
                            </w:r>
                            <w:r w:rsidRPr="00580DB7">
                              <w:rPr>
                                <w:b/>
                                <w:bCs/>
                                <w:i/>
                                <w:iCs/>
                                <w:color w:val="8C8C8C"/>
                              </w:rPr>
                              <w:t>// we must call the canonical constructor</w:t>
                            </w:r>
                            <w:r w:rsidRPr="00580DB7">
                              <w:rPr>
                                <w:b/>
                                <w:bCs/>
                                <w:i/>
                                <w:iCs/>
                                <w:color w:val="8C8C8C"/>
                              </w:rPr>
                              <w:br/>
                              <w:t xml:space="preserve">        </w:t>
                            </w:r>
                            <w:r w:rsidRPr="00580DB7">
                              <w:rPr>
                                <w:b/>
                                <w:bCs/>
                                <w:color w:val="0033B3"/>
                              </w:rPr>
                              <w:t>this</w:t>
                            </w:r>
                            <w:r w:rsidRPr="00580DB7">
                              <w:rPr>
                                <w:b/>
                                <w:bCs/>
                                <w:color w:val="080808"/>
                              </w:rPr>
                              <w:t>(</w:t>
                            </w:r>
                            <w:r w:rsidRPr="00580DB7">
                              <w:rPr>
                                <w:b/>
                                <w:bCs/>
                                <w:color w:val="067D17"/>
                              </w:rPr>
                              <w:t>"Foo"</w:t>
                            </w:r>
                            <w:r w:rsidRPr="00580DB7">
                              <w:rPr>
                                <w:b/>
                                <w:bCs/>
                                <w:color w:val="080808"/>
                              </w:rPr>
                              <w:t xml:space="preserve">, </w:t>
                            </w:r>
                            <w:r w:rsidRPr="00580DB7">
                              <w:rPr>
                                <w:b/>
                                <w:bCs/>
                                <w:color w:val="1750EB"/>
                              </w:rPr>
                              <w:t>50</w:t>
                            </w:r>
                            <w:r w:rsidRPr="00580DB7">
                              <w:rPr>
                                <w:b/>
                                <w:bCs/>
                                <w:color w:val="080808"/>
                              </w:rPr>
                              <w:t>);</w:t>
                            </w:r>
                            <w:r w:rsidRPr="00580DB7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  <w:t xml:space="preserve">    }</w:t>
                            </w:r>
                            <w:r w:rsidRPr="00580DB7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  <w:t>}</w:t>
                            </w:r>
                          </w:p>
                          <w:p w14:paraId="4CCA2DD7" w14:textId="07FE88C6" w:rsidR="00A430CA" w:rsidRDefault="00A430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D8E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pt;margin-top:45.35pt;width:311.5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">
                <v:textbox>
                  <w:txbxContent>
                    <w:p w14:paraId="2F3CF6EE" w14:textId="77777777" w:rsidR="00A430CA" w:rsidRPr="00A430CA" w:rsidRDefault="00A430CA" w:rsidP="00A430CA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A430CA">
                        <w:rPr>
                          <w:b/>
                          <w:bCs/>
                          <w:u w:val="single"/>
                        </w:rPr>
                        <w:t>The above can be written as using java record</w:t>
                      </w:r>
                    </w:p>
                    <w:p w14:paraId="50D9DE67" w14:textId="77777777" w:rsidR="00A430CA" w:rsidRPr="00580DB7" w:rsidRDefault="00A430CA" w:rsidP="00A430CA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80808"/>
                        </w:rPr>
                      </w:pPr>
                      <w:r w:rsidRPr="00580DB7">
                        <w:rPr>
                          <w:b/>
                          <w:bCs/>
                          <w:color w:val="0033B3"/>
                        </w:rPr>
                        <w:t xml:space="preserve">public record </w:t>
                      </w:r>
                      <w:r w:rsidRPr="00580DB7">
                        <w:rPr>
                          <w:b/>
                          <w:bCs/>
                          <w:color w:val="000000"/>
                        </w:rPr>
                        <w:t>Person</w:t>
                      </w:r>
                      <w:r w:rsidRPr="00580DB7">
                        <w:rPr>
                          <w:b/>
                          <w:bCs/>
                          <w:color w:val="080808"/>
                        </w:rPr>
                        <w:t>(</w:t>
                      </w:r>
                      <w:r w:rsidRPr="00580DB7">
                        <w:rPr>
                          <w:b/>
                          <w:bCs/>
                          <w:color w:val="000000"/>
                        </w:rPr>
                        <w:t xml:space="preserve">String </w:t>
                      </w:r>
                      <w:r w:rsidRPr="00580DB7">
                        <w:rPr>
                          <w:b/>
                          <w:bCs/>
                          <w:color w:val="080808"/>
                        </w:rPr>
                        <w:t xml:space="preserve">name, </w:t>
                      </w:r>
                      <w:r w:rsidRPr="00580DB7">
                        <w:rPr>
                          <w:b/>
                          <w:bCs/>
                          <w:color w:val="0033B3"/>
                        </w:rPr>
                        <w:t xml:space="preserve">int </w:t>
                      </w:r>
                      <w:r w:rsidRPr="00580DB7">
                        <w:rPr>
                          <w:b/>
                          <w:bCs/>
                          <w:color w:val="080808"/>
                        </w:rPr>
                        <w:t>age) {</w:t>
                      </w:r>
                      <w:r w:rsidRPr="00580DB7">
                        <w:rPr>
                          <w:b/>
                          <w:bCs/>
                          <w:color w:val="080808"/>
                        </w:rPr>
                        <w:br/>
                        <w:t xml:space="preserve">    </w:t>
                      </w:r>
                      <w:r w:rsidRPr="00580DB7">
                        <w:rPr>
                          <w:b/>
                          <w:bCs/>
                          <w:color w:val="0033B3"/>
                        </w:rPr>
                        <w:t xml:space="preserve">public </w:t>
                      </w:r>
                      <w:r w:rsidRPr="00580DB7">
                        <w:rPr>
                          <w:b/>
                          <w:bCs/>
                          <w:color w:val="00627A"/>
                        </w:rPr>
                        <w:t>Person</w:t>
                      </w:r>
                      <w:r w:rsidRPr="00580DB7">
                        <w:rPr>
                          <w:b/>
                          <w:bCs/>
                          <w:color w:val="080808"/>
                        </w:rPr>
                        <w:t>() {</w:t>
                      </w:r>
                      <w:r w:rsidRPr="00580DB7">
                        <w:rPr>
                          <w:b/>
                          <w:bCs/>
                          <w:color w:val="080808"/>
                        </w:rPr>
                        <w:br/>
                        <w:t xml:space="preserve">        </w:t>
                      </w:r>
                      <w:r w:rsidRPr="00580DB7">
                        <w:rPr>
                          <w:b/>
                          <w:bCs/>
                          <w:i/>
                          <w:iCs/>
                          <w:color w:val="8C8C8C"/>
                        </w:rPr>
                        <w:t>// we must call the canonical constructor</w:t>
                      </w:r>
                      <w:r w:rsidRPr="00580DB7">
                        <w:rPr>
                          <w:b/>
                          <w:bCs/>
                          <w:i/>
                          <w:iCs/>
                          <w:color w:val="8C8C8C"/>
                        </w:rPr>
                        <w:br/>
                        <w:t xml:space="preserve">        </w:t>
                      </w:r>
                      <w:r w:rsidRPr="00580DB7">
                        <w:rPr>
                          <w:b/>
                          <w:bCs/>
                          <w:color w:val="0033B3"/>
                        </w:rPr>
                        <w:t>this</w:t>
                      </w:r>
                      <w:r w:rsidRPr="00580DB7">
                        <w:rPr>
                          <w:b/>
                          <w:bCs/>
                          <w:color w:val="080808"/>
                        </w:rPr>
                        <w:t>(</w:t>
                      </w:r>
                      <w:r w:rsidRPr="00580DB7">
                        <w:rPr>
                          <w:b/>
                          <w:bCs/>
                          <w:color w:val="067D17"/>
                        </w:rPr>
                        <w:t>"Foo"</w:t>
                      </w:r>
                      <w:r w:rsidRPr="00580DB7">
                        <w:rPr>
                          <w:b/>
                          <w:bCs/>
                          <w:color w:val="080808"/>
                        </w:rPr>
                        <w:t xml:space="preserve">, </w:t>
                      </w:r>
                      <w:r w:rsidRPr="00580DB7">
                        <w:rPr>
                          <w:b/>
                          <w:bCs/>
                          <w:color w:val="1750EB"/>
                        </w:rPr>
                        <w:t>50</w:t>
                      </w:r>
                      <w:r w:rsidRPr="00580DB7">
                        <w:rPr>
                          <w:b/>
                          <w:bCs/>
                          <w:color w:val="080808"/>
                        </w:rPr>
                        <w:t>);</w:t>
                      </w:r>
                      <w:r w:rsidRPr="00580DB7">
                        <w:rPr>
                          <w:b/>
                          <w:bCs/>
                          <w:color w:val="080808"/>
                        </w:rPr>
                        <w:br/>
                        <w:t xml:space="preserve">    }</w:t>
                      </w:r>
                      <w:r w:rsidRPr="00580DB7">
                        <w:rPr>
                          <w:b/>
                          <w:bCs/>
                          <w:color w:val="080808"/>
                        </w:rPr>
                        <w:br/>
                        <w:t>}</w:t>
                      </w:r>
                    </w:p>
                    <w:p w14:paraId="4CCA2DD7" w14:textId="07FE88C6" w:rsidR="00A430CA" w:rsidRDefault="00A430CA"/>
                  </w:txbxContent>
                </v:textbox>
                <w10:wrap type="square"/>
              </v:shape>
            </w:pict>
          </mc:Fallback>
        </mc:AlternateContent>
      </w:r>
      <w:r w:rsidR="00F454DB" w:rsidRPr="00F454DB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 xml:space="preserve">public class </w:t>
      </w:r>
      <w:r w:rsidR="00F454DB" w:rsidRPr="00F454D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Person 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{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</w:t>
      </w:r>
      <w:r w:rsidR="00F454DB" w:rsidRPr="00F454DB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 xml:space="preserve">private </w:t>
      </w:r>
      <w:r w:rsidR="00F454DB" w:rsidRPr="00F454D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String </w:t>
      </w:r>
      <w:r w:rsidR="00F454DB" w:rsidRPr="00F454DB">
        <w:rPr>
          <w:rFonts w:ascii="Courier New" w:eastAsia="Times New Roman" w:hAnsi="Courier New" w:cs="Courier New"/>
          <w:color w:val="871094"/>
          <w:sz w:val="18"/>
          <w:szCs w:val="18"/>
          <w:lang w:bidi="hi-IN"/>
        </w:rPr>
        <w:t>name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;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</w:t>
      </w:r>
      <w:r w:rsidR="00F454DB" w:rsidRPr="00F454DB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 xml:space="preserve">private int </w:t>
      </w:r>
      <w:r w:rsidR="00F454DB" w:rsidRPr="00F454DB">
        <w:rPr>
          <w:rFonts w:ascii="Courier New" w:eastAsia="Times New Roman" w:hAnsi="Courier New" w:cs="Courier New"/>
          <w:color w:val="871094"/>
          <w:sz w:val="18"/>
          <w:szCs w:val="18"/>
          <w:lang w:bidi="hi-IN"/>
        </w:rPr>
        <w:t>age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;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</w:t>
      </w:r>
      <w:r w:rsidR="00F454DB" w:rsidRPr="00F454DB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 xml:space="preserve">public </w:t>
      </w:r>
      <w:r w:rsidR="00F454DB" w:rsidRPr="00F454DB">
        <w:rPr>
          <w:rFonts w:ascii="Courier New" w:eastAsia="Times New Roman" w:hAnsi="Courier New" w:cs="Courier New"/>
          <w:color w:val="00627A"/>
          <w:sz w:val="18"/>
          <w:szCs w:val="18"/>
          <w:lang w:bidi="hi-IN"/>
        </w:rPr>
        <w:t>Person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(</w:t>
      </w:r>
      <w:r w:rsidR="00F454DB" w:rsidRPr="00F454D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String name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 xml:space="preserve">, </w:t>
      </w:r>
      <w:r w:rsidR="00F454DB" w:rsidRPr="00F454DB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 xml:space="preserve">int </w:t>
      </w:r>
      <w:r w:rsidR="00F454DB" w:rsidRPr="00F454D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age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) {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</w:t>
      </w:r>
      <w:r w:rsidR="00F454DB" w:rsidRPr="00F454DB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this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.</w:t>
      </w:r>
      <w:r w:rsidR="00F454DB" w:rsidRPr="00F454DB">
        <w:rPr>
          <w:rFonts w:ascii="Courier New" w:eastAsia="Times New Roman" w:hAnsi="Courier New" w:cs="Courier New"/>
          <w:color w:val="871094"/>
          <w:sz w:val="18"/>
          <w:szCs w:val="18"/>
          <w:lang w:bidi="hi-IN"/>
        </w:rPr>
        <w:t xml:space="preserve">name 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 xml:space="preserve">= </w:t>
      </w:r>
      <w:r w:rsidR="00F454DB" w:rsidRPr="00F454D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name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;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</w:t>
      </w:r>
      <w:r w:rsidR="00F454DB" w:rsidRPr="00F454DB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this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.</w:t>
      </w:r>
      <w:r w:rsidR="00F454DB" w:rsidRPr="00F454DB">
        <w:rPr>
          <w:rFonts w:ascii="Courier New" w:eastAsia="Times New Roman" w:hAnsi="Courier New" w:cs="Courier New"/>
          <w:color w:val="871094"/>
          <w:sz w:val="18"/>
          <w:szCs w:val="18"/>
          <w:lang w:bidi="hi-IN"/>
        </w:rPr>
        <w:t xml:space="preserve">age 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 xml:space="preserve">= </w:t>
      </w:r>
      <w:r w:rsidR="00F454DB" w:rsidRPr="00F454D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age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;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}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</w:t>
      </w:r>
      <w:r w:rsidR="00F454DB" w:rsidRPr="00F454DB">
        <w:rPr>
          <w:rFonts w:ascii="Courier New" w:eastAsia="Times New Roman" w:hAnsi="Courier New" w:cs="Courier New"/>
          <w:color w:val="9E880D"/>
          <w:sz w:val="18"/>
          <w:szCs w:val="18"/>
          <w:lang w:bidi="hi-IN"/>
        </w:rPr>
        <w:t>@Override</w:t>
      </w:r>
      <w:r w:rsidR="00F454DB" w:rsidRPr="00F454DB">
        <w:rPr>
          <w:rFonts w:ascii="Courier New" w:eastAsia="Times New Roman" w:hAnsi="Courier New" w:cs="Courier New"/>
          <w:color w:val="9E880D"/>
          <w:sz w:val="18"/>
          <w:szCs w:val="18"/>
          <w:lang w:bidi="hi-IN"/>
        </w:rPr>
        <w:br/>
        <w:t xml:space="preserve">    </w:t>
      </w:r>
      <w:r w:rsidR="00F454DB" w:rsidRPr="00F454DB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 xml:space="preserve">public boolean </w:t>
      </w:r>
      <w:r w:rsidR="00F454DB" w:rsidRPr="00F454DB">
        <w:rPr>
          <w:rFonts w:ascii="Courier New" w:eastAsia="Times New Roman" w:hAnsi="Courier New" w:cs="Courier New"/>
          <w:color w:val="00627A"/>
          <w:sz w:val="18"/>
          <w:szCs w:val="18"/>
          <w:lang w:bidi="hi-IN"/>
        </w:rPr>
        <w:t>equals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(</w:t>
      </w:r>
      <w:r w:rsidR="00F454DB" w:rsidRPr="00F454D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Object obj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) {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</w:t>
      </w:r>
      <w:r w:rsidR="00F454DB" w:rsidRPr="00F454DB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bidi="hi-IN"/>
        </w:rPr>
        <w:t>// Manually written equals() method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}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</w:t>
      </w:r>
      <w:r w:rsidR="00F454DB" w:rsidRPr="00F454DB">
        <w:rPr>
          <w:rFonts w:ascii="Courier New" w:eastAsia="Times New Roman" w:hAnsi="Courier New" w:cs="Courier New"/>
          <w:color w:val="9E880D"/>
          <w:sz w:val="18"/>
          <w:szCs w:val="18"/>
          <w:lang w:bidi="hi-IN"/>
        </w:rPr>
        <w:t>@Override</w:t>
      </w:r>
      <w:r w:rsidR="00F454DB" w:rsidRPr="00F454DB">
        <w:rPr>
          <w:rFonts w:ascii="Courier New" w:eastAsia="Times New Roman" w:hAnsi="Courier New" w:cs="Courier New"/>
          <w:color w:val="9E880D"/>
          <w:sz w:val="18"/>
          <w:szCs w:val="18"/>
          <w:lang w:bidi="hi-IN"/>
        </w:rPr>
        <w:br/>
        <w:t xml:space="preserve">    </w:t>
      </w:r>
      <w:r w:rsidR="00F454DB" w:rsidRPr="00F454DB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 xml:space="preserve">public int </w:t>
      </w:r>
      <w:r w:rsidR="00F454DB" w:rsidRPr="00F454DB">
        <w:rPr>
          <w:rFonts w:ascii="Courier New" w:eastAsia="Times New Roman" w:hAnsi="Courier New" w:cs="Courier New"/>
          <w:color w:val="00627A"/>
          <w:sz w:val="18"/>
          <w:szCs w:val="18"/>
          <w:lang w:bidi="hi-IN"/>
        </w:rPr>
        <w:t>hashCode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() {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</w:t>
      </w:r>
      <w:r w:rsidR="00F454DB" w:rsidRPr="00F454DB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bidi="hi-IN"/>
        </w:rPr>
        <w:t>// Manually written hashCode() method</w:t>
      </w:r>
      <w:r w:rsidR="00F454DB" w:rsidRPr="00F454DB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bidi="hi-IN"/>
        </w:rPr>
        <w:br/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 xml:space="preserve">    }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</w:t>
      </w:r>
      <w:r w:rsidR="00F454DB" w:rsidRPr="00F454DB">
        <w:rPr>
          <w:rFonts w:ascii="Courier New" w:eastAsia="Times New Roman" w:hAnsi="Courier New" w:cs="Courier New"/>
          <w:color w:val="9E880D"/>
          <w:sz w:val="18"/>
          <w:szCs w:val="18"/>
          <w:lang w:bidi="hi-IN"/>
        </w:rPr>
        <w:t>@Override</w:t>
      </w:r>
      <w:r w:rsidR="00F454DB" w:rsidRPr="00F454DB">
        <w:rPr>
          <w:rFonts w:ascii="Courier New" w:eastAsia="Times New Roman" w:hAnsi="Courier New" w:cs="Courier New"/>
          <w:color w:val="9E880D"/>
          <w:sz w:val="18"/>
          <w:szCs w:val="18"/>
          <w:lang w:bidi="hi-IN"/>
        </w:rPr>
        <w:br/>
        <w:t xml:space="preserve">    </w:t>
      </w:r>
      <w:r w:rsidR="00F454DB" w:rsidRPr="00F454DB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 xml:space="preserve">public </w:t>
      </w:r>
      <w:r w:rsidR="00F454DB" w:rsidRPr="00F454D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String </w:t>
      </w:r>
      <w:r w:rsidR="00F454DB" w:rsidRPr="00F454DB">
        <w:rPr>
          <w:rFonts w:ascii="Courier New" w:eastAsia="Times New Roman" w:hAnsi="Courier New" w:cs="Courier New"/>
          <w:color w:val="00627A"/>
          <w:sz w:val="18"/>
          <w:szCs w:val="18"/>
          <w:lang w:bidi="hi-IN"/>
        </w:rPr>
        <w:t>toString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() {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</w:t>
      </w:r>
      <w:r w:rsidR="00F454DB" w:rsidRPr="00F454DB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bidi="hi-IN"/>
        </w:rPr>
        <w:t>// Manually written toString() method</w:t>
      </w:r>
      <w:r w:rsidR="00F454DB" w:rsidRPr="00F454DB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bidi="hi-IN"/>
        </w:rPr>
        <w:br/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 xml:space="preserve">    }</w:t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</w:t>
      </w:r>
      <w:r w:rsidR="00F454DB" w:rsidRPr="00F454DB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bidi="hi-IN"/>
        </w:rPr>
        <w:t>//getter methods</w:t>
      </w:r>
      <w:r w:rsidR="00F454DB" w:rsidRPr="00F454DB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bidi="hi-IN"/>
        </w:rPr>
        <w:br/>
      </w:r>
      <w:r w:rsidR="00F454DB" w:rsidRPr="00F454DB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}</w:t>
      </w:r>
    </w:p>
    <w:p w14:paraId="4153A22B" w14:textId="77777777" w:rsidR="00582D3A" w:rsidRPr="00582D3A" w:rsidRDefault="00582D3A" w:rsidP="00582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</w:pPr>
    </w:p>
    <w:p w14:paraId="34EF4326" w14:textId="083EDFA9" w:rsidR="00FF276E" w:rsidRPr="00582D3A" w:rsidRDefault="00FF276E" w:rsidP="00FF276E">
      <w:pPr>
        <w:rPr>
          <w:rFonts w:ascii="Baskerville Old Face" w:hAnsi="Baskerville Old Face"/>
          <w:b/>
          <w:bCs/>
          <w:sz w:val="24"/>
          <w:szCs w:val="24"/>
        </w:rPr>
      </w:pPr>
      <w:r w:rsidRPr="00582D3A">
        <w:rPr>
          <w:rFonts w:ascii="Baskerville Old Face" w:hAnsi="Baskerville Old Face"/>
          <w:b/>
          <w:bCs/>
          <w:sz w:val="24"/>
          <w:szCs w:val="24"/>
        </w:rPr>
        <w:t>Records extend java.lang.Record, are final, and cannot be extended.</w:t>
      </w:r>
    </w:p>
    <w:p w14:paraId="59EFD934" w14:textId="77777777" w:rsidR="00FF276E" w:rsidRPr="00A540D1" w:rsidRDefault="00FF276E" w:rsidP="00FF276E">
      <w:pPr>
        <w:rPr>
          <w:rFonts w:ascii="Baskerville Old Face" w:hAnsi="Baskerville Old Face"/>
          <w:b/>
          <w:bCs/>
          <w:u w:val="single"/>
        </w:rPr>
      </w:pPr>
      <w:r w:rsidRPr="00A540D1">
        <w:rPr>
          <w:rFonts w:ascii="Baskerville Old Face" w:hAnsi="Baskerville Old Face"/>
          <w:b/>
          <w:bCs/>
          <w:u w:val="single"/>
        </w:rPr>
        <w:t>With Default Constructor</w:t>
      </w:r>
    </w:p>
    <w:p w14:paraId="12A44027" w14:textId="77777777" w:rsidR="00A540D1" w:rsidRDefault="00A540D1" w:rsidP="00A540D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record </w:t>
      </w:r>
      <w:r>
        <w:rPr>
          <w:color w:val="000000"/>
        </w:rPr>
        <w:t>Person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name, </w:t>
      </w:r>
      <w:r>
        <w:rPr>
          <w:color w:val="0033B3"/>
        </w:rPr>
        <w:t xml:space="preserve">int </w:t>
      </w:r>
      <w:r>
        <w:rPr>
          <w:color w:val="080808"/>
        </w:rPr>
        <w:t>age)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Person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we must call the canonical constructor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(</w:t>
      </w:r>
      <w:r>
        <w:rPr>
          <w:color w:val="067D17"/>
        </w:rPr>
        <w:t>"Foo"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0677AFC" w14:textId="77777777" w:rsidR="00FF276E" w:rsidRDefault="00FF276E" w:rsidP="00FF276E"/>
    <w:p w14:paraId="7CE60AE2" w14:textId="77777777" w:rsidR="00FF276E" w:rsidRDefault="00FF276E" w:rsidP="00FF276E">
      <w:r>
        <w:t>// Usage</w:t>
      </w:r>
    </w:p>
    <w:p w14:paraId="6C97291E" w14:textId="7F70014A" w:rsidR="00FF276E" w:rsidRPr="00470CF3" w:rsidRDefault="00DA2BE6" w:rsidP="00470CF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>args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Person 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Person(</w:t>
      </w:r>
      <w:r>
        <w:rPr>
          <w:color w:val="067D17"/>
        </w:rPr>
        <w:t>"John"</w:t>
      </w:r>
      <w:r>
        <w:rPr>
          <w:color w:val="080808"/>
        </w:rPr>
        <w:t xml:space="preserve">, </w:t>
      </w:r>
      <w:r>
        <w:rPr>
          <w:color w:val="1750EB"/>
        </w:rPr>
        <w:t>23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"Age: "</w:t>
      </w:r>
      <w:r>
        <w:rPr>
          <w:color w:val="080808"/>
        </w:rPr>
        <w:t>+</w:t>
      </w:r>
      <w:r>
        <w:rPr>
          <w:color w:val="000000"/>
        </w:rPr>
        <w:t>p</w:t>
      </w:r>
      <w:r>
        <w:rPr>
          <w:color w:val="080808"/>
        </w:rPr>
        <w:t>.age());</w:t>
      </w:r>
      <w:r>
        <w:rPr>
          <w:color w:val="080808"/>
        </w:rPr>
        <w:br/>
        <w:t xml:space="preserve">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"Name: "</w:t>
      </w:r>
      <w:r>
        <w:rPr>
          <w:color w:val="080808"/>
        </w:rPr>
        <w:t>+</w:t>
      </w:r>
      <w:r>
        <w:rPr>
          <w:color w:val="000000"/>
        </w:rPr>
        <w:t>p</w:t>
      </w:r>
      <w:r>
        <w:rPr>
          <w:color w:val="080808"/>
        </w:rPr>
        <w:t>.name());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7E1146F4" w14:textId="77777777" w:rsidR="00FF276E" w:rsidRPr="00470CF3" w:rsidRDefault="00FF276E" w:rsidP="00FF276E">
      <w:pPr>
        <w:rPr>
          <w:b/>
          <w:bCs/>
          <w:u w:val="single"/>
        </w:rPr>
      </w:pPr>
      <w:r w:rsidRPr="00470CF3">
        <w:rPr>
          <w:b/>
          <w:bCs/>
          <w:u w:val="single"/>
        </w:rPr>
        <w:t>How to Override Methods</w:t>
      </w:r>
    </w:p>
    <w:p w14:paraId="4E566BEE" w14:textId="77777777" w:rsidR="00084F8C" w:rsidRDefault="00084F8C" w:rsidP="00FF276E">
      <w:pPr>
        <w:rPr>
          <w:color w:val="080808"/>
        </w:rPr>
      </w:pPr>
      <w:r>
        <w:rPr>
          <w:color w:val="0033B3"/>
        </w:rPr>
        <w:t xml:space="preserve">public record </w:t>
      </w:r>
      <w:r>
        <w:rPr>
          <w:color w:val="000000"/>
        </w:rPr>
        <w:t>Person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name, </w:t>
      </w:r>
      <w:r>
        <w:rPr>
          <w:color w:val="0033B3"/>
        </w:rPr>
        <w:t xml:space="preserve">int </w:t>
      </w:r>
      <w:r>
        <w:rPr>
          <w:color w:val="080808"/>
        </w:rPr>
        <w:t>age) {</w:t>
      </w:r>
    </w:p>
    <w:p w14:paraId="4AF25710" w14:textId="1F384FB4" w:rsidR="00FF276E" w:rsidRDefault="00FF276E" w:rsidP="00FF276E">
      <w:r>
        <w:t xml:space="preserve">    // Automatically generated methods can be overridden</w:t>
      </w:r>
    </w:p>
    <w:p w14:paraId="46CCB585" w14:textId="0A9C161A" w:rsidR="00084F8C" w:rsidRDefault="00084F8C" w:rsidP="00084F8C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toString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format</w:t>
      </w:r>
      <w:r>
        <w:rPr>
          <w:color w:val="080808"/>
        </w:rPr>
        <w:t>(</w:t>
      </w:r>
      <w:r>
        <w:rPr>
          <w:color w:val="067D17"/>
        </w:rPr>
        <w:t>"Person{name='%s', age=%d}"</w:t>
      </w:r>
      <w:r>
        <w:rPr>
          <w:color w:val="080808"/>
        </w:rPr>
        <w:t xml:space="preserve">, </w:t>
      </w:r>
      <w:r>
        <w:rPr>
          <w:color w:val="871094"/>
        </w:rPr>
        <w:t>name</w:t>
      </w:r>
      <w:r>
        <w:rPr>
          <w:color w:val="080808"/>
        </w:rPr>
        <w:t xml:space="preserve">, </w:t>
      </w:r>
      <w:r>
        <w:rPr>
          <w:color w:val="871094"/>
        </w:rPr>
        <w:t>age</w:t>
      </w:r>
      <w:r>
        <w:rPr>
          <w:color w:val="080808"/>
        </w:rPr>
        <w:t>);</w:t>
      </w:r>
      <w:r>
        <w:rPr>
          <w:color w:val="080808"/>
        </w:rPr>
        <w:br/>
        <w:t>}</w:t>
      </w:r>
    </w:p>
    <w:p w14:paraId="5606DE62" w14:textId="365C92AC" w:rsidR="00FF276E" w:rsidRDefault="00FF276E" w:rsidP="00084F8C">
      <w:r>
        <w:t>}</w:t>
      </w:r>
    </w:p>
    <w:p w14:paraId="497CB6B2" w14:textId="77777777" w:rsidR="00FF276E" w:rsidRPr="00BF0AB0" w:rsidRDefault="00FF276E" w:rsidP="00FF276E">
      <w:pPr>
        <w:rPr>
          <w:b/>
          <w:bCs/>
          <w:u w:val="single"/>
        </w:rPr>
      </w:pPr>
      <w:r w:rsidRPr="00BF0AB0">
        <w:rPr>
          <w:b/>
          <w:bCs/>
          <w:u w:val="single"/>
        </w:rPr>
        <w:lastRenderedPageBreak/>
        <w:t>Records with Generics</w:t>
      </w:r>
    </w:p>
    <w:p w14:paraId="684C3C24" w14:textId="77777777" w:rsidR="00FF276E" w:rsidRPr="00D61BA1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D61BA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record Container&lt;T&gt;(int id, T value) {</w:t>
      </w:r>
    </w:p>
    <w:p w14:paraId="1A72D9C6" w14:textId="722F1342" w:rsidR="00FF276E" w:rsidRPr="00D61BA1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D61BA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}</w:t>
      </w:r>
    </w:p>
    <w:p w14:paraId="39556772" w14:textId="1302CD0E" w:rsidR="00FF276E" w:rsidRPr="009A0924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9A092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Container&lt;String&gt; stringContainer = new Container&lt;&gt;(1, "1");</w:t>
      </w:r>
    </w:p>
    <w:p w14:paraId="1C6E4D25" w14:textId="77777777" w:rsidR="00FF276E" w:rsidRPr="009A0924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9A092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String strValue = stringContainer.value();</w:t>
      </w:r>
    </w:p>
    <w:p w14:paraId="493FF363" w14:textId="77777777" w:rsidR="00FF276E" w:rsidRDefault="00FF276E" w:rsidP="00FF276E"/>
    <w:p w14:paraId="3568EB31" w14:textId="77777777" w:rsidR="00FF276E" w:rsidRPr="009A0924" w:rsidRDefault="00FF276E" w:rsidP="00FF276E">
      <w:pPr>
        <w:rPr>
          <w:b/>
          <w:bCs/>
          <w:u w:val="single"/>
        </w:rPr>
      </w:pPr>
      <w:r w:rsidRPr="009A0924">
        <w:rPr>
          <w:b/>
          <w:bCs/>
          <w:u w:val="single"/>
        </w:rPr>
        <w:t>How to Delegate Methods</w:t>
      </w:r>
    </w:p>
    <w:p w14:paraId="28844D91" w14:textId="77777777" w:rsidR="00FF276E" w:rsidRPr="00420348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420348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public record Person(String name, int age) {</w:t>
      </w:r>
    </w:p>
    <w:p w14:paraId="76A06E31" w14:textId="77777777" w:rsidR="00FF276E" w:rsidRPr="00420348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420348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public Person withName(String name) {</w:t>
      </w:r>
    </w:p>
    <w:p w14:paraId="03B048B0" w14:textId="77777777" w:rsidR="00FF276E" w:rsidRPr="00420348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420348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    return new Person(name, age);</w:t>
      </w:r>
    </w:p>
    <w:p w14:paraId="1CE13738" w14:textId="77777777" w:rsidR="00FF276E" w:rsidRPr="00420348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420348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}</w:t>
      </w:r>
    </w:p>
    <w:p w14:paraId="12384B3A" w14:textId="6209F903" w:rsidR="00FF276E" w:rsidRPr="00420348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420348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}</w:t>
      </w:r>
    </w:p>
    <w:p w14:paraId="14AAA952" w14:textId="77777777" w:rsidR="00FF276E" w:rsidRDefault="00FF276E" w:rsidP="00FF276E">
      <w:r>
        <w:t>// Usage</w:t>
      </w:r>
    </w:p>
    <w:p w14:paraId="722E5992" w14:textId="77777777" w:rsidR="00FF276E" w:rsidRPr="0035051A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35051A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Person person = new Person("Alice", 50); // Person[name=Alice, age=50]</w:t>
      </w:r>
    </w:p>
    <w:p w14:paraId="679FED18" w14:textId="278D4030" w:rsidR="00FF276E" w:rsidRPr="0035051A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35051A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Person newPerson = person.withName("Tom"); // Person[name=Tom, age=50]</w:t>
      </w:r>
    </w:p>
    <w:p w14:paraId="7D57AF38" w14:textId="77777777" w:rsidR="00FF276E" w:rsidRPr="0035051A" w:rsidRDefault="00FF276E" w:rsidP="00FF276E">
      <w:pPr>
        <w:rPr>
          <w:b/>
          <w:bCs/>
          <w:u w:val="single"/>
        </w:rPr>
      </w:pPr>
      <w:r w:rsidRPr="0035051A">
        <w:rPr>
          <w:b/>
          <w:bCs/>
          <w:u w:val="single"/>
        </w:rPr>
        <w:t>How to Implement Methods</w:t>
      </w:r>
    </w:p>
    <w:p w14:paraId="27EA0110" w14:textId="77777777" w:rsidR="00FF276E" w:rsidRPr="00A6041C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A6041C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public record Person(String name, int age) {</w:t>
      </w:r>
    </w:p>
    <w:p w14:paraId="57379741" w14:textId="77777777" w:rsidR="00FF276E" w:rsidRPr="00A6041C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A6041C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public boolean isAdult() {</w:t>
      </w:r>
    </w:p>
    <w:p w14:paraId="0AB28DA8" w14:textId="77777777" w:rsidR="00FF276E" w:rsidRPr="00A6041C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A6041C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    return age &gt;= 18;</w:t>
      </w:r>
    </w:p>
    <w:p w14:paraId="7EF10EDD" w14:textId="77777777" w:rsidR="00FF276E" w:rsidRPr="00A6041C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A6041C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}</w:t>
      </w:r>
    </w:p>
    <w:p w14:paraId="67E5D178" w14:textId="4A8C1590" w:rsidR="00FF276E" w:rsidRPr="00002F2E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A6041C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}</w:t>
      </w:r>
    </w:p>
    <w:p w14:paraId="76A1CE58" w14:textId="77777777" w:rsidR="00FF276E" w:rsidRDefault="00FF276E" w:rsidP="00FF276E">
      <w:r>
        <w:t>// Usage</w:t>
      </w:r>
    </w:p>
    <w:p w14:paraId="387604E6" w14:textId="77777777" w:rsidR="00FF276E" w:rsidRPr="00002F2E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002F2E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Person person = new Person("Alice", 30);</w:t>
      </w:r>
    </w:p>
    <w:p w14:paraId="22A6BA02" w14:textId="77777777" w:rsidR="00FF276E" w:rsidRPr="00002F2E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002F2E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System.out.println(person.isAdult()); // Output: true</w:t>
      </w:r>
    </w:p>
    <w:p w14:paraId="713A9905" w14:textId="77777777" w:rsidR="00FF276E" w:rsidRDefault="00FF276E" w:rsidP="00FF276E"/>
    <w:p w14:paraId="700D3ACB" w14:textId="77777777" w:rsidR="00FF276E" w:rsidRPr="00002F2E" w:rsidRDefault="00FF276E" w:rsidP="00FF276E">
      <w:pPr>
        <w:rPr>
          <w:b/>
          <w:bCs/>
          <w:u w:val="single"/>
        </w:rPr>
      </w:pPr>
      <w:r w:rsidRPr="00002F2E">
        <w:rPr>
          <w:b/>
          <w:bCs/>
          <w:u w:val="single"/>
        </w:rPr>
        <w:t>Serialization and Deserialization with Java Records</w:t>
      </w:r>
    </w:p>
    <w:p w14:paraId="6B8A1903" w14:textId="77777777" w:rsidR="00FF276E" w:rsidRPr="00002F2E" w:rsidRDefault="00FF276E" w:rsidP="00FF276E">
      <w:pPr>
        <w:rPr>
          <w:b/>
          <w:bCs/>
        </w:rPr>
      </w:pPr>
      <w:r w:rsidRPr="00002F2E">
        <w:rPr>
          <w:b/>
          <w:bCs/>
        </w:rPr>
        <w:t>The serialVersionUID of a record class is 0L unless it is explicitly declared.</w:t>
      </w:r>
    </w:p>
    <w:p w14:paraId="2BEE6F7E" w14:textId="77777777" w:rsidR="00FF276E" w:rsidRPr="00D576A9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D576A9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public record Employee (...) implements Serializable { }</w:t>
      </w:r>
    </w:p>
    <w:p w14:paraId="753801B9" w14:textId="77777777" w:rsidR="00FF276E" w:rsidRDefault="00FF276E" w:rsidP="00FF276E"/>
    <w:p w14:paraId="00A704F5" w14:textId="77777777" w:rsidR="00FF276E" w:rsidRPr="00D576A9" w:rsidRDefault="00FF276E" w:rsidP="00FF276E">
      <w:pPr>
        <w:rPr>
          <w:b/>
          <w:bCs/>
          <w:u w:val="single"/>
        </w:rPr>
      </w:pPr>
      <w:r w:rsidRPr="00D576A9">
        <w:rPr>
          <w:b/>
          <w:bCs/>
          <w:u w:val="single"/>
        </w:rPr>
        <w:t>Using Annotations in Records</w:t>
      </w:r>
    </w:p>
    <w:p w14:paraId="1B671B53" w14:textId="106F8920" w:rsidR="00FF276E" w:rsidRPr="00B12FF8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B12FF8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public record Employee(@Transient Long id,</w:t>
      </w:r>
      <w:r w:rsidR="00B12FF8" w:rsidRPr="00B12FF8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</w:t>
      </w:r>
      <w:r w:rsidRPr="00B12FF8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String firstName,</w:t>
      </w:r>
      <w:r w:rsidR="00B12FF8" w:rsidRPr="00B12FF8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</w:t>
      </w:r>
      <w:r w:rsidRPr="00B12FF8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String email,int age) {</w:t>
      </w:r>
    </w:p>
    <w:p w14:paraId="5D8FFA7E" w14:textId="77777777" w:rsidR="00FF276E" w:rsidRPr="00B12FF8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B12FF8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ab/>
        <w:t>// ...</w:t>
      </w:r>
    </w:p>
    <w:p w14:paraId="7789AE94" w14:textId="77777777" w:rsidR="00FF276E" w:rsidRPr="00B12FF8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B12FF8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}</w:t>
      </w:r>
    </w:p>
    <w:p w14:paraId="77FB58CD" w14:textId="77777777" w:rsidR="00FF276E" w:rsidRDefault="00FF276E" w:rsidP="00FF276E"/>
    <w:p w14:paraId="50BE0E48" w14:textId="77777777" w:rsidR="00B12FF8" w:rsidRDefault="00B12FF8" w:rsidP="00FF276E"/>
    <w:p w14:paraId="008AA630" w14:textId="77777777" w:rsidR="00FF276E" w:rsidRPr="00B12FF8" w:rsidRDefault="00FF276E" w:rsidP="00FF276E">
      <w:pPr>
        <w:rPr>
          <w:b/>
          <w:bCs/>
          <w:u w:val="single"/>
        </w:rPr>
      </w:pPr>
      <w:r w:rsidRPr="00B12FF8">
        <w:rPr>
          <w:b/>
          <w:bCs/>
          <w:u w:val="single"/>
        </w:rPr>
        <w:lastRenderedPageBreak/>
        <w:t>Composite Records</w:t>
      </w:r>
    </w:p>
    <w:p w14:paraId="67D27BB1" w14:textId="162B0B33" w:rsidR="00FF276E" w:rsidRPr="00B25967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B25967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public record Author(String name, String email) {}</w:t>
      </w:r>
    </w:p>
    <w:p w14:paraId="10E01AE8" w14:textId="77777777" w:rsidR="00FF276E" w:rsidRPr="00B25967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B25967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public record Book(String title, Author author, int yearPublished) {</w:t>
      </w:r>
    </w:p>
    <w:p w14:paraId="0074F573" w14:textId="77777777" w:rsidR="00FF276E" w:rsidRPr="00B25967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B25967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@Override</w:t>
      </w:r>
    </w:p>
    <w:p w14:paraId="21F8F4FA" w14:textId="77777777" w:rsidR="00FF276E" w:rsidRPr="00B25967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B25967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public String toString() {</w:t>
      </w:r>
    </w:p>
    <w:p w14:paraId="66DAD723" w14:textId="77777777" w:rsidR="00FF276E" w:rsidRPr="00B25967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B25967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    return title + " by " + author.name() + " (" + yearPublished + ")";</w:t>
      </w:r>
    </w:p>
    <w:p w14:paraId="747C4785" w14:textId="77777777" w:rsidR="00FF276E" w:rsidRPr="00B25967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B25967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}</w:t>
      </w:r>
    </w:p>
    <w:p w14:paraId="06A6A972" w14:textId="5E06E59A" w:rsidR="00FF276E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B25967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}</w:t>
      </w:r>
    </w:p>
    <w:p w14:paraId="13EEDF07" w14:textId="77777777" w:rsidR="009420AE" w:rsidRPr="009420AE" w:rsidRDefault="009420A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42BF3635" w14:textId="77777777" w:rsidR="00FF276E" w:rsidRPr="008D0E3D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8D0E3D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public class Main {</w:t>
      </w:r>
    </w:p>
    <w:p w14:paraId="3C8F6725" w14:textId="77777777" w:rsidR="00FF276E" w:rsidRPr="008D0E3D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8D0E3D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public static void main(String[] args) {</w:t>
      </w:r>
    </w:p>
    <w:p w14:paraId="6474D2C0" w14:textId="77777777" w:rsidR="00FF276E" w:rsidRPr="008D0E3D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8D0E3D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    Author author = new Author("George Orwell", "orwell@example.com");</w:t>
      </w:r>
    </w:p>
    <w:p w14:paraId="781CE3CB" w14:textId="467A20BD" w:rsidR="00FF276E" w:rsidRPr="008D0E3D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8D0E3D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    Book book = new Book("1984", author, 1949);</w:t>
      </w:r>
    </w:p>
    <w:p w14:paraId="075BE3DA" w14:textId="77777777" w:rsidR="00FF276E" w:rsidRPr="008D0E3D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8D0E3D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    // Displaying the book details</w:t>
      </w:r>
    </w:p>
    <w:p w14:paraId="6B40D478" w14:textId="77777777" w:rsidR="00FF276E" w:rsidRPr="008D0E3D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8D0E3D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    System.out.println(book);</w:t>
      </w:r>
    </w:p>
    <w:p w14:paraId="3123FB3A" w14:textId="77777777" w:rsidR="00FF276E" w:rsidRPr="008D0E3D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8D0E3D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}</w:t>
      </w:r>
    </w:p>
    <w:p w14:paraId="0D648476" w14:textId="0A29834D" w:rsidR="00FF276E" w:rsidRPr="00292D81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8D0E3D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}</w:t>
      </w:r>
    </w:p>
    <w:p w14:paraId="643A51FF" w14:textId="77777777" w:rsidR="00FF276E" w:rsidRPr="00704F0A" w:rsidRDefault="00FF276E" w:rsidP="00FF276E">
      <w:pPr>
        <w:rPr>
          <w:rFonts w:ascii="Baskerville Old Face" w:hAnsi="Baskerville Old Face"/>
          <w:b/>
          <w:bCs/>
          <w:u w:val="single"/>
        </w:rPr>
      </w:pPr>
      <w:r w:rsidRPr="00704F0A">
        <w:rPr>
          <w:rFonts w:ascii="Baskerville Old Face" w:hAnsi="Baskerville Old Face"/>
          <w:b/>
          <w:bCs/>
          <w:u w:val="single"/>
        </w:rPr>
        <w:t>Local Records</w:t>
      </w:r>
    </w:p>
    <w:p w14:paraId="4115524F" w14:textId="0A1AB889" w:rsidR="00FF276E" w:rsidRPr="00704F0A" w:rsidRDefault="00FF276E" w:rsidP="00FF276E">
      <w:pPr>
        <w:rPr>
          <w:rFonts w:ascii="Baskerville Old Face" w:hAnsi="Baskerville Old Face"/>
        </w:rPr>
      </w:pPr>
      <w:r w:rsidRPr="00704F0A">
        <w:rPr>
          <w:rFonts w:ascii="Baskerville Old Face" w:hAnsi="Baskerville Old Face"/>
        </w:rPr>
        <w:t xml:space="preserve">I see records have a very useful place when we just want to temporarily hold immutable data inside a function. </w:t>
      </w:r>
    </w:p>
    <w:p w14:paraId="23416924" w14:textId="3E26090E" w:rsidR="00FF276E" w:rsidRPr="00704F0A" w:rsidRDefault="00FF276E" w:rsidP="00FF276E">
      <w:pPr>
        <w:rPr>
          <w:rFonts w:ascii="Baskerville Old Face" w:hAnsi="Baskerville Old Face"/>
        </w:rPr>
      </w:pPr>
      <w:r w:rsidRPr="00704F0A">
        <w:rPr>
          <w:rFonts w:ascii="Baskerville Old Face" w:hAnsi="Baskerville Old Face"/>
        </w:rPr>
        <w:t>Let me explain this with an example.</w:t>
      </w:r>
    </w:p>
    <w:p w14:paraId="74B16DE1" w14:textId="7A3C7F0D" w:rsidR="00FF276E" w:rsidRPr="008B3C75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8B3C75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public List&lt;Person&gt; sortPeopleByAge(List&lt;Person&gt; people) {</w:t>
      </w:r>
    </w:p>
    <w:p w14:paraId="572141A5" w14:textId="7DE30463" w:rsidR="00FF276E" w:rsidRPr="008B3C75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8B3C75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record Data(Person person, int age){};</w:t>
      </w:r>
    </w:p>
    <w:p w14:paraId="31E029D0" w14:textId="77777777" w:rsidR="00FF276E" w:rsidRPr="008B3C75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8B3C75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return people.stream()</w:t>
      </w:r>
    </w:p>
    <w:p w14:paraId="7FB0E65A" w14:textId="77777777" w:rsidR="00FF276E" w:rsidRPr="008B3C75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8B3C75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        .map(person -&gt; new Data(person, computeAge(person)))</w:t>
      </w:r>
    </w:p>
    <w:p w14:paraId="40820A13" w14:textId="77777777" w:rsidR="00FF276E" w:rsidRPr="008B3C75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8B3C75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        .sorted((d1, d2) -&gt; Double.compare(d2.age(), d1.age()))</w:t>
      </w:r>
    </w:p>
    <w:p w14:paraId="57C94CA6" w14:textId="77777777" w:rsidR="00FF276E" w:rsidRPr="008B3C75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8B3C75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        .map(Data::person)</w:t>
      </w:r>
    </w:p>
    <w:p w14:paraId="608E5CA9" w14:textId="77777777" w:rsidR="00FF276E" w:rsidRPr="008B3C75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8B3C75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           .collect(toList());</w:t>
      </w:r>
    </w:p>
    <w:p w14:paraId="48FAB702" w14:textId="752C35BC" w:rsidR="00FF276E" w:rsidRPr="00C82983" w:rsidRDefault="00FF276E" w:rsidP="00FF276E">
      <w:pP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8B3C75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}</w:t>
      </w:r>
    </w:p>
    <w:p w14:paraId="0E266BC9" w14:textId="77777777" w:rsidR="00AA5D3F" w:rsidRPr="0000674D" w:rsidRDefault="00AA5D3F" w:rsidP="00FF276E"/>
    <w:sectPr w:rsidR="00AA5D3F" w:rsidRPr="0000674D" w:rsidSect="00067885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53755" w14:textId="77777777" w:rsidR="00DD6E3C" w:rsidRDefault="00DD6E3C" w:rsidP="00F84140">
      <w:pPr>
        <w:spacing w:after="0" w:line="240" w:lineRule="auto"/>
      </w:pPr>
      <w:r>
        <w:separator/>
      </w:r>
    </w:p>
  </w:endnote>
  <w:endnote w:type="continuationSeparator" w:id="0">
    <w:p w14:paraId="69092440" w14:textId="77777777" w:rsidR="00DD6E3C" w:rsidRDefault="00DD6E3C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79F85DC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DF2A54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CC059" w14:textId="77777777" w:rsidR="00DD6E3C" w:rsidRDefault="00DD6E3C" w:rsidP="00F84140">
      <w:pPr>
        <w:spacing w:after="0" w:line="240" w:lineRule="auto"/>
      </w:pPr>
      <w:r>
        <w:separator/>
      </w:r>
    </w:p>
  </w:footnote>
  <w:footnote w:type="continuationSeparator" w:id="0">
    <w:p w14:paraId="5D187B8A" w14:textId="77777777" w:rsidR="00DD6E3C" w:rsidRDefault="00DD6E3C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A9754E"/>
    <w:multiLevelType w:val="hybridMultilevel"/>
    <w:tmpl w:val="1A0A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86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6E"/>
    <w:rsid w:val="00002F2E"/>
    <w:rsid w:val="0000674D"/>
    <w:rsid w:val="0001158F"/>
    <w:rsid w:val="00027D53"/>
    <w:rsid w:val="00064CB6"/>
    <w:rsid w:val="00067885"/>
    <w:rsid w:val="00084F8C"/>
    <w:rsid w:val="000D2AD2"/>
    <w:rsid w:val="002250C9"/>
    <w:rsid w:val="00292D81"/>
    <w:rsid w:val="002F725B"/>
    <w:rsid w:val="0035051A"/>
    <w:rsid w:val="00420348"/>
    <w:rsid w:val="00470CF3"/>
    <w:rsid w:val="00535A29"/>
    <w:rsid w:val="00580DB7"/>
    <w:rsid w:val="00582D3A"/>
    <w:rsid w:val="005C6C1C"/>
    <w:rsid w:val="005D0F2A"/>
    <w:rsid w:val="00616F81"/>
    <w:rsid w:val="0065062C"/>
    <w:rsid w:val="006E62EB"/>
    <w:rsid w:val="00704F0A"/>
    <w:rsid w:val="0075487F"/>
    <w:rsid w:val="007F785B"/>
    <w:rsid w:val="00827201"/>
    <w:rsid w:val="008701A0"/>
    <w:rsid w:val="00881B99"/>
    <w:rsid w:val="008B3C75"/>
    <w:rsid w:val="008D0E3D"/>
    <w:rsid w:val="009420AE"/>
    <w:rsid w:val="009A0924"/>
    <w:rsid w:val="00A430CA"/>
    <w:rsid w:val="00A540D1"/>
    <w:rsid w:val="00A6041C"/>
    <w:rsid w:val="00A74490"/>
    <w:rsid w:val="00AA5D3F"/>
    <w:rsid w:val="00AC74EB"/>
    <w:rsid w:val="00AE6DE3"/>
    <w:rsid w:val="00B12FF8"/>
    <w:rsid w:val="00B25967"/>
    <w:rsid w:val="00B4533E"/>
    <w:rsid w:val="00B6298E"/>
    <w:rsid w:val="00BF0AB0"/>
    <w:rsid w:val="00C145BF"/>
    <w:rsid w:val="00C31770"/>
    <w:rsid w:val="00C82983"/>
    <w:rsid w:val="00D31B96"/>
    <w:rsid w:val="00D417B4"/>
    <w:rsid w:val="00D576A9"/>
    <w:rsid w:val="00D61BA1"/>
    <w:rsid w:val="00DA2BE6"/>
    <w:rsid w:val="00DC2678"/>
    <w:rsid w:val="00DC28A9"/>
    <w:rsid w:val="00DC3407"/>
    <w:rsid w:val="00DC4A4C"/>
    <w:rsid w:val="00DD6E3C"/>
    <w:rsid w:val="00EF69A4"/>
    <w:rsid w:val="00F454DB"/>
    <w:rsid w:val="00F84140"/>
    <w:rsid w:val="00FB4CA1"/>
    <w:rsid w:val="00F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7870F"/>
  <w15:chartTrackingRefBased/>
  <w15:docId w15:val="{3EFFD612-09E0-4917-8597-B283829F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5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4DB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225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4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139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95</cp:revision>
  <dcterms:created xsi:type="dcterms:W3CDTF">2024-04-20T17:44:00Z</dcterms:created>
  <dcterms:modified xsi:type="dcterms:W3CDTF">2024-06-24T13:52:00Z</dcterms:modified>
</cp:coreProperties>
</file>