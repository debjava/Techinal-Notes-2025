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C9E5D" w14:textId="77C7AAA4" w:rsidR="00C31770" w:rsidRPr="003C6D72" w:rsidRDefault="004C6756" w:rsidP="003C6D72">
      <w:pPr>
        <w:pStyle w:val="Title"/>
        <w:ind w:left="720" w:firstLine="720"/>
        <w:rPr>
          <w:b/>
          <w:bCs/>
          <w:sz w:val="48"/>
          <w:szCs w:val="48"/>
          <w:u w:val="single"/>
        </w:rPr>
      </w:pPr>
      <w:r w:rsidRPr="003C6D72">
        <w:rPr>
          <w:b/>
          <w:bCs/>
          <w:sz w:val="48"/>
          <w:szCs w:val="48"/>
          <w:u w:val="single"/>
        </w:rPr>
        <w:t xml:space="preserve">Usage of Double Colon </w:t>
      </w:r>
      <w:proofErr w:type="gramStart"/>
      <w:r w:rsidRPr="003C6D72">
        <w:rPr>
          <w:b/>
          <w:bCs/>
          <w:sz w:val="48"/>
          <w:szCs w:val="48"/>
          <w:u w:val="single"/>
        </w:rPr>
        <w:t>(::)</w:t>
      </w:r>
      <w:proofErr w:type="gramEnd"/>
      <w:r w:rsidRPr="003C6D72">
        <w:rPr>
          <w:b/>
          <w:bCs/>
          <w:sz w:val="48"/>
          <w:szCs w:val="48"/>
          <w:u w:val="single"/>
        </w:rPr>
        <w:t xml:space="preserve"> in Java 8</w:t>
      </w:r>
    </w:p>
    <w:p w14:paraId="18C1DB77" w14:textId="606F9BF8" w:rsidR="001E687B" w:rsidRPr="001E687B" w:rsidRDefault="00CE7CF4" w:rsidP="006F0764">
      <w:pPr>
        <w:rPr>
          <w:rFonts w:ascii="Palatino Linotype" w:eastAsia="Times New Roman" w:hAnsi="Palatino Linotype" w:cs="Segoe UI"/>
          <w:color w:val="232629"/>
          <w:sz w:val="23"/>
          <w:szCs w:val="23"/>
          <w:lang w:bidi="hi-IN"/>
        </w:rPr>
      </w:pPr>
      <w:r w:rsidRPr="006F0764">
        <w:rPr>
          <w:rFonts w:ascii="Palatino Linotype" w:hAnsi="Palatino Linotype"/>
        </w:rPr>
        <w:t xml:space="preserve">It is used as a method reference by replacing </w:t>
      </w:r>
      <w:r w:rsidR="001E687B" w:rsidRPr="006F0764">
        <w:rPr>
          <w:rFonts w:ascii="Palatino Linotype" w:hAnsi="Palatino Linotype"/>
        </w:rPr>
        <w:t>lambda expression.</w:t>
      </w:r>
      <w:r w:rsidR="006F0764">
        <w:rPr>
          <w:rFonts w:ascii="Palatino Linotype" w:hAnsi="Palatino Linotype"/>
        </w:rPr>
        <w:t xml:space="preserve"> </w:t>
      </w:r>
      <w:r w:rsidR="001E687B" w:rsidRPr="006F0764">
        <w:rPr>
          <w:rFonts w:ascii="Palatino Linotype" w:hAnsi="Palatino Linotype"/>
          <w:b/>
          <w:bCs/>
        </w:rPr>
        <w:t>Double colon operator works well in all places whenever we implement functional interface methods</w:t>
      </w:r>
      <w:r w:rsidR="001E687B" w:rsidRPr="006F0764">
        <w:rPr>
          <w:rFonts w:ascii="Palatino Linotype" w:hAnsi="Palatino Linotype"/>
        </w:rPr>
        <w:t>.</w:t>
      </w:r>
      <w:r w:rsidR="006F0764">
        <w:rPr>
          <w:rFonts w:ascii="Palatino Linotype" w:hAnsi="Palatino Linotype"/>
        </w:rPr>
        <w:t xml:space="preserve"> </w:t>
      </w:r>
    </w:p>
    <w:p w14:paraId="600D12AF" w14:textId="746647E6" w:rsidR="001E687B" w:rsidRPr="001E687B" w:rsidRDefault="001E687B" w:rsidP="001E687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Palatino Linotype" w:eastAsia="Times New Roman" w:hAnsi="Palatino Linotype" w:cs="Segoe UI"/>
          <w:color w:val="232629"/>
          <w:lang w:bidi="hi-IN"/>
        </w:rPr>
      </w:pPr>
      <w:r w:rsidRPr="001E687B">
        <w:rPr>
          <w:rFonts w:ascii="Palatino Linotype" w:eastAsia="Times New Roman" w:hAnsi="Palatino Linotype" w:cs="Segoe UI"/>
          <w:color w:val="232629"/>
          <w:lang w:bidi="hi-IN"/>
        </w:rPr>
        <w:t>A static method (</w:t>
      </w:r>
      <w:proofErr w:type="spellStart"/>
      <w:proofErr w:type="gramStart"/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ClassName</w:t>
      </w:r>
      <w:proofErr w:type="spellEnd"/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::</w:t>
      </w:r>
      <w:proofErr w:type="spellStart"/>
      <w:proofErr w:type="gramEnd"/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meth</w:t>
      </w:r>
      <w:r w:rsidR="00B2338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od</w:t>
      </w:r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Name</w:t>
      </w:r>
      <w:proofErr w:type="spellEnd"/>
      <w:r w:rsidRPr="001E687B">
        <w:rPr>
          <w:rFonts w:ascii="Palatino Linotype" w:eastAsia="Times New Roman" w:hAnsi="Palatino Linotype" w:cs="Segoe UI"/>
          <w:color w:val="232629"/>
          <w:lang w:bidi="hi-IN"/>
        </w:rPr>
        <w:t>)</w:t>
      </w:r>
    </w:p>
    <w:p w14:paraId="7092B517" w14:textId="77777777" w:rsidR="001E687B" w:rsidRPr="001E687B" w:rsidRDefault="001E687B" w:rsidP="001E687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Palatino Linotype" w:eastAsia="Times New Roman" w:hAnsi="Palatino Linotype" w:cs="Segoe UI"/>
          <w:color w:val="232629"/>
          <w:lang w:bidi="hi-IN"/>
        </w:rPr>
      </w:pPr>
      <w:r w:rsidRPr="001E687B">
        <w:rPr>
          <w:rFonts w:ascii="Palatino Linotype" w:eastAsia="Times New Roman" w:hAnsi="Palatino Linotype" w:cs="Segoe UI"/>
          <w:color w:val="232629"/>
          <w:lang w:bidi="hi-IN"/>
        </w:rPr>
        <w:t>An instance method of a particular object (</w:t>
      </w:r>
      <w:proofErr w:type="spellStart"/>
      <w:proofErr w:type="gramStart"/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instanceRef</w:t>
      </w:r>
      <w:proofErr w:type="spellEnd"/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::</w:t>
      </w:r>
      <w:proofErr w:type="spellStart"/>
      <w:proofErr w:type="gramEnd"/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methName</w:t>
      </w:r>
      <w:proofErr w:type="spellEnd"/>
      <w:r w:rsidRPr="001E687B">
        <w:rPr>
          <w:rFonts w:ascii="Palatino Linotype" w:eastAsia="Times New Roman" w:hAnsi="Palatino Linotype" w:cs="Segoe UI"/>
          <w:color w:val="232629"/>
          <w:lang w:bidi="hi-IN"/>
        </w:rPr>
        <w:t>)</w:t>
      </w:r>
    </w:p>
    <w:p w14:paraId="473A1450" w14:textId="77777777" w:rsidR="001E687B" w:rsidRPr="001E687B" w:rsidRDefault="001E687B" w:rsidP="001E687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Palatino Linotype" w:eastAsia="Times New Roman" w:hAnsi="Palatino Linotype" w:cs="Segoe UI"/>
          <w:color w:val="232629"/>
          <w:lang w:bidi="hi-IN"/>
        </w:rPr>
      </w:pPr>
      <w:r w:rsidRPr="001E687B">
        <w:rPr>
          <w:rFonts w:ascii="Palatino Linotype" w:eastAsia="Times New Roman" w:hAnsi="Palatino Linotype" w:cs="Segoe UI"/>
          <w:color w:val="232629"/>
          <w:lang w:bidi="hi-IN"/>
        </w:rPr>
        <w:t>A super method of a particular object (</w:t>
      </w:r>
      <w:proofErr w:type="gramStart"/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super::</w:t>
      </w:r>
      <w:proofErr w:type="spellStart"/>
      <w:proofErr w:type="gramEnd"/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methName</w:t>
      </w:r>
      <w:proofErr w:type="spellEnd"/>
      <w:r w:rsidRPr="001E687B">
        <w:rPr>
          <w:rFonts w:ascii="Palatino Linotype" w:eastAsia="Times New Roman" w:hAnsi="Palatino Linotype" w:cs="Segoe UI"/>
          <w:color w:val="232629"/>
          <w:lang w:bidi="hi-IN"/>
        </w:rPr>
        <w:t>)</w:t>
      </w:r>
    </w:p>
    <w:p w14:paraId="1A2A1CB4" w14:textId="55A40C6C" w:rsidR="001E687B" w:rsidRPr="001E687B" w:rsidRDefault="001E687B" w:rsidP="001E687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Palatino Linotype" w:eastAsia="Times New Roman" w:hAnsi="Palatino Linotype" w:cs="Segoe UI"/>
          <w:color w:val="232629"/>
          <w:lang w:bidi="hi-IN"/>
        </w:rPr>
      </w:pPr>
      <w:r w:rsidRPr="001E687B">
        <w:rPr>
          <w:rFonts w:ascii="Palatino Linotype" w:eastAsia="Times New Roman" w:hAnsi="Palatino Linotype" w:cs="Segoe UI"/>
          <w:color w:val="232629"/>
          <w:lang w:bidi="hi-IN"/>
        </w:rPr>
        <w:t>An instance method of an arbitrary object of a particular type (</w:t>
      </w:r>
      <w:proofErr w:type="spellStart"/>
      <w:proofErr w:type="gramStart"/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ClassName</w:t>
      </w:r>
      <w:proofErr w:type="spellEnd"/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::</w:t>
      </w:r>
      <w:proofErr w:type="spellStart"/>
      <w:proofErr w:type="gramEnd"/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meth</w:t>
      </w:r>
      <w:r w:rsidR="00EE0398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od</w:t>
      </w:r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Name</w:t>
      </w:r>
      <w:proofErr w:type="spellEnd"/>
      <w:r w:rsidRPr="001E687B">
        <w:rPr>
          <w:rFonts w:ascii="Palatino Linotype" w:eastAsia="Times New Roman" w:hAnsi="Palatino Linotype" w:cs="Segoe UI"/>
          <w:color w:val="232629"/>
          <w:lang w:bidi="hi-IN"/>
        </w:rPr>
        <w:t>)</w:t>
      </w:r>
    </w:p>
    <w:p w14:paraId="5C9BDE7C" w14:textId="77777777" w:rsidR="001E687B" w:rsidRPr="001E687B" w:rsidRDefault="001E687B" w:rsidP="001E687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Palatino Linotype" w:eastAsia="Times New Roman" w:hAnsi="Palatino Linotype" w:cs="Segoe UI"/>
          <w:color w:val="232629"/>
          <w:lang w:bidi="hi-IN"/>
        </w:rPr>
      </w:pPr>
      <w:r w:rsidRPr="001E687B">
        <w:rPr>
          <w:rFonts w:ascii="Palatino Linotype" w:eastAsia="Times New Roman" w:hAnsi="Palatino Linotype" w:cs="Segoe UI"/>
          <w:color w:val="232629"/>
          <w:lang w:bidi="hi-IN"/>
        </w:rPr>
        <w:t>A class constructor reference (</w:t>
      </w:r>
      <w:proofErr w:type="spellStart"/>
      <w:proofErr w:type="gramStart"/>
      <w:r w:rsidRPr="001E687B">
        <w:rPr>
          <w:rFonts w:ascii="Palatino Linotype" w:eastAsia="Times New Roman" w:hAnsi="Palatino Linotype" w:cs="Courier New"/>
          <w:color w:val="232629"/>
          <w:bdr w:val="none" w:sz="0" w:space="0" w:color="auto" w:frame="1"/>
          <w:lang w:bidi="hi-IN"/>
        </w:rPr>
        <w:t>ClassName</w:t>
      </w:r>
      <w:proofErr w:type="spellEnd"/>
      <w:r w:rsidRPr="001E687B">
        <w:rPr>
          <w:rFonts w:ascii="Palatino Linotype" w:eastAsia="Times New Roman" w:hAnsi="Palatino Linotype" w:cs="Courier New"/>
          <w:color w:val="232629"/>
          <w:bdr w:val="none" w:sz="0" w:space="0" w:color="auto" w:frame="1"/>
          <w:lang w:bidi="hi-IN"/>
        </w:rPr>
        <w:t>::</w:t>
      </w:r>
      <w:proofErr w:type="gramEnd"/>
      <w:r w:rsidRPr="001E687B">
        <w:rPr>
          <w:rFonts w:ascii="Palatino Linotype" w:eastAsia="Times New Roman" w:hAnsi="Palatino Linotype" w:cs="Courier New"/>
          <w:color w:val="232629"/>
          <w:bdr w:val="none" w:sz="0" w:space="0" w:color="auto" w:frame="1"/>
          <w:lang w:bidi="hi-IN"/>
        </w:rPr>
        <w:t>new</w:t>
      </w:r>
      <w:r w:rsidRPr="001E687B">
        <w:rPr>
          <w:rFonts w:ascii="Palatino Linotype" w:eastAsia="Times New Roman" w:hAnsi="Palatino Linotype" w:cs="Segoe UI"/>
          <w:color w:val="232629"/>
          <w:lang w:bidi="hi-IN"/>
        </w:rPr>
        <w:t>)</w:t>
      </w:r>
    </w:p>
    <w:p w14:paraId="098D4BEF" w14:textId="30E2C070" w:rsidR="001E687B" w:rsidRDefault="001E687B" w:rsidP="00CE7CF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Palatino Linotype" w:eastAsia="Times New Roman" w:hAnsi="Palatino Linotype" w:cs="Segoe UI"/>
          <w:color w:val="232629"/>
          <w:lang w:bidi="hi-IN"/>
        </w:rPr>
      </w:pPr>
      <w:r w:rsidRPr="001E687B">
        <w:rPr>
          <w:rFonts w:ascii="Palatino Linotype" w:eastAsia="Times New Roman" w:hAnsi="Palatino Linotype" w:cs="Segoe UI"/>
          <w:color w:val="232629"/>
          <w:lang w:bidi="hi-IN"/>
        </w:rPr>
        <w:t>An array constructor reference (</w:t>
      </w:r>
      <w:proofErr w:type="gramStart"/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TypeName[</w:t>
      </w:r>
      <w:proofErr w:type="gramEnd"/>
      <w:r w:rsidRPr="001E687B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]::new</w:t>
      </w:r>
      <w:r w:rsidRPr="001E687B">
        <w:rPr>
          <w:rFonts w:ascii="Palatino Linotype" w:eastAsia="Times New Roman" w:hAnsi="Palatino Linotype" w:cs="Segoe UI"/>
          <w:color w:val="232629"/>
          <w:lang w:bidi="hi-IN"/>
        </w:rPr>
        <w:t>)</w:t>
      </w:r>
    </w:p>
    <w:p w14:paraId="05FD5D96" w14:textId="77777777" w:rsidR="005D713F" w:rsidRPr="005D713F" w:rsidRDefault="005D713F" w:rsidP="005D713F">
      <w:pPr>
        <w:shd w:val="clear" w:color="auto" w:fill="FFFFFF"/>
        <w:spacing w:after="0" w:line="240" w:lineRule="auto"/>
        <w:ind w:left="1170"/>
        <w:textAlignment w:val="baseline"/>
        <w:rPr>
          <w:rFonts w:ascii="Palatino Linotype" w:eastAsia="Times New Roman" w:hAnsi="Palatino Linotype" w:cs="Segoe UI"/>
          <w:color w:val="232629"/>
          <w:lang w:bidi="hi-IN"/>
        </w:rPr>
      </w:pPr>
    </w:p>
    <w:p w14:paraId="4C18CEFB" w14:textId="6E1102BA" w:rsidR="004016B7" w:rsidRPr="005D713F" w:rsidRDefault="006F0662" w:rsidP="004016B7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6F066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1D342C" wp14:editId="450AED7D">
                <wp:simplePos x="0" y="0"/>
                <wp:positionH relativeFrom="column">
                  <wp:posOffset>63500</wp:posOffset>
                </wp:positionH>
                <wp:positionV relativeFrom="paragraph">
                  <wp:posOffset>314960</wp:posOffset>
                </wp:positionV>
                <wp:extent cx="2971800" cy="17399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73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88F8" w14:textId="77777777" w:rsidR="006F0662" w:rsidRPr="00EE0BB6" w:rsidRDefault="006F0662" w:rsidP="006F066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EE0BB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public class 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Animal {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private 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public </w:t>
                            </w:r>
                            <w:proofErr w:type="gramStart"/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Animal(</w:t>
                            </w:r>
                            <w:proofErr w:type="gramEnd"/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String name) {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    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>this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bidi="hi-IN"/>
                              </w:rPr>
                              <w:t xml:space="preserve">name 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= name;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}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public 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proofErr w:type="spellStart"/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getType</w:t>
                            </w:r>
                            <w:proofErr w:type="spellEnd"/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() {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    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return 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bidi="hi-IN"/>
                              </w:rPr>
                              <w:t>"Mamal"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}</w:t>
                            </w:r>
                            <w:r w:rsidRPr="00EE0BB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  <w:p w14:paraId="0E2C32FC" w14:textId="731EF51E" w:rsidR="006F0662" w:rsidRDefault="006F06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D34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pt;margin-top:24.8pt;width:234pt;height:13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">
                <v:textbox>
                  <w:txbxContent>
                    <w:p w14:paraId="4C6B88F8" w14:textId="77777777" w:rsidR="006F0662" w:rsidRPr="00EE0BB6" w:rsidRDefault="006F0662" w:rsidP="006F066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 w:rsidRPr="00EE0BB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public class 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Animal {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EE0BB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private 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String </w:t>
                      </w:r>
                      <w:r w:rsidRPr="00EE0BB6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bidi="hi-IN"/>
                        </w:rPr>
                        <w:t>name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EE0BB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public </w:t>
                      </w:r>
                      <w:proofErr w:type="gramStart"/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Animal(</w:t>
                      </w:r>
                      <w:proofErr w:type="gramEnd"/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String name) {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 xml:space="preserve">        </w:t>
                      </w:r>
                      <w:r w:rsidRPr="00EE0BB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>this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EE0BB6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bidi="hi-IN"/>
                        </w:rPr>
                        <w:t xml:space="preserve">name 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= name;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 xml:space="preserve">    }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EE0BB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public 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String </w:t>
                      </w:r>
                      <w:proofErr w:type="spellStart"/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getType</w:t>
                      </w:r>
                      <w:proofErr w:type="spellEnd"/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() {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 xml:space="preserve">        </w:t>
                      </w:r>
                      <w:r w:rsidRPr="00EE0BB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return </w:t>
                      </w:r>
                      <w:r w:rsidRPr="00EE0BB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bidi="hi-IN"/>
                        </w:rPr>
                        <w:t>"Mamal"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 xml:space="preserve">    }</w:t>
                      </w:r>
                      <w:r w:rsidRPr="00EE0BB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  <w:p w14:paraId="0E2C32FC" w14:textId="731EF51E" w:rsidR="006F0662" w:rsidRDefault="006F0662"/>
                  </w:txbxContent>
                </v:textbox>
                <w10:wrap type="square"/>
              </v:shape>
            </w:pict>
          </mc:Fallback>
        </mc:AlternateContent>
      </w:r>
      <w:r w:rsidRPr="006F066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D2C54F" wp14:editId="289D4ABC">
                <wp:simplePos x="0" y="0"/>
                <wp:positionH relativeFrom="column">
                  <wp:posOffset>3181350</wp:posOffset>
                </wp:positionH>
                <wp:positionV relativeFrom="paragraph">
                  <wp:posOffset>314960</wp:posOffset>
                </wp:positionV>
                <wp:extent cx="2851150" cy="628650"/>
                <wp:effectExtent l="0" t="0" r="254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5DF44" w14:textId="307AA59B" w:rsidR="006F0662" w:rsidRDefault="006F0662" w:rsidP="006F066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interface </w:t>
                            </w:r>
                            <w:r>
                              <w:rPr>
                                <w:color w:val="000000"/>
                              </w:rPr>
                              <w:t>Zoo 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Animal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getAnimal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String name);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46D53F45" w14:textId="26C00B35" w:rsidR="006F0662" w:rsidRDefault="006F0662" w:rsidP="006F06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C54F" id="_x0000_s1027" type="#_x0000_t202" style="position:absolute;margin-left:250.5pt;margin-top:24.8pt;width:224.5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">
                <v:textbox>
                  <w:txbxContent>
                    <w:p w14:paraId="3315DF44" w14:textId="307AA59B" w:rsidR="006F0662" w:rsidRDefault="006F0662" w:rsidP="006F066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public interface </w:t>
                      </w:r>
                      <w:r>
                        <w:rPr>
                          <w:color w:val="000000"/>
                        </w:rPr>
                        <w:t>Zoo {</w:t>
                      </w:r>
                      <w:r>
                        <w:rPr>
                          <w:color w:val="000000"/>
                        </w:rPr>
                        <w:br/>
                        <w:t xml:space="preserve">    Animal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getAnimal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String name);</w:t>
                      </w:r>
                      <w:r>
                        <w:rPr>
                          <w:color w:val="000000"/>
                        </w:rPr>
                        <w:br/>
                        <w:t>}</w:t>
                      </w:r>
                    </w:p>
                    <w:p w14:paraId="46D53F45" w14:textId="26C00B35" w:rsidR="006F0662" w:rsidRDefault="006F0662" w:rsidP="006F0662"/>
                  </w:txbxContent>
                </v:textbox>
                <w10:wrap type="square"/>
              </v:shape>
            </w:pict>
          </mc:Fallback>
        </mc:AlternateContent>
      </w:r>
      <w:r w:rsidR="00EE0BB6" w:rsidRPr="005D713F">
        <w:rPr>
          <w:rFonts w:ascii="Palatino Linotype" w:hAnsi="Palatino Linotype"/>
          <w:b/>
          <w:bCs/>
          <w:sz w:val="26"/>
          <w:szCs w:val="26"/>
          <w:u w:val="single"/>
        </w:rPr>
        <w:t xml:space="preserve">Using </w:t>
      </w:r>
      <w:proofErr w:type="gramStart"/>
      <w:r w:rsidR="00EE0BB6" w:rsidRPr="005D713F">
        <w:rPr>
          <w:rFonts w:ascii="Palatino Linotype" w:hAnsi="Palatino Linotype"/>
          <w:b/>
          <w:bCs/>
          <w:sz w:val="26"/>
          <w:szCs w:val="26"/>
          <w:u w:val="single"/>
        </w:rPr>
        <w:t>Object::</w:t>
      </w:r>
      <w:proofErr w:type="gramEnd"/>
      <w:r w:rsidR="00EE0BB6" w:rsidRPr="005D713F">
        <w:rPr>
          <w:rFonts w:ascii="Palatino Linotype" w:hAnsi="Palatino Linotype"/>
          <w:b/>
          <w:bCs/>
          <w:sz w:val="26"/>
          <w:szCs w:val="26"/>
          <w:u w:val="single"/>
        </w:rPr>
        <w:t>new</w:t>
      </w:r>
    </w:p>
    <w:p w14:paraId="39C8ECA0" w14:textId="64414F5B" w:rsidR="00415DDA" w:rsidRDefault="00415DDA" w:rsidP="00EE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387741AE" w14:textId="1CA65612" w:rsidR="00415DDA" w:rsidRDefault="00415DDA" w:rsidP="00EE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1B960DB6" w14:textId="77777777" w:rsidR="00415DDA" w:rsidRDefault="00415DDA" w:rsidP="00EE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0EBCD837" w14:textId="77777777" w:rsidR="00415DDA" w:rsidRDefault="00415DDA" w:rsidP="00EE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3656DB7C" w14:textId="77777777" w:rsidR="00415DDA" w:rsidRDefault="00415DDA" w:rsidP="00EE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4B08EA97" w14:textId="77777777" w:rsidR="00415DDA" w:rsidRDefault="00415DDA" w:rsidP="00EE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506144E7" w14:textId="77777777" w:rsidR="00415DDA" w:rsidRDefault="00415DDA" w:rsidP="00EE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3161E398" w14:textId="77777777" w:rsidR="00415DDA" w:rsidRDefault="00415DDA" w:rsidP="00EE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271117DE" w14:textId="77777777" w:rsidR="00415DDA" w:rsidRDefault="00415DDA" w:rsidP="00EE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4253B4C7" w14:textId="77777777" w:rsidR="00415DDA" w:rsidRDefault="00415DDA" w:rsidP="00EE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7B46738E" w14:textId="77777777" w:rsidR="00415DDA" w:rsidRDefault="00415DDA" w:rsidP="00EE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252CC67B" w14:textId="77777777" w:rsidR="00415DDA" w:rsidRDefault="00415DDA" w:rsidP="00EE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0E0E57B3" w14:textId="77777777" w:rsidR="00415DDA" w:rsidRDefault="00415DDA" w:rsidP="00EE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5B143E3A" w14:textId="65ECF63B" w:rsidR="000E72B0" w:rsidRDefault="00E126E1" w:rsidP="004016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BD9ABB" wp14:editId="791491EF">
                <wp:simplePos x="0" y="0"/>
                <wp:positionH relativeFrom="column">
                  <wp:posOffset>3568700</wp:posOffset>
                </wp:positionH>
                <wp:positionV relativeFrom="paragraph">
                  <wp:posOffset>268605</wp:posOffset>
                </wp:positionV>
                <wp:extent cx="3092450" cy="946150"/>
                <wp:effectExtent l="0" t="0" r="12700" b="254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D6B8A" w14:textId="2311A80C" w:rsidR="00E126E1" w:rsidRPr="00E126E1" w:rsidRDefault="00E126E1" w:rsidP="00E126E1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u w:val="single"/>
                              </w:rPr>
                            </w:pPr>
                            <w:r w:rsidRPr="00E126E1">
                              <w:rPr>
                                <w:rFonts w:ascii="Palatino Linotype" w:hAnsi="Palatino Linotype"/>
                                <w:b/>
                                <w:bCs/>
                                <w:u w:val="single"/>
                              </w:rPr>
                              <w:t xml:space="preserve">Using Double Colon </w:t>
                            </w:r>
                            <w:proofErr w:type="gramStart"/>
                            <w:r w:rsidRPr="00E126E1">
                              <w:rPr>
                                <w:rFonts w:ascii="Palatino Linotype" w:hAnsi="Palatino Linotype"/>
                                <w:b/>
                                <w:bCs/>
                                <w:u w:val="single"/>
                              </w:rPr>
                              <w:t>(::)</w:t>
                            </w:r>
                            <w:proofErr w:type="gramEnd"/>
                          </w:p>
                          <w:p w14:paraId="041281AC" w14:textId="77777777" w:rsidR="00E126E1" w:rsidRDefault="00E126E1" w:rsidP="00E126E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Zoo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zoo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Animal::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Animal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animal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zoo.getAnimal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"Hati"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animal.getType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());</w:t>
                            </w:r>
                          </w:p>
                          <w:p w14:paraId="7768A1C2" w14:textId="77777777" w:rsidR="00E126E1" w:rsidRDefault="00E126E1" w:rsidP="00E126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9ABB" id="Text Box 3" o:spid="_x0000_s1028" type="#_x0000_t202" style="position:absolute;margin-left:281pt;margin-top:21.15pt;width:243.5pt;height:7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">
                <v:textbox>
                  <w:txbxContent>
                    <w:p w14:paraId="698D6B8A" w14:textId="2311A80C" w:rsidR="00E126E1" w:rsidRPr="00E126E1" w:rsidRDefault="00E126E1" w:rsidP="00E126E1">
                      <w:pPr>
                        <w:rPr>
                          <w:rFonts w:ascii="Palatino Linotype" w:hAnsi="Palatino Linotype"/>
                          <w:b/>
                          <w:bCs/>
                          <w:u w:val="single"/>
                        </w:rPr>
                      </w:pPr>
                      <w:r w:rsidRPr="00E126E1">
                        <w:rPr>
                          <w:rFonts w:ascii="Palatino Linotype" w:hAnsi="Palatino Linotype"/>
                          <w:b/>
                          <w:bCs/>
                          <w:u w:val="single"/>
                        </w:rPr>
                        <w:t xml:space="preserve">Using Double Colon </w:t>
                      </w:r>
                      <w:proofErr w:type="gramStart"/>
                      <w:r w:rsidRPr="00E126E1">
                        <w:rPr>
                          <w:rFonts w:ascii="Palatino Linotype" w:hAnsi="Palatino Linotype"/>
                          <w:b/>
                          <w:bCs/>
                          <w:u w:val="single"/>
                        </w:rPr>
                        <w:t>(::)</w:t>
                      </w:r>
                      <w:proofErr w:type="gramEnd"/>
                    </w:p>
                    <w:p w14:paraId="041281AC" w14:textId="77777777" w:rsidR="00E126E1" w:rsidRDefault="00E126E1" w:rsidP="00E126E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Zoo </w:t>
                      </w:r>
                      <w:proofErr w:type="spellStart"/>
                      <w:r>
                        <w:rPr>
                          <w:color w:val="000000"/>
                        </w:rPr>
                        <w:t>zoo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color w:val="000000"/>
                        </w:rPr>
                        <w:t>Animal::</w:t>
                      </w:r>
                      <w:proofErr w:type="gramEnd"/>
                      <w:r>
                        <w:rPr>
                          <w:b/>
                          <w:bCs/>
                          <w:color w:val="000080"/>
                        </w:rPr>
                        <w:t>new</w:t>
                      </w:r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</w:rPr>
                        <w:br/>
                        <w:t xml:space="preserve">Animal </w:t>
                      </w:r>
                      <w:proofErr w:type="spellStart"/>
                      <w:r>
                        <w:rPr>
                          <w:color w:val="000000"/>
                        </w:rPr>
                        <w:t>animal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zoo.getAnimal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</w:rPr>
                        <w:t>"Hati"</w:t>
                      </w:r>
                      <w:r>
                        <w:rPr>
                          <w:color w:val="000000"/>
                        </w:rPr>
                        <w:t>);</w:t>
                      </w:r>
                      <w:r>
                        <w:rPr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color w:val="000000"/>
                        </w:rPr>
                        <w:t>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</w:rPr>
                        <w:t>out</w:t>
                      </w:r>
                      <w:r>
                        <w:rPr>
                          <w:color w:val="000000"/>
                        </w:rPr>
                        <w:t>.println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animal.getType</w:t>
                      </w:r>
                      <w:proofErr w:type="spellEnd"/>
                      <w:r>
                        <w:rPr>
                          <w:color w:val="000000"/>
                        </w:rPr>
                        <w:t>());</w:t>
                      </w:r>
                    </w:p>
                    <w:p w14:paraId="7768A1C2" w14:textId="77777777" w:rsidR="00E126E1" w:rsidRDefault="00E126E1" w:rsidP="00E126E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1DFCC0" wp14:editId="6BED93BA">
                <wp:simplePos x="0" y="0"/>
                <wp:positionH relativeFrom="column">
                  <wp:posOffset>-88900</wp:posOffset>
                </wp:positionH>
                <wp:positionV relativeFrom="paragraph">
                  <wp:posOffset>281305</wp:posOffset>
                </wp:positionV>
                <wp:extent cx="3175000" cy="742950"/>
                <wp:effectExtent l="0" t="0" r="254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2217F" w14:textId="044266DE" w:rsidR="00E126E1" w:rsidRPr="00E126E1" w:rsidRDefault="00E126E1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E126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Zoo </w:t>
                            </w:r>
                            <w:proofErr w:type="spellStart"/>
                            <w:r w:rsidRPr="00E126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>zoo</w:t>
                            </w:r>
                            <w:proofErr w:type="spellEnd"/>
                            <w:r w:rsidRPr="00E126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 = (value) -&gt; new Animal(value);</w:t>
                            </w:r>
                            <w:r w:rsidRPr="00E126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Animal </w:t>
                            </w:r>
                            <w:proofErr w:type="spellStart"/>
                            <w:r w:rsidRPr="00E126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>animal</w:t>
                            </w:r>
                            <w:proofErr w:type="spellEnd"/>
                            <w:r w:rsidRPr="00E126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126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>zoo.getAnimal</w:t>
                            </w:r>
                            <w:proofErr w:type="spellEnd"/>
                            <w:proofErr w:type="gramEnd"/>
                            <w:r w:rsidRPr="00E126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>("Hati");</w:t>
                            </w:r>
                            <w:r w:rsidRPr="00E126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proofErr w:type="spellStart"/>
                            <w:r w:rsidRPr="00E126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>System.out.println</w:t>
                            </w:r>
                            <w:proofErr w:type="spellEnd"/>
                            <w:r w:rsidRPr="00E126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E126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>animal.getType</w:t>
                            </w:r>
                            <w:proofErr w:type="spellEnd"/>
                            <w:r w:rsidRPr="00E126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FCC0" id="_x0000_s1029" type="#_x0000_t202" style="position:absolute;margin-left:-7pt;margin-top:22.15pt;width:250pt;height:5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">
                <v:textbox>
                  <w:txbxContent>
                    <w:p w14:paraId="7EF2217F" w14:textId="044266DE" w:rsidR="00E126E1" w:rsidRPr="00E126E1" w:rsidRDefault="00E126E1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</w:pPr>
                      <w:r w:rsidRPr="00E126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Zoo </w:t>
                      </w:r>
                      <w:proofErr w:type="spellStart"/>
                      <w:r w:rsidRPr="00E126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>zoo</w:t>
                      </w:r>
                      <w:proofErr w:type="spellEnd"/>
                      <w:r w:rsidRPr="00E126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 = (value) -&gt; new Animal(value);</w:t>
                      </w:r>
                      <w:r w:rsidRPr="00E126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br/>
                        <w:t xml:space="preserve">Animal </w:t>
                      </w:r>
                      <w:proofErr w:type="spellStart"/>
                      <w:r w:rsidRPr="00E126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>animal</w:t>
                      </w:r>
                      <w:proofErr w:type="spellEnd"/>
                      <w:r w:rsidRPr="00E126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E126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>zoo.getAnimal</w:t>
                      </w:r>
                      <w:proofErr w:type="spellEnd"/>
                      <w:proofErr w:type="gramEnd"/>
                      <w:r w:rsidRPr="00E126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>("Hati");</w:t>
                      </w:r>
                      <w:r w:rsidRPr="00E126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br/>
                      </w:r>
                      <w:proofErr w:type="spellStart"/>
                      <w:r w:rsidRPr="00E126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>System.out.println</w:t>
                      </w:r>
                      <w:proofErr w:type="spellEnd"/>
                      <w:r w:rsidRPr="00E126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spellStart"/>
                      <w:r w:rsidRPr="00E126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>animal.getType</w:t>
                      </w:r>
                      <w:proofErr w:type="spellEnd"/>
                      <w:r w:rsidRPr="00E126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>());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B89">
        <w:t>In the Test class main method, y</w:t>
      </w:r>
      <w:r w:rsidR="000E72B0">
        <w:t>ou can write using lambda like this.</w:t>
      </w:r>
    </w:p>
    <w:p w14:paraId="22B0FC4B" w14:textId="573972E0" w:rsidR="00E126E1" w:rsidRDefault="00E126E1" w:rsidP="004016B7">
      <w:r>
        <w:sym w:font="Wingdings" w:char="F0E8"/>
      </w:r>
    </w:p>
    <w:p w14:paraId="6EFA8EA8" w14:textId="1D3FB334" w:rsidR="00E126E1" w:rsidRDefault="00E126E1" w:rsidP="004016B7"/>
    <w:p w14:paraId="2FCA8238" w14:textId="06F27E41" w:rsidR="00E126E1" w:rsidRDefault="00E126E1" w:rsidP="004016B7"/>
    <w:p w14:paraId="4B54288E" w14:textId="34A11702" w:rsidR="005174A4" w:rsidRDefault="005174A4" w:rsidP="004016B7"/>
    <w:p w14:paraId="22FC6BC3" w14:textId="0B577878" w:rsidR="009427A6" w:rsidRPr="00415DDA" w:rsidRDefault="009427A6" w:rsidP="004016B7">
      <w:pPr>
        <w:rPr>
          <w:rFonts w:ascii="Palatino Linotype" w:hAnsi="Palatino Linotype"/>
          <w:b/>
          <w:bCs/>
          <w:sz w:val="24"/>
          <w:szCs w:val="24"/>
        </w:rPr>
      </w:pPr>
      <w:r w:rsidRPr="00415DDA">
        <w:rPr>
          <w:rFonts w:ascii="Palatino Linotype" w:hAnsi="Palatino Linotype"/>
          <w:b/>
          <w:bCs/>
          <w:sz w:val="24"/>
          <w:szCs w:val="24"/>
        </w:rPr>
        <w:t>Another example</w:t>
      </w:r>
    </w:p>
    <w:p w14:paraId="4CE3EE79" w14:textId="77777777" w:rsidR="009427A6" w:rsidRDefault="009427A6" w:rsidP="009427A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m1()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"Method called "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3EDE1ABB" w14:textId="77777777" w:rsidR="002303EA" w:rsidRPr="002303EA" w:rsidRDefault="002303EA" w:rsidP="004016B7">
      <w:pPr>
        <w:rPr>
          <w:rFonts w:ascii="Palatino Linotype" w:hAnsi="Palatino Linotype"/>
          <w:sz w:val="6"/>
          <w:szCs w:val="6"/>
        </w:rPr>
      </w:pPr>
    </w:p>
    <w:p w14:paraId="5DB1DBC9" w14:textId="3D995852" w:rsidR="009427A6" w:rsidRPr="002303EA" w:rsidRDefault="009427A6" w:rsidP="004016B7">
      <w:pPr>
        <w:rPr>
          <w:rFonts w:ascii="Palatino Linotype" w:hAnsi="Palatino Linotype"/>
        </w:rPr>
      </w:pPr>
      <w:r w:rsidRPr="002303EA">
        <w:rPr>
          <w:rFonts w:ascii="Palatino Linotype" w:hAnsi="Palatino Linotype"/>
        </w:rPr>
        <w:t>You can also write like this.</w:t>
      </w:r>
    </w:p>
    <w:p w14:paraId="77A19C65" w14:textId="31C30EF6" w:rsidR="009427A6" w:rsidRDefault="009427A6" w:rsidP="005138C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Runnable r1 = () -&gt; </w:t>
      </w:r>
      <w:r>
        <w:rPr>
          <w:i/>
          <w:iCs/>
          <w:color w:val="000000"/>
        </w:rPr>
        <w:t>m1</w:t>
      </w:r>
      <w:r>
        <w:rPr>
          <w:color w:val="000000"/>
        </w:rPr>
        <w:t>();</w:t>
      </w:r>
      <w:r>
        <w:rPr>
          <w:color w:val="000000"/>
        </w:rPr>
        <w:br/>
        <w:t xml:space="preserve">Runnable r2 = </w:t>
      </w:r>
      <w:proofErr w:type="gramStart"/>
      <w:r>
        <w:rPr>
          <w:color w:val="000000"/>
        </w:rPr>
        <w:t>Test::</w:t>
      </w:r>
      <w:proofErr w:type="gramEnd"/>
      <w:r>
        <w:rPr>
          <w:i/>
          <w:iCs/>
          <w:color w:val="000000"/>
        </w:rPr>
        <w:t>m1</w:t>
      </w:r>
      <w:r>
        <w:rPr>
          <w:color w:val="000000"/>
        </w:rPr>
        <w:t>;</w:t>
      </w:r>
    </w:p>
    <w:p w14:paraId="35E49E90" w14:textId="77777777" w:rsidR="005138C5" w:rsidRPr="005138C5" w:rsidRDefault="005138C5" w:rsidP="005138C5">
      <w:pPr>
        <w:pStyle w:val="HTMLPreformatted"/>
        <w:shd w:val="clear" w:color="auto" w:fill="FFFFFF"/>
        <w:rPr>
          <w:color w:val="000000"/>
        </w:rPr>
      </w:pPr>
    </w:p>
    <w:p w14:paraId="247983BD" w14:textId="434CFE8B" w:rsidR="002C6CE0" w:rsidRPr="002303EA" w:rsidRDefault="002C6CE0" w:rsidP="004016B7">
      <w:pPr>
        <w:rPr>
          <w:b/>
          <w:bCs/>
          <w:u w:val="single"/>
        </w:rPr>
      </w:pPr>
      <w:r w:rsidRPr="002303EA">
        <w:rPr>
          <w:b/>
          <w:bCs/>
          <w:u w:val="single"/>
        </w:rPr>
        <w:t>Another Example</w:t>
      </w:r>
    </w:p>
    <w:p w14:paraId="18EC3229" w14:textId="77777777" w:rsidR="002C6CE0" w:rsidRDefault="002C6CE0" w:rsidP="002C6CE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int </w:t>
      </w:r>
      <w:proofErr w:type="spellStart"/>
      <w:proofErr w:type="gramStart"/>
      <w:r>
        <w:rPr>
          <w:color w:val="000000"/>
        </w:rPr>
        <w:t>getSquare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0080"/>
        </w:rPr>
        <w:t xml:space="preserve">int </w:t>
      </w:r>
      <w:r>
        <w:rPr>
          <w:color w:val="000000"/>
        </w:rPr>
        <w:t>n)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n*n;</w:t>
      </w:r>
      <w:r>
        <w:rPr>
          <w:color w:val="000000"/>
        </w:rPr>
        <w:br/>
        <w:t>}</w:t>
      </w:r>
    </w:p>
    <w:p w14:paraId="37A48544" w14:textId="77777777" w:rsidR="002303EA" w:rsidRDefault="002303EA" w:rsidP="00936640">
      <w:pPr>
        <w:pStyle w:val="HTMLPreformatted"/>
        <w:shd w:val="clear" w:color="auto" w:fill="FFFFFF"/>
        <w:rPr>
          <w:color w:val="000000"/>
        </w:rPr>
      </w:pPr>
    </w:p>
    <w:p w14:paraId="63585365" w14:textId="5EC145ED" w:rsidR="00936640" w:rsidRDefault="00936640" w:rsidP="0093664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Function&lt;</w:t>
      </w:r>
      <w:proofErr w:type="spellStart"/>
      <w:proofErr w:type="gramStart"/>
      <w:r>
        <w:rPr>
          <w:color w:val="000000"/>
        </w:rPr>
        <w:t>Integer,Integer</w:t>
      </w:r>
      <w:proofErr w:type="spellEnd"/>
      <w:proofErr w:type="gram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fnVal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Test()::</w:t>
      </w:r>
      <w:proofErr w:type="spellStart"/>
      <w:r>
        <w:rPr>
          <w:color w:val="000000"/>
        </w:rPr>
        <w:t>getSquare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fnVal.apply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);</w:t>
      </w:r>
    </w:p>
    <w:p w14:paraId="675E81C1" w14:textId="77777777" w:rsidR="00F76EB1" w:rsidRDefault="00F76EB1" w:rsidP="00936640">
      <w:pPr>
        <w:pStyle w:val="HTMLPreformatted"/>
        <w:shd w:val="clear" w:color="auto" w:fill="FFFFFF"/>
        <w:rPr>
          <w:color w:val="000000"/>
        </w:rPr>
      </w:pPr>
    </w:p>
    <w:p w14:paraId="5D22B8BF" w14:textId="77777777" w:rsidR="00F76EB1" w:rsidRDefault="00F76EB1" w:rsidP="00936640">
      <w:pPr>
        <w:pStyle w:val="HTMLPreformatted"/>
        <w:shd w:val="clear" w:color="auto" w:fill="FFFFFF"/>
        <w:rPr>
          <w:color w:val="000000"/>
        </w:rPr>
      </w:pPr>
    </w:p>
    <w:p w14:paraId="4E1D663A" w14:textId="77777777" w:rsidR="00A33D8D" w:rsidRDefault="00A33D8D" w:rsidP="00936640">
      <w:pPr>
        <w:pStyle w:val="HTMLPreformatted"/>
        <w:shd w:val="clear" w:color="auto" w:fill="FFFFFF"/>
        <w:rPr>
          <w:color w:val="000000"/>
        </w:rPr>
      </w:pPr>
    </w:p>
    <w:p w14:paraId="0B234F78" w14:textId="77777777" w:rsidR="005138C5" w:rsidRDefault="005138C5" w:rsidP="00936640">
      <w:pPr>
        <w:pStyle w:val="HTMLPreformatted"/>
        <w:shd w:val="clear" w:color="auto" w:fill="FFFFFF"/>
        <w:rPr>
          <w:color w:val="000000"/>
        </w:rPr>
      </w:pPr>
    </w:p>
    <w:p w14:paraId="1375779A" w14:textId="77777777" w:rsidR="005138C5" w:rsidRDefault="005138C5" w:rsidP="0051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0C08C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>List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0C08C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Employee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proofErr w:type="spellStart"/>
      <w:r w:rsidRPr="000C08C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empList</w:t>
      </w:r>
      <w:proofErr w:type="spellEnd"/>
      <w:r w:rsidRPr="000C08C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0C08C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List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0C08C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of</w:t>
      </w:r>
      <w:proofErr w:type="spellEnd"/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0C08C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proofErr w:type="gramStart"/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Employee(</w:t>
      </w:r>
      <w:proofErr w:type="gramEnd"/>
      <w:r w:rsidRPr="000C08C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"John"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0C08C4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23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),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0C08C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Employee(</w:t>
      </w:r>
      <w:r w:rsidRPr="000C08C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"Vidya"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0C08C4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27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), </w:t>
      </w:r>
      <w:r w:rsidRPr="000C08C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Employee(</w:t>
      </w:r>
      <w:r w:rsidRPr="000C08C4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"Romano"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,</w:t>
      </w:r>
      <w:r w:rsidRPr="000C08C4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17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0C08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List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&lt;</w:t>
      </w:r>
      <w:r w:rsidRPr="000C08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Employee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&gt; </w:t>
      </w:r>
      <w:proofErr w:type="spellStart"/>
      <w:r w:rsidRPr="000C08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filterList</w:t>
      </w:r>
      <w:proofErr w:type="spellEnd"/>
      <w:r w:rsidRPr="000C08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= </w:t>
      </w:r>
      <w:proofErr w:type="spellStart"/>
      <w:r w:rsidRPr="000C08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empList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.stream</w:t>
      </w:r>
      <w:proofErr w:type="spellEnd"/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().filter(</w:t>
      </w:r>
      <w:r w:rsidRPr="000C08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e 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-&gt; </w:t>
      </w:r>
      <w:r w:rsidRPr="000C08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Test1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</w:t>
      </w:r>
      <w:r w:rsidRPr="000C08C4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bidi="hi-IN"/>
        </w:rPr>
        <w:t>isGreaterThan20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r w:rsidRPr="000C08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))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    .collect(</w:t>
      </w:r>
      <w:proofErr w:type="spellStart"/>
      <w:r w:rsidRPr="000C08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Collectors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</w:t>
      </w:r>
      <w:r w:rsidRPr="000C08C4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bidi="hi-IN"/>
        </w:rPr>
        <w:t>toList</w:t>
      </w:r>
      <w:proofErr w:type="spellEnd"/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());</w:t>
      </w:r>
      <w:r w:rsidRPr="000C08C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proofErr w:type="spellStart"/>
      <w:r w:rsidRPr="000C08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filterList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.forEach</w:t>
      </w:r>
      <w:proofErr w:type="spellEnd"/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r w:rsidRPr="000C08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e 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-&gt; </w:t>
      </w:r>
      <w:proofErr w:type="spellStart"/>
      <w:r w:rsidRPr="000C08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System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</w:t>
      </w:r>
      <w:r w:rsidRPr="000C08C4">
        <w:rPr>
          <w:rFonts w:ascii="Courier New" w:eastAsia="Times New Roman" w:hAnsi="Courier New" w:cs="Courier New"/>
          <w:b/>
          <w:bCs/>
          <w:i/>
          <w:iCs/>
          <w:color w:val="871094"/>
          <w:sz w:val="20"/>
          <w:szCs w:val="20"/>
          <w:lang w:bidi="hi-IN"/>
        </w:rPr>
        <w:t>out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.println</w:t>
      </w:r>
      <w:proofErr w:type="spellEnd"/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r w:rsidRPr="000C08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</w:t>
      </w:r>
      <w:r w:rsidRPr="000C08C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));</w:t>
      </w:r>
    </w:p>
    <w:p w14:paraId="1C7A0D70" w14:textId="77777777" w:rsidR="005138C5" w:rsidRDefault="005138C5" w:rsidP="0051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116247E6" w14:textId="77777777" w:rsidR="005138C5" w:rsidRDefault="005138C5" w:rsidP="0051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The above can be written as </w:t>
      </w:r>
    </w:p>
    <w:p w14:paraId="026CFD9A" w14:textId="77777777" w:rsidR="005138C5" w:rsidRPr="0059006A" w:rsidRDefault="005138C5" w:rsidP="00513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59006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List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59006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Employee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&gt; </w:t>
      </w:r>
      <w:proofErr w:type="spellStart"/>
      <w:r w:rsidRPr="0059006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empList</w:t>
      </w:r>
      <w:proofErr w:type="spellEnd"/>
      <w:r w:rsidRPr="0059006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59006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List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9006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of</w:t>
      </w:r>
      <w:proofErr w:type="spellEnd"/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59006A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proofErr w:type="gramStart"/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Employee(</w:t>
      </w:r>
      <w:proofErr w:type="gramEnd"/>
      <w:r w:rsidRPr="0059006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"John"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59006A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23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),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59006A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Employee(</w:t>
      </w:r>
      <w:r w:rsidRPr="0059006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"Vidya"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59006A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27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), </w:t>
      </w:r>
      <w:r w:rsidRPr="0059006A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Employee(</w:t>
      </w:r>
      <w:r w:rsidRPr="0059006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"Romano"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,</w:t>
      </w:r>
      <w:r w:rsidRPr="0059006A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17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));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590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List</w:t>
      </w:r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&lt;</w:t>
      </w:r>
      <w:r w:rsidRPr="00590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Employee</w:t>
      </w:r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&gt; </w:t>
      </w:r>
      <w:proofErr w:type="spellStart"/>
      <w:r w:rsidRPr="00590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filterList</w:t>
      </w:r>
      <w:proofErr w:type="spellEnd"/>
      <w:r w:rsidRPr="00590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</w:t>
      </w:r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= </w:t>
      </w:r>
      <w:proofErr w:type="spellStart"/>
      <w:r w:rsidRPr="00590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empList</w:t>
      </w:r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.stream</w:t>
      </w:r>
      <w:proofErr w:type="spellEnd"/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().filter(</w:t>
      </w:r>
      <w:r w:rsidRPr="00590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Test1</w:t>
      </w:r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::</w:t>
      </w:r>
      <w:r w:rsidRPr="0059006A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bidi="hi-IN"/>
        </w:rPr>
        <w:t>isGreaterThan20</w:t>
      </w:r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</w:t>
      </w:r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    .collect(</w:t>
      </w:r>
      <w:proofErr w:type="spellStart"/>
      <w:r w:rsidRPr="00590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Collectors</w:t>
      </w:r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</w:t>
      </w:r>
      <w:r w:rsidRPr="0059006A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bidi="hi-IN"/>
        </w:rPr>
        <w:t>toList</w:t>
      </w:r>
      <w:proofErr w:type="spellEnd"/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());</w:t>
      </w:r>
      <w:r w:rsidRPr="0059006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proofErr w:type="spellStart"/>
      <w:r w:rsidRPr="00590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filterList</w:t>
      </w:r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.forEach</w:t>
      </w:r>
      <w:proofErr w:type="spellEnd"/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proofErr w:type="spellStart"/>
      <w:r w:rsidRPr="00590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System</w:t>
      </w:r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</w:t>
      </w:r>
      <w:r w:rsidRPr="0059006A">
        <w:rPr>
          <w:rFonts w:ascii="Courier New" w:eastAsia="Times New Roman" w:hAnsi="Courier New" w:cs="Courier New"/>
          <w:b/>
          <w:bCs/>
          <w:i/>
          <w:iCs/>
          <w:color w:val="871094"/>
          <w:sz w:val="20"/>
          <w:szCs w:val="20"/>
          <w:lang w:bidi="hi-IN"/>
        </w:rPr>
        <w:t>out</w:t>
      </w:r>
      <w:proofErr w:type="spellEnd"/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::</w:t>
      </w:r>
      <w:proofErr w:type="spellStart"/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println</w:t>
      </w:r>
      <w:proofErr w:type="spellEnd"/>
      <w:r w:rsidRPr="0059006A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);</w:t>
      </w:r>
    </w:p>
    <w:p w14:paraId="43C263A5" w14:textId="77777777" w:rsidR="005138C5" w:rsidRDefault="005138C5" w:rsidP="00936640">
      <w:pPr>
        <w:pStyle w:val="HTMLPreformatted"/>
        <w:shd w:val="clear" w:color="auto" w:fill="FFFFFF"/>
        <w:rPr>
          <w:color w:val="000000"/>
        </w:rPr>
      </w:pPr>
    </w:p>
    <w:p w14:paraId="5BC9C05F" w14:textId="41442190" w:rsidR="005E69D1" w:rsidRPr="007114A5" w:rsidRDefault="006C3306" w:rsidP="004016B7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7114A5">
        <w:rPr>
          <w:rFonts w:ascii="Baskerville Old Face" w:hAnsi="Baskerville Old Face"/>
          <w:b/>
          <w:bCs/>
          <w:sz w:val="26"/>
          <w:szCs w:val="26"/>
          <w:u w:val="single"/>
        </w:rPr>
        <w:t>Interface with Single Abstract Method</w:t>
      </w:r>
    </w:p>
    <w:p w14:paraId="02D43219" w14:textId="2192AB8C" w:rsidR="00116DA2" w:rsidRDefault="00116DA2" w:rsidP="00A712F7">
      <w:pPr>
        <w:pStyle w:val="HTMLPreformatted"/>
        <w:shd w:val="clear" w:color="auto" w:fill="FFFFFF"/>
      </w:pPr>
      <w:r>
        <w:t>To understand lambda expression usage, follow the rules</w:t>
      </w:r>
    </w:p>
    <w:p w14:paraId="72034429" w14:textId="77777777" w:rsidR="001D0CBC" w:rsidRDefault="001D0CBC" w:rsidP="00A712F7">
      <w:pPr>
        <w:pStyle w:val="HTMLPreformatted"/>
        <w:shd w:val="clear" w:color="auto" w:fill="FFFFFF"/>
      </w:pPr>
    </w:p>
    <w:p w14:paraId="706D1B3D" w14:textId="4ADE4E01" w:rsidR="001D0CBC" w:rsidRPr="00136780" w:rsidRDefault="00370382" w:rsidP="00A712F7">
      <w:pPr>
        <w:pStyle w:val="HTMLPreformatted"/>
        <w:shd w:val="clear" w:color="auto" w:fill="FFFFFF"/>
        <w:rPr>
          <w:rStyle w:val="Emphasis"/>
          <w:rFonts w:ascii="Consolas" w:hAnsi="Consolas"/>
          <w:b/>
          <w:bCs/>
          <w:color w:val="000000"/>
          <w:sz w:val="27"/>
          <w:szCs w:val="27"/>
        </w:rPr>
      </w:pPr>
      <w:r>
        <w:rPr>
          <w:rStyle w:val="Emphasis"/>
          <w:rFonts w:ascii="Consolas" w:hAnsi="Consolas"/>
          <w:color w:val="000000"/>
          <w:sz w:val="23"/>
          <w:szCs w:val="23"/>
        </w:rPr>
        <w:t xml:space="preserve"> </w:t>
      </w:r>
      <w:r w:rsidR="001D0CBC" w:rsidRPr="00136780">
        <w:rPr>
          <w:rStyle w:val="Emphasis"/>
          <w:rFonts w:ascii="Consolas" w:hAnsi="Consolas"/>
          <w:b/>
          <w:bCs/>
          <w:color w:val="000000"/>
          <w:sz w:val="27"/>
          <w:szCs w:val="27"/>
        </w:rPr>
        <w:t>parameter</w:t>
      </w:r>
      <w:r w:rsidR="001D0CBC" w:rsidRPr="00136780">
        <w:rPr>
          <w:rStyle w:val="HTMLCode"/>
          <w:rFonts w:ascii="Consolas" w:hAnsi="Consolas"/>
          <w:b/>
          <w:bCs/>
          <w:color w:val="000000"/>
          <w:sz w:val="27"/>
          <w:szCs w:val="27"/>
        </w:rPr>
        <w:t xml:space="preserve"> </w:t>
      </w:r>
      <w:r w:rsidR="001D0CBC" w:rsidRPr="00136780">
        <w:rPr>
          <w:rStyle w:val="token"/>
          <w:rFonts w:ascii="Consolas" w:eastAsiaTheme="majorEastAsia" w:hAnsi="Consolas"/>
          <w:b/>
          <w:bCs/>
          <w:color w:val="9A6E3A"/>
          <w:sz w:val="27"/>
          <w:szCs w:val="27"/>
        </w:rPr>
        <w:t>-&gt;</w:t>
      </w:r>
      <w:r w:rsidR="001D0CBC" w:rsidRPr="00136780">
        <w:rPr>
          <w:rStyle w:val="HTMLCode"/>
          <w:rFonts w:ascii="Consolas" w:hAnsi="Consolas"/>
          <w:b/>
          <w:bCs/>
          <w:color w:val="000000"/>
          <w:sz w:val="27"/>
          <w:szCs w:val="27"/>
        </w:rPr>
        <w:t xml:space="preserve"> </w:t>
      </w:r>
      <w:r w:rsidR="001D0CBC" w:rsidRPr="00136780">
        <w:rPr>
          <w:rStyle w:val="Emphasis"/>
          <w:rFonts w:ascii="Consolas" w:hAnsi="Consolas"/>
          <w:b/>
          <w:bCs/>
          <w:color w:val="000000"/>
          <w:sz w:val="27"/>
          <w:szCs w:val="27"/>
        </w:rPr>
        <w:t xml:space="preserve">expression </w:t>
      </w:r>
      <w:r w:rsidR="001D0CBC" w:rsidRPr="00136780">
        <w:rPr>
          <w:rStyle w:val="Emphasis"/>
          <w:rFonts w:ascii="Consolas" w:hAnsi="Consolas"/>
          <w:b/>
          <w:bCs/>
          <w:color w:val="000000"/>
          <w:sz w:val="27"/>
          <w:szCs w:val="27"/>
        </w:rPr>
        <w:sym w:font="Wingdings" w:char="F0E7"/>
      </w:r>
      <w:r w:rsidR="001D0CBC" w:rsidRPr="00136780">
        <w:rPr>
          <w:rStyle w:val="Emphasis"/>
          <w:rFonts w:ascii="Consolas" w:hAnsi="Consolas"/>
          <w:b/>
          <w:bCs/>
          <w:color w:val="000000"/>
          <w:sz w:val="27"/>
          <w:szCs w:val="27"/>
        </w:rPr>
        <w:t xml:space="preserve"> parameter can be blank like () -&gt; m2()</w:t>
      </w:r>
    </w:p>
    <w:p w14:paraId="457C6129" w14:textId="77777777" w:rsidR="001D0CBC" w:rsidRPr="00136780" w:rsidRDefault="001D0CBC" w:rsidP="001D0CBC">
      <w:pPr>
        <w:pStyle w:val="HTMLPreformatted"/>
        <w:shd w:val="clear" w:color="auto" w:fill="FFFFFF"/>
        <w:rPr>
          <w:rStyle w:val="Emphasis"/>
          <w:b/>
          <w:bCs/>
          <w:sz w:val="24"/>
          <w:szCs w:val="24"/>
        </w:rPr>
      </w:pPr>
      <w:r w:rsidRPr="00136780">
        <w:rPr>
          <w:rStyle w:val="Emphasis"/>
          <w:b/>
          <w:bCs/>
          <w:i w:val="0"/>
          <w:iCs w:val="0"/>
          <w:color w:val="000000"/>
          <w:sz w:val="24"/>
          <w:szCs w:val="24"/>
        </w:rPr>
        <w:t>(</w:t>
      </w:r>
      <w:r w:rsidRPr="00136780">
        <w:rPr>
          <w:rStyle w:val="Emphasis"/>
          <w:rFonts w:ascii="Consolas" w:hAnsi="Consolas"/>
          <w:b/>
          <w:bCs/>
          <w:color w:val="000000"/>
          <w:sz w:val="27"/>
          <w:szCs w:val="27"/>
        </w:rPr>
        <w:t>parameter1</w:t>
      </w:r>
      <w:r w:rsidRPr="00136780">
        <w:rPr>
          <w:rStyle w:val="Emphasis"/>
          <w:b/>
          <w:bCs/>
          <w:i w:val="0"/>
          <w:iCs w:val="0"/>
          <w:color w:val="000000"/>
          <w:sz w:val="24"/>
          <w:szCs w:val="24"/>
        </w:rPr>
        <w:t>,</w:t>
      </w:r>
      <w:r w:rsidRPr="00136780">
        <w:rPr>
          <w:rStyle w:val="Emphasis"/>
          <w:rFonts w:ascii="Consolas" w:hAnsi="Consolas"/>
          <w:b/>
          <w:bCs/>
          <w:color w:val="000000"/>
          <w:sz w:val="27"/>
          <w:szCs w:val="27"/>
        </w:rPr>
        <w:t xml:space="preserve"> parameter2</w:t>
      </w:r>
      <w:r w:rsidRPr="00136780">
        <w:rPr>
          <w:rStyle w:val="Emphasis"/>
          <w:b/>
          <w:bCs/>
          <w:i w:val="0"/>
          <w:iCs w:val="0"/>
          <w:color w:val="000000"/>
          <w:sz w:val="24"/>
          <w:szCs w:val="24"/>
        </w:rPr>
        <w:t>)</w:t>
      </w:r>
      <w:r w:rsidRPr="00136780">
        <w:rPr>
          <w:rStyle w:val="Emphasis"/>
          <w:b/>
          <w:bCs/>
          <w:sz w:val="24"/>
          <w:szCs w:val="24"/>
        </w:rPr>
        <w:t xml:space="preserve"> </w:t>
      </w:r>
      <w:r w:rsidRPr="00136780">
        <w:rPr>
          <w:rStyle w:val="Emphasis"/>
          <w:b/>
          <w:bCs/>
          <w:color w:val="000000"/>
          <w:sz w:val="24"/>
          <w:szCs w:val="24"/>
        </w:rPr>
        <w:t>-&gt;</w:t>
      </w:r>
      <w:r w:rsidRPr="00136780">
        <w:rPr>
          <w:rStyle w:val="Emphasis"/>
          <w:b/>
          <w:bCs/>
          <w:sz w:val="24"/>
          <w:szCs w:val="24"/>
        </w:rPr>
        <w:t xml:space="preserve"> </w:t>
      </w:r>
      <w:r w:rsidRPr="00136780">
        <w:rPr>
          <w:rStyle w:val="Emphasis"/>
          <w:rFonts w:ascii="Consolas" w:hAnsi="Consolas"/>
          <w:b/>
          <w:bCs/>
          <w:color w:val="000000"/>
          <w:sz w:val="27"/>
          <w:szCs w:val="27"/>
        </w:rPr>
        <w:t>expression</w:t>
      </w:r>
    </w:p>
    <w:p w14:paraId="4FA83F54" w14:textId="77777777" w:rsidR="001D0CBC" w:rsidRPr="00136780" w:rsidRDefault="001D0CBC" w:rsidP="001D0CBC">
      <w:pPr>
        <w:pStyle w:val="HTMLPreformatted"/>
        <w:shd w:val="clear" w:color="auto" w:fill="FFFFFF"/>
        <w:rPr>
          <w:rStyle w:val="Emphasis"/>
          <w:b/>
          <w:bCs/>
          <w:sz w:val="24"/>
          <w:szCs w:val="24"/>
        </w:rPr>
      </w:pPr>
      <w:r w:rsidRPr="00136780">
        <w:rPr>
          <w:rStyle w:val="Emphasis"/>
          <w:b/>
          <w:bCs/>
          <w:i w:val="0"/>
          <w:iCs w:val="0"/>
          <w:color w:val="000000"/>
          <w:sz w:val="24"/>
          <w:szCs w:val="24"/>
        </w:rPr>
        <w:t>(</w:t>
      </w:r>
      <w:r w:rsidRPr="00136780">
        <w:rPr>
          <w:rStyle w:val="Emphasis"/>
          <w:rFonts w:ascii="Consolas" w:hAnsi="Consolas"/>
          <w:b/>
          <w:bCs/>
          <w:color w:val="000000"/>
          <w:sz w:val="27"/>
          <w:szCs w:val="27"/>
        </w:rPr>
        <w:t>parameter1</w:t>
      </w:r>
      <w:r w:rsidRPr="00136780">
        <w:rPr>
          <w:rStyle w:val="Emphasis"/>
          <w:b/>
          <w:bCs/>
          <w:i w:val="0"/>
          <w:iCs w:val="0"/>
          <w:color w:val="000000"/>
          <w:sz w:val="24"/>
          <w:szCs w:val="24"/>
        </w:rPr>
        <w:t>,</w:t>
      </w:r>
      <w:r w:rsidRPr="00136780">
        <w:rPr>
          <w:rStyle w:val="Emphasis"/>
          <w:rFonts w:ascii="Consolas" w:hAnsi="Consolas"/>
          <w:b/>
          <w:bCs/>
          <w:color w:val="000000"/>
          <w:sz w:val="27"/>
          <w:szCs w:val="27"/>
        </w:rPr>
        <w:t xml:space="preserve"> parameter2</w:t>
      </w:r>
      <w:r w:rsidRPr="00136780">
        <w:rPr>
          <w:rStyle w:val="Emphasis"/>
          <w:b/>
          <w:bCs/>
          <w:i w:val="0"/>
          <w:iCs w:val="0"/>
          <w:color w:val="000000"/>
          <w:sz w:val="24"/>
          <w:szCs w:val="24"/>
        </w:rPr>
        <w:t>)</w:t>
      </w:r>
      <w:r w:rsidRPr="00136780">
        <w:rPr>
          <w:rStyle w:val="Emphasis"/>
          <w:b/>
          <w:bCs/>
          <w:sz w:val="24"/>
          <w:szCs w:val="24"/>
        </w:rPr>
        <w:t xml:space="preserve"> </w:t>
      </w:r>
      <w:r w:rsidRPr="00136780">
        <w:rPr>
          <w:rStyle w:val="Emphasis"/>
          <w:b/>
          <w:bCs/>
          <w:color w:val="000000"/>
          <w:sz w:val="24"/>
          <w:szCs w:val="24"/>
        </w:rPr>
        <w:t>-&gt;</w:t>
      </w:r>
      <w:r w:rsidRPr="00136780">
        <w:rPr>
          <w:rStyle w:val="Emphasis"/>
          <w:b/>
          <w:bCs/>
          <w:sz w:val="24"/>
          <w:szCs w:val="24"/>
        </w:rPr>
        <w:t xml:space="preserve"> </w:t>
      </w:r>
      <w:proofErr w:type="gramStart"/>
      <w:r w:rsidRPr="00136780">
        <w:rPr>
          <w:rStyle w:val="Emphasis"/>
          <w:rFonts w:ascii="Consolas" w:hAnsi="Consolas"/>
          <w:b/>
          <w:bCs/>
          <w:color w:val="000000"/>
          <w:sz w:val="27"/>
          <w:szCs w:val="27"/>
        </w:rPr>
        <w:t>{ code</w:t>
      </w:r>
      <w:proofErr w:type="gramEnd"/>
      <w:r w:rsidRPr="00136780">
        <w:rPr>
          <w:rStyle w:val="Emphasis"/>
          <w:rFonts w:ascii="Consolas" w:hAnsi="Consolas"/>
          <w:b/>
          <w:bCs/>
          <w:color w:val="000000"/>
          <w:sz w:val="27"/>
          <w:szCs w:val="27"/>
        </w:rPr>
        <w:t xml:space="preserve"> block } or body or any method</w:t>
      </w:r>
    </w:p>
    <w:p w14:paraId="2093140E" w14:textId="77777777" w:rsidR="001D0CBC" w:rsidRDefault="001D0CBC" w:rsidP="00A712F7">
      <w:pPr>
        <w:pStyle w:val="HTMLPreformatted"/>
        <w:shd w:val="clear" w:color="auto" w:fill="FFFFFF"/>
      </w:pPr>
    </w:p>
    <w:p w14:paraId="4017A56A" w14:textId="32DCFDEF" w:rsidR="00116DA2" w:rsidRDefault="00606A39" w:rsidP="00A712F7">
      <w:pPr>
        <w:pStyle w:val="HTMLPreformatted"/>
        <w:shd w:val="clear" w:color="auto" w:fill="FFFFFF"/>
        <w:rPr>
          <w:color w:val="646464"/>
        </w:rPr>
      </w:pPr>
      <w:r w:rsidRPr="00606A39">
        <w:rPr>
          <w:noProof/>
          <w:color w:val="64646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720090" wp14:editId="1EBE06C2">
                <wp:simplePos x="0" y="0"/>
                <wp:positionH relativeFrom="column">
                  <wp:posOffset>3187700</wp:posOffset>
                </wp:positionH>
                <wp:positionV relativeFrom="paragraph">
                  <wp:posOffset>64770</wp:posOffset>
                </wp:positionV>
                <wp:extent cx="2360930" cy="844550"/>
                <wp:effectExtent l="0" t="0" r="11430" b="12700"/>
                <wp:wrapSquare wrapText="bothSides"/>
                <wp:docPr id="5215217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AC6DC" w14:textId="77777777" w:rsidR="00606A39" w:rsidRDefault="00606A39" w:rsidP="00606A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46464"/>
                              </w:rPr>
                              <w:t>@FunctionalInterface</w:t>
                            </w:r>
                            <w:r>
                              <w:rPr>
                                <w:color w:val="646464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public interface </w:t>
                            </w:r>
                            <w:r>
                              <w:rPr>
                                <w:color w:val="000000"/>
                              </w:rPr>
                              <w:t>Interface2 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doItWithParam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color w:val="6A3E3E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7FD1532B" w14:textId="77777777" w:rsidR="00606A39" w:rsidRDefault="00606A39" w:rsidP="00606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20090" id="_x0000_s1030" type="#_x0000_t202" style="position:absolute;margin-left:251pt;margin-top:5.1pt;width:185.9pt;height:66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">
                <v:textbox>
                  <w:txbxContent>
                    <w:p w14:paraId="425AC6DC" w14:textId="77777777" w:rsidR="00606A39" w:rsidRDefault="00606A39" w:rsidP="00606A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646464"/>
                        </w:rPr>
                        <w:t>@FunctionalInterface</w:t>
                      </w:r>
                      <w:r>
                        <w:rPr>
                          <w:color w:val="646464"/>
                        </w:rPr>
                        <w:br/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public interface </w:t>
                      </w:r>
                      <w:r>
                        <w:rPr>
                          <w:color w:val="000000"/>
                        </w:rPr>
                        <w:t>Interface2 {</w:t>
                      </w:r>
                      <w:r>
                        <w:rPr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doItWithParam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String </w:t>
                      </w:r>
                      <w:r>
                        <w:rPr>
                          <w:color w:val="6A3E3E"/>
                        </w:rPr>
                        <w:t>s</w:t>
                      </w:r>
                      <w:r>
                        <w:rPr>
                          <w:color w:val="000000"/>
                        </w:rPr>
                        <w:t>);</w:t>
                      </w:r>
                      <w:r>
                        <w:rPr>
                          <w:color w:val="000000"/>
                        </w:rPr>
                        <w:br/>
                        <w:t>}</w:t>
                      </w:r>
                    </w:p>
                    <w:p w14:paraId="7FD1532B" w14:textId="77777777" w:rsidR="00606A39" w:rsidRDefault="00606A39" w:rsidP="00606A39"/>
                  </w:txbxContent>
                </v:textbox>
                <w10:wrap type="square"/>
              </v:shape>
            </w:pict>
          </mc:Fallback>
        </mc:AlternateContent>
      </w:r>
      <w:r w:rsidRPr="00606A39">
        <w:rPr>
          <w:noProof/>
          <w:color w:val="64646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4E7541" wp14:editId="37AED536">
                <wp:simplePos x="0" y="0"/>
                <wp:positionH relativeFrom="column">
                  <wp:posOffset>31750</wp:posOffset>
                </wp:positionH>
                <wp:positionV relativeFrom="paragraph">
                  <wp:posOffset>52070</wp:posOffset>
                </wp:positionV>
                <wp:extent cx="2360930" cy="857250"/>
                <wp:effectExtent l="0" t="0" r="11430" b="19050"/>
                <wp:wrapSquare wrapText="bothSides"/>
                <wp:docPr id="314763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FF379" w14:textId="77777777" w:rsidR="00606A39" w:rsidRDefault="00606A39" w:rsidP="00606A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46464"/>
                              </w:rPr>
                              <w:t>@FunctionalInterface</w:t>
                            </w:r>
                            <w:r>
                              <w:rPr>
                                <w:color w:val="646464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public interface </w:t>
                            </w:r>
                            <w:r>
                              <w:rPr>
                                <w:color w:val="000000"/>
                              </w:rPr>
                              <w:t>Interface1 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811C0">
                              <w:rPr>
                                <w:b/>
                                <w:bCs/>
                                <w:color w:val="000000"/>
                              </w:rPr>
                              <w:t>doIt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5494C0AA" w14:textId="438381E9" w:rsidR="00606A39" w:rsidRDefault="00606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7541" id="_x0000_s1031" type="#_x0000_t202" style="position:absolute;margin-left:2.5pt;margin-top:4.1pt;width:185.9pt;height:67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">
                <v:textbox>
                  <w:txbxContent>
                    <w:p w14:paraId="143FF379" w14:textId="77777777" w:rsidR="00606A39" w:rsidRDefault="00606A39" w:rsidP="00606A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646464"/>
                        </w:rPr>
                        <w:t>@FunctionalInterface</w:t>
                      </w:r>
                      <w:r>
                        <w:rPr>
                          <w:color w:val="646464"/>
                        </w:rPr>
                        <w:br/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public interface </w:t>
                      </w:r>
                      <w:r>
                        <w:rPr>
                          <w:color w:val="000000"/>
                        </w:rPr>
                        <w:t>Interface1 {</w:t>
                      </w:r>
                      <w:r>
                        <w:rPr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811C0">
                        <w:rPr>
                          <w:b/>
                          <w:bCs/>
                          <w:color w:val="000000"/>
                        </w:rPr>
                        <w:t>doIt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);</w:t>
                      </w:r>
                      <w:r>
                        <w:rPr>
                          <w:color w:val="000000"/>
                        </w:rPr>
                        <w:br/>
                        <w:t>}</w:t>
                      </w:r>
                    </w:p>
                    <w:p w14:paraId="5494C0AA" w14:textId="438381E9" w:rsidR="00606A39" w:rsidRDefault="00606A39"/>
                  </w:txbxContent>
                </v:textbox>
                <w10:wrap type="square"/>
              </v:shape>
            </w:pict>
          </mc:Fallback>
        </mc:AlternateContent>
      </w:r>
    </w:p>
    <w:p w14:paraId="7B45E969" w14:textId="16D0C047" w:rsidR="00AE1303" w:rsidRDefault="00AE1303" w:rsidP="00A712F7">
      <w:pPr>
        <w:pStyle w:val="HTMLPreformatted"/>
        <w:shd w:val="clear" w:color="auto" w:fill="FFFFFF"/>
        <w:rPr>
          <w:color w:val="646464"/>
        </w:rPr>
      </w:pPr>
    </w:p>
    <w:p w14:paraId="77F0B2C4" w14:textId="77777777" w:rsidR="00AE1303" w:rsidRDefault="00AE1303" w:rsidP="00A712F7">
      <w:pPr>
        <w:pStyle w:val="HTMLPreformatted"/>
        <w:shd w:val="clear" w:color="auto" w:fill="FFFFFF"/>
        <w:rPr>
          <w:color w:val="646464"/>
        </w:rPr>
      </w:pPr>
    </w:p>
    <w:p w14:paraId="7017D713" w14:textId="77777777" w:rsidR="00AE1303" w:rsidRDefault="00AE1303" w:rsidP="00A712F7">
      <w:pPr>
        <w:pStyle w:val="HTMLPreformatted"/>
        <w:shd w:val="clear" w:color="auto" w:fill="FFFFFF"/>
        <w:rPr>
          <w:color w:val="646464"/>
        </w:rPr>
      </w:pPr>
    </w:p>
    <w:p w14:paraId="4FC91E23" w14:textId="77777777" w:rsidR="00AE1303" w:rsidRDefault="00AE1303" w:rsidP="00A712F7">
      <w:pPr>
        <w:pStyle w:val="HTMLPreformatted"/>
        <w:shd w:val="clear" w:color="auto" w:fill="FFFFFF"/>
        <w:rPr>
          <w:color w:val="646464"/>
        </w:rPr>
      </w:pPr>
    </w:p>
    <w:p w14:paraId="24EB6163" w14:textId="77777777" w:rsidR="00AE1303" w:rsidRDefault="00AE1303" w:rsidP="00A712F7">
      <w:pPr>
        <w:pStyle w:val="HTMLPreformatted"/>
        <w:shd w:val="clear" w:color="auto" w:fill="FFFFFF"/>
        <w:rPr>
          <w:color w:val="646464"/>
        </w:rPr>
      </w:pPr>
    </w:p>
    <w:p w14:paraId="2DE36316" w14:textId="77777777" w:rsidR="00AE1303" w:rsidRDefault="00AE1303" w:rsidP="00A712F7">
      <w:pPr>
        <w:pStyle w:val="HTMLPreformatted"/>
        <w:shd w:val="clear" w:color="auto" w:fill="FFFFFF"/>
        <w:rPr>
          <w:color w:val="646464"/>
        </w:rPr>
      </w:pPr>
    </w:p>
    <w:p w14:paraId="7D572D32" w14:textId="77777777" w:rsidR="00AE1303" w:rsidRDefault="00AE1303" w:rsidP="00A712F7">
      <w:pPr>
        <w:pStyle w:val="HTMLPreformatted"/>
        <w:shd w:val="clear" w:color="auto" w:fill="FFFFFF"/>
        <w:rPr>
          <w:color w:val="646464"/>
        </w:rPr>
      </w:pPr>
    </w:p>
    <w:p w14:paraId="3C6E234E" w14:textId="5B1FDEBC" w:rsidR="00D72E96" w:rsidRDefault="00EE4AC6" w:rsidP="004016B7">
      <w:r>
        <w:t xml:space="preserve">How to define </w:t>
      </w:r>
      <w:proofErr w:type="gramStart"/>
      <w:r>
        <w:t>above</w:t>
      </w:r>
      <w:proofErr w:type="gramEnd"/>
      <w:r>
        <w:t xml:space="preserve"> interface methods using lambda expression.</w:t>
      </w:r>
    </w:p>
    <w:p w14:paraId="2D2D5B47" w14:textId="265355FB" w:rsidR="00EE4AC6" w:rsidRDefault="00EE4AC6" w:rsidP="004016B7">
      <w:r>
        <w:t>We know that in case of Runnable interface, we define like this</w:t>
      </w:r>
      <w:r w:rsidR="002C66D8">
        <w:t xml:space="preserve"> </w:t>
      </w:r>
      <w:r w:rsidR="002C66D8">
        <w:sym w:font="Wingdings" w:char="F0E8"/>
      </w:r>
      <w:r w:rsidR="002C66D8">
        <w:t xml:space="preserve"> </w:t>
      </w:r>
      <w:r w:rsidRPr="002C66D8">
        <w:rPr>
          <w:b/>
          <w:bCs/>
        </w:rPr>
        <w:t>Runnable r = () -&gt; m1(</w:t>
      </w:r>
      <w:proofErr w:type="gramStart"/>
      <w:r w:rsidRPr="002C66D8">
        <w:rPr>
          <w:b/>
          <w:bCs/>
        </w:rPr>
        <w:t>);</w:t>
      </w:r>
      <w:proofErr w:type="gramEnd"/>
    </w:p>
    <w:p w14:paraId="2817EB6B" w14:textId="31B229BB" w:rsidR="00EE4AC6" w:rsidRDefault="00F07375" w:rsidP="004016B7">
      <w:r>
        <w:t xml:space="preserve">Similarly, we define the above functional interfaces </w:t>
      </w:r>
      <w:proofErr w:type="gramStart"/>
      <w:r>
        <w:t>like</w:t>
      </w:r>
      <w:proofErr w:type="gramEnd"/>
      <w:r>
        <w:t xml:space="preserve"> below.</w:t>
      </w:r>
    </w:p>
    <w:p w14:paraId="4227729E" w14:textId="7E12F267" w:rsidR="00D306A6" w:rsidRDefault="00D306A6" w:rsidP="00D306A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r>
        <w:rPr>
          <w:color w:val="000000"/>
        </w:rPr>
        <w:t>Test1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m1()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"m1() method called ..."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 xml:space="preserve">m2(String </w:t>
      </w:r>
      <w:r>
        <w:rPr>
          <w:color w:val="6A3E3E"/>
        </w:rPr>
        <w:t>s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"m2() called with param : "</w:t>
      </w:r>
      <w:r>
        <w:rPr>
          <w:color w:val="000000"/>
        </w:rPr>
        <w:t>+</w:t>
      </w:r>
      <w:r>
        <w:rPr>
          <w:color w:val="6A3E3E"/>
        </w:rPr>
        <w:t>s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r w:rsidRPr="00012E16">
        <w:rPr>
          <w:b/>
          <w:bCs/>
          <w:color w:val="000000"/>
        </w:rPr>
        <w:t xml:space="preserve">Interface1 </w:t>
      </w:r>
      <w:r w:rsidRPr="00012E16">
        <w:rPr>
          <w:b/>
          <w:bCs/>
          <w:color w:val="6A3E3E"/>
        </w:rPr>
        <w:t xml:space="preserve">i1 </w:t>
      </w:r>
      <w:r w:rsidRPr="00012E16">
        <w:rPr>
          <w:b/>
          <w:bCs/>
          <w:color w:val="000000"/>
        </w:rPr>
        <w:t>= () -&gt; m1();</w:t>
      </w:r>
      <w:r w:rsidRPr="00012E16">
        <w:rPr>
          <w:b/>
          <w:bCs/>
          <w:color w:val="000000"/>
        </w:rPr>
        <w:br/>
        <w:t xml:space="preserve">        </w:t>
      </w:r>
      <w:r w:rsidRPr="00012E16">
        <w:rPr>
          <w:b/>
          <w:bCs/>
          <w:color w:val="6A3E3E"/>
        </w:rPr>
        <w:t>i1</w:t>
      </w:r>
      <w:r w:rsidRPr="00012E16">
        <w:rPr>
          <w:b/>
          <w:bCs/>
          <w:color w:val="000000"/>
        </w:rPr>
        <w:t>.doIt();</w:t>
      </w:r>
      <w:r w:rsidRPr="00012E16">
        <w:rPr>
          <w:b/>
          <w:bCs/>
          <w:color w:val="000000"/>
        </w:rPr>
        <w:br/>
      </w:r>
      <w:r>
        <w:rPr>
          <w:color w:val="000000"/>
        </w:rPr>
        <w:br/>
        <w:t xml:space="preserve">        </w:t>
      </w:r>
      <w:r w:rsidRPr="00012E16">
        <w:rPr>
          <w:b/>
          <w:bCs/>
          <w:color w:val="000000"/>
        </w:rPr>
        <w:t xml:space="preserve">Interface2 </w:t>
      </w:r>
      <w:r w:rsidRPr="00012E16">
        <w:rPr>
          <w:b/>
          <w:bCs/>
          <w:color w:val="6A3E3E"/>
        </w:rPr>
        <w:t xml:space="preserve">i2 </w:t>
      </w:r>
      <w:r w:rsidRPr="00012E16">
        <w:rPr>
          <w:b/>
          <w:bCs/>
          <w:color w:val="000000"/>
        </w:rPr>
        <w:t>= (</w:t>
      </w:r>
      <w:r w:rsidRPr="00012E16">
        <w:rPr>
          <w:b/>
          <w:bCs/>
          <w:color w:val="6A3E3E"/>
        </w:rPr>
        <w:t>s</w:t>
      </w:r>
      <w:r w:rsidRPr="00012E16">
        <w:rPr>
          <w:b/>
          <w:bCs/>
          <w:color w:val="000000"/>
        </w:rPr>
        <w:t>) -&gt; m2(</w:t>
      </w:r>
      <w:r w:rsidRPr="00012E16">
        <w:rPr>
          <w:b/>
          <w:bCs/>
          <w:color w:val="6A3E3E"/>
        </w:rPr>
        <w:t>s</w:t>
      </w:r>
      <w:r w:rsidRPr="00012E16">
        <w:rPr>
          <w:b/>
          <w:bCs/>
          <w:color w:val="000000"/>
        </w:rPr>
        <w:t>);</w:t>
      </w:r>
      <w:r w:rsidR="0099143D">
        <w:rPr>
          <w:b/>
          <w:bCs/>
          <w:color w:val="000000"/>
        </w:rPr>
        <w:t xml:space="preserve"> </w:t>
      </w:r>
      <w:r w:rsidR="0099143D" w:rsidRPr="0099143D">
        <w:rPr>
          <w:b/>
          <w:bCs/>
          <w:color w:val="000000"/>
        </w:rPr>
        <w:sym w:font="Wingdings" w:char="F0E7"/>
      </w:r>
      <w:r w:rsidR="0099143D">
        <w:rPr>
          <w:b/>
          <w:bCs/>
          <w:color w:val="000000"/>
        </w:rPr>
        <w:t xml:space="preserve"> In case of parameter</w:t>
      </w:r>
      <w:r w:rsidRPr="00012E16">
        <w:rPr>
          <w:b/>
          <w:bCs/>
          <w:color w:val="000000"/>
        </w:rPr>
        <w:br/>
        <w:t xml:space="preserve">        </w:t>
      </w:r>
      <w:r w:rsidRPr="00012E16">
        <w:rPr>
          <w:b/>
          <w:bCs/>
          <w:color w:val="6A3E3E"/>
        </w:rPr>
        <w:t>i2</w:t>
      </w:r>
      <w:r w:rsidRPr="00012E16">
        <w:rPr>
          <w:b/>
          <w:bCs/>
          <w:color w:val="000000"/>
        </w:rPr>
        <w:t>.doItWithParam(</w:t>
      </w:r>
      <w:r w:rsidRPr="00012E16">
        <w:rPr>
          <w:b/>
          <w:bCs/>
          <w:color w:val="2A00FF"/>
        </w:rPr>
        <w:t>"</w:t>
      </w:r>
      <w:proofErr w:type="spellStart"/>
      <w:r w:rsidRPr="00012E16">
        <w:rPr>
          <w:b/>
          <w:bCs/>
          <w:color w:val="2A00FF"/>
        </w:rPr>
        <w:t>abcd</w:t>
      </w:r>
      <w:proofErr w:type="spellEnd"/>
      <w:r w:rsidRPr="00012E16">
        <w:rPr>
          <w:b/>
          <w:bCs/>
          <w:color w:val="2A00FF"/>
        </w:rPr>
        <w:t>"</w:t>
      </w:r>
      <w:r w:rsidRPr="00012E16">
        <w:rPr>
          <w:b/>
          <w:bCs/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Test1().check();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19FC2AB" w14:textId="77777777" w:rsidR="00514B1D" w:rsidRDefault="00514B1D" w:rsidP="00D306A6">
      <w:pPr>
        <w:pStyle w:val="HTMLPreformatted"/>
        <w:shd w:val="clear" w:color="auto" w:fill="FFFFFF"/>
        <w:rPr>
          <w:color w:val="000000"/>
        </w:rPr>
      </w:pPr>
    </w:p>
    <w:p w14:paraId="54A9CA5D" w14:textId="77777777" w:rsidR="00514B1D" w:rsidRDefault="00514B1D" w:rsidP="00514B1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interface </w:t>
      </w:r>
      <w:r>
        <w:rPr>
          <w:color w:val="000000"/>
        </w:rPr>
        <w:t>Interface3 {</w:t>
      </w:r>
      <w:r>
        <w:rPr>
          <w:color w:val="000000"/>
        </w:rPr>
        <w:br/>
        <w:t xml:space="preserve">    String </w:t>
      </w:r>
      <w:proofErr w:type="spellStart"/>
      <w:proofErr w:type="gramStart"/>
      <w:r>
        <w:rPr>
          <w:color w:val="000000"/>
        </w:rPr>
        <w:t>passAndGet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value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2D47BCFC" w14:textId="77777777" w:rsidR="00F07375" w:rsidRDefault="00F07375" w:rsidP="004016B7"/>
    <w:p w14:paraId="7A8E4B86" w14:textId="77777777" w:rsidR="00197E47" w:rsidRDefault="00197E47" w:rsidP="00197E4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lastRenderedPageBreak/>
        <w:t xml:space="preserve">public </w:t>
      </w:r>
      <w:r>
        <w:rPr>
          <w:color w:val="000000"/>
        </w:rPr>
        <w:t xml:space="preserve">String </w:t>
      </w:r>
      <w:proofErr w:type="spellStart"/>
      <w:proofErr w:type="gramStart"/>
      <w:r>
        <w:rPr>
          <w:color w:val="000000"/>
        </w:rPr>
        <w:t>getUpperCase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s</w:t>
      </w:r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return </w:t>
      </w:r>
      <w:proofErr w:type="spellStart"/>
      <w:r>
        <w:rPr>
          <w:color w:val="6A3E3E"/>
        </w:rPr>
        <w:t>s</w:t>
      </w:r>
      <w:r>
        <w:rPr>
          <w:color w:val="000000"/>
        </w:rPr>
        <w:t>.toUpperCase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Interface3 </w:t>
      </w:r>
      <w:r>
        <w:rPr>
          <w:color w:val="6A3E3E"/>
        </w:rPr>
        <w:t xml:space="preserve">i3 </w:t>
      </w:r>
      <w:r>
        <w:rPr>
          <w:color w:val="000000"/>
        </w:rPr>
        <w:t>= (</w:t>
      </w:r>
      <w:r>
        <w:rPr>
          <w:color w:val="6A3E3E"/>
        </w:rPr>
        <w:t>value</w:t>
      </w:r>
      <w:r>
        <w:rPr>
          <w:color w:val="000000"/>
        </w:rPr>
        <w:t xml:space="preserve">) -&gt; </w:t>
      </w:r>
      <w:proofErr w:type="spellStart"/>
      <w:r>
        <w:rPr>
          <w:color w:val="000000"/>
        </w:rPr>
        <w:t>getUpperCase</w:t>
      </w:r>
      <w:proofErr w:type="spellEnd"/>
      <w:r>
        <w:rPr>
          <w:color w:val="000000"/>
        </w:rPr>
        <w:t>(</w:t>
      </w:r>
      <w:r>
        <w:rPr>
          <w:color w:val="6A3E3E"/>
        </w:rPr>
        <w:t>value</w:t>
      </w:r>
      <w:r>
        <w:rPr>
          <w:color w:val="000000"/>
        </w:rPr>
        <w:t>);</w:t>
      </w:r>
      <w:r>
        <w:rPr>
          <w:color w:val="000000"/>
        </w:rPr>
        <w:br/>
        <w:t xml:space="preserve">    String </w:t>
      </w:r>
      <w:r>
        <w:rPr>
          <w:color w:val="6A3E3E"/>
        </w:rPr>
        <w:t xml:space="preserve">value </w:t>
      </w:r>
      <w:r>
        <w:rPr>
          <w:color w:val="000000"/>
        </w:rPr>
        <w:t xml:space="preserve">= </w:t>
      </w:r>
      <w:r>
        <w:rPr>
          <w:color w:val="6A3E3E"/>
        </w:rPr>
        <w:t>i3</w:t>
      </w:r>
      <w:r>
        <w:rPr>
          <w:color w:val="000000"/>
        </w:rPr>
        <w:t>.passAndGet(</w:t>
      </w:r>
      <w:r>
        <w:rPr>
          <w:color w:val="2A00FF"/>
        </w:rPr>
        <w:t>"</w:t>
      </w:r>
      <w:proofErr w:type="spellStart"/>
      <w:r>
        <w:rPr>
          <w:color w:val="2A00FF"/>
        </w:rPr>
        <w:t>abcd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value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1AD0134A" w14:textId="77777777" w:rsidR="00F12993" w:rsidRDefault="00F12993" w:rsidP="004016B7"/>
    <w:p w14:paraId="11D6A2E1" w14:textId="62CC5954" w:rsidR="00862518" w:rsidRDefault="004C2BB9" w:rsidP="004016B7">
      <w:r>
        <w:t>How to use lambda expressions for the implemented Functional Interface classes.</w:t>
      </w:r>
    </w:p>
    <w:p w14:paraId="29ED90FF" w14:textId="77777777" w:rsidR="00FE6A13" w:rsidRDefault="00FE6A13" w:rsidP="00FE6A1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check1() {</w:t>
      </w:r>
      <w:r>
        <w:rPr>
          <w:color w:val="000000"/>
        </w:rPr>
        <w:br/>
        <w:t xml:space="preserve">    </w:t>
      </w:r>
      <w:r w:rsidRPr="004173C1">
        <w:rPr>
          <w:b/>
          <w:bCs/>
          <w:color w:val="000000"/>
        </w:rPr>
        <w:t xml:space="preserve">Interface1 </w:t>
      </w:r>
      <w:r w:rsidRPr="004173C1">
        <w:rPr>
          <w:b/>
          <w:bCs/>
          <w:color w:val="6A3E3E"/>
        </w:rPr>
        <w:t xml:space="preserve">i11 </w:t>
      </w:r>
      <w:r w:rsidRPr="004173C1">
        <w:rPr>
          <w:b/>
          <w:bCs/>
          <w:color w:val="000000"/>
        </w:rPr>
        <w:t xml:space="preserve">= () -&gt; </w:t>
      </w:r>
      <w:r w:rsidRPr="004173C1">
        <w:rPr>
          <w:b/>
          <w:bCs/>
          <w:color w:val="7F0055"/>
        </w:rPr>
        <w:t xml:space="preserve">new </w:t>
      </w:r>
      <w:r w:rsidRPr="004173C1">
        <w:rPr>
          <w:b/>
          <w:bCs/>
          <w:color w:val="000000"/>
        </w:rPr>
        <w:t>InterfaceImpl1(</w:t>
      </w:r>
      <w:proofErr w:type="gramStart"/>
      <w:r w:rsidRPr="004173C1">
        <w:rPr>
          <w:b/>
          <w:bCs/>
          <w:color w:val="000000"/>
        </w:rPr>
        <w:t>).</w:t>
      </w:r>
      <w:proofErr w:type="spellStart"/>
      <w:r w:rsidRPr="004173C1">
        <w:rPr>
          <w:b/>
          <w:bCs/>
          <w:color w:val="000000"/>
        </w:rPr>
        <w:t>doIt</w:t>
      </w:r>
      <w:proofErr w:type="spellEnd"/>
      <w:proofErr w:type="gramEnd"/>
      <w:r w:rsidRPr="004173C1">
        <w:rPr>
          <w:b/>
          <w:bCs/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color w:val="6A3E3E"/>
        </w:rPr>
        <w:t>i11</w:t>
      </w:r>
      <w:r>
        <w:rPr>
          <w:color w:val="000000"/>
        </w:rPr>
        <w:t>.doIt();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4173C1">
        <w:rPr>
          <w:b/>
          <w:bCs/>
          <w:color w:val="000000"/>
        </w:rPr>
        <w:t xml:space="preserve">Interface1 </w:t>
      </w:r>
      <w:r w:rsidRPr="004173C1">
        <w:rPr>
          <w:b/>
          <w:bCs/>
          <w:color w:val="6A3E3E"/>
        </w:rPr>
        <w:t xml:space="preserve">i22 </w:t>
      </w:r>
      <w:r w:rsidRPr="004173C1">
        <w:rPr>
          <w:b/>
          <w:bCs/>
          <w:color w:val="000000"/>
        </w:rPr>
        <w:t xml:space="preserve">= () -&gt; </w:t>
      </w:r>
      <w:r w:rsidRPr="004173C1">
        <w:rPr>
          <w:b/>
          <w:bCs/>
          <w:color w:val="7F0055"/>
        </w:rPr>
        <w:t xml:space="preserve">new </w:t>
      </w:r>
      <w:proofErr w:type="spellStart"/>
      <w:r w:rsidRPr="004173C1">
        <w:rPr>
          <w:b/>
          <w:bCs/>
          <w:color w:val="000000"/>
        </w:rPr>
        <w:t>SomeArbitraryClazz</w:t>
      </w:r>
      <w:proofErr w:type="spellEnd"/>
      <w:r w:rsidRPr="004173C1">
        <w:rPr>
          <w:b/>
          <w:bCs/>
          <w:color w:val="000000"/>
        </w:rPr>
        <w:t>().perform();</w:t>
      </w:r>
      <w:r>
        <w:rPr>
          <w:color w:val="000000"/>
        </w:rPr>
        <w:br/>
        <w:t xml:space="preserve">    </w:t>
      </w:r>
      <w:r>
        <w:rPr>
          <w:color w:val="6A3E3E"/>
        </w:rPr>
        <w:t>i11</w:t>
      </w:r>
      <w:r>
        <w:rPr>
          <w:color w:val="000000"/>
        </w:rPr>
        <w:t>.doIt();</w:t>
      </w:r>
      <w:r>
        <w:rPr>
          <w:color w:val="000000"/>
        </w:rPr>
        <w:br/>
      </w:r>
      <w:r>
        <w:rPr>
          <w:color w:val="000000"/>
        </w:rPr>
        <w:br/>
        <w:t xml:space="preserve">    Interface2 </w:t>
      </w:r>
      <w:r>
        <w:rPr>
          <w:color w:val="6A3E3E"/>
        </w:rPr>
        <w:t xml:space="preserve">i2 </w:t>
      </w:r>
      <w:r>
        <w:rPr>
          <w:color w:val="000000"/>
        </w:rPr>
        <w:t>= (</w:t>
      </w:r>
      <w:r>
        <w:rPr>
          <w:color w:val="6A3E3E"/>
        </w:rPr>
        <w:t>s</w:t>
      </w:r>
      <w:r>
        <w:rPr>
          <w:color w:val="000000"/>
        </w:rPr>
        <w:t xml:space="preserve">) -&gt;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InterfaceImpl2().</w:t>
      </w:r>
      <w:proofErr w:type="spellStart"/>
      <w:r>
        <w:rPr>
          <w:color w:val="000000"/>
        </w:rPr>
        <w:t>doItWithParam</w:t>
      </w:r>
      <w:proofErr w:type="spellEnd"/>
      <w:r>
        <w:rPr>
          <w:color w:val="000000"/>
        </w:rPr>
        <w:t>(</w:t>
      </w:r>
      <w:r>
        <w:rPr>
          <w:color w:val="6A3E3E"/>
        </w:rPr>
        <w:t>s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6A3E3E"/>
        </w:rPr>
        <w:t>i2</w:t>
      </w:r>
      <w:r>
        <w:rPr>
          <w:color w:val="000000"/>
        </w:rPr>
        <w:t>.doItWithParam(</w:t>
      </w:r>
      <w:r>
        <w:rPr>
          <w:color w:val="2A00FF"/>
        </w:rPr>
        <w:t>"abcd11"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1DED8A70" w14:textId="638ADD1B" w:rsidR="00FE6A13" w:rsidRDefault="00FE6A13" w:rsidP="004016B7">
      <w:r>
        <w:t>The above looks peculiar but correct.</w:t>
      </w:r>
    </w:p>
    <w:p w14:paraId="5C56EEDE" w14:textId="77777777" w:rsidR="00C97A0F" w:rsidRDefault="00C97A0F" w:rsidP="00C97A0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SomeArbitraryClazz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gramStart"/>
      <w:r>
        <w:rPr>
          <w:color w:val="000000"/>
        </w:rPr>
        <w:t>perform(</w:t>
      </w:r>
      <w:proofErr w:type="gram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"Performing ..."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552509F" w14:textId="58180F6E" w:rsidR="00C04EE2" w:rsidRDefault="00C04EE2" w:rsidP="004016B7">
      <w:r>
        <w:t>It means while using lambda expression, follow the fundamental like the below.</w:t>
      </w:r>
    </w:p>
    <w:p w14:paraId="7D67FC95" w14:textId="408F7860" w:rsidR="00C04EE2" w:rsidRPr="00C04EE2" w:rsidRDefault="00C04EE2" w:rsidP="004016B7">
      <w:pPr>
        <w:rPr>
          <w:rFonts w:ascii="Baskerville Old Face" w:hAnsi="Baskerville Old Face"/>
          <w:b/>
          <w:bCs/>
          <w:sz w:val="24"/>
          <w:szCs w:val="24"/>
        </w:rPr>
      </w:pPr>
      <w:r w:rsidRPr="00C04EE2">
        <w:rPr>
          <w:rFonts w:ascii="Baskerville Old Face" w:hAnsi="Baskerville Old Face"/>
          <w:b/>
          <w:bCs/>
          <w:sz w:val="24"/>
          <w:szCs w:val="24"/>
        </w:rPr>
        <w:t>(with or without param) -&gt; expression with logic or body or method or any instance method</w:t>
      </w:r>
    </w:p>
    <w:p w14:paraId="40586DC5" w14:textId="29FF6F95" w:rsidR="00353731" w:rsidRDefault="00E41F68" w:rsidP="0035373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    </w:t>
      </w:r>
      <w:r w:rsidR="00353731">
        <w:rPr>
          <w:b/>
          <w:bCs/>
          <w:color w:val="7F0055"/>
        </w:rPr>
        <w:t xml:space="preserve">public class </w:t>
      </w:r>
      <w:r w:rsidR="00353731">
        <w:rPr>
          <w:color w:val="000000"/>
        </w:rPr>
        <w:t>Test1 {</w:t>
      </w:r>
    </w:p>
    <w:p w14:paraId="67235687" w14:textId="216522FB" w:rsidR="0081058A" w:rsidRDefault="00353731" w:rsidP="00013A25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7F0055"/>
        </w:rPr>
        <w:tab/>
      </w:r>
      <w:r w:rsidR="00E41F68">
        <w:rPr>
          <w:b/>
          <w:bCs/>
          <w:color w:val="7F0055"/>
        </w:rPr>
        <w:t xml:space="preserve"> </w:t>
      </w:r>
      <w:r>
        <w:rPr>
          <w:b/>
          <w:bCs/>
          <w:color w:val="7F0055"/>
        </w:rPr>
        <w:t xml:space="preserve">public static int </w:t>
      </w:r>
      <w:proofErr w:type="spellStart"/>
      <w:proofErr w:type="gramStart"/>
      <w:r>
        <w:rPr>
          <w:color w:val="000000"/>
        </w:rPr>
        <w:t>getSquare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 xml:space="preserve">int </w:t>
      </w:r>
      <w:r>
        <w:rPr>
          <w:color w:val="6A3E3E"/>
        </w:rPr>
        <w:t>value</w:t>
      </w:r>
      <w:r>
        <w:rPr>
          <w:color w:val="000000"/>
        </w:rPr>
        <w:t>) {</w:t>
      </w:r>
      <w:r>
        <w:rPr>
          <w:color w:val="000000"/>
        </w:rPr>
        <w:br/>
        <w:t xml:space="preserve">      </w:t>
      </w:r>
      <w:r w:rsidR="00E41F68">
        <w:rPr>
          <w:color w:val="000000"/>
        </w:rPr>
        <w:t xml:space="preserve">  </w:t>
      </w:r>
      <w:r>
        <w:rPr>
          <w:b/>
          <w:bCs/>
          <w:color w:val="7F0055"/>
        </w:rPr>
        <w:t xml:space="preserve">return </w:t>
      </w:r>
      <w:r>
        <w:rPr>
          <w:color w:val="6A3E3E"/>
        </w:rPr>
        <w:t>value</w:t>
      </w:r>
      <w:r>
        <w:rPr>
          <w:color w:val="000000"/>
        </w:rPr>
        <w:t>*</w:t>
      </w:r>
      <w:r>
        <w:rPr>
          <w:color w:val="6A3E3E"/>
        </w:rPr>
        <w:t>value</w:t>
      </w:r>
      <w:r>
        <w:rPr>
          <w:color w:val="000000"/>
        </w:rPr>
        <w:t>;</w:t>
      </w:r>
      <w:r>
        <w:rPr>
          <w:color w:val="000000"/>
        </w:rPr>
        <w:br/>
        <w:t xml:space="preserve"> </w:t>
      </w:r>
      <w:r w:rsidR="001A74B5">
        <w:rPr>
          <w:color w:val="000000"/>
        </w:rPr>
        <w:t xml:space="preserve"> </w:t>
      </w:r>
      <w:r>
        <w:rPr>
          <w:color w:val="000000"/>
        </w:rPr>
        <w:t>}</w:t>
      </w:r>
    </w:p>
    <w:p w14:paraId="4BAD4CE5" w14:textId="59EB1DBF" w:rsidR="00353731" w:rsidRDefault="00E41F68" w:rsidP="004016B7">
      <w:r>
        <w:t xml:space="preserve">         </w:t>
      </w:r>
      <w:r w:rsidR="00353731">
        <w:t>}</w:t>
      </w:r>
    </w:p>
    <w:p w14:paraId="4C10796E" w14:textId="2BB5AF11" w:rsidR="00B37463" w:rsidRDefault="00E41F68" w:rsidP="00B37463">
      <w:pPr>
        <w:pStyle w:val="HTMLPreformatted"/>
        <w:shd w:val="clear" w:color="auto" w:fill="FFFFFF"/>
        <w:rPr>
          <w:color w:val="000000"/>
        </w:rPr>
      </w:pPr>
      <w:r>
        <w:rPr>
          <w:color w:val="3F7F5F"/>
        </w:rPr>
        <w:t xml:space="preserve">    </w:t>
      </w:r>
      <w:r w:rsidR="00B37463" w:rsidRPr="00E41F68">
        <w:rPr>
          <w:b/>
          <w:bCs/>
          <w:color w:val="3F7F5F"/>
        </w:rPr>
        <w:t>Function&lt;</w:t>
      </w:r>
      <w:proofErr w:type="spellStart"/>
      <w:proofErr w:type="gramStart"/>
      <w:r w:rsidR="00B37463" w:rsidRPr="00E41F68">
        <w:rPr>
          <w:b/>
          <w:bCs/>
          <w:color w:val="3F7F5F"/>
        </w:rPr>
        <w:t>Integer,Integer</w:t>
      </w:r>
      <w:proofErr w:type="spellEnd"/>
      <w:proofErr w:type="gramEnd"/>
      <w:r w:rsidR="00B37463" w:rsidRPr="00E41F68">
        <w:rPr>
          <w:b/>
          <w:bCs/>
          <w:color w:val="3F7F5F"/>
        </w:rPr>
        <w:t xml:space="preserve">&gt; </w:t>
      </w:r>
      <w:proofErr w:type="spellStart"/>
      <w:r w:rsidR="00B37463" w:rsidRPr="00E41F68">
        <w:rPr>
          <w:b/>
          <w:bCs/>
          <w:color w:val="3F7F5F"/>
        </w:rPr>
        <w:t>fn</w:t>
      </w:r>
      <w:proofErr w:type="spellEnd"/>
      <w:r w:rsidR="00B37463" w:rsidRPr="00E41F68">
        <w:rPr>
          <w:b/>
          <w:bCs/>
          <w:color w:val="3F7F5F"/>
        </w:rPr>
        <w:t xml:space="preserve"> = (</w:t>
      </w:r>
      <w:proofErr w:type="spellStart"/>
      <w:r w:rsidR="00B37463" w:rsidRPr="00E41F68">
        <w:rPr>
          <w:b/>
          <w:bCs/>
          <w:color w:val="3F7F5F"/>
        </w:rPr>
        <w:t>val</w:t>
      </w:r>
      <w:proofErr w:type="spellEnd"/>
      <w:r w:rsidR="00B37463" w:rsidRPr="00E41F68">
        <w:rPr>
          <w:b/>
          <w:bCs/>
          <w:color w:val="3F7F5F"/>
        </w:rPr>
        <w:t>) -&gt; Test1.getSquare(</w:t>
      </w:r>
      <w:proofErr w:type="spellStart"/>
      <w:r w:rsidR="00B37463" w:rsidRPr="00E41F68">
        <w:rPr>
          <w:b/>
          <w:bCs/>
          <w:color w:val="3F7F5F"/>
        </w:rPr>
        <w:t>val</w:t>
      </w:r>
      <w:proofErr w:type="spellEnd"/>
      <w:r w:rsidR="00B37463" w:rsidRPr="00E41F68">
        <w:rPr>
          <w:b/>
          <w:bCs/>
          <w:color w:val="3F7F5F"/>
        </w:rPr>
        <w:t>);</w:t>
      </w:r>
      <w:r w:rsidR="00B37463">
        <w:rPr>
          <w:color w:val="3F7F5F"/>
        </w:rPr>
        <w:br/>
        <w:t xml:space="preserve">    </w:t>
      </w:r>
      <w:r w:rsidR="00B37463" w:rsidRPr="00B37463">
        <w:rPr>
          <w:b/>
          <w:bCs/>
          <w:color w:val="000000"/>
        </w:rPr>
        <w:t>Function&lt;</w:t>
      </w:r>
      <w:proofErr w:type="spellStart"/>
      <w:r w:rsidR="00B37463" w:rsidRPr="00B37463">
        <w:rPr>
          <w:b/>
          <w:bCs/>
          <w:color w:val="000000"/>
        </w:rPr>
        <w:t>Integer,Integer</w:t>
      </w:r>
      <w:proofErr w:type="spellEnd"/>
      <w:r w:rsidR="00B37463" w:rsidRPr="00B37463">
        <w:rPr>
          <w:b/>
          <w:bCs/>
          <w:color w:val="000000"/>
        </w:rPr>
        <w:t xml:space="preserve">&gt; </w:t>
      </w:r>
      <w:proofErr w:type="spellStart"/>
      <w:r w:rsidR="00B37463" w:rsidRPr="00B37463">
        <w:rPr>
          <w:b/>
          <w:bCs/>
          <w:color w:val="6A3E3E"/>
        </w:rPr>
        <w:t>fn</w:t>
      </w:r>
      <w:proofErr w:type="spellEnd"/>
      <w:r w:rsidR="00B37463" w:rsidRPr="00B37463">
        <w:rPr>
          <w:b/>
          <w:bCs/>
          <w:color w:val="6A3E3E"/>
        </w:rPr>
        <w:t xml:space="preserve"> </w:t>
      </w:r>
      <w:r w:rsidR="00B37463" w:rsidRPr="00B37463">
        <w:rPr>
          <w:b/>
          <w:bCs/>
          <w:color w:val="000000"/>
        </w:rPr>
        <w:t>= Test1::</w:t>
      </w:r>
      <w:proofErr w:type="spellStart"/>
      <w:r w:rsidR="00B37463" w:rsidRPr="00B37463">
        <w:rPr>
          <w:b/>
          <w:bCs/>
          <w:i/>
          <w:iCs/>
          <w:color w:val="000000"/>
        </w:rPr>
        <w:t>getSquare</w:t>
      </w:r>
      <w:proofErr w:type="spellEnd"/>
      <w:r w:rsidR="00B37463" w:rsidRPr="00B37463">
        <w:rPr>
          <w:b/>
          <w:bCs/>
          <w:color w:val="000000"/>
        </w:rPr>
        <w:t>;</w:t>
      </w:r>
      <w:r w:rsidR="00B37463">
        <w:rPr>
          <w:color w:val="000000"/>
        </w:rPr>
        <w:br/>
        <w:t xml:space="preserve">        </w:t>
      </w:r>
      <w:r w:rsidR="00B37463">
        <w:rPr>
          <w:b/>
          <w:bCs/>
          <w:color w:val="7F0055"/>
        </w:rPr>
        <w:t xml:space="preserve">int </w:t>
      </w:r>
      <w:r w:rsidR="00B37463">
        <w:rPr>
          <w:color w:val="6A3E3E"/>
        </w:rPr>
        <w:t xml:space="preserve">result </w:t>
      </w:r>
      <w:r w:rsidR="00B37463">
        <w:rPr>
          <w:color w:val="000000"/>
        </w:rPr>
        <w:t xml:space="preserve">= </w:t>
      </w:r>
      <w:proofErr w:type="spellStart"/>
      <w:r w:rsidR="00B37463">
        <w:rPr>
          <w:color w:val="6A3E3E"/>
        </w:rPr>
        <w:t>fn</w:t>
      </w:r>
      <w:r w:rsidR="00B37463">
        <w:rPr>
          <w:color w:val="000000"/>
        </w:rPr>
        <w:t>.apply</w:t>
      </w:r>
      <w:proofErr w:type="spellEnd"/>
      <w:r w:rsidR="00B37463">
        <w:rPr>
          <w:color w:val="000000"/>
        </w:rPr>
        <w:t>(5);</w:t>
      </w:r>
      <w:r w:rsidR="00B37463">
        <w:rPr>
          <w:color w:val="000000"/>
        </w:rPr>
        <w:br/>
        <w:t xml:space="preserve">        </w:t>
      </w:r>
      <w:proofErr w:type="spellStart"/>
      <w:r w:rsidR="00B37463">
        <w:rPr>
          <w:color w:val="000000"/>
        </w:rPr>
        <w:t>System.</w:t>
      </w:r>
      <w:r w:rsidR="00B37463">
        <w:rPr>
          <w:b/>
          <w:bCs/>
          <w:i/>
          <w:iCs/>
          <w:color w:val="0000C0"/>
        </w:rPr>
        <w:t>out</w:t>
      </w:r>
      <w:r w:rsidR="00B37463">
        <w:rPr>
          <w:color w:val="000000"/>
        </w:rPr>
        <w:t>.println</w:t>
      </w:r>
      <w:proofErr w:type="spellEnd"/>
      <w:r w:rsidR="00B37463">
        <w:rPr>
          <w:color w:val="000000"/>
        </w:rPr>
        <w:t>(</w:t>
      </w:r>
      <w:r w:rsidR="00B37463">
        <w:rPr>
          <w:color w:val="2A00FF"/>
        </w:rPr>
        <w:t>"Result: "</w:t>
      </w:r>
      <w:r w:rsidR="00B37463">
        <w:rPr>
          <w:color w:val="000000"/>
        </w:rPr>
        <w:t>+</w:t>
      </w:r>
      <w:r w:rsidR="00B37463">
        <w:rPr>
          <w:color w:val="6A3E3E"/>
        </w:rPr>
        <w:t>result</w:t>
      </w:r>
      <w:r w:rsidR="00B37463">
        <w:rPr>
          <w:color w:val="000000"/>
        </w:rPr>
        <w:t>);</w:t>
      </w:r>
    </w:p>
    <w:p w14:paraId="349E6A21" w14:textId="4F5CC705" w:rsidR="00EE4AC6" w:rsidRDefault="00A322AF" w:rsidP="004016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3A1F6B" wp14:editId="19992073">
                <wp:simplePos x="0" y="0"/>
                <wp:positionH relativeFrom="column">
                  <wp:posOffset>95250</wp:posOffset>
                </wp:positionH>
                <wp:positionV relativeFrom="paragraph">
                  <wp:posOffset>259715</wp:posOffset>
                </wp:positionV>
                <wp:extent cx="2647950" cy="628650"/>
                <wp:effectExtent l="0" t="0" r="19050" b="19050"/>
                <wp:wrapSquare wrapText="bothSides"/>
                <wp:docPr id="1270795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02963" w14:textId="1C4AF2CC" w:rsidR="00CF688A" w:rsidRDefault="00CF688A" w:rsidP="00CF688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public interface </w:t>
                            </w:r>
                            <w:r>
                              <w:rPr>
                                <w:color w:val="000000"/>
                              </w:rPr>
                              <w:t>Interface3 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getValue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int </w:t>
                            </w:r>
                            <w:r>
                              <w:rPr>
                                <w:color w:val="6A3E3E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76112271" w14:textId="77777777" w:rsidR="00CF688A" w:rsidRDefault="00CF688A" w:rsidP="00CF6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A1F6B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7.5pt;margin-top:20.45pt;width:208.5pt;height:4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">
                <v:textbox>
                  <w:txbxContent>
                    <w:p w14:paraId="3F602963" w14:textId="1C4AF2CC" w:rsidR="00CF688A" w:rsidRDefault="00CF688A" w:rsidP="00CF688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7F0055"/>
                        </w:rPr>
                        <w:t xml:space="preserve">public interface </w:t>
                      </w:r>
                      <w:r>
                        <w:rPr>
                          <w:color w:val="000000"/>
                        </w:rPr>
                        <w:t>Interface3 {</w:t>
                      </w:r>
                      <w:r>
                        <w:rPr>
                          <w:color w:val="000000"/>
                        </w:rPr>
                        <w:br/>
                        <w:t xml:space="preserve">   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getValue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7F0055"/>
                        </w:rPr>
                        <w:t xml:space="preserve">int </w:t>
                      </w:r>
                      <w:r>
                        <w:rPr>
                          <w:color w:val="6A3E3E"/>
                        </w:rPr>
                        <w:t>value</w:t>
                      </w:r>
                      <w:r>
                        <w:rPr>
                          <w:color w:val="000000"/>
                        </w:rPr>
                        <w:t>);</w:t>
                      </w:r>
                      <w:r>
                        <w:rPr>
                          <w:color w:val="000000"/>
                        </w:rPr>
                        <w:br/>
                        <w:t>}</w:t>
                      </w:r>
                    </w:p>
                    <w:p w14:paraId="76112271" w14:textId="77777777" w:rsidR="00CF688A" w:rsidRDefault="00CF688A" w:rsidP="00CF688A"/>
                  </w:txbxContent>
                </v:textbox>
                <w10:wrap type="square"/>
              </v:shape>
            </w:pict>
          </mc:Fallback>
        </mc:AlternateContent>
      </w:r>
      <w:r w:rsidR="00CF688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9A5402" wp14:editId="41ECEE02">
                <wp:simplePos x="0" y="0"/>
                <wp:positionH relativeFrom="column">
                  <wp:posOffset>3219450</wp:posOffset>
                </wp:positionH>
                <wp:positionV relativeFrom="paragraph">
                  <wp:posOffset>259715</wp:posOffset>
                </wp:positionV>
                <wp:extent cx="3486150" cy="628650"/>
                <wp:effectExtent l="0" t="0" r="19050" b="19050"/>
                <wp:wrapSquare wrapText="bothSides"/>
                <wp:docPr id="1270587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6BCD" w14:textId="5D08C3E7" w:rsidR="00CF688A" w:rsidRDefault="00CF688A" w:rsidP="00CF688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Interface3 </w:t>
                            </w:r>
                            <w:r>
                              <w:rPr>
                                <w:color w:val="6A3E3E"/>
                              </w:rPr>
                              <w:t xml:space="preserve">i3 </w:t>
                            </w:r>
                            <w:r>
                              <w:rPr>
                                <w:color w:val="000000"/>
                              </w:rPr>
                              <w:t>= Test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1::</w:t>
                            </w:r>
                            <w:proofErr w:type="spellStart"/>
                            <w:proofErr w:type="gramEnd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getSquare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6A3E3E"/>
                              </w:rPr>
                              <w:t xml:space="preserve">result </w:t>
                            </w:r>
                            <w:r>
                              <w:rPr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color w:val="6A3E3E"/>
                              </w:rPr>
                              <w:t>i3</w:t>
                            </w:r>
                            <w:r>
                              <w:rPr>
                                <w:color w:val="000000"/>
                              </w:rPr>
                              <w:t>.getValue(25);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2A00FF"/>
                              </w:rPr>
                              <w:t>"New Result: "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6A3E3E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33BBBC77" w14:textId="0D64B8FF" w:rsidR="00CF688A" w:rsidRDefault="00CF6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5402" id="_x0000_s1033" type="#_x0000_t202" style="position:absolute;margin-left:253.5pt;margin-top:20.45pt;width:274.5pt;height:4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">
                <v:textbox>
                  <w:txbxContent>
                    <w:p w14:paraId="59B56BCD" w14:textId="5D08C3E7" w:rsidR="00CF688A" w:rsidRDefault="00CF688A" w:rsidP="00CF688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Interface3 </w:t>
                      </w:r>
                      <w:r>
                        <w:rPr>
                          <w:color w:val="6A3E3E"/>
                        </w:rPr>
                        <w:t xml:space="preserve">i3 </w:t>
                      </w:r>
                      <w:r>
                        <w:rPr>
                          <w:color w:val="000000"/>
                        </w:rPr>
                        <w:t>= Test</w:t>
                      </w:r>
                      <w:proofErr w:type="gramStart"/>
                      <w:r>
                        <w:rPr>
                          <w:color w:val="000000"/>
                        </w:rPr>
                        <w:t>1::</w:t>
                      </w:r>
                      <w:proofErr w:type="spellStart"/>
                      <w:proofErr w:type="gramEnd"/>
                      <w:r>
                        <w:rPr>
                          <w:i/>
                          <w:iCs/>
                          <w:color w:val="000000"/>
                        </w:rPr>
                        <w:t>getSquare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6A3E3E"/>
                        </w:rPr>
                        <w:t xml:space="preserve">result </w:t>
                      </w:r>
                      <w:r>
                        <w:rPr>
                          <w:color w:val="000000"/>
                        </w:rPr>
                        <w:t xml:space="preserve">= </w:t>
                      </w:r>
                      <w:r>
                        <w:rPr>
                          <w:color w:val="6A3E3E"/>
                        </w:rPr>
                        <w:t>i3</w:t>
                      </w:r>
                      <w:r>
                        <w:rPr>
                          <w:color w:val="000000"/>
                        </w:rPr>
                        <w:t>.getValue(25);</w:t>
                      </w:r>
                      <w:r>
                        <w:rPr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color w:val="000000"/>
                        </w:rPr>
                        <w:t>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0000C0"/>
                        </w:rPr>
                        <w:t>out</w:t>
                      </w:r>
                      <w:r>
                        <w:rPr>
                          <w:color w:val="000000"/>
                        </w:rPr>
                        <w:t>.println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2A00FF"/>
                        </w:rPr>
                        <w:t>"New Result: "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6A3E3E"/>
                        </w:rPr>
                        <w:t>result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33BBBC77" w14:textId="0D64B8FF" w:rsidR="00CF688A" w:rsidRDefault="00CF688A"/>
                  </w:txbxContent>
                </v:textbox>
                <w10:wrap type="square"/>
              </v:shape>
            </w:pict>
          </mc:Fallback>
        </mc:AlternateContent>
      </w:r>
    </w:p>
    <w:p w14:paraId="6BD82919" w14:textId="393F3C05" w:rsidR="003074A9" w:rsidRDefault="00E41F68" w:rsidP="003074A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    </w:t>
      </w:r>
    </w:p>
    <w:p w14:paraId="7700BB2C" w14:textId="36D6A1FF" w:rsidR="003074A9" w:rsidRDefault="003074A9" w:rsidP="004016B7"/>
    <w:p w14:paraId="40ABFB0F" w14:textId="4FEF21A1" w:rsidR="00B9057D" w:rsidRDefault="00B9057D" w:rsidP="00B9057D">
      <w:pPr>
        <w:pStyle w:val="HTMLPreformatted"/>
        <w:shd w:val="clear" w:color="auto" w:fill="FFFFFF"/>
        <w:rPr>
          <w:color w:val="000000"/>
        </w:rPr>
      </w:pPr>
    </w:p>
    <w:p w14:paraId="1E5F6226" w14:textId="77777777" w:rsidR="00373481" w:rsidRDefault="00373481" w:rsidP="004016B7"/>
    <w:p w14:paraId="39EEF3F1" w14:textId="7666C2EF" w:rsidR="00AB6B62" w:rsidRDefault="00D95DCB" w:rsidP="004016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014CC8" wp14:editId="073BBEAB">
                <wp:simplePos x="0" y="0"/>
                <wp:positionH relativeFrom="column">
                  <wp:posOffset>2940050</wp:posOffset>
                </wp:positionH>
                <wp:positionV relativeFrom="paragraph">
                  <wp:posOffset>22225</wp:posOffset>
                </wp:positionV>
                <wp:extent cx="3606800" cy="1828800"/>
                <wp:effectExtent l="0" t="0" r="12700" b="19050"/>
                <wp:wrapSquare wrapText="bothSides"/>
                <wp:docPr id="1555560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E49D1" w14:textId="77777777" w:rsidR="00D95DCB" w:rsidRDefault="00D95DCB" w:rsidP="00D95DC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</w:rPr>
                              <w:t>Fruit {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private </w:t>
                            </w:r>
                            <w:r>
                              <w:rPr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color w:val="0000C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public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Fruit(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color w:val="6A3E3E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C0"/>
                              </w:rPr>
                              <w:t xml:space="preserve">name </w:t>
                            </w:r>
                            <w:r>
                              <w:rPr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color w:val="6A3E3E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getFruitName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(String </w:t>
                            </w:r>
                            <w:r>
                              <w:rPr>
                                <w:color w:val="6A3E3E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6A3E3E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</w:rPr>
                              <w:t>.toUpperCase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4D1037EC" w14:textId="5F513D77" w:rsidR="00D95DCB" w:rsidRDefault="00D95DCB" w:rsidP="00D95DC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4CC8" id="_x0000_s1034" type="#_x0000_t202" style="position:absolute;margin-left:231.5pt;margin-top:1.75pt;width:284pt;height:2in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">
                <v:textbox>
                  <w:txbxContent>
                    <w:p w14:paraId="67BE49D1" w14:textId="77777777" w:rsidR="00D95DCB" w:rsidRDefault="00D95DCB" w:rsidP="00D95DC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7F0055"/>
                        </w:rPr>
                        <w:t xml:space="preserve">public class </w:t>
                      </w:r>
                      <w:r>
                        <w:rPr>
                          <w:color w:val="000000"/>
                        </w:rPr>
                        <w:t>Fruit {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private </w:t>
                      </w:r>
                      <w:r>
                        <w:rPr>
                          <w:color w:val="000000"/>
                        </w:rPr>
                        <w:t xml:space="preserve">String </w:t>
                      </w:r>
                      <w:r>
                        <w:rPr>
                          <w:color w:val="0000C0"/>
                        </w:rPr>
                        <w:t>name</w:t>
                      </w:r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public </w:t>
                      </w:r>
                      <w:proofErr w:type="gramStart"/>
                      <w:r>
                        <w:rPr>
                          <w:color w:val="000000"/>
                        </w:rPr>
                        <w:t>Fruit(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String </w:t>
                      </w:r>
                      <w:r>
                        <w:rPr>
                          <w:color w:val="6A3E3E"/>
                        </w:rPr>
                        <w:t>s</w:t>
                      </w:r>
                      <w:r>
                        <w:rPr>
                          <w:color w:val="000000"/>
                        </w:rPr>
                        <w:t>) {</w:t>
                      </w:r>
                      <w:r>
                        <w:rPr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>this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C0"/>
                        </w:rPr>
                        <w:t xml:space="preserve">name </w:t>
                      </w:r>
                      <w:r>
                        <w:rPr>
                          <w:color w:val="000000"/>
                        </w:rPr>
                        <w:t xml:space="preserve">= </w:t>
                      </w:r>
                      <w:r>
                        <w:rPr>
                          <w:color w:val="6A3E3E"/>
                        </w:rPr>
                        <w:t>s</w:t>
                      </w:r>
                      <w:r>
                        <w:rPr>
                          <w:color w:val="000000"/>
                        </w:rPr>
                        <w:t>;</w:t>
                      </w:r>
                      <w:r>
                        <w:rPr>
                          <w:color w:val="000000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public </w:t>
                      </w:r>
                      <w:r>
                        <w:rPr>
                          <w:color w:val="000000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000000"/>
                        </w:rPr>
                        <w:t>getFruitName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(String </w:t>
                      </w:r>
                      <w:r>
                        <w:rPr>
                          <w:color w:val="6A3E3E"/>
                        </w:rPr>
                        <w:t>s</w:t>
                      </w:r>
                      <w:r>
                        <w:rPr>
                          <w:color w:val="000000"/>
                        </w:rPr>
                        <w:t>) {</w:t>
                      </w:r>
                      <w:r>
                        <w:rPr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6A3E3E"/>
                        </w:rPr>
                        <w:t>s</w:t>
                      </w:r>
                      <w:r>
                        <w:rPr>
                          <w:color w:val="000000"/>
                        </w:rPr>
                        <w:t>.toUpperCase</w:t>
                      </w:r>
                      <w:proofErr w:type="spellEnd"/>
                      <w:r>
                        <w:rPr>
                          <w:color w:val="000000"/>
                        </w:rPr>
                        <w:t>();</w:t>
                      </w:r>
                      <w:r>
                        <w:rPr>
                          <w:color w:val="000000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</w:rPr>
                        <w:br/>
                        <w:t>}</w:t>
                      </w:r>
                    </w:p>
                    <w:p w14:paraId="4D1037EC" w14:textId="5F513D77" w:rsidR="00D95DCB" w:rsidRDefault="00D95DCB" w:rsidP="00D95DC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726863" wp14:editId="4F6CE778">
                <wp:simplePos x="0" y="0"/>
                <wp:positionH relativeFrom="column">
                  <wp:posOffset>57150</wp:posOffset>
                </wp:positionH>
                <wp:positionV relativeFrom="paragraph">
                  <wp:posOffset>244475</wp:posOffset>
                </wp:positionV>
                <wp:extent cx="2489200" cy="1404620"/>
                <wp:effectExtent l="0" t="0" r="25400" b="20320"/>
                <wp:wrapSquare wrapText="bothSides"/>
                <wp:docPr id="1161033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747D" w14:textId="4B61364A" w:rsidR="00D95DCB" w:rsidRDefault="00D95DCB" w:rsidP="00D95DC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public interface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IFruit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Fruit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getFruit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color w:val="6A3E3E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26863" id="_x0000_s1035" type="#_x0000_t202" style="position:absolute;margin-left:4.5pt;margin-top:19.25pt;width:19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">
                <v:textbox style="mso-fit-shape-to-text:t">
                  <w:txbxContent>
                    <w:p w14:paraId="6D8D747D" w14:textId="4B61364A" w:rsidR="00D95DCB" w:rsidRDefault="00D95DCB" w:rsidP="00D95DC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7F0055"/>
                        </w:rPr>
                        <w:t xml:space="preserve">public interface </w:t>
                      </w:r>
                      <w:proofErr w:type="spellStart"/>
                      <w:r>
                        <w:rPr>
                          <w:color w:val="000000"/>
                        </w:rPr>
                        <w:t>IFruit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{</w:t>
                      </w:r>
                      <w:r>
                        <w:rPr>
                          <w:color w:val="000000"/>
                        </w:rPr>
                        <w:br/>
                        <w:t xml:space="preserve">    Fruit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getFruit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String </w:t>
                      </w:r>
                      <w:r>
                        <w:rPr>
                          <w:color w:val="6A3E3E"/>
                        </w:rPr>
                        <w:t>s</w:t>
                      </w:r>
                      <w:r>
                        <w:rPr>
                          <w:color w:val="000000"/>
                        </w:rPr>
                        <w:t>);</w:t>
                      </w:r>
                      <w:r>
                        <w:rPr>
                          <w:color w:val="00000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E82">
        <w:t>In case of Class Instance</w:t>
      </w:r>
    </w:p>
    <w:p w14:paraId="79D07266" w14:textId="2173E6B7" w:rsidR="007E05FA" w:rsidRDefault="007E05FA" w:rsidP="004016B7"/>
    <w:p w14:paraId="3B775A36" w14:textId="77777777" w:rsidR="007E05FA" w:rsidRDefault="007E05FA" w:rsidP="004016B7"/>
    <w:p w14:paraId="7FB6478C" w14:textId="77777777" w:rsidR="007E05FA" w:rsidRDefault="007E05FA" w:rsidP="004016B7"/>
    <w:p w14:paraId="50BF81C0" w14:textId="77777777" w:rsidR="007E05FA" w:rsidRDefault="007E05FA" w:rsidP="004016B7"/>
    <w:p w14:paraId="4D85AF28" w14:textId="77777777" w:rsidR="00E34E82" w:rsidRDefault="00E34E82" w:rsidP="004016B7"/>
    <w:p w14:paraId="441D1042" w14:textId="77777777" w:rsidR="00E34E82" w:rsidRDefault="00E34E82" w:rsidP="004016B7"/>
    <w:p w14:paraId="56BB5E79" w14:textId="77777777" w:rsidR="00494AB4" w:rsidRDefault="00494AB4" w:rsidP="00494AB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check5() {</w:t>
      </w:r>
      <w:r>
        <w:rPr>
          <w:color w:val="000000"/>
        </w:rPr>
        <w:br/>
      </w:r>
      <w:r>
        <w:rPr>
          <w:color w:val="3F7F5F"/>
        </w:rPr>
        <w:t xml:space="preserve">//        </w:t>
      </w:r>
      <w:proofErr w:type="spellStart"/>
      <w:r w:rsidRPr="005515DE">
        <w:rPr>
          <w:b/>
          <w:bCs/>
          <w:color w:val="3F7F5F"/>
        </w:rPr>
        <w:t>IFruit</w:t>
      </w:r>
      <w:proofErr w:type="spellEnd"/>
      <w:r w:rsidRPr="005515DE">
        <w:rPr>
          <w:b/>
          <w:bCs/>
          <w:color w:val="3F7F5F"/>
        </w:rPr>
        <w:t xml:space="preserve"> fruit = (value) -&gt; new Fruit(value);</w:t>
      </w:r>
      <w:r w:rsidRPr="005515DE">
        <w:rPr>
          <w:b/>
          <w:bCs/>
          <w:color w:val="3F7F5F"/>
        </w:rPr>
        <w:br/>
      </w:r>
      <w:r>
        <w:rPr>
          <w:color w:val="3F7F5F"/>
        </w:rPr>
        <w:t xml:space="preserve">        </w:t>
      </w:r>
      <w:proofErr w:type="spellStart"/>
      <w:r w:rsidRPr="005515DE">
        <w:rPr>
          <w:b/>
          <w:bCs/>
          <w:color w:val="000000"/>
        </w:rPr>
        <w:t>IFruit</w:t>
      </w:r>
      <w:proofErr w:type="spellEnd"/>
      <w:r w:rsidRPr="005515DE">
        <w:rPr>
          <w:b/>
          <w:bCs/>
          <w:color w:val="000000"/>
        </w:rPr>
        <w:t xml:space="preserve"> </w:t>
      </w:r>
      <w:r w:rsidRPr="005515DE">
        <w:rPr>
          <w:b/>
          <w:bCs/>
          <w:color w:val="6A3E3E"/>
        </w:rPr>
        <w:t xml:space="preserve">fruit </w:t>
      </w:r>
      <w:r w:rsidRPr="005515DE">
        <w:rPr>
          <w:b/>
          <w:bCs/>
          <w:color w:val="000000"/>
        </w:rPr>
        <w:t xml:space="preserve">= </w:t>
      </w:r>
      <w:proofErr w:type="gramStart"/>
      <w:r w:rsidRPr="005515DE">
        <w:rPr>
          <w:b/>
          <w:bCs/>
          <w:color w:val="000000"/>
        </w:rPr>
        <w:t>Fruit::</w:t>
      </w:r>
      <w:proofErr w:type="gramEnd"/>
      <w:r w:rsidRPr="005515DE">
        <w:rPr>
          <w:b/>
          <w:bCs/>
          <w:color w:val="7F0055"/>
        </w:rPr>
        <w:t>new</w:t>
      </w:r>
      <w:r w:rsidRPr="005515DE">
        <w:rPr>
          <w:b/>
          <w:bCs/>
          <w:color w:val="000000"/>
        </w:rPr>
        <w:t>;</w:t>
      </w:r>
      <w:r w:rsidRPr="005515DE">
        <w:rPr>
          <w:b/>
          <w:bCs/>
          <w:color w:val="000000"/>
        </w:rPr>
        <w:br/>
      </w:r>
      <w:r>
        <w:rPr>
          <w:color w:val="000000"/>
        </w:rPr>
        <w:t xml:space="preserve">        Fruit </w:t>
      </w:r>
      <w:proofErr w:type="spellStart"/>
      <w:r>
        <w:rPr>
          <w:color w:val="6A3E3E"/>
        </w:rPr>
        <w:t>actualFruit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6A3E3E"/>
        </w:rPr>
        <w:t>fruit</w:t>
      </w:r>
      <w:r>
        <w:rPr>
          <w:color w:val="000000"/>
        </w:rPr>
        <w:t>.getFruit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WaterMelon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actualFruit</w:t>
      </w:r>
      <w:r>
        <w:rPr>
          <w:color w:val="000000"/>
        </w:rPr>
        <w:t>.getFruitName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WaterMelon</w:t>
      </w:r>
      <w:proofErr w:type="spellEnd"/>
      <w:r>
        <w:rPr>
          <w:color w:val="2A00FF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</w:p>
    <w:p w14:paraId="7CB175CC" w14:textId="6B360D2C" w:rsidR="00494AB4" w:rsidRPr="004016B7" w:rsidRDefault="008F72F1" w:rsidP="004016B7">
      <w:r>
        <w:t>In case of Class instance, you need to consider the return type also.</w:t>
      </w:r>
    </w:p>
    <w:sectPr w:rsidR="00494AB4" w:rsidRPr="004016B7" w:rsidSect="00D74FAE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00F11" w14:textId="77777777" w:rsidR="00B12227" w:rsidRDefault="00B12227" w:rsidP="00F84140">
      <w:pPr>
        <w:spacing w:after="0" w:line="240" w:lineRule="auto"/>
      </w:pPr>
      <w:r>
        <w:separator/>
      </w:r>
    </w:p>
  </w:endnote>
  <w:endnote w:type="continuationSeparator" w:id="0">
    <w:p w14:paraId="3652CD01" w14:textId="77777777" w:rsidR="00B12227" w:rsidRDefault="00B12227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EF4ECBC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2AA6F1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5834D" w14:textId="77777777" w:rsidR="00B12227" w:rsidRDefault="00B12227" w:rsidP="00F84140">
      <w:pPr>
        <w:spacing w:after="0" w:line="240" w:lineRule="auto"/>
      </w:pPr>
      <w:r>
        <w:separator/>
      </w:r>
    </w:p>
  </w:footnote>
  <w:footnote w:type="continuationSeparator" w:id="0">
    <w:p w14:paraId="24359C7C" w14:textId="77777777" w:rsidR="00B12227" w:rsidRDefault="00B12227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97871"/>
    <w:multiLevelType w:val="multilevel"/>
    <w:tmpl w:val="BFDA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54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56"/>
    <w:rsid w:val="0000674D"/>
    <w:rsid w:val="00012E16"/>
    <w:rsid w:val="00013A25"/>
    <w:rsid w:val="00023D20"/>
    <w:rsid w:val="0009255C"/>
    <w:rsid w:val="000E72B0"/>
    <w:rsid w:val="00116DA2"/>
    <w:rsid w:val="00136780"/>
    <w:rsid w:val="0014228D"/>
    <w:rsid w:val="00197E47"/>
    <w:rsid w:val="001A74B5"/>
    <w:rsid w:val="001D0CBC"/>
    <w:rsid w:val="001E687B"/>
    <w:rsid w:val="002235C4"/>
    <w:rsid w:val="002300A9"/>
    <w:rsid w:val="002303EA"/>
    <w:rsid w:val="00274C1A"/>
    <w:rsid w:val="002757D8"/>
    <w:rsid w:val="002C66D8"/>
    <w:rsid w:val="002C6CE0"/>
    <w:rsid w:val="003074A9"/>
    <w:rsid w:val="003430D7"/>
    <w:rsid w:val="00353731"/>
    <w:rsid w:val="00370382"/>
    <w:rsid w:val="00373481"/>
    <w:rsid w:val="003C6D72"/>
    <w:rsid w:val="004016B7"/>
    <w:rsid w:val="00415DDA"/>
    <w:rsid w:val="004173C1"/>
    <w:rsid w:val="0043209F"/>
    <w:rsid w:val="00494AB4"/>
    <w:rsid w:val="004A749F"/>
    <w:rsid w:val="004C2BB9"/>
    <w:rsid w:val="004C4433"/>
    <w:rsid w:val="004C6756"/>
    <w:rsid w:val="0050103B"/>
    <w:rsid w:val="005138C5"/>
    <w:rsid w:val="00514B1D"/>
    <w:rsid w:val="005174A4"/>
    <w:rsid w:val="00521357"/>
    <w:rsid w:val="00535A29"/>
    <w:rsid w:val="005515DE"/>
    <w:rsid w:val="005D713F"/>
    <w:rsid w:val="005E69D1"/>
    <w:rsid w:val="00606A39"/>
    <w:rsid w:val="0065062C"/>
    <w:rsid w:val="006C3306"/>
    <w:rsid w:val="006E62EB"/>
    <w:rsid w:val="006F0662"/>
    <w:rsid w:val="006F0764"/>
    <w:rsid w:val="00702E85"/>
    <w:rsid w:val="007114A5"/>
    <w:rsid w:val="007254AA"/>
    <w:rsid w:val="00771D72"/>
    <w:rsid w:val="007D052D"/>
    <w:rsid w:val="007E05FA"/>
    <w:rsid w:val="0081058A"/>
    <w:rsid w:val="00862518"/>
    <w:rsid w:val="00881B99"/>
    <w:rsid w:val="008F72F1"/>
    <w:rsid w:val="00920F64"/>
    <w:rsid w:val="00936640"/>
    <w:rsid w:val="009427A6"/>
    <w:rsid w:val="00970EAD"/>
    <w:rsid w:val="0099143D"/>
    <w:rsid w:val="009D18D1"/>
    <w:rsid w:val="00A322AF"/>
    <w:rsid w:val="00A33D8D"/>
    <w:rsid w:val="00A712F7"/>
    <w:rsid w:val="00AB6B62"/>
    <w:rsid w:val="00AE1303"/>
    <w:rsid w:val="00B12227"/>
    <w:rsid w:val="00B2338B"/>
    <w:rsid w:val="00B37463"/>
    <w:rsid w:val="00B62613"/>
    <w:rsid w:val="00B9057D"/>
    <w:rsid w:val="00BE4B91"/>
    <w:rsid w:val="00C04EE2"/>
    <w:rsid w:val="00C31770"/>
    <w:rsid w:val="00C811C0"/>
    <w:rsid w:val="00C97A0F"/>
    <w:rsid w:val="00C97E11"/>
    <w:rsid w:val="00CB4E06"/>
    <w:rsid w:val="00CD2EB7"/>
    <w:rsid w:val="00CE0B17"/>
    <w:rsid w:val="00CE7CF4"/>
    <w:rsid w:val="00CF688A"/>
    <w:rsid w:val="00D306A6"/>
    <w:rsid w:val="00D72E96"/>
    <w:rsid w:val="00D74FAE"/>
    <w:rsid w:val="00D95DCB"/>
    <w:rsid w:val="00DC3407"/>
    <w:rsid w:val="00DC4A4C"/>
    <w:rsid w:val="00DF3B89"/>
    <w:rsid w:val="00E126E1"/>
    <w:rsid w:val="00E34E82"/>
    <w:rsid w:val="00E41F68"/>
    <w:rsid w:val="00EE0398"/>
    <w:rsid w:val="00EE0BB6"/>
    <w:rsid w:val="00EE4AC6"/>
    <w:rsid w:val="00F07375"/>
    <w:rsid w:val="00F106B9"/>
    <w:rsid w:val="00F12993"/>
    <w:rsid w:val="00F54493"/>
    <w:rsid w:val="00F76EB1"/>
    <w:rsid w:val="00F84140"/>
    <w:rsid w:val="00F939D1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77F54"/>
  <w15:chartTrackingRefBased/>
  <w15:docId w15:val="{D6B19383-FA01-42C7-BB27-2C0F36D4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0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0BB6"/>
    <w:rPr>
      <w:rFonts w:ascii="Courier New" w:eastAsia="Times New Roman" w:hAnsi="Courier New" w:cs="Courier New"/>
      <w:sz w:val="20"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1E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1E68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2518"/>
    <w:rPr>
      <w:i/>
      <w:iCs/>
    </w:rPr>
  </w:style>
  <w:style w:type="character" w:customStyle="1" w:styleId="token">
    <w:name w:val="token"/>
    <w:basedOn w:val="DefaultParagraphFont"/>
    <w:rsid w:val="0086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567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171</cp:revision>
  <dcterms:created xsi:type="dcterms:W3CDTF">2022-07-18T19:04:00Z</dcterms:created>
  <dcterms:modified xsi:type="dcterms:W3CDTF">2024-06-22T18:24:00Z</dcterms:modified>
</cp:coreProperties>
</file>