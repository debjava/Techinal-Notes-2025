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C3E5" w14:textId="4B4A1AFC" w:rsidR="00C31770" w:rsidRPr="00B36469" w:rsidRDefault="0077222E" w:rsidP="00B36469">
      <w:pPr>
        <w:pStyle w:val="Title"/>
        <w:ind w:left="1440" w:firstLine="720"/>
        <w:rPr>
          <w:b/>
          <w:bCs/>
          <w:u w:val="single"/>
        </w:rPr>
      </w:pPr>
      <w:r w:rsidRPr="00B36469">
        <w:rPr>
          <w:b/>
          <w:bCs/>
          <w:u w:val="single"/>
        </w:rPr>
        <w:t>Java 8 Optional</w:t>
      </w:r>
      <w:r w:rsidR="0054316F" w:rsidRPr="00B36469">
        <w:rPr>
          <w:b/>
          <w:bCs/>
          <w:u w:val="single"/>
        </w:rPr>
        <w:t>-2022</w:t>
      </w:r>
    </w:p>
    <w:p w14:paraId="1F8E9F25" w14:textId="77777777" w:rsidR="0054316F" w:rsidRPr="00AB5C68" w:rsidRDefault="0054316F" w:rsidP="00D54C5B">
      <w:pPr>
        <w:pStyle w:val="NoSpacing"/>
        <w:ind w:left="1440" w:firstLine="720"/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</w:pPr>
      <w:r w:rsidRPr="00AB5C68"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  <w:t>Optional isPresent and ifPresent</w:t>
      </w:r>
    </w:p>
    <w:p w14:paraId="74FA0D10" w14:textId="07119D55" w:rsidR="0054316F" w:rsidRPr="00E866E0" w:rsidRDefault="0054316F" w:rsidP="00E866E0">
      <w:pPr>
        <w:pStyle w:val="NoSpacing"/>
        <w:rPr>
          <w:rFonts w:ascii="Palatino Linotype" w:hAnsi="Palatino Linotype"/>
          <w:shd w:val="clear" w:color="auto" w:fill="FFFFFF"/>
        </w:rPr>
      </w:pPr>
      <w:proofErr w:type="spellStart"/>
      <w:r w:rsidRPr="00E866E0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Optional.isPresent</w:t>
      </w:r>
      <w:proofErr w:type="spellEnd"/>
      <w:r w:rsidRPr="00E866E0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()</w:t>
      </w:r>
      <w:r w:rsidR="00E866E0">
        <w:rPr>
          <w:rFonts w:ascii="Palatino Linotype" w:hAnsi="Palatino Linotype"/>
          <w:shd w:val="clear" w:color="auto" w:fill="FFFFFF"/>
        </w:rPr>
        <w:t xml:space="preserve">: </w:t>
      </w:r>
      <w:r w:rsidRPr="00E866E0">
        <w:rPr>
          <w:rFonts w:ascii="Palatino Linotype" w:hAnsi="Palatino Linotype"/>
          <w:shd w:val="clear" w:color="auto" w:fill="FFFFFF"/>
        </w:rPr>
        <w:t xml:space="preserve"> returns true if the given Optional object is non-empty. </w:t>
      </w:r>
      <w:proofErr w:type="gramStart"/>
      <w:r w:rsidRPr="00E866E0">
        <w:rPr>
          <w:rFonts w:ascii="Palatino Linotype" w:hAnsi="Palatino Linotype"/>
          <w:shd w:val="clear" w:color="auto" w:fill="FFFFFF"/>
        </w:rPr>
        <w:t>Otherwise</w:t>
      </w:r>
      <w:proofErr w:type="gramEnd"/>
      <w:r w:rsidRPr="00E866E0">
        <w:rPr>
          <w:rFonts w:ascii="Palatino Linotype" w:hAnsi="Palatino Linotype"/>
          <w:shd w:val="clear" w:color="auto" w:fill="FFFFFF"/>
        </w:rPr>
        <w:t xml:space="preserve"> it </w:t>
      </w:r>
      <w:proofErr w:type="gramStart"/>
      <w:r w:rsidRPr="00E866E0">
        <w:rPr>
          <w:rFonts w:ascii="Palatino Linotype" w:hAnsi="Palatino Linotype"/>
          <w:shd w:val="clear" w:color="auto" w:fill="FFFFFF"/>
        </w:rPr>
        <w:t>returns</w:t>
      </w:r>
      <w:proofErr w:type="gramEnd"/>
      <w:r w:rsidR="002B3EB4" w:rsidRPr="00E866E0">
        <w:rPr>
          <w:rFonts w:ascii="Palatino Linotype" w:hAnsi="Palatino Linotype"/>
          <w:shd w:val="clear" w:color="auto" w:fill="FFFFFF"/>
        </w:rPr>
        <w:t xml:space="preserve"> false.</w:t>
      </w:r>
    </w:p>
    <w:p w14:paraId="0D443F57" w14:textId="599BA3DD" w:rsidR="0054316F" w:rsidRPr="00E866E0" w:rsidRDefault="0054316F" w:rsidP="00C866EE">
      <w:pPr>
        <w:pStyle w:val="NoSpacing"/>
        <w:rPr>
          <w:shd w:val="clear" w:color="auto" w:fill="FFFFFF"/>
        </w:rPr>
      </w:pPr>
      <w:proofErr w:type="spellStart"/>
      <w:r w:rsidRP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Optional.ifPresent</w:t>
      </w:r>
      <w:proofErr w:type="spellEnd"/>
      <w:r w:rsidRP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()</w:t>
      </w:r>
      <w:r w:rsid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:</w:t>
      </w:r>
      <w:r w:rsidRPr="00C367C2">
        <w:rPr>
          <w:sz w:val="24"/>
          <w:szCs w:val="24"/>
          <w:shd w:val="clear" w:color="auto" w:fill="FFFFFF"/>
        </w:rPr>
        <w:t> </w:t>
      </w:r>
      <w:r w:rsidRPr="00E866E0">
        <w:rPr>
          <w:shd w:val="clear" w:color="auto" w:fill="FFFFFF"/>
        </w:rPr>
        <w:t xml:space="preserve">performs given </w:t>
      </w:r>
      <w:r w:rsidRPr="00E866E0">
        <w:rPr>
          <w:b/>
          <w:bCs/>
          <w:shd w:val="clear" w:color="auto" w:fill="FFFFFF"/>
        </w:rPr>
        <w:t>action</w:t>
      </w:r>
      <w:r w:rsidRPr="00E866E0">
        <w:rPr>
          <w:shd w:val="clear" w:color="auto" w:fill="FFFFFF"/>
        </w:rPr>
        <w:t xml:space="preserve"> if the given Optional object is non-empty. </w:t>
      </w:r>
      <w:proofErr w:type="gramStart"/>
      <w:r w:rsidRPr="00E866E0">
        <w:rPr>
          <w:shd w:val="clear" w:color="auto" w:fill="FFFFFF"/>
        </w:rPr>
        <w:t>Otherwise</w:t>
      </w:r>
      <w:proofErr w:type="gramEnd"/>
      <w:r w:rsidRPr="00E866E0">
        <w:rPr>
          <w:shd w:val="clear" w:color="auto" w:fill="FFFFFF"/>
        </w:rPr>
        <w:t xml:space="preserve"> it </w:t>
      </w:r>
      <w:proofErr w:type="gramStart"/>
      <w:r w:rsidRPr="00E866E0">
        <w:rPr>
          <w:shd w:val="clear" w:color="auto" w:fill="FFFFFF"/>
        </w:rPr>
        <w:t>returns</w:t>
      </w:r>
      <w:proofErr w:type="gramEnd"/>
      <w:r w:rsidRPr="00E866E0">
        <w:rPr>
          <w:shd w:val="clear" w:color="auto" w:fill="FFFFFF"/>
        </w:rPr>
        <w:t xml:space="preserve"> false.</w:t>
      </w:r>
    </w:p>
    <w:p w14:paraId="454D3914" w14:textId="77777777" w:rsidR="00C866EE" w:rsidRDefault="00C866EE" w:rsidP="00C866EE">
      <w:pPr>
        <w:pStyle w:val="NoSpacing"/>
        <w:rPr>
          <w:rFonts w:cs="Segoe UI"/>
          <w:b/>
          <w:bCs/>
          <w:color w:val="212529"/>
          <w:sz w:val="26"/>
          <w:szCs w:val="26"/>
          <w:u w:val="single"/>
          <w:shd w:val="clear" w:color="auto" w:fill="FFFFFF"/>
        </w:rPr>
      </w:pPr>
    </w:p>
    <w:p w14:paraId="0B51C484" w14:textId="718C5CBA" w:rsidR="0013114E" w:rsidRPr="0071436F" w:rsidRDefault="0013114E" w:rsidP="00C866EE">
      <w:pPr>
        <w:pStyle w:val="NoSpacing"/>
        <w:rPr>
          <w:rFonts w:ascii="Palatino Linotype" w:hAnsi="Palatino Linotype" w:cs="Segoe UI"/>
          <w:color w:val="212529"/>
          <w:sz w:val="26"/>
          <w:szCs w:val="26"/>
          <w:shd w:val="clear" w:color="auto" w:fill="FFFFFF"/>
        </w:rPr>
      </w:pPr>
      <w:r w:rsidRPr="00C866EE">
        <w:rPr>
          <w:rFonts w:ascii="Palatino Linotype" w:hAnsi="Palatino Linotype" w:cs="Segoe UI"/>
          <w:b/>
          <w:bCs/>
          <w:color w:val="212529"/>
          <w:sz w:val="26"/>
          <w:szCs w:val="26"/>
          <w:u w:val="single"/>
          <w:shd w:val="clear" w:color="auto" w:fill="FFFFFF"/>
        </w:rPr>
        <w:t xml:space="preserve">Usage of </w:t>
      </w:r>
      <w:proofErr w:type="gramStart"/>
      <w:r w:rsidRPr="00C866EE">
        <w:rPr>
          <w:rFonts w:ascii="Palatino Linotype" w:hAnsi="Palatino Linotype"/>
          <w:b/>
          <w:bCs/>
          <w:color w:val="000000"/>
          <w:sz w:val="26"/>
          <w:szCs w:val="26"/>
          <w:u w:val="single"/>
        </w:rPr>
        <w:t>isPresent(</w:t>
      </w:r>
      <w:proofErr w:type="gramEnd"/>
      <w:r w:rsidRPr="00C866EE">
        <w:rPr>
          <w:rFonts w:ascii="Palatino Linotype" w:hAnsi="Palatino Linotype"/>
          <w:b/>
          <w:bCs/>
          <w:color w:val="000000"/>
          <w:sz w:val="26"/>
          <w:szCs w:val="26"/>
          <w:u w:val="single"/>
        </w:rPr>
        <w:t>) as true or false</w:t>
      </w:r>
      <w:r w:rsidR="0071436F">
        <w:rPr>
          <w:rFonts w:ascii="Palatino Linotype" w:hAnsi="Palatino Linotype"/>
          <w:color w:val="000000"/>
          <w:sz w:val="26"/>
          <w:szCs w:val="26"/>
        </w:rPr>
        <w:t xml:space="preserve"> </w:t>
      </w:r>
      <w:r w:rsidR="0071436F" w:rsidRPr="0071436F">
        <w:rPr>
          <w:rFonts w:ascii="Palatino Linotype" w:hAnsi="Palatino Linotype"/>
          <w:color w:val="000000"/>
          <w:sz w:val="26"/>
          <w:szCs w:val="26"/>
        </w:rPr>
        <w:sym w:font="Wingdings" w:char="F0E7"/>
      </w:r>
      <w:r w:rsidR="0071436F">
        <w:rPr>
          <w:rFonts w:ascii="Palatino Linotype" w:hAnsi="Palatino Linotype"/>
          <w:color w:val="000000"/>
          <w:sz w:val="26"/>
          <w:szCs w:val="26"/>
        </w:rPr>
        <w:t xml:space="preserve"> Validation</w:t>
      </w:r>
    </w:p>
    <w:p w14:paraId="5F2C381A" w14:textId="77777777" w:rsidR="00337E74" w:rsidRDefault="00337E74" w:rsidP="00337E7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Optional </w:t>
      </w:r>
      <w:proofErr w:type="spellStart"/>
      <w:proofErr w:type="gramStart"/>
      <w:r>
        <w:rPr>
          <w:color w:val="00627A"/>
        </w:rPr>
        <w:t>getSomething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>String input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0000"/>
        </w:rPr>
        <w:t xml:space="preserve">input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 xml:space="preserve">) ?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proofErr w:type="gramStart"/>
      <w:r>
        <w:rPr>
          <w:color w:val="080808"/>
        </w:rPr>
        <w:t>) 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empty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7BE6C40A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3664E79D" w14:textId="1D9190AD" w:rsidR="00254B6E" w:rsidRDefault="00254B6E" w:rsidP="00254B6E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proofErr w:type="gramStart"/>
      <w:r>
        <w:rPr>
          <w:i/>
          <w:iCs/>
          <w:color w:val="080808"/>
        </w:rPr>
        <w:t>getSomething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"some value"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"Is Present: "</w:t>
      </w:r>
      <w:r>
        <w:rPr>
          <w:color w:val="080808"/>
        </w:rPr>
        <w:t>+</w:t>
      </w:r>
      <w:proofErr w:type="spellStart"/>
      <w:r>
        <w:rPr>
          <w:color w:val="000000"/>
        </w:rPr>
        <w:t>val</w:t>
      </w:r>
      <w:r>
        <w:rPr>
          <w:color w:val="080808"/>
        </w:rPr>
        <w:t>.isPresent</w:t>
      </w:r>
      <w:proofErr w:type="spellEnd"/>
      <w:r>
        <w:rPr>
          <w:color w:val="080808"/>
        </w:rPr>
        <w:t xml:space="preserve">()); </w:t>
      </w:r>
      <w:r w:rsidRPr="00254B6E">
        <w:rPr>
          <w:color w:val="080808"/>
        </w:rPr>
        <w:sym w:font="Wingdings" w:char="F0E7"/>
      </w:r>
      <w:r>
        <w:rPr>
          <w:color w:val="080808"/>
        </w:rPr>
        <w:t xml:space="preserve"> Prints true</w:t>
      </w:r>
    </w:p>
    <w:p w14:paraId="154D0175" w14:textId="77777777" w:rsidR="00254B6E" w:rsidRDefault="00254B6E" w:rsidP="0094201D">
      <w:pPr>
        <w:pStyle w:val="HTMLPreformatted"/>
        <w:shd w:val="clear" w:color="auto" w:fill="FFFFFF"/>
        <w:rPr>
          <w:color w:val="000000"/>
        </w:rPr>
      </w:pPr>
    </w:p>
    <w:p w14:paraId="66A6C0AC" w14:textId="77777777" w:rsidR="00A1176D" w:rsidRPr="00FC0215" w:rsidRDefault="00A1176D" w:rsidP="00A1176D">
      <w:pP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</w:pPr>
      <w:r w:rsidRPr="008E2FA3"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>Usage of ifPresent as an Action</w:t>
      </w:r>
      <w:r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 xml:space="preserve"> (Consumer)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t xml:space="preserve"> </w:t>
      </w:r>
      <w:r w:rsidRPr="00FC0215"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sym w:font="Wingdings" w:char="F0E7"/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t xml:space="preserve"> An Action</w:t>
      </w:r>
    </w:p>
    <w:p w14:paraId="263A7AB3" w14:textId="77777777" w:rsidR="00A1176D" w:rsidRDefault="00A1176D" w:rsidP="00A1176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Test1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doSomething</w:t>
      </w:r>
      <w:proofErr w:type="spellEnd"/>
      <w:r>
        <w:rPr>
          <w:color w:val="080808"/>
        </w:rPr>
        <w:t>(</w:t>
      </w:r>
      <w:r>
        <w:rPr>
          <w:color w:val="000000"/>
        </w:rPr>
        <w:t>String value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"Value : "</w:t>
      </w:r>
      <w:r>
        <w:rPr>
          <w:color w:val="080808"/>
        </w:rPr>
        <w:t>+</w:t>
      </w:r>
      <w:r>
        <w:rPr>
          <w:color w:val="000000"/>
        </w:rPr>
        <w:t>value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test </w:t>
      </w:r>
      <w:r>
        <w:rPr>
          <w:color w:val="080808"/>
        </w:rPr>
        <w:t xml:space="preserve">= </w:t>
      </w:r>
      <w:r>
        <w:rPr>
          <w:color w:val="067D17"/>
        </w:rPr>
        <w:t>"Hello World"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strOpt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ofNullable</w:t>
      </w:r>
      <w:proofErr w:type="spellEnd"/>
      <w:r>
        <w:rPr>
          <w:color w:val="080808"/>
        </w:rPr>
        <w:t>(</w:t>
      </w:r>
      <w:r>
        <w:rPr>
          <w:color w:val="000000"/>
        </w:rPr>
        <w:t>test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 w:rsidRPr="00B9766A">
        <w:rPr>
          <w:b/>
          <w:bCs/>
          <w:color w:val="000000"/>
        </w:rPr>
        <w:t>strOpt</w:t>
      </w:r>
      <w:r w:rsidRPr="00B9766A">
        <w:rPr>
          <w:b/>
          <w:bCs/>
          <w:color w:val="080808"/>
        </w:rPr>
        <w:t>.ifPresent</w:t>
      </w:r>
      <w:proofErr w:type="spellEnd"/>
      <w:proofErr w:type="gramStart"/>
      <w:r>
        <w:rPr>
          <w:color w:val="080808"/>
        </w:rPr>
        <w:t xml:space="preserve">( </w:t>
      </w:r>
      <w:r>
        <w:rPr>
          <w:color w:val="000000"/>
        </w:rPr>
        <w:t>value</w:t>
      </w:r>
      <w:proofErr w:type="gramEnd"/>
      <w:r>
        <w:rPr>
          <w:color w:val="000000"/>
        </w:rPr>
        <w:t xml:space="preserve"> </w:t>
      </w:r>
      <w:r>
        <w:rPr>
          <w:color w:val="080808"/>
        </w:rPr>
        <w:t xml:space="preserve">-&gt; </w:t>
      </w:r>
      <w:r>
        <w:rPr>
          <w:color w:val="000000"/>
        </w:rPr>
        <w:t>Test1</w:t>
      </w:r>
      <w:r>
        <w:rPr>
          <w:color w:val="080808"/>
        </w:rPr>
        <w:t>.</w:t>
      </w:r>
      <w:r>
        <w:rPr>
          <w:i/>
          <w:iCs/>
          <w:color w:val="080808"/>
        </w:rPr>
        <w:t>doSomething</w:t>
      </w:r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 xml:space="preserve">)); </w:t>
      </w:r>
      <w:r w:rsidRPr="00B9766A">
        <w:rPr>
          <w:color w:val="080808"/>
        </w:rPr>
        <w:sym w:font="Wingdings" w:char="F0E7"/>
      </w:r>
      <w:r>
        <w:rPr>
          <w:color w:val="080808"/>
        </w:rPr>
        <w:t xml:space="preserve"> </w:t>
      </w:r>
      <w:r w:rsidRPr="00E612CA">
        <w:rPr>
          <w:b/>
          <w:bCs/>
          <w:color w:val="080808"/>
        </w:rPr>
        <w:t>An Action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81F44E" w14:textId="244A6635" w:rsidR="00A1176D" w:rsidRPr="00716F77" w:rsidRDefault="000577CF" w:rsidP="00A1176D">
      <w:pPr>
        <w:pStyle w:val="HTMLPreformatted"/>
        <w:shd w:val="clear" w:color="auto" w:fill="FFFFFF"/>
        <w:rPr>
          <w:b/>
          <w:bCs/>
          <w:color w:val="000000"/>
        </w:rPr>
      </w:pPr>
      <w:r w:rsidRPr="00716F77">
        <w:rPr>
          <w:b/>
          <w:bCs/>
          <w:color w:val="000000"/>
        </w:rPr>
        <w:t xml:space="preserve">** Always use </w:t>
      </w:r>
      <w:proofErr w:type="spellStart"/>
      <w:r w:rsidRPr="00716F77">
        <w:rPr>
          <w:b/>
          <w:bCs/>
          <w:color w:val="000000"/>
        </w:rPr>
        <w:t>Optional.ofNullable</w:t>
      </w:r>
      <w:proofErr w:type="spellEnd"/>
      <w:r w:rsidRPr="00716F77">
        <w:rPr>
          <w:b/>
          <w:bCs/>
          <w:color w:val="000000"/>
        </w:rPr>
        <w:t xml:space="preserve"> when </w:t>
      </w:r>
      <w:proofErr w:type="gramStart"/>
      <w:r w:rsidRPr="00716F77">
        <w:rPr>
          <w:b/>
          <w:bCs/>
          <w:color w:val="000000"/>
        </w:rPr>
        <w:t>using .ifPresent</w:t>
      </w:r>
      <w:proofErr w:type="gramEnd"/>
      <w:r w:rsidRPr="00716F77">
        <w:rPr>
          <w:b/>
          <w:bCs/>
          <w:color w:val="000000"/>
        </w:rPr>
        <w:t xml:space="preserve"> because in case of </w:t>
      </w:r>
      <w:proofErr w:type="spellStart"/>
      <w:r w:rsidRPr="00716F77">
        <w:rPr>
          <w:b/>
          <w:bCs/>
          <w:color w:val="000000"/>
        </w:rPr>
        <w:t>Optional.of</w:t>
      </w:r>
      <w:proofErr w:type="spellEnd"/>
      <w:r w:rsidRPr="00716F77">
        <w:rPr>
          <w:b/>
          <w:bCs/>
          <w:color w:val="000000"/>
        </w:rPr>
        <w:t xml:space="preserve">() will throw </w:t>
      </w:r>
      <w:proofErr w:type="spellStart"/>
      <w:r w:rsidRPr="00716F77">
        <w:rPr>
          <w:b/>
          <w:bCs/>
          <w:color w:val="000000"/>
        </w:rPr>
        <w:t>NullPointerException</w:t>
      </w:r>
      <w:proofErr w:type="spellEnd"/>
      <w:r w:rsidRPr="00716F77">
        <w:rPr>
          <w:b/>
          <w:bCs/>
          <w:color w:val="000000"/>
        </w:rPr>
        <w:t xml:space="preserve"> if the value is null.</w:t>
      </w:r>
    </w:p>
    <w:p w14:paraId="10860E8F" w14:textId="77777777" w:rsidR="00A1176D" w:rsidRDefault="00A1176D" w:rsidP="00A1176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if String test </w:t>
      </w:r>
      <w:r>
        <w:rPr>
          <w:color w:val="080808"/>
        </w:rPr>
        <w:t xml:space="preserve">= </w:t>
      </w:r>
      <w:proofErr w:type="gramStart"/>
      <w:r>
        <w:rPr>
          <w:color w:val="0033B3"/>
        </w:rPr>
        <w:t>null</w:t>
      </w:r>
      <w:r>
        <w:rPr>
          <w:color w:val="080808"/>
        </w:rPr>
        <w:t>;,</w:t>
      </w:r>
      <w:proofErr w:type="gramEnd"/>
      <w:r>
        <w:rPr>
          <w:color w:val="080808"/>
        </w:rPr>
        <w:t xml:space="preserve"> then no action will be executed.</w:t>
      </w:r>
    </w:p>
    <w:p w14:paraId="01E93C99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</w:p>
    <w:p w14:paraId="6BC67958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Optional&lt;String&gt; opt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"Male"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808080"/>
        </w:rPr>
        <w:t>//Performing an action</w:t>
      </w:r>
      <w:r>
        <w:rPr>
          <w:i/>
          <w:iCs/>
          <w:color w:val="808080"/>
        </w:rPr>
        <w:br/>
      </w:r>
      <w:proofErr w:type="spellStart"/>
      <w:proofErr w:type="gramStart"/>
      <w:r>
        <w:rPr>
          <w:color w:val="000000"/>
        </w:rPr>
        <w:t>opt.ifPresent</w:t>
      </w:r>
      <w:proofErr w:type="spellEnd"/>
      <w:proofErr w:type="gramEnd"/>
      <w:r>
        <w:rPr>
          <w:color w:val="000000"/>
        </w:rPr>
        <w:t xml:space="preserve">( (value)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"We got :"</w:t>
      </w:r>
      <w:r>
        <w:rPr>
          <w:color w:val="000000"/>
        </w:rPr>
        <w:t>+value));</w:t>
      </w:r>
    </w:p>
    <w:p w14:paraId="382A14EA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</w:p>
    <w:p w14:paraId="41712DCC" w14:textId="77777777" w:rsidR="00A1176D" w:rsidRPr="00A80EA4" w:rsidRDefault="00A1176D" w:rsidP="00A1176D">
      <w:pPr>
        <w:pStyle w:val="HTMLPreformatted"/>
        <w:shd w:val="clear" w:color="auto" w:fill="FFFFFF"/>
        <w:rPr>
          <w:b/>
          <w:bCs/>
          <w:color w:val="000000"/>
        </w:rPr>
      </w:pPr>
      <w:r w:rsidRPr="00A80EA4">
        <w:rPr>
          <w:b/>
          <w:bCs/>
          <w:color w:val="000000"/>
        </w:rPr>
        <w:t xml:space="preserve">String </w:t>
      </w:r>
      <w:proofErr w:type="spellStart"/>
      <w:r w:rsidRPr="00A80EA4">
        <w:rPr>
          <w:b/>
          <w:bCs/>
          <w:color w:val="000000"/>
        </w:rPr>
        <w:t>val</w:t>
      </w:r>
      <w:proofErr w:type="spellEnd"/>
      <w:r w:rsidRPr="00A80EA4">
        <w:rPr>
          <w:b/>
          <w:bCs/>
          <w:color w:val="000000"/>
        </w:rPr>
        <w:t xml:space="preserve"> = </w:t>
      </w:r>
      <w:r w:rsidRPr="00A80EA4">
        <w:rPr>
          <w:b/>
          <w:bCs/>
          <w:color w:val="000080"/>
        </w:rPr>
        <w:t>null</w:t>
      </w:r>
      <w:r w:rsidRPr="00A80EA4">
        <w:rPr>
          <w:b/>
          <w:bCs/>
          <w:color w:val="000000"/>
        </w:rPr>
        <w:t>;</w:t>
      </w:r>
      <w:r w:rsidRPr="00A80EA4">
        <w:rPr>
          <w:b/>
          <w:bCs/>
          <w:color w:val="000000"/>
        </w:rPr>
        <w:br/>
      </w:r>
      <w:proofErr w:type="spellStart"/>
      <w:r w:rsidRPr="00A80EA4">
        <w:rPr>
          <w:b/>
          <w:bCs/>
          <w:color w:val="000000"/>
        </w:rPr>
        <w:t>Optional.</w:t>
      </w:r>
      <w:r w:rsidRPr="00A80EA4">
        <w:rPr>
          <w:b/>
          <w:bCs/>
          <w:i/>
          <w:iCs/>
          <w:color w:val="000000"/>
        </w:rPr>
        <w:t>ofNullable</w:t>
      </w:r>
      <w:proofErr w:type="spellEnd"/>
      <w:r w:rsidRPr="00A80EA4">
        <w:rPr>
          <w:b/>
          <w:bCs/>
          <w:color w:val="000000"/>
        </w:rPr>
        <w:t>(</w:t>
      </w:r>
      <w:proofErr w:type="spellStart"/>
      <w:r w:rsidRPr="00A80EA4">
        <w:rPr>
          <w:b/>
          <w:bCs/>
          <w:color w:val="000000"/>
        </w:rPr>
        <w:t>val</w:t>
      </w:r>
      <w:proofErr w:type="spellEnd"/>
      <w:proofErr w:type="gramStart"/>
      <w:r w:rsidRPr="00A80EA4">
        <w:rPr>
          <w:b/>
          <w:bCs/>
          <w:color w:val="000000"/>
        </w:rPr>
        <w:t>).ifPresent</w:t>
      </w:r>
      <w:proofErr w:type="gramEnd"/>
      <w:r w:rsidRPr="00A80EA4">
        <w:rPr>
          <w:b/>
          <w:bCs/>
          <w:color w:val="000000"/>
        </w:rPr>
        <w:t xml:space="preserve">((v) -&gt; </w:t>
      </w:r>
      <w:proofErr w:type="spellStart"/>
      <w:r w:rsidRPr="00A80EA4">
        <w:rPr>
          <w:b/>
          <w:bCs/>
          <w:color w:val="000000"/>
        </w:rPr>
        <w:t>System.</w:t>
      </w:r>
      <w:r w:rsidRPr="00A80EA4">
        <w:rPr>
          <w:b/>
          <w:bCs/>
          <w:i/>
          <w:iCs/>
          <w:color w:val="660E7A"/>
        </w:rPr>
        <w:t>out</w:t>
      </w:r>
      <w:r w:rsidRPr="00A80EA4">
        <w:rPr>
          <w:b/>
          <w:bCs/>
          <w:color w:val="000000"/>
        </w:rPr>
        <w:t>.println</w:t>
      </w:r>
      <w:proofErr w:type="spellEnd"/>
      <w:r w:rsidRPr="00A80EA4">
        <w:rPr>
          <w:b/>
          <w:bCs/>
          <w:color w:val="000000"/>
        </w:rPr>
        <w:t>(</w:t>
      </w:r>
      <w:r w:rsidRPr="00A80EA4">
        <w:rPr>
          <w:b/>
          <w:bCs/>
          <w:color w:val="008000"/>
        </w:rPr>
        <w:t>"Value: "</w:t>
      </w:r>
      <w:r w:rsidRPr="00A80EA4">
        <w:rPr>
          <w:b/>
          <w:bCs/>
          <w:color w:val="000000"/>
        </w:rPr>
        <w:t>+v));</w:t>
      </w:r>
    </w:p>
    <w:p w14:paraId="794BA931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3647E710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4AD4860A" w14:textId="77777777" w:rsidR="00375B00" w:rsidRPr="00371AD4" w:rsidRDefault="00375B00" w:rsidP="00375B00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>Optional.of</w:t>
      </w:r>
      <w:proofErr w:type="spellEnd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 xml:space="preserve"> vs Optional. </w:t>
      </w:r>
      <w:proofErr w:type="spellStart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>ofNullable</w:t>
      </w:r>
      <w:proofErr w:type="spellEnd"/>
    </w:p>
    <w:p w14:paraId="2FA099DC" w14:textId="77777777" w:rsidR="006936CC" w:rsidRDefault="006936CC" w:rsidP="006936CC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  <w:r>
        <w:rPr>
          <w:rFonts w:ascii="Palatino Linotype" w:eastAsia="Times New Roman" w:hAnsi="Palatino Linotype" w:cs="Calibri"/>
          <w:sz w:val="24"/>
          <w:szCs w:val="24"/>
          <w:lang w:bidi="hi-IN"/>
        </w:rPr>
        <w:t>I</w:t>
      </w: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n case of </w:t>
      </w:r>
      <w:proofErr w:type="gram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null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>,</w:t>
      </w:r>
      <w:proofErr w:type="gramEnd"/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Optional.of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72584F">
        <w:rPr>
          <w:rFonts w:ascii="Palatino Linotype" w:eastAsia="Times New Roman" w:hAnsi="Palatino Linotype" w:cs="Calibri"/>
          <w:sz w:val="24"/>
          <w:szCs w:val="24"/>
          <w:lang w:bidi="hi-IN"/>
        </w:rPr>
        <w:sym w:font="Wingdings" w:char="F0E8"/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throws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NullPointerException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, </w:t>
      </w:r>
    </w:p>
    <w:p w14:paraId="3F3B687C" w14:textId="77777777" w:rsidR="006936CC" w:rsidRDefault="006936CC" w:rsidP="006936CC">
      <w:pPr>
        <w:pStyle w:val="NoSpacing"/>
        <w:rPr>
          <w:rFonts w:ascii="Palatino Linotype" w:hAnsi="Palatino Linotype" w:cs="Calibri"/>
          <w:b/>
          <w:bCs/>
          <w:sz w:val="24"/>
          <w:szCs w:val="24"/>
          <w:lang w:bidi="hi-IN"/>
        </w:rPr>
      </w:pPr>
      <w:r>
        <w:rPr>
          <w:rFonts w:ascii="Palatino Linotype" w:eastAsia="Times New Roman" w:hAnsi="Palatino Linotype" w:cs="Calibri"/>
          <w:sz w:val="24"/>
          <w:szCs w:val="24"/>
          <w:lang w:bidi="hi-IN"/>
        </w:rPr>
        <w:t>I</w:t>
      </w: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n case of </w:t>
      </w:r>
      <w:proofErr w:type="gram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null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>,</w:t>
      </w:r>
      <w:proofErr w:type="gramEnd"/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Optional.ofNullable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72584F">
        <w:rPr>
          <w:rFonts w:ascii="Palatino Linotype" w:eastAsia="Times New Roman" w:hAnsi="Palatino Linotype" w:cs="Calibri"/>
          <w:sz w:val="24"/>
          <w:szCs w:val="24"/>
          <w:lang w:bidi="hi-IN"/>
        </w:rPr>
        <w:sym w:font="Wingdings" w:char="F0E8"/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return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>s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proofErr w:type="spellStart"/>
      <w:r w:rsidRPr="005F1BB1">
        <w:rPr>
          <w:rFonts w:ascii="Palatino Linotype" w:hAnsi="Palatino Linotype" w:cs="Calibri"/>
          <w:b/>
          <w:bCs/>
          <w:sz w:val="24"/>
          <w:szCs w:val="24"/>
          <w:lang w:bidi="hi-IN"/>
        </w:rPr>
        <w:t>Optional.empty</w:t>
      </w:r>
      <w:proofErr w:type="spellEnd"/>
    </w:p>
    <w:p w14:paraId="07DFC483" w14:textId="77777777" w:rsidR="00375B00" w:rsidRPr="00371AD4" w:rsidRDefault="00375B00" w:rsidP="00375B00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</w:p>
    <w:p w14:paraId="2E827E0D" w14:textId="77777777" w:rsidR="00375B00" w:rsidRDefault="00375B00" w:rsidP="00375B00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If the element is not null, then both </w:t>
      </w:r>
      <w:proofErr w:type="spell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Optional.of</w:t>
      </w:r>
      <w:proofErr w:type="spellEnd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 and </w:t>
      </w:r>
      <w:proofErr w:type="spell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Optional.ofNullable</w:t>
      </w:r>
      <w:proofErr w:type="spellEnd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 behavior is same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. </w:t>
      </w:r>
    </w:p>
    <w:p w14:paraId="5F2FF0B0" w14:textId="77777777" w:rsidR="000C467C" w:rsidRDefault="000C467C" w:rsidP="000C467C">
      <w:pPr>
        <w:pStyle w:val="HTMLPreformatted"/>
        <w:shd w:val="clear" w:color="auto" w:fill="FFFFFF"/>
        <w:rPr>
          <w:color w:val="000000"/>
        </w:rPr>
      </w:pPr>
    </w:p>
    <w:p w14:paraId="302E8C9C" w14:textId="169C86B6" w:rsidR="000C467C" w:rsidRDefault="000C467C" w:rsidP="000C467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str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 xml:space="preserve">(str));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1057C5">
        <w:rPr>
          <w:b/>
          <w:bCs/>
          <w:i/>
          <w:iCs/>
          <w:color w:val="808080"/>
        </w:rPr>
        <w:t>NullPointerException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 xml:space="preserve">(str));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1057C5">
        <w:rPr>
          <w:b/>
          <w:bCs/>
          <w:i/>
          <w:iCs/>
          <w:color w:val="808080"/>
        </w:rPr>
        <w:t>Optional.empty</w:t>
      </w:r>
      <w:proofErr w:type="spellEnd"/>
    </w:p>
    <w:p w14:paraId="1250616A" w14:textId="77777777" w:rsidR="00375B00" w:rsidRPr="005F1BB1" w:rsidRDefault="00375B00" w:rsidP="00375B00">
      <w:pPr>
        <w:pStyle w:val="NoSpacing"/>
        <w:rPr>
          <w:rFonts w:ascii="Palatino Linotype" w:hAnsi="Palatino Linotype" w:cs="Calibri"/>
          <w:sz w:val="24"/>
          <w:szCs w:val="24"/>
          <w:lang w:bidi="hi-IN"/>
        </w:rPr>
      </w:pPr>
    </w:p>
    <w:p w14:paraId="30B5CA5E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proofErr w:type="gramStart"/>
      <w:r>
        <w:rPr>
          <w:color w:val="000000"/>
        </w:rPr>
        <w:t>).get</w:t>
      </w:r>
      <w:proofErr w:type="gramEnd"/>
      <w:r>
        <w:rPr>
          <w:color w:val="000000"/>
        </w:rPr>
        <w:t xml:space="preserve">()); </w:t>
      </w:r>
      <w:r w:rsidRPr="00691D37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E944A7">
        <w:rPr>
          <w:b/>
          <w:bCs/>
          <w:i/>
          <w:iCs/>
          <w:color w:val="808080"/>
        </w:rPr>
        <w:t>NoSuchElementException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).get()); </w:t>
      </w:r>
      <w:r>
        <w:rPr>
          <w:i/>
          <w:iCs/>
          <w:color w:val="808080"/>
        </w:rPr>
        <w:t xml:space="preserve">//  </w:t>
      </w:r>
      <w:r w:rsidRPr="009574EC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9574EC">
        <w:rPr>
          <w:b/>
          <w:bCs/>
          <w:i/>
          <w:iCs/>
          <w:color w:val="808080"/>
        </w:rPr>
        <w:t>NullPointerException</w:t>
      </w:r>
      <w:proofErr w:type="spellEnd"/>
    </w:p>
    <w:p w14:paraId="49214E17" w14:textId="77777777" w:rsidR="00375B00" w:rsidRDefault="00375B00" w:rsidP="00375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DBDAF4F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str = </w:t>
      </w:r>
      <w:r>
        <w:rPr>
          <w:b/>
          <w:bCs/>
          <w:color w:val="008000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(str</w:t>
      </w:r>
      <w:proofErr w:type="gramStart"/>
      <w:r>
        <w:rPr>
          <w:color w:val="000000"/>
        </w:rPr>
        <w:t>).get</w:t>
      </w:r>
      <w:proofErr w:type="gramEnd"/>
      <w:r>
        <w:rPr>
          <w:color w:val="000000"/>
        </w:rPr>
        <w:t xml:space="preserve">());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Hello World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 xml:space="preserve">(str).get());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Hello World</w:t>
      </w:r>
    </w:p>
    <w:p w14:paraId="4B9B1118" w14:textId="77777777" w:rsidR="00375B00" w:rsidRDefault="00375B00" w:rsidP="00375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6EB91EC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str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(str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orElse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"some value"</w:t>
      </w:r>
      <w:r>
        <w:rPr>
          <w:color w:val="000000"/>
        </w:rPr>
        <w:t xml:space="preserve">)); </w:t>
      </w:r>
      <w:r w:rsidRPr="009D62E7">
        <w:rPr>
          <w:color w:val="000000"/>
        </w:rPr>
        <w:sym w:font="Wingdings" w:char="F0E7"/>
      </w:r>
      <w:r>
        <w:rPr>
          <w:color w:val="000000"/>
        </w:rPr>
        <w:t xml:space="preserve"> </w:t>
      </w:r>
      <w:proofErr w:type="spellStart"/>
      <w:r w:rsidRPr="009D62E7">
        <w:rPr>
          <w:b/>
          <w:bCs/>
          <w:color w:val="000000"/>
        </w:rPr>
        <w:t>NullPointerException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(str).</w:t>
      </w:r>
      <w:proofErr w:type="spell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"some value"</w:t>
      </w:r>
      <w:r>
        <w:rPr>
          <w:color w:val="000000"/>
        </w:rPr>
        <w:t xml:space="preserve">)); </w:t>
      </w:r>
      <w:r w:rsidRPr="009D62E7">
        <w:rPr>
          <w:color w:val="000000"/>
        </w:rPr>
        <w:sym w:font="Wingdings" w:char="F0E7"/>
      </w:r>
      <w:r>
        <w:rPr>
          <w:color w:val="000000"/>
        </w:rPr>
        <w:t xml:space="preserve"> </w:t>
      </w:r>
      <w:r w:rsidRPr="009D62E7">
        <w:rPr>
          <w:b/>
          <w:bCs/>
          <w:color w:val="000000"/>
        </w:rPr>
        <w:t>some value</w:t>
      </w:r>
    </w:p>
    <w:p w14:paraId="772468C7" w14:textId="77777777" w:rsidR="00375B00" w:rsidRPr="0094201D" w:rsidRDefault="00375B00" w:rsidP="0094201D">
      <w:pPr>
        <w:pStyle w:val="HTMLPreformatted"/>
        <w:shd w:val="clear" w:color="auto" w:fill="FFFFFF"/>
        <w:rPr>
          <w:color w:val="000000"/>
        </w:rPr>
      </w:pPr>
    </w:p>
    <w:p w14:paraId="010A4EA0" w14:textId="43B4CF7A" w:rsidR="00B951CF" w:rsidRPr="00A56197" w:rsidRDefault="00B951CF" w:rsidP="006865A3">
      <w:pPr>
        <w:pStyle w:val="NoSpacing"/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</w:pPr>
      <w:proofErr w:type="spellStart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lastRenderedPageBreak/>
        <w:t>orElse</w:t>
      </w:r>
      <w:proofErr w:type="spellEnd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 xml:space="preserve"> </w:t>
      </w:r>
      <w:proofErr w:type="spellStart"/>
      <w:proofErr w:type="gramStart"/>
      <w:r w:rsidR="00360460"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orElseGet</w:t>
      </w:r>
      <w:proofErr w:type="spellEnd"/>
      <w:r w:rsidR="00360460"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(</w:t>
      </w:r>
      <w:proofErr w:type="gramEnd"/>
      <w:r w:rsidR="00360460"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) </w:t>
      </w:r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>methods</w:t>
      </w:r>
    </w:p>
    <w:p w14:paraId="7D8C4CD6" w14:textId="6A17630A" w:rsidR="00BC3E6C" w:rsidRDefault="00BC3E6C" w:rsidP="00BC3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nullName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String name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nullName</w:t>
      </w:r>
      <w:proofErr w:type="spellEnd"/>
      <w:proofErr w:type="gramStart"/>
      <w:r>
        <w:rPr>
          <w:color w:val="000000"/>
        </w:rPr>
        <w:t>)</w:t>
      </w:r>
      <w:r w:rsidR="00F14C8E">
        <w:rPr>
          <w:color w:val="000000"/>
        </w:rPr>
        <w:t>.</w:t>
      </w:r>
      <w:proofErr w:type="spellStart"/>
      <w:r>
        <w:rPr>
          <w:color w:val="000000"/>
        </w:rPr>
        <w:t>orElse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"john"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(name);</w:t>
      </w:r>
      <w:r w:rsidR="00D57BFE">
        <w:rPr>
          <w:color w:val="000000"/>
        </w:rPr>
        <w:t xml:space="preserve"> </w:t>
      </w:r>
      <w:r w:rsidR="00D57BFE" w:rsidRPr="00D57BFE">
        <w:rPr>
          <w:color w:val="000000"/>
        </w:rPr>
        <w:sym w:font="Wingdings" w:char="F0E7"/>
      </w:r>
      <w:r w:rsidR="00D57BFE">
        <w:rPr>
          <w:color w:val="000000"/>
        </w:rPr>
        <w:t xml:space="preserve"> Prints john</w:t>
      </w:r>
    </w:p>
    <w:p w14:paraId="36E41AA2" w14:textId="77777777" w:rsidR="006E46E6" w:rsidRDefault="006E46E6" w:rsidP="00BC3E6C">
      <w:pPr>
        <w:pStyle w:val="HTMLPreformatted"/>
        <w:shd w:val="clear" w:color="auto" w:fill="FFFFFF"/>
        <w:rPr>
          <w:color w:val="000000"/>
        </w:rPr>
      </w:pPr>
    </w:p>
    <w:p w14:paraId="3BB38235" w14:textId="77777777" w:rsidR="000A3A90" w:rsidRPr="00450E81" w:rsidRDefault="000A3A90" w:rsidP="00450E81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proofErr w:type="gramStart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orElse</w:t>
      </w:r>
      <w:proofErr w:type="spell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(</w:t>
      </w:r>
      <w:proofErr w:type="gram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will always call the given function whether you want it or not, regardless of </w:t>
      </w:r>
      <w:proofErr w:type="spellStart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Optional.isPresent</w:t>
      </w:r>
      <w:proofErr w:type="spellEnd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()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value</w:t>
      </w:r>
    </w:p>
    <w:p w14:paraId="709708D6" w14:textId="4FB59486" w:rsidR="000A3A90" w:rsidRPr="00450E81" w:rsidRDefault="000A3A90" w:rsidP="00450E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proofErr w:type="gramStart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orElseGet</w:t>
      </w:r>
      <w:proofErr w:type="spell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(</w:t>
      </w:r>
      <w:proofErr w:type="gram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will only call the given function when the </w:t>
      </w:r>
      <w:proofErr w:type="spellStart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Optional.isPresent</w:t>
      </w:r>
      <w:proofErr w:type="spellEnd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() == false</w:t>
      </w:r>
    </w:p>
    <w:p w14:paraId="040FB9A4" w14:textId="6A517DB3" w:rsidR="00CE32CC" w:rsidRDefault="00CE32CC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</w:p>
    <w:p w14:paraId="3FBCCBE9" w14:textId="48E76FB4" w:rsidR="008565B7" w:rsidRDefault="008565B7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>orElse</w:t>
      </w:r>
      <w:proofErr w:type="spellEnd"/>
    </w:p>
    <w:p w14:paraId="7478C334" w14:textId="713D35F1" w:rsidR="00E172C7" w:rsidRDefault="00E172C7" w:rsidP="00E172C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getOtherValue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 Other value method called"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"Other value"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544B4367" w14:textId="77777777" w:rsidR="00534694" w:rsidRDefault="00534694" w:rsidP="00E172C7">
      <w:pPr>
        <w:pStyle w:val="HTMLPreformatted"/>
        <w:shd w:val="clear" w:color="auto" w:fill="FFFFFF"/>
        <w:rPr>
          <w:color w:val="000000"/>
        </w:rPr>
      </w:pPr>
    </w:p>
    <w:p w14:paraId="446776E6" w14:textId="47777D23" w:rsidR="00C4770C" w:rsidRDefault="00CE32CC" w:rsidP="00E172C7">
      <w:pPr>
        <w:pStyle w:val="HTMLPreformatted"/>
        <w:shd w:val="clear" w:color="auto" w:fill="FFFFFF"/>
        <w:rPr>
          <w:color w:val="000000"/>
        </w:rPr>
      </w:pPr>
      <w:r w:rsidRPr="003C659A">
        <w:rPr>
          <w:b/>
          <w:bCs/>
          <w:color w:val="000080"/>
        </w:rPr>
        <w:t xml:space="preserve">public static void </w:t>
      </w:r>
      <w:proofErr w:type="gramStart"/>
      <w:r w:rsidRPr="003C659A">
        <w:rPr>
          <w:color w:val="000000"/>
        </w:rPr>
        <w:t>main(</w:t>
      </w:r>
      <w:proofErr w:type="gramEnd"/>
      <w:r w:rsidRPr="003C659A">
        <w:rPr>
          <w:color w:val="000000"/>
        </w:rPr>
        <w:t xml:space="preserve">String[] </w:t>
      </w:r>
      <w:proofErr w:type="spellStart"/>
      <w:r w:rsidRPr="003C659A">
        <w:rPr>
          <w:color w:val="000000"/>
        </w:rPr>
        <w:t>args</w:t>
      </w:r>
      <w:proofErr w:type="spellEnd"/>
      <w:r w:rsidRPr="003C659A">
        <w:rPr>
          <w:color w:val="000000"/>
        </w:rPr>
        <w:t xml:space="preserve">) </w:t>
      </w:r>
      <w:r w:rsidRPr="003C659A">
        <w:rPr>
          <w:b/>
          <w:bCs/>
          <w:color w:val="000080"/>
        </w:rPr>
        <w:t xml:space="preserve">throws </w:t>
      </w:r>
      <w:r w:rsidRPr="003C659A">
        <w:rPr>
          <w:color w:val="000000"/>
        </w:rPr>
        <w:t>Exception {</w:t>
      </w:r>
      <w:r w:rsidRPr="003C659A">
        <w:rPr>
          <w:color w:val="000000"/>
        </w:rPr>
        <w:br/>
        <w:t xml:space="preserve">    </w:t>
      </w:r>
      <w:r w:rsidR="00C4770C">
        <w:rPr>
          <w:color w:val="000000"/>
        </w:rPr>
        <w:t xml:space="preserve">String </w:t>
      </w:r>
      <w:proofErr w:type="spellStart"/>
      <w:r w:rsidR="00C4770C">
        <w:rPr>
          <w:color w:val="000000"/>
        </w:rPr>
        <w:t>val</w:t>
      </w:r>
      <w:proofErr w:type="spellEnd"/>
      <w:r w:rsidR="00C4770C">
        <w:rPr>
          <w:color w:val="000000"/>
        </w:rPr>
        <w:t xml:space="preserve"> = </w:t>
      </w:r>
      <w:r w:rsidR="00C4770C">
        <w:rPr>
          <w:b/>
          <w:bCs/>
          <w:color w:val="008000"/>
        </w:rPr>
        <w:t>"</w:t>
      </w:r>
      <w:proofErr w:type="spellStart"/>
      <w:r w:rsidR="00C4770C">
        <w:rPr>
          <w:b/>
          <w:bCs/>
          <w:color w:val="008000"/>
        </w:rPr>
        <w:t>abcd</w:t>
      </w:r>
      <w:proofErr w:type="spellEnd"/>
      <w:r w:rsidR="00C4770C">
        <w:rPr>
          <w:b/>
          <w:bCs/>
          <w:color w:val="008000"/>
        </w:rPr>
        <w:t>"</w:t>
      </w:r>
      <w:r w:rsidR="00C4770C">
        <w:rPr>
          <w:color w:val="000000"/>
        </w:rPr>
        <w:t>;</w:t>
      </w:r>
      <w:r w:rsidR="00C4770C">
        <w:rPr>
          <w:color w:val="000000"/>
        </w:rPr>
        <w:br/>
        <w:t xml:space="preserve">    String name = </w:t>
      </w:r>
      <w:proofErr w:type="spellStart"/>
      <w:r w:rsidR="00C4770C">
        <w:rPr>
          <w:color w:val="000000"/>
        </w:rPr>
        <w:t>Optional.</w:t>
      </w:r>
      <w:r w:rsidR="00C4770C">
        <w:rPr>
          <w:i/>
          <w:iCs/>
          <w:color w:val="000000"/>
        </w:rPr>
        <w:t>ofNullable</w:t>
      </w:r>
      <w:proofErr w:type="spellEnd"/>
      <w:r w:rsidR="00C4770C">
        <w:rPr>
          <w:color w:val="000000"/>
        </w:rPr>
        <w:t>(</w:t>
      </w:r>
      <w:proofErr w:type="spellStart"/>
      <w:r w:rsidR="00C4770C">
        <w:rPr>
          <w:color w:val="000000"/>
        </w:rPr>
        <w:t>val</w:t>
      </w:r>
      <w:proofErr w:type="spellEnd"/>
      <w:r w:rsidR="00C4770C">
        <w:rPr>
          <w:color w:val="000000"/>
        </w:rPr>
        <w:t>).</w:t>
      </w:r>
      <w:proofErr w:type="spellStart"/>
      <w:r w:rsidR="00C4770C">
        <w:rPr>
          <w:color w:val="000000"/>
        </w:rPr>
        <w:t>orElse</w:t>
      </w:r>
      <w:proofErr w:type="spellEnd"/>
      <w:r w:rsidR="00C4770C">
        <w:rPr>
          <w:color w:val="000000"/>
        </w:rPr>
        <w:t>(</w:t>
      </w:r>
      <w:proofErr w:type="spellStart"/>
      <w:r w:rsidR="00C4770C">
        <w:rPr>
          <w:i/>
          <w:iCs/>
          <w:color w:val="000000"/>
        </w:rPr>
        <w:t>getOtherValue</w:t>
      </w:r>
      <w:proofErr w:type="spellEnd"/>
      <w:r w:rsidR="00C4770C">
        <w:rPr>
          <w:color w:val="000000"/>
        </w:rPr>
        <w:t>());</w:t>
      </w:r>
      <w:r w:rsidR="00C4770C">
        <w:rPr>
          <w:color w:val="000000"/>
        </w:rPr>
        <w:br/>
        <w:t xml:space="preserve">    </w:t>
      </w:r>
      <w:proofErr w:type="spellStart"/>
      <w:r w:rsidR="00C4770C">
        <w:rPr>
          <w:color w:val="000000"/>
        </w:rPr>
        <w:t>System.</w:t>
      </w:r>
      <w:r w:rsidR="00C4770C">
        <w:rPr>
          <w:b/>
          <w:bCs/>
          <w:i/>
          <w:iCs/>
          <w:color w:val="660E7A"/>
        </w:rPr>
        <w:t>out</w:t>
      </w:r>
      <w:r w:rsidR="00C4770C">
        <w:rPr>
          <w:color w:val="000000"/>
        </w:rPr>
        <w:t>.println</w:t>
      </w:r>
      <w:proofErr w:type="spellEnd"/>
      <w:r w:rsidR="00C4770C">
        <w:rPr>
          <w:color w:val="000000"/>
        </w:rPr>
        <w:t>(name);</w:t>
      </w:r>
      <w:r w:rsidR="001D0CF3">
        <w:rPr>
          <w:color w:val="000000"/>
        </w:rPr>
        <w:t xml:space="preserve"> </w:t>
      </w:r>
      <w:r w:rsidR="001D0CF3" w:rsidRPr="001D0CF3">
        <w:rPr>
          <w:color w:val="000000"/>
        </w:rPr>
        <w:sym w:font="Wingdings" w:char="F0E7"/>
      </w:r>
      <w:r w:rsidR="001D0CF3">
        <w:rPr>
          <w:color w:val="000000"/>
        </w:rPr>
        <w:t xml:space="preserve"> </w:t>
      </w:r>
      <w:proofErr w:type="spellStart"/>
      <w:r w:rsidR="001D0CF3">
        <w:rPr>
          <w:color w:val="000000"/>
        </w:rPr>
        <w:t>abcd</w:t>
      </w:r>
      <w:proofErr w:type="spellEnd"/>
    </w:p>
    <w:p w14:paraId="46E46376" w14:textId="50492966" w:rsidR="00CE32CC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C65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42C87C56" w14:textId="77777777" w:rsidR="00CE32CC" w:rsidRPr="00F53A4F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F53A4F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OUTPUT</w:t>
      </w:r>
    </w:p>
    <w:p w14:paraId="2056BA3F" w14:textId="5F8DC975" w:rsidR="00CE32CC" w:rsidRPr="008B221C" w:rsidRDefault="00CC1052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b/>
          <w:bCs/>
          <w:color w:val="008000"/>
        </w:rPr>
        <w:t xml:space="preserve">Get Other value method </w:t>
      </w:r>
      <w:proofErr w:type="gramStart"/>
      <w:r>
        <w:rPr>
          <w:b/>
          <w:bCs/>
          <w:color w:val="008000"/>
        </w:rPr>
        <w:t>called</w:t>
      </w:r>
      <w:proofErr w:type="gramEnd"/>
      <w:r w:rsidR="00CE32CC" w:rsidRPr="008B221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14:paraId="3A33D5E8" w14:textId="77777777" w:rsidR="00CE32CC" w:rsidRPr="003C659A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8B221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abcd</w:t>
      </w:r>
      <w:proofErr w:type="spellEnd"/>
    </w:p>
    <w:p w14:paraId="535033E9" w14:textId="221CD3AB" w:rsidR="00CE32CC" w:rsidRPr="000A3A90" w:rsidRDefault="00CE32CC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gramStart"/>
      <w:r w:rsidRPr="00940D23">
        <w:rPr>
          <w:b/>
          <w:bCs/>
        </w:rPr>
        <w:t>.</w:t>
      </w:r>
      <w:proofErr w:type="spellStart"/>
      <w:r w:rsidRPr="00940D23">
        <w:rPr>
          <w:b/>
          <w:bCs/>
        </w:rPr>
        <w:t>orElse</w:t>
      </w:r>
      <w:proofErr w:type="spellEnd"/>
      <w:proofErr w:type="gramEnd"/>
      <w:r w:rsidRPr="00940D23">
        <w:rPr>
          <w:b/>
          <w:bCs/>
        </w:rPr>
        <w:t xml:space="preserve">() by default calls the </w:t>
      </w:r>
      <w:proofErr w:type="spellStart"/>
      <w:r w:rsidR="00AA606F" w:rsidRPr="00AA606F">
        <w:rPr>
          <w:b/>
          <w:bCs/>
          <w:color w:val="000000"/>
        </w:rPr>
        <w:t>getOtherValue</w:t>
      </w:r>
      <w:proofErr w:type="spellEnd"/>
      <w:r w:rsidR="00AA606F" w:rsidRPr="00AA606F">
        <w:rPr>
          <w:b/>
          <w:bCs/>
        </w:rPr>
        <w:t xml:space="preserve">() </w:t>
      </w:r>
      <w:r w:rsidRPr="00940D23">
        <w:rPr>
          <w:b/>
          <w:bCs/>
        </w:rPr>
        <w:t>even if it is non null</w:t>
      </w:r>
      <w:r>
        <w:t>;</w:t>
      </w:r>
    </w:p>
    <w:p w14:paraId="4647376B" w14:textId="77777777" w:rsidR="008D2147" w:rsidRDefault="008D2147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50AE8C3D" w14:textId="04367B2D" w:rsidR="00091BA4" w:rsidRDefault="00091BA4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proofErr w:type="spellStart"/>
      <w:proofErr w:type="gramStart"/>
      <w:r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orElseGet</w:t>
      </w:r>
      <w:proofErr w:type="spellEnd"/>
      <w:r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(</w:t>
      </w:r>
      <w:proofErr w:type="gramEnd"/>
      <w:r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)</w:t>
      </w:r>
      <w:r w:rsid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 </w:t>
      </w:r>
      <w:r w:rsidR="0013783D" w:rsidRP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sym w:font="Wingdings" w:char="F0E7"/>
      </w:r>
      <w:r w:rsid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 An Action</w:t>
      </w:r>
    </w:p>
    <w:p w14:paraId="210C0868" w14:textId="47BA587B" w:rsidR="00795F9C" w:rsidRPr="00795F9C" w:rsidRDefault="00795F9C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getHeavyObject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95F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95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"Method called "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795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"Heavy"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nullName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name =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Optional.</w:t>
      </w:r>
      <w:r w:rsidRPr="00795F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ofNullable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nullName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orElseGet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="00ED22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est.</w:t>
      </w:r>
      <w:r w:rsidRPr="00795F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getHeavyObject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95F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36BB1CA" w14:textId="421EED18" w:rsidR="00795F9C" w:rsidRPr="00C3704E" w:rsidRDefault="00B42064" w:rsidP="00C3704E">
      <w:pPr>
        <w:pStyle w:val="NoSpacing"/>
        <w:rPr>
          <w:b/>
          <w:bCs/>
          <w:u w:val="single"/>
        </w:rPr>
      </w:pPr>
      <w:r w:rsidRPr="00C3704E">
        <w:rPr>
          <w:b/>
          <w:bCs/>
          <w:u w:val="single"/>
        </w:rPr>
        <w:t>OUTPUT</w:t>
      </w:r>
    </w:p>
    <w:p w14:paraId="4DCC249A" w14:textId="77777777" w:rsidR="00B42064" w:rsidRDefault="00B42064" w:rsidP="00C3704E">
      <w:pPr>
        <w:pStyle w:val="NoSpacing"/>
      </w:pPr>
      <w:r>
        <w:t xml:space="preserve">Method </w:t>
      </w:r>
      <w:proofErr w:type="gramStart"/>
      <w:r>
        <w:t>called</w:t>
      </w:r>
      <w:proofErr w:type="gramEnd"/>
      <w:r>
        <w:t xml:space="preserve"> </w:t>
      </w:r>
    </w:p>
    <w:p w14:paraId="6F155052" w14:textId="367C9D4A" w:rsidR="001067B8" w:rsidRDefault="00B42064" w:rsidP="00C3704E">
      <w:pPr>
        <w:pStyle w:val="NoSpacing"/>
      </w:pPr>
      <w:r>
        <w:t>Heavy</w:t>
      </w:r>
    </w:p>
    <w:p w14:paraId="65AB03AF" w14:textId="68AC1BA1" w:rsidR="00290C68" w:rsidRDefault="00290C68" w:rsidP="00C3704E">
      <w:pPr>
        <w:pStyle w:val="NoSpacing"/>
      </w:pPr>
    </w:p>
    <w:p w14:paraId="4AE417D4" w14:textId="77777777" w:rsidR="00B0314F" w:rsidRDefault="00B0314F" w:rsidP="00B0314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getOtherValue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 Other value method called"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"Other value"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6970D72" w14:textId="77777777" w:rsidR="00B0314F" w:rsidRDefault="00B0314F" w:rsidP="00C3704E">
      <w:pPr>
        <w:pStyle w:val="NoSpacing"/>
      </w:pPr>
    </w:p>
    <w:p w14:paraId="12A6D2B3" w14:textId="77777777" w:rsidR="00290C68" w:rsidRDefault="00290C68" w:rsidP="00290C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String name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orElseGet</w:t>
      </w:r>
      <w:proofErr w:type="spellEnd"/>
      <w:proofErr w:type="gramEnd"/>
      <w:r>
        <w:rPr>
          <w:color w:val="000000"/>
        </w:rPr>
        <w:t xml:space="preserve">(() -&gt; </w:t>
      </w:r>
      <w:proofErr w:type="spellStart"/>
      <w:r>
        <w:rPr>
          <w:i/>
          <w:iCs/>
          <w:color w:val="000000"/>
        </w:rPr>
        <w:t>getOtherValue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(name);</w:t>
      </w:r>
    </w:p>
    <w:p w14:paraId="1C0C3797" w14:textId="49B7FCD6" w:rsidR="00290C68" w:rsidRDefault="00290C68" w:rsidP="00C3704E">
      <w:pPr>
        <w:pStyle w:val="NoSpacing"/>
      </w:pPr>
    </w:p>
    <w:p w14:paraId="326B8645" w14:textId="46285C8F" w:rsidR="006974C0" w:rsidRPr="00751927" w:rsidRDefault="006974C0" w:rsidP="00C3704E">
      <w:pPr>
        <w:pStyle w:val="NoSpacing"/>
        <w:rPr>
          <w:b/>
          <w:bCs/>
          <w:u w:val="single"/>
        </w:rPr>
      </w:pPr>
      <w:r w:rsidRPr="00751927">
        <w:rPr>
          <w:b/>
          <w:bCs/>
          <w:u w:val="single"/>
        </w:rPr>
        <w:t>OUTPUT</w:t>
      </w:r>
    </w:p>
    <w:p w14:paraId="1573AD02" w14:textId="329898F1" w:rsidR="006974C0" w:rsidRDefault="00751927" w:rsidP="00C3704E">
      <w:pPr>
        <w:pStyle w:val="NoSpacing"/>
      </w:pPr>
      <w:proofErr w:type="spellStart"/>
      <w:r w:rsidRPr="00751927">
        <w:t>abcd</w:t>
      </w:r>
      <w:proofErr w:type="spellEnd"/>
    </w:p>
    <w:p w14:paraId="564C6AE2" w14:textId="77777777" w:rsidR="001067B8" w:rsidRDefault="001067B8" w:rsidP="00C3704E">
      <w:pPr>
        <w:pStyle w:val="NoSpacing"/>
      </w:pPr>
    </w:p>
    <w:p w14:paraId="21E78F9F" w14:textId="77777777" w:rsidR="009D62E7" w:rsidRDefault="009D62E7" w:rsidP="00627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8368E15" w14:textId="77777777" w:rsidR="00065D7D" w:rsidRPr="00117CEF" w:rsidRDefault="00065D7D" w:rsidP="00117CEF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proofErr w:type="gramStart"/>
      <w:r w:rsidRPr="00117CEF">
        <w:rPr>
          <w:rStyle w:val="Emphasis"/>
          <w:rFonts w:ascii="Palatino Linotype" w:hAnsi="Palatino Linotype"/>
          <w:b/>
          <w:bCs/>
          <w:color w:val="000000"/>
          <w:sz w:val="28"/>
          <w:szCs w:val="28"/>
          <w:u w:val="single"/>
        </w:rPr>
        <w:t>orElseThrow</w:t>
      </w:r>
      <w:proofErr w:type="spellEnd"/>
      <w:r w:rsidRPr="00117CEF">
        <w:rPr>
          <w:rStyle w:val="Emphasis"/>
          <w:rFonts w:ascii="Palatino Linotype" w:hAnsi="Palatino Linotype"/>
          <w:b/>
          <w:bCs/>
          <w:color w:val="000000"/>
          <w:sz w:val="28"/>
          <w:szCs w:val="28"/>
          <w:u w:val="single"/>
        </w:rPr>
        <w:t>(</w:t>
      </w:r>
      <w:proofErr w:type="gramEnd"/>
      <w:r w:rsidRPr="00117CEF">
        <w:rPr>
          <w:rStyle w:val="Emphasis"/>
          <w:rFonts w:ascii="Palatino Linotype" w:hAnsi="Palatino Linotype"/>
          <w:b/>
          <w:bCs/>
          <w:color w:val="000000"/>
          <w:sz w:val="28"/>
          <w:szCs w:val="28"/>
          <w:u w:val="single"/>
        </w:rPr>
        <w:t>)</w:t>
      </w:r>
    </w:p>
    <w:p w14:paraId="0E6526DF" w14:textId="28C7391C" w:rsidR="00065D7D" w:rsidRDefault="00CF4350" w:rsidP="00B4206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name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Optional.ofNullable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nullName</w:t>
      </w:r>
      <w:proofErr w:type="spellEnd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orElseThrow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IllegalArgumentException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::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203CA927" w14:textId="77777777" w:rsidR="003815B0" w:rsidRPr="00DF2767" w:rsidRDefault="003815B0" w:rsidP="00DF2767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proofErr w:type="gramStart"/>
      <w:r w:rsidRPr="00DF2767">
        <w:rPr>
          <w:rStyle w:val="Emphasis"/>
          <w:rFonts w:ascii="Palatino Linotype" w:hAnsi="Palatino Linotype"/>
          <w:b/>
          <w:bCs/>
          <w:color w:val="000000"/>
          <w:sz w:val="28"/>
          <w:szCs w:val="28"/>
        </w:rPr>
        <w:t>filter(</w:t>
      </w:r>
      <w:proofErr w:type="gramEnd"/>
      <w:r w:rsidRPr="00DF2767">
        <w:rPr>
          <w:rStyle w:val="Emphasis"/>
          <w:rFonts w:ascii="Palatino Linotype" w:hAnsi="Palatino Linotype"/>
          <w:b/>
          <w:bCs/>
          <w:color w:val="000000"/>
          <w:sz w:val="28"/>
          <w:szCs w:val="28"/>
        </w:rPr>
        <w:t>)</w:t>
      </w:r>
    </w:p>
    <w:p w14:paraId="7C8C9BF2" w14:textId="77777777" w:rsidR="003815B0" w:rsidRPr="002D6279" w:rsidRDefault="003815B0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r w:rsidRPr="002D6279"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variable"/>
          <w:rFonts w:ascii="Source Code Pro" w:hAnsi="Source Code Pro"/>
          <w:color w:val="BC6060"/>
          <w:sz w:val="21"/>
          <w:szCs w:val="21"/>
        </w:rPr>
        <w:t>year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proofErr w:type="gramStart"/>
      <w:r w:rsidRPr="002D6279">
        <w:rPr>
          <w:rStyle w:val="hljs-number"/>
          <w:rFonts w:ascii="Source Code Pro" w:hAnsi="Source Code Pro"/>
          <w:color w:val="4E9359"/>
          <w:sz w:val="21"/>
          <w:szCs w:val="21"/>
        </w:rPr>
        <w:t>2016</w:t>
      </w:r>
      <w:r w:rsidRPr="002D6279">
        <w:rPr>
          <w:rFonts w:ascii="Source Code Pro" w:hAnsi="Source Code Pro"/>
          <w:color w:val="000000"/>
          <w:shd w:val="clear" w:color="auto" w:fill="FAFAFA"/>
        </w:rPr>
        <w:t>;</w:t>
      </w:r>
      <w:proofErr w:type="gramEnd"/>
    </w:p>
    <w:p w14:paraId="7DE6B1B9" w14:textId="39478CE6" w:rsidR="003815B0" w:rsidRPr="002D6279" w:rsidRDefault="003815B0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r w:rsidRPr="002D6279">
        <w:rPr>
          <w:rFonts w:ascii="Source Code Pro" w:hAnsi="Source Code Pro"/>
          <w:color w:val="000000"/>
          <w:shd w:val="clear" w:color="auto" w:fill="FAFAFA"/>
        </w:rPr>
        <w:t xml:space="preserve">Optional&lt;Integer&gt;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yearOptional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 =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Optional.of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>(year</w:t>
      </w:r>
      <w:proofErr w:type="gramStart"/>
      <w:r w:rsidRPr="002D6279">
        <w:rPr>
          <w:rFonts w:ascii="Source Code Pro" w:hAnsi="Source Code Pro"/>
          <w:color w:val="000000"/>
          <w:shd w:val="clear" w:color="auto" w:fill="FAFAFA"/>
        </w:rPr>
        <w:t>);</w:t>
      </w:r>
      <w:proofErr w:type="gramEnd"/>
    </w:p>
    <w:p w14:paraId="08F5224F" w14:textId="35DBB9BD" w:rsidR="003815B0" w:rsidRDefault="00BA0FBC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proofErr w:type="spellStart"/>
      <w:r w:rsidRPr="002D6279"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boolean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variable"/>
          <w:rFonts w:ascii="Source Code Pro" w:hAnsi="Source Code Pro"/>
          <w:color w:val="BC6060"/>
          <w:sz w:val="21"/>
          <w:szCs w:val="21"/>
        </w:rPr>
        <w:t>is2017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yearOptional.filter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(y -&gt; y == </w:t>
      </w:r>
      <w:r w:rsidRPr="002D6279">
        <w:rPr>
          <w:rStyle w:val="hljs-number"/>
          <w:rFonts w:ascii="Source Code Pro" w:hAnsi="Source Code Pro"/>
          <w:color w:val="4E9359"/>
          <w:sz w:val="21"/>
          <w:szCs w:val="21"/>
        </w:rPr>
        <w:t>2017</w:t>
      </w:r>
      <w:proofErr w:type="gramStart"/>
      <w:r w:rsidRPr="002D6279">
        <w:rPr>
          <w:rFonts w:ascii="Source Code Pro" w:hAnsi="Source Code Pro"/>
          <w:color w:val="000000"/>
          <w:shd w:val="clear" w:color="auto" w:fill="FAFAFA"/>
        </w:rPr>
        <w:t>).isPresent</w:t>
      </w:r>
      <w:proofErr w:type="gramEnd"/>
      <w:r w:rsidRPr="002D6279">
        <w:rPr>
          <w:rFonts w:ascii="Source Code Pro" w:hAnsi="Source Code Pro"/>
          <w:color w:val="000000"/>
          <w:shd w:val="clear" w:color="auto" w:fill="FAFAFA"/>
        </w:rPr>
        <w:t>();</w:t>
      </w:r>
    </w:p>
    <w:p w14:paraId="49715510" w14:textId="1BD912A4" w:rsidR="00EA4614" w:rsidRDefault="00EA4614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</w:p>
    <w:p w14:paraId="71ACF085" w14:textId="77777777" w:rsidR="00EA4614" w:rsidRDefault="00EA4614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</w:p>
    <w:p w14:paraId="2B394EAA" w14:textId="4DBB8AC3" w:rsidR="003863E7" w:rsidRPr="002D6279" w:rsidRDefault="007D23C0" w:rsidP="007D23C0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proofErr w:type="spellStart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lastRenderedPageBreak/>
        <w:t>Optional.flatMap</w:t>
      </w:r>
      <w:proofErr w:type="spellEnd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 xml:space="preserve"> and </w:t>
      </w:r>
      <w:proofErr w:type="spellStart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Optional.map</w:t>
      </w:r>
      <w:proofErr w:type="spellEnd"/>
    </w:p>
    <w:p w14:paraId="2BD801E7" w14:textId="6B83A7D3" w:rsidR="002D6279" w:rsidRDefault="003863E7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Use</w:t>
      </w:r>
      <w:r w:rsidRPr="002D6279">
        <w:rPr>
          <w:rFonts w:ascii="Segoe UI" w:hAnsi="Segoe UI" w:cs="Segoe UI"/>
          <w:b/>
          <w:bCs/>
          <w:color w:val="232629"/>
          <w:sz w:val="27"/>
          <w:szCs w:val="27"/>
          <w:shd w:val="clear" w:color="auto" w:fill="FFFFFF"/>
        </w:rPr>
        <w:t> </w:t>
      </w:r>
      <w:r w:rsidRPr="002D6279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map</w:t>
      </w:r>
      <w:r w:rsidRPr="002D6279">
        <w:rPr>
          <w:rFonts w:ascii="Segoe UI" w:hAnsi="Segoe UI" w:cs="Segoe UI"/>
          <w:b/>
          <w:bCs/>
          <w:color w:val="232629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the function returns the object you need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r w:rsidR="00923A66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Map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- wraps the result in an Optional.</w:t>
      </w:r>
    </w:p>
    <w:p w14:paraId="37C311DA" w14:textId="33B8629A" w:rsidR="002D6279" w:rsidRDefault="002D6279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Use </w:t>
      </w:r>
      <w:proofErr w:type="spellStart"/>
      <w:r w:rsidR="003863E7" w:rsidRPr="002D6279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flatMap</w:t>
      </w:r>
      <w:proofErr w:type="spellEnd"/>
      <w:r w:rsidR="003863E7" w:rsidRPr="002D6279">
        <w:rPr>
          <w:rFonts w:ascii="Segoe UI" w:hAnsi="Segoe UI" w:cs="Segoe UI"/>
          <w:color w:val="232629"/>
          <w:sz w:val="27"/>
          <w:szCs w:val="27"/>
          <w:shd w:val="clear" w:color="auto" w:fill="FFFFFF"/>
        </w:rPr>
        <w:t> </w:t>
      </w:r>
      <w:r w:rsidR="003863E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the function returns an </w:t>
      </w:r>
      <w:r w:rsidR="003863E7" w:rsidRPr="00923A66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Optional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</w:t>
      </w:r>
      <w:r w:rsidR="003863E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proofErr w:type="spellStart"/>
      <w:r w:rsidR="00923A66" w:rsidRPr="00653101">
        <w:rPr>
          <w:rStyle w:val="Strong"/>
          <w:rFonts w:ascii="Segoe UI" w:hAnsi="Segoe UI" w:cs="Segoe UI"/>
          <w:strike/>
          <w:color w:val="232629"/>
          <w:sz w:val="23"/>
          <w:szCs w:val="23"/>
          <w:bdr w:val="none" w:sz="0" w:space="0" w:color="auto" w:frame="1"/>
          <w:shd w:val="clear" w:color="auto" w:fill="FFFFFF"/>
        </w:rPr>
        <w:t>flatMap</w:t>
      </w:r>
      <w:proofErr w:type="spellEnd"/>
      <w:r w:rsidR="00923A66" w:rsidRPr="00653101">
        <w:rPr>
          <w:rFonts w:ascii="Segoe UI" w:hAnsi="Segoe UI" w:cs="Segoe UI"/>
          <w:strike/>
          <w:color w:val="232629"/>
          <w:sz w:val="23"/>
          <w:szCs w:val="23"/>
          <w:shd w:val="clear" w:color="auto" w:fill="FFFFFF"/>
        </w:rPr>
        <w:t xml:space="preserve"> - returns the 'raw' </w:t>
      </w:r>
      <w:proofErr w:type="gramStart"/>
      <w:r w:rsidR="00923A66" w:rsidRPr="00653101">
        <w:rPr>
          <w:rFonts w:ascii="Segoe UI" w:hAnsi="Segoe UI" w:cs="Segoe UI"/>
          <w:strike/>
          <w:color w:val="232629"/>
          <w:sz w:val="23"/>
          <w:szCs w:val="23"/>
          <w:shd w:val="clear" w:color="auto" w:fill="FFFFFF"/>
        </w:rPr>
        <w:t>object</w:t>
      </w:r>
      <w:proofErr w:type="gramEnd"/>
    </w:p>
    <w:p w14:paraId="16F0BB89" w14:textId="239C21A2" w:rsidR="003863E7" w:rsidRDefault="003863E7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 example:</w:t>
      </w:r>
    </w:p>
    <w:p w14:paraId="578DB78D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public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keyword"/>
          <w:rFonts w:ascii="Source Code Pro" w:hAnsi="Source Code Pro"/>
          <w:bdr w:val="none" w:sz="0" w:space="0" w:color="auto" w:frame="1"/>
        </w:rPr>
        <w:t>void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proofErr w:type="gramStart"/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main</w:t>
      </w:r>
      <w:r w:rsidRPr="0038691C">
        <w:rPr>
          <w:rStyle w:val="hljs-params"/>
          <w:rFonts w:ascii="Source Code Pro" w:hAnsi="Source Code Pro"/>
          <w:bdr w:val="none" w:sz="0" w:space="0" w:color="auto" w:frame="1"/>
        </w:rPr>
        <w:t>(</w:t>
      </w:r>
      <w:proofErr w:type="gram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 xml:space="preserve">String[] </w:t>
      </w:r>
      <w:proofErr w:type="spellStart"/>
      <w:r w:rsidRPr="0038691C">
        <w:rPr>
          <w:rStyle w:val="hljs-params"/>
          <w:rFonts w:ascii="Source Code Pro" w:hAnsi="Source Code Pro"/>
          <w:bdr w:val="none" w:sz="0" w:space="0" w:color="auto" w:frame="1"/>
        </w:rPr>
        <w:t>args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72C78F4F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Optional&lt;String&gt; s =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Optional.of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"input"</w:t>
      </w:r>
      <w:proofErr w:type="gram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);</w:t>
      </w:r>
      <w:proofErr w:type="gramEnd"/>
    </w:p>
    <w:p w14:paraId="6CD1C9E6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System.out.println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spellStart"/>
      <w:proofErr w:type="gram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s.map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gramEnd"/>
      <w:r w:rsidRPr="0038691C">
        <w:rPr>
          <w:rStyle w:val="HTMLCode"/>
          <w:rFonts w:ascii="Source Code Pro" w:hAnsi="Source Code Pro"/>
          <w:bdr w:val="none" w:sz="0" w:space="0" w:color="auto" w:frame="1"/>
        </w:rPr>
        <w:t>Test::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getOutput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));</w:t>
      </w:r>
    </w:p>
    <w:p w14:paraId="473B74AA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System.out.println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spellStart"/>
      <w:proofErr w:type="gram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s.flatMap</w:t>
      </w:r>
      <w:proofErr w:type="spellEnd"/>
      <w:proofErr w:type="gram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(Test::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getOutputOpt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));</w:t>
      </w:r>
    </w:p>
    <w:p w14:paraId="4EF77E31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07B0EEE1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29C8CF62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String </w:t>
      </w:r>
      <w:proofErr w:type="spellStart"/>
      <w:proofErr w:type="gramStart"/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getOutput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(</w:t>
      </w:r>
      <w:proofErr w:type="gram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String input)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17C8AB6F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r w:rsidRPr="0038691C">
        <w:rPr>
          <w:rStyle w:val="hljs-type"/>
          <w:rFonts w:ascii="Source Code Pro" w:hAnsi="Source Code Pro"/>
          <w:bdr w:val="none" w:sz="0" w:space="0" w:color="auto" w:frame="1"/>
        </w:rPr>
        <w:t>return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variable"/>
          <w:rFonts w:ascii="Source Code Pro" w:hAnsi="Source Code Pro"/>
          <w:bdr w:val="none" w:sz="0" w:space="0" w:color="auto" w:frame="1"/>
        </w:rPr>
        <w:t>input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operator"/>
          <w:rFonts w:ascii="Source Code Pro" w:eastAsiaTheme="majorEastAsia" w:hAnsi="Source Code Pro"/>
          <w:bdr w:val="none" w:sz="0" w:space="0" w:color="auto" w:frame="1"/>
        </w:rPr>
        <w:t>=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= </w:t>
      </w:r>
      <w:proofErr w:type="gramStart"/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?</w:t>
      </w:r>
      <w:proofErr w:type="gramEnd"/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: 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"output for "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+ input;</w:t>
      </w:r>
    </w:p>
    <w:p w14:paraId="08658A15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3A6F096B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50C913C7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Optional&lt;String&gt; </w:t>
      </w:r>
      <w:proofErr w:type="spellStart"/>
      <w:proofErr w:type="gramStart"/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getOutputOpt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(</w:t>
      </w:r>
      <w:proofErr w:type="gram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String input)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4D08A530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r w:rsidRPr="0038691C">
        <w:rPr>
          <w:rStyle w:val="hljs-type"/>
          <w:rFonts w:ascii="Source Code Pro" w:hAnsi="Source Code Pro"/>
          <w:bdr w:val="none" w:sz="0" w:space="0" w:color="auto" w:frame="1"/>
        </w:rPr>
        <w:t>return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variable"/>
          <w:rFonts w:ascii="Source Code Pro" w:hAnsi="Source Code Pro"/>
          <w:bdr w:val="none" w:sz="0" w:space="0" w:color="auto" w:frame="1"/>
        </w:rPr>
        <w:t>input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operator"/>
          <w:rFonts w:ascii="Source Code Pro" w:eastAsiaTheme="majorEastAsia" w:hAnsi="Source Code Pro"/>
          <w:bdr w:val="none" w:sz="0" w:space="0" w:color="auto" w:frame="1"/>
        </w:rPr>
        <w:t>=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= </w:t>
      </w:r>
      <w:proofErr w:type="gramStart"/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?</w:t>
      </w:r>
      <w:proofErr w:type="gramEnd"/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gram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) :</w:t>
      </w:r>
      <w:proofErr w:type="gramEnd"/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Optional.of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"output for "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+ input);</w:t>
      </w:r>
    </w:p>
    <w:p w14:paraId="5FB611DB" w14:textId="26F3D604" w:rsidR="003863E7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73663137" w14:textId="327AFC0C" w:rsidR="008E15CB" w:rsidRDefault="008E15CB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332435F2" w14:textId="0E6E625A" w:rsidR="008E15CB" w:rsidRPr="0010483C" w:rsidRDefault="008E15CB" w:rsidP="003863E7">
      <w:pPr>
        <w:pStyle w:val="HTMLPreformatted"/>
        <w:textAlignment w:val="baseline"/>
        <w:rPr>
          <w:rStyle w:val="HTMLCode"/>
          <w:rFonts w:ascii="Source Code Pro" w:hAnsi="Source Code Pro"/>
          <w:b/>
          <w:bCs/>
          <w:u w:val="single"/>
          <w:bdr w:val="none" w:sz="0" w:space="0" w:color="auto" w:frame="1"/>
        </w:rPr>
      </w:pPr>
      <w:r w:rsidRPr="0010483C">
        <w:rPr>
          <w:rStyle w:val="HTMLCode"/>
          <w:rFonts w:ascii="Source Code Pro" w:hAnsi="Source Code Pro"/>
          <w:b/>
          <w:bCs/>
          <w:u w:val="single"/>
          <w:bdr w:val="none" w:sz="0" w:space="0" w:color="auto" w:frame="1"/>
        </w:rPr>
        <w:t>Another Type</w:t>
      </w:r>
    </w:p>
    <w:p w14:paraId="33387855" w14:textId="77777777" w:rsidR="00727E76" w:rsidRDefault="00727E76" w:rsidP="00727E7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getOutput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input)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input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"output for " </w:t>
      </w:r>
      <w:r>
        <w:rPr>
          <w:color w:val="000000"/>
        </w:rPr>
        <w:t>+ input;</w:t>
      </w:r>
      <w:r>
        <w:rPr>
          <w:color w:val="000000"/>
        </w:rPr>
        <w:br/>
        <w:t>}</w:t>
      </w:r>
    </w:p>
    <w:p w14:paraId="3BBFC347" w14:textId="321F3BA2" w:rsidR="00727E76" w:rsidRDefault="00727E76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78EA7DF7" w14:textId="77777777" w:rsidR="00727E76" w:rsidRDefault="00727E76" w:rsidP="00727E7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Optional&lt;String&gt; </w:t>
      </w:r>
      <w:proofErr w:type="spellStart"/>
      <w:proofErr w:type="gramStart"/>
      <w:r>
        <w:rPr>
          <w:color w:val="000000"/>
        </w:rPr>
        <w:t>getOutputOpt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input)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input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empty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"output for " </w:t>
      </w:r>
      <w:r>
        <w:rPr>
          <w:color w:val="000000"/>
        </w:rPr>
        <w:t>+ input);</w:t>
      </w:r>
      <w:r>
        <w:rPr>
          <w:color w:val="000000"/>
        </w:rPr>
        <w:br/>
        <w:t>}</w:t>
      </w:r>
    </w:p>
    <w:p w14:paraId="733F874C" w14:textId="5101CC3B" w:rsidR="00727E76" w:rsidRDefault="00727E76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78FA1EF2" w14:textId="0EC6937D" w:rsidR="00E64D98" w:rsidRDefault="00E64D98" w:rsidP="00E64D9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input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(input</w:t>
      </w:r>
      <w:proofErr w:type="gramStart"/>
      <w:r>
        <w:rPr>
          <w:color w:val="000000"/>
        </w:rPr>
        <w:t>).map</w:t>
      </w:r>
      <w:proofErr w:type="gramEnd"/>
      <w:r>
        <w:rPr>
          <w:color w:val="000000"/>
        </w:rPr>
        <w:t xml:space="preserve">((in) -&gt; </w:t>
      </w:r>
      <w:proofErr w:type="spellStart"/>
      <w:r>
        <w:rPr>
          <w:i/>
          <w:iCs/>
          <w:color w:val="000000"/>
        </w:rPr>
        <w:t>getOutput</w:t>
      </w:r>
      <w:proofErr w:type="spellEnd"/>
      <w:r>
        <w:rPr>
          <w:color w:val="000000"/>
        </w:rPr>
        <w:t>(in)));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(input).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((in) -&gt; </w:t>
      </w:r>
      <w:proofErr w:type="spellStart"/>
      <w:r>
        <w:rPr>
          <w:i/>
          <w:iCs/>
          <w:color w:val="000000"/>
        </w:rPr>
        <w:t>getOutputOpt</w:t>
      </w:r>
      <w:proofErr w:type="spellEnd"/>
      <w:r>
        <w:rPr>
          <w:color w:val="000000"/>
        </w:rPr>
        <w:t>(in)));</w:t>
      </w:r>
    </w:p>
    <w:p w14:paraId="7314E82A" w14:textId="77777777" w:rsidR="00A14009" w:rsidRDefault="00A14009" w:rsidP="00E64D98">
      <w:pPr>
        <w:pStyle w:val="HTMLPreformatted"/>
        <w:shd w:val="clear" w:color="auto" w:fill="FFFFFF"/>
        <w:rPr>
          <w:color w:val="000000"/>
        </w:rPr>
      </w:pPr>
    </w:p>
    <w:p w14:paraId="4D04DE5B" w14:textId="5D5607AF" w:rsidR="00727E76" w:rsidRPr="00D86F1E" w:rsidRDefault="00A14009" w:rsidP="003863E7">
      <w:pPr>
        <w:pStyle w:val="HTMLPreformatted"/>
        <w:textAlignment w:val="baseline"/>
        <w:rPr>
          <w:rStyle w:val="HTMLCode"/>
          <w:rFonts w:ascii="Source Code Pro" w:hAnsi="Source Code Pro"/>
          <w:b/>
          <w:bCs/>
          <w:bdr w:val="none" w:sz="0" w:space="0" w:color="auto" w:frame="1"/>
        </w:rPr>
      </w:pPr>
      <w:r w:rsidRPr="00D86F1E">
        <w:rPr>
          <w:rStyle w:val="HTMLCode"/>
          <w:rFonts w:ascii="Source Code Pro" w:hAnsi="Source Code Pro"/>
          <w:b/>
          <w:bCs/>
          <w:bdr w:val="none" w:sz="0" w:space="0" w:color="auto" w:frame="1"/>
        </w:rPr>
        <w:t>OUTPUT</w:t>
      </w:r>
    </w:p>
    <w:p w14:paraId="4871A442" w14:textId="75887392" w:rsidR="00A14009" w:rsidRDefault="00A14009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proofErr w:type="spellStart"/>
      <w:r w:rsidRPr="00A14009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</w:p>
    <w:p w14:paraId="38C063FC" w14:textId="637A0935" w:rsidR="008E15CB" w:rsidRDefault="00D86F1E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proofErr w:type="spellStart"/>
      <w:r w:rsidRPr="00D86F1E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</w:p>
    <w:p w14:paraId="5BC01650" w14:textId="77777777" w:rsidR="00D86F1E" w:rsidRPr="0038691C" w:rsidRDefault="00D86F1E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66D7DC38" w14:textId="77777777" w:rsidR="003863E7" w:rsidRDefault="003863E7" w:rsidP="003863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Both print statements print the same thing.</w:t>
      </w:r>
    </w:p>
    <w:p w14:paraId="4F8B1851" w14:textId="77777777" w:rsidR="001067B8" w:rsidRDefault="001067B8" w:rsidP="007D23C0">
      <w:pPr>
        <w:pStyle w:val="NoSpacing"/>
        <w:rPr>
          <w:lang w:bidi="hi-IN"/>
        </w:rPr>
      </w:pPr>
    </w:p>
    <w:p w14:paraId="54CCE1AA" w14:textId="77777777" w:rsidR="00B9488F" w:rsidRDefault="00B9488F" w:rsidP="00B9488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).map(x -&gt; x * x));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).map(x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x).get()));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>().map(x -&gt; x * x));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>().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 xml:space="preserve">().map(x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x).get()));</w:t>
      </w:r>
    </w:p>
    <w:p w14:paraId="08C6360C" w14:textId="2C6A557C" w:rsidR="007D23C0" w:rsidRDefault="007D23C0" w:rsidP="00B42064"/>
    <w:p w14:paraId="065E366A" w14:textId="16021E2D" w:rsidR="00B9488F" w:rsidRPr="00053B16" w:rsidRDefault="00B9488F" w:rsidP="00053B16">
      <w:pPr>
        <w:pStyle w:val="NoSpacing"/>
        <w:rPr>
          <w:b/>
          <w:bCs/>
          <w:u w:val="single"/>
        </w:rPr>
      </w:pPr>
      <w:r w:rsidRPr="00053B16">
        <w:rPr>
          <w:b/>
          <w:bCs/>
          <w:u w:val="single"/>
        </w:rPr>
        <w:t>OUTPUT</w:t>
      </w:r>
    </w:p>
    <w:p w14:paraId="51172361" w14:textId="77777777" w:rsidR="00B9488F" w:rsidRDefault="00B9488F" w:rsidP="00053B16">
      <w:pPr>
        <w:pStyle w:val="NoSpacing"/>
      </w:pPr>
      <w:proofErr w:type="gramStart"/>
      <w:r>
        <w:t>Optional[</w:t>
      </w:r>
      <w:proofErr w:type="gramEnd"/>
      <w:r>
        <w:t>100]</w:t>
      </w:r>
    </w:p>
    <w:p w14:paraId="7FB51654" w14:textId="77777777" w:rsidR="00B9488F" w:rsidRDefault="00B9488F" w:rsidP="00053B16">
      <w:pPr>
        <w:pStyle w:val="NoSpacing"/>
      </w:pPr>
      <w:proofErr w:type="gramStart"/>
      <w:r>
        <w:t>Optional[</w:t>
      </w:r>
      <w:proofErr w:type="gramEnd"/>
      <w:r>
        <w:t>100]</w:t>
      </w:r>
    </w:p>
    <w:p w14:paraId="61268967" w14:textId="77777777" w:rsidR="00B9488F" w:rsidRDefault="00B9488F" w:rsidP="00053B16">
      <w:pPr>
        <w:pStyle w:val="NoSpacing"/>
      </w:pPr>
      <w:proofErr w:type="gramStart"/>
      <w:r>
        <w:t>Optional[</w:t>
      </w:r>
      <w:proofErr w:type="gramEnd"/>
      <w:r>
        <w:t>100]</w:t>
      </w:r>
    </w:p>
    <w:p w14:paraId="1E721C0C" w14:textId="77777777" w:rsidR="00B9488F" w:rsidRDefault="00B9488F" w:rsidP="00053B16">
      <w:pPr>
        <w:pStyle w:val="NoSpacing"/>
      </w:pPr>
      <w:proofErr w:type="spellStart"/>
      <w:r>
        <w:t>Optional.empty</w:t>
      </w:r>
      <w:proofErr w:type="spellEnd"/>
    </w:p>
    <w:p w14:paraId="1AAAB3DB" w14:textId="77777777" w:rsidR="00B9488F" w:rsidRDefault="00B9488F" w:rsidP="00053B16">
      <w:pPr>
        <w:pStyle w:val="NoSpacing"/>
      </w:pPr>
      <w:proofErr w:type="spellStart"/>
      <w:r>
        <w:t>Optional.empty</w:t>
      </w:r>
      <w:proofErr w:type="spellEnd"/>
    </w:p>
    <w:p w14:paraId="6A4C56EC" w14:textId="21C29494" w:rsidR="00B9488F" w:rsidRDefault="00B9488F" w:rsidP="00053B16">
      <w:pPr>
        <w:pStyle w:val="NoSpacing"/>
      </w:pPr>
      <w:proofErr w:type="spellStart"/>
      <w:r>
        <w:t>Optional.empty</w:t>
      </w:r>
      <w:proofErr w:type="spellEnd"/>
    </w:p>
    <w:p w14:paraId="5CB32370" w14:textId="77777777" w:rsidR="004C4167" w:rsidRDefault="004C4167" w:rsidP="00053B16">
      <w:pPr>
        <w:pStyle w:val="NoSpacing"/>
      </w:pPr>
    </w:p>
    <w:p w14:paraId="631CD0F7" w14:textId="51DC55A0" w:rsidR="00C158C1" w:rsidRDefault="00C158C1" w:rsidP="00053B16">
      <w:pPr>
        <w:pStyle w:val="NoSpacing"/>
      </w:pPr>
      <w:r>
        <w:t xml:space="preserve">Any method return value can </w:t>
      </w:r>
      <w:proofErr w:type="gramStart"/>
      <w:r>
        <w:t>be wrapped</w:t>
      </w:r>
      <w:proofErr w:type="gramEnd"/>
      <w:r>
        <w:t xml:space="preserve"> inside Optional as given below.</w:t>
      </w:r>
    </w:p>
    <w:p w14:paraId="61FD38F9" w14:textId="77777777" w:rsidR="004C4167" w:rsidRDefault="004C4167" w:rsidP="004C416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r>
        <w:rPr>
          <w:color w:val="6A3E3E"/>
        </w:rPr>
        <w:t>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== 0) </w:t>
      </w:r>
      <w:r>
        <w:rPr>
          <w:b/>
          <w:bCs/>
          <w:color w:val="7F0055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else return </w:t>
      </w:r>
      <w:r>
        <w:rPr>
          <w:color w:val="2A00FF"/>
        </w:rPr>
        <w:t>"some value"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Optional&lt;String&gt; </w:t>
      </w:r>
      <w:proofErr w:type="spellStart"/>
      <w:r>
        <w:rPr>
          <w:color w:val="6A3E3E"/>
        </w:rPr>
        <w:t>someVal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(1));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someVal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()); </w:t>
      </w:r>
      <w:r>
        <w:rPr>
          <w:color w:val="3F7F5F"/>
        </w:rPr>
        <w:t xml:space="preserve">// throws </w:t>
      </w:r>
      <w:proofErr w:type="spellStart"/>
      <w:r>
        <w:rPr>
          <w:color w:val="3F7F5F"/>
        </w:rPr>
        <w:t>NullPointerException</w:t>
      </w:r>
      <w:proofErr w:type="spellEnd"/>
      <w:r>
        <w:rPr>
          <w:color w:val="3F7F5F"/>
        </w:rPr>
        <w:t xml:space="preserve"> if null</w:t>
      </w:r>
      <w:r>
        <w:rPr>
          <w:color w:val="3F7F5F"/>
        </w:rPr>
        <w:br/>
      </w:r>
      <w:r>
        <w:rPr>
          <w:color w:val="3F7F5F"/>
        </w:rPr>
        <w:lastRenderedPageBreak/>
        <w:br/>
        <w:t xml:space="preserve">    </w:t>
      </w:r>
      <w:r>
        <w:rPr>
          <w:color w:val="000000"/>
        </w:rPr>
        <w:t xml:space="preserve">Optional&lt;String&gt; </w:t>
      </w:r>
      <w:r>
        <w:rPr>
          <w:color w:val="6A3E3E"/>
        </w:rPr>
        <w:t xml:space="preserve">someVal1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(0));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someVal1</w:t>
      </w:r>
      <w:r>
        <w:rPr>
          <w:color w:val="000000"/>
        </w:rPr>
        <w:t xml:space="preserve">.get()); </w:t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java.util.NoSuchElementException</w:t>
      </w:r>
      <w:proofErr w:type="spellEnd"/>
      <w:r>
        <w:rPr>
          <w:color w:val="3F7F5F"/>
        </w:rPr>
        <w:br/>
      </w:r>
      <w:r>
        <w:rPr>
          <w:color w:val="000000"/>
        </w:rPr>
        <w:t>}</w:t>
      </w:r>
    </w:p>
    <w:p w14:paraId="0348AC61" w14:textId="77777777" w:rsidR="004C4167" w:rsidRPr="0000674D" w:rsidRDefault="004C4167" w:rsidP="00053B16">
      <w:pPr>
        <w:pStyle w:val="NoSpacing"/>
      </w:pPr>
    </w:p>
    <w:sectPr w:rsidR="004C4167" w:rsidRPr="0000674D" w:rsidSect="004B4059">
      <w:footerReference w:type="default" r:id="rId7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34BD0" w14:textId="77777777" w:rsidR="00596562" w:rsidRDefault="00596562" w:rsidP="00F84140">
      <w:pPr>
        <w:spacing w:after="0" w:line="240" w:lineRule="auto"/>
      </w:pPr>
      <w:r>
        <w:separator/>
      </w:r>
    </w:p>
  </w:endnote>
  <w:endnote w:type="continuationSeparator" w:id="0">
    <w:p w14:paraId="5D7CAA5F" w14:textId="77777777" w:rsidR="00596562" w:rsidRDefault="0059656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50852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11D73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8A70E" w14:textId="77777777" w:rsidR="00596562" w:rsidRDefault="00596562" w:rsidP="00F84140">
      <w:pPr>
        <w:spacing w:after="0" w:line="240" w:lineRule="auto"/>
      </w:pPr>
      <w:r>
        <w:separator/>
      </w:r>
    </w:p>
  </w:footnote>
  <w:footnote w:type="continuationSeparator" w:id="0">
    <w:p w14:paraId="08DC7BBE" w14:textId="77777777" w:rsidR="00596562" w:rsidRDefault="00596562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3F9"/>
    <w:multiLevelType w:val="hybridMultilevel"/>
    <w:tmpl w:val="E170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94"/>
    <w:multiLevelType w:val="multilevel"/>
    <w:tmpl w:val="646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520146">
    <w:abstractNumId w:val="1"/>
  </w:num>
  <w:num w:numId="2" w16cid:durableId="21295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2E"/>
    <w:rsid w:val="0000674D"/>
    <w:rsid w:val="0004626E"/>
    <w:rsid w:val="00053B16"/>
    <w:rsid w:val="000577CF"/>
    <w:rsid w:val="00065D7D"/>
    <w:rsid w:val="00073BA8"/>
    <w:rsid w:val="00091BA4"/>
    <w:rsid w:val="000A3A90"/>
    <w:rsid w:val="000C467C"/>
    <w:rsid w:val="000E7DAB"/>
    <w:rsid w:val="000F1288"/>
    <w:rsid w:val="0010483C"/>
    <w:rsid w:val="001057C5"/>
    <w:rsid w:val="001067B8"/>
    <w:rsid w:val="00117CEF"/>
    <w:rsid w:val="0013114E"/>
    <w:rsid w:val="0013783D"/>
    <w:rsid w:val="00163509"/>
    <w:rsid w:val="00173DFE"/>
    <w:rsid w:val="001918C5"/>
    <w:rsid w:val="001A7F85"/>
    <w:rsid w:val="001D0CF3"/>
    <w:rsid w:val="00221F9B"/>
    <w:rsid w:val="00234228"/>
    <w:rsid w:val="002474F1"/>
    <w:rsid w:val="00254B6E"/>
    <w:rsid w:val="00290C68"/>
    <w:rsid w:val="002B3EB4"/>
    <w:rsid w:val="002D6279"/>
    <w:rsid w:val="00310992"/>
    <w:rsid w:val="00337E74"/>
    <w:rsid w:val="003445B6"/>
    <w:rsid w:val="00360460"/>
    <w:rsid w:val="00370586"/>
    <w:rsid w:val="00371AD4"/>
    <w:rsid w:val="00375B00"/>
    <w:rsid w:val="003815B0"/>
    <w:rsid w:val="003863E7"/>
    <w:rsid w:val="0038691C"/>
    <w:rsid w:val="003A757A"/>
    <w:rsid w:val="003C659A"/>
    <w:rsid w:val="003C77E2"/>
    <w:rsid w:val="003E4E81"/>
    <w:rsid w:val="003F43C6"/>
    <w:rsid w:val="0040090C"/>
    <w:rsid w:val="004031A7"/>
    <w:rsid w:val="00427710"/>
    <w:rsid w:val="00442DAA"/>
    <w:rsid w:val="00450E81"/>
    <w:rsid w:val="004B4059"/>
    <w:rsid w:val="004C4167"/>
    <w:rsid w:val="00511D18"/>
    <w:rsid w:val="00521D67"/>
    <w:rsid w:val="005253CF"/>
    <w:rsid w:val="00534694"/>
    <w:rsid w:val="00535A29"/>
    <w:rsid w:val="0054316F"/>
    <w:rsid w:val="0057051A"/>
    <w:rsid w:val="00575AE1"/>
    <w:rsid w:val="005843F8"/>
    <w:rsid w:val="00591A9A"/>
    <w:rsid w:val="00596562"/>
    <w:rsid w:val="005D0E19"/>
    <w:rsid w:val="005D4FAC"/>
    <w:rsid w:val="005F1BB1"/>
    <w:rsid w:val="00627D53"/>
    <w:rsid w:val="0065062C"/>
    <w:rsid w:val="00653101"/>
    <w:rsid w:val="006865A3"/>
    <w:rsid w:val="00691D37"/>
    <w:rsid w:val="006936CC"/>
    <w:rsid w:val="006974C0"/>
    <w:rsid w:val="006E46E6"/>
    <w:rsid w:val="006E62EB"/>
    <w:rsid w:val="0071436F"/>
    <w:rsid w:val="00716786"/>
    <w:rsid w:val="00716F77"/>
    <w:rsid w:val="00717233"/>
    <w:rsid w:val="0072584F"/>
    <w:rsid w:val="00727E76"/>
    <w:rsid w:val="00746055"/>
    <w:rsid w:val="00751927"/>
    <w:rsid w:val="0077222E"/>
    <w:rsid w:val="00795F9C"/>
    <w:rsid w:val="007A6A90"/>
    <w:rsid w:val="007D23C0"/>
    <w:rsid w:val="007E2E7D"/>
    <w:rsid w:val="00844364"/>
    <w:rsid w:val="00852564"/>
    <w:rsid w:val="008565B7"/>
    <w:rsid w:val="008714EE"/>
    <w:rsid w:val="00881B99"/>
    <w:rsid w:val="008B221C"/>
    <w:rsid w:val="008D2147"/>
    <w:rsid w:val="008E15CB"/>
    <w:rsid w:val="008E2FA3"/>
    <w:rsid w:val="00923A66"/>
    <w:rsid w:val="00936BD4"/>
    <w:rsid w:val="00940D23"/>
    <w:rsid w:val="0094201D"/>
    <w:rsid w:val="0095011D"/>
    <w:rsid w:val="00956E02"/>
    <w:rsid w:val="009574EC"/>
    <w:rsid w:val="009733AA"/>
    <w:rsid w:val="00976F0A"/>
    <w:rsid w:val="009B02E9"/>
    <w:rsid w:val="009D62E7"/>
    <w:rsid w:val="009D68FE"/>
    <w:rsid w:val="00A1176D"/>
    <w:rsid w:val="00A14009"/>
    <w:rsid w:val="00A31A6B"/>
    <w:rsid w:val="00A3585A"/>
    <w:rsid w:val="00A56197"/>
    <w:rsid w:val="00A80EA4"/>
    <w:rsid w:val="00A93A31"/>
    <w:rsid w:val="00AA606F"/>
    <w:rsid w:val="00AB5C68"/>
    <w:rsid w:val="00AE1579"/>
    <w:rsid w:val="00AF5FA3"/>
    <w:rsid w:val="00B0314F"/>
    <w:rsid w:val="00B36469"/>
    <w:rsid w:val="00B42064"/>
    <w:rsid w:val="00B725FB"/>
    <w:rsid w:val="00B93D08"/>
    <w:rsid w:val="00B9488F"/>
    <w:rsid w:val="00B951CF"/>
    <w:rsid w:val="00B9766A"/>
    <w:rsid w:val="00BA0FBC"/>
    <w:rsid w:val="00BB4E71"/>
    <w:rsid w:val="00BC3E6C"/>
    <w:rsid w:val="00BD1AA7"/>
    <w:rsid w:val="00C158C1"/>
    <w:rsid w:val="00C31770"/>
    <w:rsid w:val="00C367C2"/>
    <w:rsid w:val="00C3704E"/>
    <w:rsid w:val="00C4770C"/>
    <w:rsid w:val="00C554BA"/>
    <w:rsid w:val="00C866EE"/>
    <w:rsid w:val="00CC1052"/>
    <w:rsid w:val="00CE32CC"/>
    <w:rsid w:val="00CF4350"/>
    <w:rsid w:val="00D54C5B"/>
    <w:rsid w:val="00D57BFE"/>
    <w:rsid w:val="00D86F1E"/>
    <w:rsid w:val="00DC3407"/>
    <w:rsid w:val="00DC4A4C"/>
    <w:rsid w:val="00DE3397"/>
    <w:rsid w:val="00DF2767"/>
    <w:rsid w:val="00E172C7"/>
    <w:rsid w:val="00E27A42"/>
    <w:rsid w:val="00E318F1"/>
    <w:rsid w:val="00E357B8"/>
    <w:rsid w:val="00E47140"/>
    <w:rsid w:val="00E612CA"/>
    <w:rsid w:val="00E64D98"/>
    <w:rsid w:val="00E85634"/>
    <w:rsid w:val="00E866E0"/>
    <w:rsid w:val="00E915C8"/>
    <w:rsid w:val="00E944A7"/>
    <w:rsid w:val="00EA4614"/>
    <w:rsid w:val="00EB13DB"/>
    <w:rsid w:val="00ED2238"/>
    <w:rsid w:val="00F01BDA"/>
    <w:rsid w:val="00F02D06"/>
    <w:rsid w:val="00F14C8E"/>
    <w:rsid w:val="00F43CF0"/>
    <w:rsid w:val="00F53A4F"/>
    <w:rsid w:val="00F84140"/>
    <w:rsid w:val="00FC0215"/>
    <w:rsid w:val="00FC4DF2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1653"/>
  <w15:chartTrackingRefBased/>
  <w15:docId w15:val="{21171BBC-C7EA-43CA-92AD-20132D53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3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316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431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3C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60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460"/>
    <w:rPr>
      <w:i/>
      <w:iCs/>
    </w:rPr>
  </w:style>
  <w:style w:type="character" w:styleId="Strong">
    <w:name w:val="Strong"/>
    <w:basedOn w:val="DefaultParagraphFont"/>
    <w:uiPriority w:val="22"/>
    <w:qFormat/>
    <w:rsid w:val="000A3A90"/>
    <w:rPr>
      <w:b/>
      <w:bCs/>
    </w:rPr>
  </w:style>
  <w:style w:type="character" w:customStyle="1" w:styleId="hljs-type">
    <w:name w:val="hljs-type"/>
    <w:basedOn w:val="DefaultParagraphFont"/>
    <w:rsid w:val="00CF4350"/>
  </w:style>
  <w:style w:type="character" w:customStyle="1" w:styleId="hljs-variable">
    <w:name w:val="hljs-variable"/>
    <w:basedOn w:val="DefaultParagraphFont"/>
    <w:rsid w:val="00CF4350"/>
  </w:style>
  <w:style w:type="character" w:customStyle="1" w:styleId="hljs-operator">
    <w:name w:val="hljs-operator"/>
    <w:basedOn w:val="DefaultParagraphFont"/>
    <w:rsid w:val="00CF4350"/>
  </w:style>
  <w:style w:type="character" w:customStyle="1" w:styleId="hljs-keyword">
    <w:name w:val="hljs-keyword"/>
    <w:basedOn w:val="DefaultParagraphFont"/>
    <w:rsid w:val="00CF4350"/>
  </w:style>
  <w:style w:type="character" w:customStyle="1" w:styleId="hljs-number">
    <w:name w:val="hljs-number"/>
    <w:basedOn w:val="DefaultParagraphFont"/>
    <w:rsid w:val="003815B0"/>
  </w:style>
  <w:style w:type="character" w:customStyle="1" w:styleId="Heading1Char">
    <w:name w:val="Heading 1 Char"/>
    <w:basedOn w:val="DefaultParagraphFont"/>
    <w:link w:val="Heading1"/>
    <w:uiPriority w:val="9"/>
    <w:rsid w:val="007D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D23C0"/>
    <w:pPr>
      <w:spacing w:after="0" w:line="240" w:lineRule="auto"/>
    </w:pPr>
  </w:style>
  <w:style w:type="character" w:customStyle="1" w:styleId="hljs-title">
    <w:name w:val="hljs-title"/>
    <w:basedOn w:val="DefaultParagraphFont"/>
    <w:rsid w:val="003863E7"/>
  </w:style>
  <w:style w:type="character" w:customStyle="1" w:styleId="hljs-params">
    <w:name w:val="hljs-params"/>
    <w:basedOn w:val="DefaultParagraphFont"/>
    <w:rsid w:val="003863E7"/>
  </w:style>
  <w:style w:type="character" w:customStyle="1" w:styleId="hljs-string">
    <w:name w:val="hljs-string"/>
    <w:basedOn w:val="DefaultParagraphFont"/>
    <w:rsid w:val="003863E7"/>
  </w:style>
  <w:style w:type="character" w:customStyle="1" w:styleId="hljs-literal">
    <w:name w:val="hljs-literal"/>
    <w:basedOn w:val="DefaultParagraphFont"/>
    <w:rsid w:val="003863E7"/>
  </w:style>
  <w:style w:type="paragraph" w:styleId="NormalWeb">
    <w:name w:val="Normal (Web)"/>
    <w:basedOn w:val="Normal"/>
    <w:uiPriority w:val="99"/>
    <w:semiHidden/>
    <w:unhideWhenUsed/>
    <w:rsid w:val="0038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5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898</TotalTime>
  <Pages>1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341</cp:revision>
  <dcterms:created xsi:type="dcterms:W3CDTF">2022-07-18T17:29:00Z</dcterms:created>
  <dcterms:modified xsi:type="dcterms:W3CDTF">2024-07-01T19:02:00Z</dcterms:modified>
</cp:coreProperties>
</file>