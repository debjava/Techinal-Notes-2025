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31142" w14:textId="1A0ED50E" w:rsidR="00C31770" w:rsidRPr="00D742BC" w:rsidRDefault="00D742BC" w:rsidP="00D742BC">
      <w:pPr>
        <w:pStyle w:val="Title"/>
        <w:rPr>
          <w:b/>
          <w:bCs/>
          <w:sz w:val="50"/>
          <w:szCs w:val="50"/>
          <w:u w:val="single"/>
        </w:rPr>
      </w:pPr>
      <w:r w:rsidRPr="00D742BC">
        <w:rPr>
          <w:b/>
          <w:bCs/>
          <w:sz w:val="50"/>
          <w:szCs w:val="50"/>
          <w:u w:val="single"/>
        </w:rPr>
        <w:t>File Upload and Download in SpringBoot-2022</w:t>
      </w:r>
    </w:p>
    <w:p w14:paraId="461032CE" w14:textId="78702598" w:rsidR="00D742BC" w:rsidRPr="00BF1680" w:rsidRDefault="00BF1680" w:rsidP="0000674D">
      <w:pPr>
        <w:rPr>
          <w:b/>
          <w:bCs/>
          <w:sz w:val="26"/>
          <w:szCs w:val="26"/>
          <w:u w:val="single"/>
        </w:rPr>
      </w:pPr>
      <w:r w:rsidRPr="00BF1680">
        <w:rPr>
          <w:b/>
          <w:bCs/>
          <w:sz w:val="26"/>
          <w:szCs w:val="26"/>
          <w:u w:val="single"/>
        </w:rPr>
        <w:t>Maven Pom.xml (</w:t>
      </w:r>
      <w:proofErr w:type="spellStart"/>
      <w:r w:rsidRPr="00BF1680">
        <w:rPr>
          <w:b/>
          <w:bCs/>
          <w:sz w:val="26"/>
          <w:szCs w:val="26"/>
          <w:u w:val="single"/>
        </w:rPr>
        <w:t>SpringBoot</w:t>
      </w:r>
      <w:proofErr w:type="spellEnd"/>
      <w:r w:rsidRPr="00BF1680">
        <w:rPr>
          <w:b/>
          <w:bCs/>
          <w:sz w:val="26"/>
          <w:szCs w:val="26"/>
          <w:u w:val="single"/>
        </w:rPr>
        <w:t xml:space="preserve"> Version 2.6.9)</w:t>
      </w:r>
    </w:p>
    <w:p w14:paraId="3E85B927" w14:textId="77777777" w:rsidR="00BF1680" w:rsidRDefault="00BF1680" w:rsidP="00BF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parent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2B1CEB94" w14:textId="31DECAF5" w:rsidR="00BF1680" w:rsidRDefault="00BF1680" w:rsidP="00BF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0F866183" w14:textId="4B1CF6F7" w:rsidR="00BF1680" w:rsidRDefault="00BF1680" w:rsidP="00BF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&gt;spring-boot-starter-parent&lt;/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3157A2C7" w14:textId="313B3307" w:rsidR="00BF1680" w:rsidRDefault="00BF1680" w:rsidP="00BF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&gt;2.6.9&lt;/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0A0C6B03" w14:textId="47217074" w:rsidR="00BF1680" w:rsidRDefault="00BF1680" w:rsidP="00BF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relativePath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/&gt;</w:t>
      </w:r>
    </w:p>
    <w:p w14:paraId="110AF6CB" w14:textId="68E3F4F8" w:rsidR="00BF1680" w:rsidRDefault="00BF1680" w:rsidP="00BF1680">
      <w:r>
        <w:rPr>
          <w:rFonts w:ascii="Consolas" w:hAnsi="Consolas" w:cs="Consolas"/>
          <w:color w:val="000000"/>
          <w:sz w:val="20"/>
          <w:szCs w:val="20"/>
          <w:lang w:bidi="hi-IN"/>
        </w:rPr>
        <w:t>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parent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4D4CBD55" w14:textId="7F3D2D06" w:rsidR="000F4794" w:rsidRPr="000F4794" w:rsidRDefault="000F4794" w:rsidP="0000674D">
      <w:pPr>
        <w:rPr>
          <w:b/>
          <w:bCs/>
          <w:sz w:val="26"/>
          <w:szCs w:val="26"/>
          <w:u w:val="single"/>
        </w:rPr>
      </w:pPr>
      <w:r w:rsidRPr="000F4794">
        <w:rPr>
          <w:b/>
          <w:bCs/>
          <w:sz w:val="26"/>
          <w:szCs w:val="26"/>
          <w:u w:val="single"/>
        </w:rPr>
        <w:t xml:space="preserve">Controller Layer (Upload a document along with </w:t>
      </w:r>
      <w:proofErr w:type="spellStart"/>
      <w:r w:rsidRPr="000F4794">
        <w:rPr>
          <w:b/>
          <w:bCs/>
          <w:sz w:val="26"/>
          <w:szCs w:val="26"/>
          <w:u w:val="single"/>
        </w:rPr>
        <w:t>json</w:t>
      </w:r>
      <w:proofErr w:type="spellEnd"/>
      <w:r w:rsidRPr="000F4794">
        <w:rPr>
          <w:b/>
          <w:bCs/>
          <w:sz w:val="26"/>
          <w:szCs w:val="26"/>
          <w:u w:val="single"/>
        </w:rPr>
        <w:t xml:space="preserve"> data)</w:t>
      </w:r>
    </w:p>
    <w:p w14:paraId="311FA785" w14:textId="7BA4AE17" w:rsidR="00154F12" w:rsidRDefault="00154F12" w:rsidP="0015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  <w:lang w:bidi="hi-IN"/>
        </w:rPr>
        <w:t>PostMapping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path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"/resume"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consumes = {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MULTIPART_FORM_DATA_VALUE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})</w:t>
      </w:r>
    </w:p>
    <w:p w14:paraId="266A781A" w14:textId="77B7AF86" w:rsidR="00154F12" w:rsidRDefault="00154F12" w:rsidP="0015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&lt;String&gt;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uploadResume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</w:p>
    <w:p w14:paraId="5D8E4EAB" w14:textId="77777777" w:rsidR="00154F12" w:rsidRPr="00154F12" w:rsidRDefault="00154F12" w:rsidP="0015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154F12">
        <w:rPr>
          <w:rFonts w:ascii="Consolas" w:hAnsi="Consolas" w:cs="Consolas"/>
          <w:b/>
          <w:bCs/>
          <w:color w:val="646464"/>
          <w:lang w:bidi="hi-IN"/>
        </w:rPr>
        <w:t>@RequestPart</w:t>
      </w:r>
      <w:r w:rsidRPr="00154F12">
        <w:rPr>
          <w:rFonts w:ascii="Consolas" w:hAnsi="Consolas" w:cs="Consolas"/>
          <w:b/>
          <w:bCs/>
          <w:color w:val="000000"/>
          <w:lang w:bidi="hi-IN"/>
        </w:rPr>
        <w:t>(</w:t>
      </w:r>
      <w:r w:rsidRPr="00154F12">
        <w:rPr>
          <w:rFonts w:ascii="Consolas" w:hAnsi="Consolas" w:cs="Consolas"/>
          <w:b/>
          <w:bCs/>
          <w:color w:val="2A00FF"/>
          <w:lang w:bidi="hi-IN"/>
        </w:rPr>
        <w:t>"profileAsString"</w:t>
      </w:r>
      <w:r w:rsidRPr="00154F12">
        <w:rPr>
          <w:rFonts w:ascii="Consolas" w:hAnsi="Consolas" w:cs="Consolas"/>
          <w:b/>
          <w:bCs/>
          <w:color w:val="000000"/>
          <w:lang w:bidi="hi-IN"/>
        </w:rPr>
        <w:t xml:space="preserve">) String </w:t>
      </w:r>
      <w:proofErr w:type="spellStart"/>
      <w:r w:rsidRPr="00154F12">
        <w:rPr>
          <w:rFonts w:ascii="Consolas" w:hAnsi="Consolas" w:cs="Consolas"/>
          <w:b/>
          <w:bCs/>
          <w:color w:val="6A3E3E"/>
          <w:lang w:bidi="hi-IN"/>
        </w:rPr>
        <w:t>profileStr</w:t>
      </w:r>
      <w:proofErr w:type="spellEnd"/>
      <w:r w:rsidRPr="00154F12">
        <w:rPr>
          <w:rFonts w:ascii="Consolas" w:hAnsi="Consolas" w:cs="Consolas"/>
          <w:b/>
          <w:bCs/>
          <w:color w:val="000000"/>
          <w:lang w:bidi="hi-IN"/>
        </w:rPr>
        <w:t>,</w:t>
      </w:r>
    </w:p>
    <w:p w14:paraId="376CCC11" w14:textId="77777777" w:rsidR="00154F12" w:rsidRDefault="00154F12" w:rsidP="0015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154F12">
        <w:rPr>
          <w:rFonts w:ascii="Consolas" w:hAnsi="Consolas" w:cs="Consolas"/>
          <w:b/>
          <w:bCs/>
          <w:color w:val="000000"/>
          <w:lang w:bidi="hi-IN"/>
        </w:rPr>
        <w:tab/>
      </w:r>
      <w:r w:rsidRPr="00154F12">
        <w:rPr>
          <w:rFonts w:ascii="Consolas" w:hAnsi="Consolas" w:cs="Consolas"/>
          <w:b/>
          <w:bCs/>
          <w:color w:val="000000"/>
          <w:lang w:bidi="hi-IN"/>
        </w:rPr>
        <w:tab/>
      </w:r>
      <w:r w:rsidRPr="00154F12">
        <w:rPr>
          <w:rFonts w:ascii="Consolas" w:hAnsi="Consolas" w:cs="Consolas"/>
          <w:b/>
          <w:bCs/>
          <w:color w:val="000000"/>
          <w:lang w:bidi="hi-IN"/>
        </w:rPr>
        <w:tab/>
      </w:r>
      <w:r w:rsidRPr="00154F12">
        <w:rPr>
          <w:rFonts w:ascii="Consolas" w:hAnsi="Consolas" w:cs="Consolas"/>
          <w:b/>
          <w:bCs/>
          <w:color w:val="646464"/>
          <w:lang w:bidi="hi-IN"/>
        </w:rPr>
        <w:t>@RequestPart</w:t>
      </w:r>
      <w:r w:rsidRPr="00154F12">
        <w:rPr>
          <w:rFonts w:ascii="Consolas" w:hAnsi="Consolas" w:cs="Consolas"/>
          <w:b/>
          <w:bCs/>
          <w:color w:val="000000"/>
          <w:lang w:bidi="hi-IN"/>
        </w:rPr>
        <w:t>(</w:t>
      </w:r>
      <w:r w:rsidRPr="00154F12">
        <w:rPr>
          <w:rFonts w:ascii="Consolas" w:hAnsi="Consolas" w:cs="Consolas"/>
          <w:b/>
          <w:bCs/>
          <w:color w:val="2A00FF"/>
          <w:lang w:bidi="hi-IN"/>
        </w:rPr>
        <w:t>"file"</w:t>
      </w:r>
      <w:r w:rsidRPr="00154F12">
        <w:rPr>
          <w:rFonts w:ascii="Consolas" w:hAnsi="Consolas" w:cs="Consolas"/>
          <w:b/>
          <w:bCs/>
          <w:color w:val="000000"/>
          <w:lang w:bidi="hi-IN"/>
        </w:rPr>
        <w:t xml:space="preserve">) </w:t>
      </w:r>
      <w:proofErr w:type="spellStart"/>
      <w:r w:rsidRPr="00154F12">
        <w:rPr>
          <w:rFonts w:ascii="Consolas" w:hAnsi="Consolas" w:cs="Consolas"/>
          <w:b/>
          <w:bCs/>
          <w:color w:val="000000"/>
          <w:lang w:bidi="hi-IN"/>
        </w:rPr>
        <w:t>MultipartFile</w:t>
      </w:r>
      <w:proofErr w:type="spellEnd"/>
      <w:r w:rsidRPr="00154F12">
        <w:rPr>
          <w:rFonts w:ascii="Consolas" w:hAnsi="Consolas" w:cs="Consolas"/>
          <w:b/>
          <w:bCs/>
          <w:color w:val="000000"/>
          <w:lang w:bidi="hi-IN"/>
        </w:rPr>
        <w:t xml:space="preserve"> </w:t>
      </w:r>
      <w:r w:rsidRPr="00154F12">
        <w:rPr>
          <w:rFonts w:ascii="Consolas" w:hAnsi="Consolas" w:cs="Consolas"/>
          <w:b/>
          <w:bCs/>
          <w:color w:val="6A3E3E"/>
          <w:lang w:bidi="hi-IN"/>
        </w:rPr>
        <w:t>document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63DD68C3" w14:textId="5CD59B98" w:rsidR="00154F12" w:rsidRDefault="00154F12" w:rsidP="0015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3DEA45A9" w14:textId="77777777" w:rsidR="00154F12" w:rsidRDefault="00154F12" w:rsidP="0015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ObjectMapper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mapper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JsonMapper.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builder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</w:t>
      </w:r>
    </w:p>
    <w:p w14:paraId="4008F0B5" w14:textId="2C21F31B" w:rsidR="00154F12" w:rsidRDefault="00154F12" w:rsidP="0015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.enable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JsonReadFeature.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ALLOW_UNQUOTED_FIELD_NAMES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).build();</w:t>
      </w:r>
    </w:p>
    <w:p w14:paraId="320730DD" w14:textId="7D0C411E" w:rsidR="00154F12" w:rsidRDefault="00154F12" w:rsidP="0015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Profile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profile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mapper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.readValue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profileStr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Profile.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58EA5158" w14:textId="5A2B1BA6" w:rsidR="00154F12" w:rsidRDefault="00154F12" w:rsidP="0015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"Now Profile: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profile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303F8C9D" w14:textId="42D0A3F8" w:rsidR="00154F12" w:rsidRDefault="00154F12" w:rsidP="0015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storeResume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document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11022F3E" w14:textId="592F33D0" w:rsidR="00154F12" w:rsidRDefault="00154F12" w:rsidP="0015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JsonProcessingException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1BDB0696" w14:textId="02E3A0C9" w:rsidR="00154F12" w:rsidRDefault="00154F12" w:rsidP="0015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3C9870A6" w14:textId="719BF9E9" w:rsidR="00154F12" w:rsidRDefault="00154F12" w:rsidP="0015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3F266712" w14:textId="07CF5703" w:rsidR="00154F12" w:rsidRDefault="00154F12" w:rsidP="0015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document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.getOriginalFilename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());</w:t>
      </w:r>
    </w:p>
    <w:p w14:paraId="3F4D046A" w14:textId="3849BFC5" w:rsidR="00154F12" w:rsidRDefault="00154F12" w:rsidP="0015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&gt;(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"Your resume submitted..."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CREATED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0F97ECC6" w14:textId="1F4B9DAE" w:rsidR="000F4794" w:rsidRDefault="00154F12" w:rsidP="0015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32ECDFDF" w14:textId="445548AD" w:rsidR="00DB6475" w:rsidRDefault="00DB6475" w:rsidP="0015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1B7C720B" w14:textId="0C015FFC" w:rsidR="00EA7A27" w:rsidRPr="00EA7A27" w:rsidRDefault="001D0D84" w:rsidP="0015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  <w:lang w:bidi="hi-IN"/>
        </w:rPr>
      </w:pPr>
      <w:r w:rsidRPr="00EA7A27">
        <w:rPr>
          <w:rFonts w:ascii="Consolas" w:hAnsi="Consolas" w:cs="Consolas"/>
          <w:b/>
          <w:bCs/>
          <w:color w:val="000000"/>
          <w:sz w:val="26"/>
          <w:szCs w:val="26"/>
          <w:u w:val="single"/>
          <w:lang w:bidi="hi-IN"/>
        </w:rPr>
        <w:t>How to store the file</w:t>
      </w:r>
    </w:p>
    <w:p w14:paraId="09C832E9" w14:textId="77777777" w:rsidR="00EA7A27" w:rsidRDefault="00EA7A27" w:rsidP="00EA7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storeResume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MultipartFile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document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6055D9A7" w14:textId="2BCC063D" w:rsidR="00EA7A27" w:rsidRDefault="00EA7A27" w:rsidP="00EA7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dir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Paths.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toFile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getAbsolutePath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588BC0AC" w14:textId="4D1814C5" w:rsidR="00EA7A27" w:rsidRDefault="00EA7A27" w:rsidP="00EA7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 Create a directory called resumes</w:t>
      </w:r>
    </w:p>
    <w:p w14:paraId="046B5AA2" w14:textId="2FE1B5C4" w:rsidR="00EA7A27" w:rsidRDefault="00EA7A27" w:rsidP="00EA7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resumeDir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File(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dir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File.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separator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"resumes"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2580ABA8" w14:textId="0106DEC6" w:rsidR="00EA7A27" w:rsidRDefault="00EA7A27" w:rsidP="00EA7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resumeDir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.exists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()) {</w:t>
      </w:r>
    </w:p>
    <w:p w14:paraId="5446055A" w14:textId="7F9CF8BD" w:rsidR="00EA7A27" w:rsidRDefault="00EA7A27" w:rsidP="00EA7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resumeDir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.mkdirs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1D4825D0" w14:textId="43FF6E4F" w:rsidR="00EA7A27" w:rsidRDefault="00EA7A27" w:rsidP="00EA7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73DF676A" w14:textId="3937B79F" w:rsidR="00EA7A27" w:rsidRDefault="00EA7A27" w:rsidP="00EA7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document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.getOriginalFilename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5C8F38F4" w14:textId="298C3052" w:rsidR="00EA7A27" w:rsidRDefault="00EA7A27" w:rsidP="00EA7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"Uploaded Document File Name:"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fileName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7D88D4C2" w14:textId="0226804D" w:rsidR="00EA7A27" w:rsidRDefault="00EA7A27" w:rsidP="00EA7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File(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resumeDir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.getAbsolutePath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() +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File.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separator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05571ACE" w14:textId="1A14BA87" w:rsidR="00EA7A27" w:rsidRDefault="00EA7A27" w:rsidP="00EA7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OutputStream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os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file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)) {</w:t>
      </w:r>
    </w:p>
    <w:p w14:paraId="79ABFBEB" w14:textId="28449B7F" w:rsidR="00EA7A27" w:rsidRDefault="00EA7A27" w:rsidP="00EA7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os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document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.getBytes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());</w:t>
      </w:r>
    </w:p>
    <w:p w14:paraId="55EC5138" w14:textId="6B0E286E" w:rsidR="00EA7A27" w:rsidRDefault="00EA7A27" w:rsidP="00EA7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65F4AC14" w14:textId="1932073D" w:rsidR="00EA7A27" w:rsidRDefault="00EA7A27" w:rsidP="00EA7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767A7A31" w14:textId="2F4C6BA1" w:rsidR="00EA7A27" w:rsidRDefault="00EA7A27" w:rsidP="00EA7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53AE9E77" w14:textId="21C9C95F" w:rsidR="00EA7A27" w:rsidRDefault="00EA7A27" w:rsidP="00EA7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"Resume stored successfully"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1815E98E" w14:textId="2F91CEC2" w:rsidR="001D0D84" w:rsidRDefault="00EA7A27" w:rsidP="00EA7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07B5A5C6" w14:textId="5EA54BDF" w:rsidR="00EC01A8" w:rsidRDefault="00EC01A8" w:rsidP="00EA7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065C8F48" w14:textId="1C9B5336" w:rsidR="00EC01A8" w:rsidRDefault="00EC01A8" w:rsidP="00EA7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0DD3F372" w14:textId="172F1211" w:rsidR="00B1138C" w:rsidRDefault="00B1138C" w:rsidP="00EA7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03D4CBC1" w14:textId="159959B9" w:rsidR="00B1138C" w:rsidRDefault="00B1138C" w:rsidP="00EA7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3713C0EF" w14:textId="0BDD698B" w:rsidR="00B1138C" w:rsidRDefault="00B1138C" w:rsidP="00EA7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4826AF5F" w14:textId="0F2299FE" w:rsidR="00B1138C" w:rsidRDefault="00B1138C" w:rsidP="00EA7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3D7A6DE1" w14:textId="1CD62AF4" w:rsidR="00B1138C" w:rsidRDefault="00B1138C" w:rsidP="00EA7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5F3AA0CA" w14:textId="67375087" w:rsidR="00B1138C" w:rsidRDefault="00B1138C" w:rsidP="00EA7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50194181" w14:textId="73F2D25E" w:rsidR="00B1138C" w:rsidRDefault="00B1138C" w:rsidP="00EA7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457D5E8D" w14:textId="75A1318B" w:rsidR="00B1138C" w:rsidRDefault="00B1138C" w:rsidP="00EA7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43F69808" w14:textId="66335288" w:rsidR="00B1138C" w:rsidRDefault="00B1138C" w:rsidP="00EA7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59F20D43" w14:textId="35F3A5B9" w:rsidR="00B1138C" w:rsidRDefault="00B1138C" w:rsidP="00EA7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5F2970A3" w14:textId="53D31387" w:rsidR="00B1138C" w:rsidRDefault="00B1138C" w:rsidP="00EA7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63A0F49D" w14:textId="30D50B52" w:rsidR="00B1138C" w:rsidRDefault="00B1138C" w:rsidP="00EA7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78200BEC" w14:textId="2ACE5AD1" w:rsidR="00B1138C" w:rsidRPr="00574431" w:rsidRDefault="00B1138C" w:rsidP="00EA7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6"/>
          <w:szCs w:val="26"/>
          <w:u w:val="single"/>
          <w:lang w:bidi="hi-IN"/>
        </w:rPr>
      </w:pPr>
      <w:r w:rsidRPr="00574431">
        <w:rPr>
          <w:rFonts w:ascii="Consolas" w:hAnsi="Consolas" w:cs="Consolas"/>
          <w:b/>
          <w:bCs/>
          <w:color w:val="000000"/>
          <w:sz w:val="26"/>
          <w:szCs w:val="26"/>
          <w:u w:val="single"/>
          <w:lang w:bidi="hi-IN"/>
        </w:rPr>
        <w:lastRenderedPageBreak/>
        <w:t>How to download a file or show a file in browser</w:t>
      </w:r>
    </w:p>
    <w:p w14:paraId="17562156" w14:textId="77777777" w:rsidR="00340DDD" w:rsidRDefault="00340DDD" w:rsidP="00340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5E498FD2" w14:textId="77777777" w:rsidR="00340DDD" w:rsidRDefault="00340DDD" w:rsidP="00340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@RestController</w:t>
      </w:r>
    </w:p>
    <w:p w14:paraId="471F523E" w14:textId="77777777" w:rsidR="00340DDD" w:rsidRDefault="00340DDD" w:rsidP="00340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FileDownloadController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17A2DE08" w14:textId="77777777" w:rsidR="00340DDD" w:rsidRDefault="00340DDD" w:rsidP="00340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5E2C93A6" w14:textId="4A462042" w:rsidR="00340DDD" w:rsidRDefault="00340DDD" w:rsidP="00340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final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BASE_PATH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"E:/sure-delete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1A3F3F37" w14:textId="2B5FD471" w:rsidR="00340DDD" w:rsidRDefault="00340DDD" w:rsidP="00340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@GetMapping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"/download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/{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fileName:.+}"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0768ED56" w14:textId="70BD3A2B" w:rsidR="00340DDD" w:rsidRDefault="00340DDD" w:rsidP="00340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&lt;Resource&gt;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downloadFile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646464"/>
          <w:sz w:val="20"/>
          <w:szCs w:val="20"/>
          <w:lang w:bidi="hi-IN"/>
        </w:rPr>
        <w:t>@PathVariable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5F65B33D" w14:textId="266D79EF" w:rsidR="00340DDD" w:rsidRDefault="00340DDD" w:rsidP="00340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Resource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resource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getFileResource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fileName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5B9A1170" w14:textId="50EB9878" w:rsidR="00340DDD" w:rsidRPr="009A6C1D" w:rsidRDefault="00340DDD" w:rsidP="00340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9A6C1D">
        <w:rPr>
          <w:rFonts w:ascii="Consolas" w:hAnsi="Consolas" w:cs="Consolas"/>
          <w:b/>
          <w:bCs/>
          <w:color w:val="000000"/>
          <w:lang w:bidi="hi-IN"/>
        </w:rPr>
        <w:t xml:space="preserve">String </w:t>
      </w:r>
      <w:proofErr w:type="spellStart"/>
      <w:r w:rsidRPr="009A6C1D">
        <w:rPr>
          <w:rFonts w:ascii="Consolas" w:hAnsi="Consolas" w:cs="Consolas"/>
          <w:b/>
          <w:bCs/>
          <w:color w:val="6A3E3E"/>
          <w:lang w:bidi="hi-IN"/>
        </w:rPr>
        <w:t>headerAttachement</w:t>
      </w:r>
      <w:proofErr w:type="spellEnd"/>
      <w:r w:rsidRPr="009A6C1D">
        <w:rPr>
          <w:rFonts w:ascii="Consolas" w:hAnsi="Consolas" w:cs="Consolas"/>
          <w:b/>
          <w:bCs/>
          <w:color w:val="000000"/>
          <w:lang w:bidi="hi-IN"/>
        </w:rPr>
        <w:t xml:space="preserve"> = </w:t>
      </w:r>
      <w:r w:rsidRPr="009A6C1D">
        <w:rPr>
          <w:rFonts w:ascii="Consolas" w:hAnsi="Consolas" w:cs="Consolas"/>
          <w:b/>
          <w:bCs/>
          <w:color w:val="2A00FF"/>
          <w:lang w:bidi="hi-IN"/>
        </w:rPr>
        <w:t>"attachment; filename=\""</w:t>
      </w:r>
      <w:r w:rsidRPr="009A6C1D">
        <w:rPr>
          <w:rFonts w:ascii="Consolas" w:hAnsi="Consolas" w:cs="Consolas"/>
          <w:b/>
          <w:bCs/>
          <w:color w:val="000000"/>
          <w:lang w:bidi="hi-IN"/>
        </w:rPr>
        <w:t xml:space="preserve"> + </w:t>
      </w:r>
      <w:proofErr w:type="spellStart"/>
      <w:proofErr w:type="gramStart"/>
      <w:r w:rsidRPr="009A6C1D">
        <w:rPr>
          <w:rFonts w:ascii="Consolas" w:hAnsi="Consolas" w:cs="Consolas"/>
          <w:b/>
          <w:bCs/>
          <w:color w:val="6A3E3E"/>
          <w:lang w:bidi="hi-IN"/>
        </w:rPr>
        <w:t>resource</w:t>
      </w:r>
      <w:r w:rsidRPr="009A6C1D">
        <w:rPr>
          <w:rFonts w:ascii="Consolas" w:hAnsi="Consolas" w:cs="Consolas"/>
          <w:b/>
          <w:bCs/>
          <w:color w:val="000000"/>
          <w:lang w:bidi="hi-IN"/>
        </w:rPr>
        <w:t>.getFilename</w:t>
      </w:r>
      <w:proofErr w:type="spellEnd"/>
      <w:proofErr w:type="gramEnd"/>
      <w:r w:rsidRPr="009A6C1D">
        <w:rPr>
          <w:rFonts w:ascii="Consolas" w:hAnsi="Consolas" w:cs="Consolas"/>
          <w:b/>
          <w:bCs/>
          <w:color w:val="000000"/>
          <w:lang w:bidi="hi-IN"/>
        </w:rPr>
        <w:t xml:space="preserve">() + </w:t>
      </w:r>
      <w:r w:rsidRPr="009A6C1D">
        <w:rPr>
          <w:rFonts w:ascii="Consolas" w:hAnsi="Consolas" w:cs="Consolas"/>
          <w:b/>
          <w:bCs/>
          <w:color w:val="2A00FF"/>
          <w:lang w:bidi="hi-IN"/>
        </w:rPr>
        <w:t>"\""</w:t>
      </w:r>
      <w:r w:rsidRPr="009A6C1D">
        <w:rPr>
          <w:rFonts w:ascii="Consolas" w:hAnsi="Consolas" w:cs="Consolas"/>
          <w:b/>
          <w:bCs/>
          <w:color w:val="000000"/>
          <w:lang w:bidi="hi-IN"/>
        </w:rPr>
        <w:t>;</w:t>
      </w:r>
    </w:p>
    <w:p w14:paraId="409BCD34" w14:textId="79451AD7" w:rsidR="00340DDD" w:rsidRDefault="00340DDD" w:rsidP="00340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ResponseEntity.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ok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).contentType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APPLICATION_OCTET_STREAM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341C23BA" w14:textId="3BE12B02" w:rsidR="00340DDD" w:rsidRDefault="00340DDD" w:rsidP="00340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.header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HttpHeaders.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CONTENT_DISPOSITION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headerAttachement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36935643" w14:textId="483BD021" w:rsidR="00340DDD" w:rsidRDefault="00340DDD" w:rsidP="00340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.body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resource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4D610AF3" w14:textId="653C8C05" w:rsidR="00340DDD" w:rsidRDefault="00340DDD" w:rsidP="00340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1EEDF87A" w14:textId="77777777" w:rsidR="00340DDD" w:rsidRDefault="00340DDD" w:rsidP="00340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2A621EE3" w14:textId="5ED4901B" w:rsidR="00340DDD" w:rsidRDefault="00340DDD" w:rsidP="00340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@GetMapping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"/showfile/{fileName}"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1147B7A5" w14:textId="1BA9320E" w:rsidR="00340DDD" w:rsidRDefault="00340DDD" w:rsidP="00340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&lt;Resource&gt;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showFileInBrowser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646464"/>
          <w:sz w:val="20"/>
          <w:szCs w:val="20"/>
          <w:lang w:bidi="hi-IN"/>
        </w:rPr>
        <w:t>@PathVariable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12D15C99" w14:textId="460FFC40" w:rsidR="00340DDD" w:rsidRDefault="00340DDD" w:rsidP="00340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Resource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resource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getFileResource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fileName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04DA0EDC" w14:textId="6E4CFDE9" w:rsidR="00340DDD" w:rsidRDefault="00340DDD" w:rsidP="00340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MediaType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fileType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fileName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.endsWith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"pdf"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APPLICATION_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PDF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IMAGE_JPEG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3C78C705" w14:textId="1AB5CB9B" w:rsidR="00340DDD" w:rsidRPr="009A6C1D" w:rsidRDefault="00340DDD" w:rsidP="00340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9A6C1D">
        <w:rPr>
          <w:rFonts w:ascii="Consolas" w:hAnsi="Consolas" w:cs="Consolas"/>
          <w:b/>
          <w:bCs/>
          <w:color w:val="000000"/>
          <w:lang w:bidi="hi-IN"/>
        </w:rPr>
        <w:t xml:space="preserve">String </w:t>
      </w:r>
      <w:proofErr w:type="spellStart"/>
      <w:r w:rsidRPr="009A6C1D">
        <w:rPr>
          <w:rFonts w:ascii="Consolas" w:hAnsi="Consolas" w:cs="Consolas"/>
          <w:b/>
          <w:bCs/>
          <w:color w:val="6A3E3E"/>
          <w:shd w:val="clear" w:color="auto" w:fill="F0D8A8"/>
          <w:lang w:bidi="hi-IN"/>
        </w:rPr>
        <w:t>headerInline</w:t>
      </w:r>
      <w:proofErr w:type="spellEnd"/>
      <w:r w:rsidRPr="009A6C1D">
        <w:rPr>
          <w:rFonts w:ascii="Consolas" w:hAnsi="Consolas" w:cs="Consolas"/>
          <w:b/>
          <w:bCs/>
          <w:color w:val="000000"/>
          <w:lang w:bidi="hi-IN"/>
        </w:rPr>
        <w:t xml:space="preserve"> = </w:t>
      </w:r>
      <w:r w:rsidRPr="009A6C1D">
        <w:rPr>
          <w:rFonts w:ascii="Consolas" w:hAnsi="Consolas" w:cs="Consolas"/>
          <w:b/>
          <w:bCs/>
          <w:color w:val="2A00FF"/>
          <w:lang w:bidi="hi-IN"/>
        </w:rPr>
        <w:t>"inline; filename=\""</w:t>
      </w:r>
      <w:r w:rsidRPr="009A6C1D">
        <w:rPr>
          <w:rFonts w:ascii="Consolas" w:hAnsi="Consolas" w:cs="Consolas"/>
          <w:b/>
          <w:bCs/>
          <w:color w:val="000000"/>
          <w:lang w:bidi="hi-IN"/>
        </w:rPr>
        <w:t xml:space="preserve"> + </w:t>
      </w:r>
      <w:proofErr w:type="spellStart"/>
      <w:proofErr w:type="gramStart"/>
      <w:r w:rsidRPr="009A6C1D">
        <w:rPr>
          <w:rFonts w:ascii="Consolas" w:hAnsi="Consolas" w:cs="Consolas"/>
          <w:b/>
          <w:bCs/>
          <w:color w:val="6A3E3E"/>
          <w:lang w:bidi="hi-IN"/>
        </w:rPr>
        <w:t>resource</w:t>
      </w:r>
      <w:r w:rsidRPr="009A6C1D">
        <w:rPr>
          <w:rFonts w:ascii="Consolas" w:hAnsi="Consolas" w:cs="Consolas"/>
          <w:b/>
          <w:bCs/>
          <w:color w:val="000000"/>
          <w:lang w:bidi="hi-IN"/>
        </w:rPr>
        <w:t>.getFilename</w:t>
      </w:r>
      <w:proofErr w:type="spellEnd"/>
      <w:proofErr w:type="gramEnd"/>
      <w:r w:rsidRPr="009A6C1D">
        <w:rPr>
          <w:rFonts w:ascii="Consolas" w:hAnsi="Consolas" w:cs="Consolas"/>
          <w:b/>
          <w:bCs/>
          <w:color w:val="000000"/>
          <w:lang w:bidi="hi-IN"/>
        </w:rPr>
        <w:t xml:space="preserve">() + </w:t>
      </w:r>
      <w:r w:rsidRPr="009A6C1D">
        <w:rPr>
          <w:rFonts w:ascii="Consolas" w:hAnsi="Consolas" w:cs="Consolas"/>
          <w:b/>
          <w:bCs/>
          <w:color w:val="2A00FF"/>
          <w:lang w:bidi="hi-IN"/>
        </w:rPr>
        <w:t>"\""</w:t>
      </w:r>
      <w:r w:rsidRPr="009A6C1D">
        <w:rPr>
          <w:rFonts w:ascii="Consolas" w:hAnsi="Consolas" w:cs="Consolas"/>
          <w:b/>
          <w:bCs/>
          <w:color w:val="000000"/>
          <w:lang w:bidi="hi-IN"/>
        </w:rPr>
        <w:t>;</w:t>
      </w:r>
    </w:p>
    <w:p w14:paraId="0077CE08" w14:textId="4B50CBCE" w:rsidR="00340DDD" w:rsidRDefault="00340DDD" w:rsidP="00340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ResponseEntity.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ok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contentType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fileType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0F27B9C3" w14:textId="3492DA6D" w:rsidR="00340DDD" w:rsidRDefault="00340DDD" w:rsidP="00340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.header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HttpHeaders.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CONTENT_DISPOSITION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bidi="hi-IN"/>
        </w:rPr>
        <w:t>headerInline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020E31CE" w14:textId="2075686F" w:rsidR="00340DDD" w:rsidRDefault="00340DDD" w:rsidP="00340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.body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resource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75996125" w14:textId="5334243E" w:rsidR="00340DDD" w:rsidRDefault="00340DDD" w:rsidP="00340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1830BE92" w14:textId="77777777" w:rsidR="00340DDD" w:rsidRDefault="00340DDD" w:rsidP="00340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210BAC0D" w14:textId="125F5387" w:rsidR="00340DDD" w:rsidRDefault="00340DDD" w:rsidP="00340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Resource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getFileResource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57D42D5D" w14:textId="6E141A89" w:rsidR="00340DDD" w:rsidRDefault="00340DDD" w:rsidP="00340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Path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path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Paths.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  <w:lang w:bidi="hi-IN"/>
        </w:rPr>
        <w:t>BASE_PATH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File.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separator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01DD1CEF" w14:textId="144AF854" w:rsidR="00340DDD" w:rsidRDefault="00340DDD" w:rsidP="00340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Resource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resource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1AABAFA1" w14:textId="1B255A0D" w:rsidR="00340DDD" w:rsidRDefault="00340DDD" w:rsidP="00340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477D6CD0" w14:textId="77777777" w:rsidR="00340DDD" w:rsidRDefault="00340DDD" w:rsidP="00340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3F7F5F"/>
          <w:sz w:val="20"/>
          <w:szCs w:val="20"/>
          <w:lang w:bidi="hi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ab/>
        <w:t xml:space="preserve">resource = 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hi-IN"/>
        </w:rPr>
        <w:t>InputStreamResource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new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hi-IN"/>
        </w:rPr>
        <w:t>FileInputStream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(new File(BASE_PATH +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hi-IN"/>
        </w:rPr>
        <w:t>File.separator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+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hi-IN"/>
        </w:rPr>
        <w:t>fileName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hi-IN"/>
        </w:rPr>
        <w:t>)));</w:t>
      </w:r>
    </w:p>
    <w:p w14:paraId="31C43052" w14:textId="02FC6CA8" w:rsidR="00340DDD" w:rsidRPr="00DA7B5D" w:rsidRDefault="00340DDD" w:rsidP="00340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DA7B5D">
        <w:rPr>
          <w:rFonts w:ascii="Consolas" w:hAnsi="Consolas" w:cs="Consolas"/>
          <w:b/>
          <w:bCs/>
          <w:color w:val="6A3E3E"/>
          <w:sz w:val="24"/>
          <w:szCs w:val="24"/>
          <w:lang w:bidi="hi-IN"/>
        </w:rPr>
        <w:t>resource</w:t>
      </w:r>
      <w:r w:rsidRPr="00DA7B5D">
        <w:rPr>
          <w:rFonts w:ascii="Consolas" w:hAnsi="Consolas" w:cs="Consolas"/>
          <w:b/>
          <w:bCs/>
          <w:color w:val="000000"/>
          <w:sz w:val="24"/>
          <w:szCs w:val="24"/>
          <w:lang w:bidi="hi-IN"/>
        </w:rPr>
        <w:t xml:space="preserve"> = </w:t>
      </w:r>
      <w:r w:rsidRPr="00DA7B5D">
        <w:rPr>
          <w:rFonts w:ascii="Consolas" w:hAnsi="Consolas" w:cs="Consolas"/>
          <w:b/>
          <w:bCs/>
          <w:color w:val="7F0055"/>
          <w:sz w:val="24"/>
          <w:szCs w:val="24"/>
          <w:lang w:bidi="hi-IN"/>
        </w:rPr>
        <w:t>new</w:t>
      </w:r>
      <w:r w:rsidRPr="00DA7B5D">
        <w:rPr>
          <w:rFonts w:ascii="Consolas" w:hAnsi="Consolas" w:cs="Consolas"/>
          <w:b/>
          <w:bCs/>
          <w:color w:val="000000"/>
          <w:sz w:val="24"/>
          <w:szCs w:val="24"/>
          <w:lang w:bidi="hi-IN"/>
        </w:rPr>
        <w:t xml:space="preserve"> </w:t>
      </w:r>
      <w:proofErr w:type="spellStart"/>
      <w:r w:rsidRPr="00DA7B5D">
        <w:rPr>
          <w:rFonts w:ascii="Consolas" w:hAnsi="Consolas" w:cs="Consolas"/>
          <w:b/>
          <w:bCs/>
          <w:color w:val="000000"/>
          <w:sz w:val="24"/>
          <w:szCs w:val="24"/>
          <w:lang w:bidi="hi-IN"/>
        </w:rPr>
        <w:t>UrlResource</w:t>
      </w:r>
      <w:proofErr w:type="spellEnd"/>
      <w:r w:rsidRPr="00DA7B5D">
        <w:rPr>
          <w:rFonts w:ascii="Consolas" w:hAnsi="Consolas" w:cs="Consolas"/>
          <w:b/>
          <w:bCs/>
          <w:color w:val="000000"/>
          <w:sz w:val="24"/>
          <w:szCs w:val="24"/>
          <w:lang w:bidi="hi-IN"/>
        </w:rPr>
        <w:t>(</w:t>
      </w:r>
      <w:proofErr w:type="spellStart"/>
      <w:proofErr w:type="gramStart"/>
      <w:r w:rsidRPr="00DA7B5D">
        <w:rPr>
          <w:rFonts w:ascii="Consolas" w:hAnsi="Consolas" w:cs="Consolas"/>
          <w:b/>
          <w:bCs/>
          <w:color w:val="6A3E3E"/>
          <w:sz w:val="24"/>
          <w:szCs w:val="24"/>
          <w:lang w:bidi="hi-IN"/>
        </w:rPr>
        <w:t>path</w:t>
      </w:r>
      <w:r w:rsidRPr="00DA7B5D">
        <w:rPr>
          <w:rFonts w:ascii="Consolas" w:hAnsi="Consolas" w:cs="Consolas"/>
          <w:b/>
          <w:bCs/>
          <w:color w:val="000000"/>
          <w:sz w:val="24"/>
          <w:szCs w:val="24"/>
          <w:lang w:bidi="hi-IN"/>
        </w:rPr>
        <w:t>.toUri</w:t>
      </w:r>
      <w:proofErr w:type="spellEnd"/>
      <w:proofErr w:type="gramEnd"/>
      <w:r w:rsidRPr="00DA7B5D">
        <w:rPr>
          <w:rFonts w:ascii="Consolas" w:hAnsi="Consolas" w:cs="Consolas"/>
          <w:b/>
          <w:bCs/>
          <w:color w:val="000000"/>
          <w:sz w:val="24"/>
          <w:szCs w:val="24"/>
          <w:lang w:bidi="hi-IN"/>
        </w:rPr>
        <w:t>());</w:t>
      </w:r>
    </w:p>
    <w:p w14:paraId="4E7E7B93" w14:textId="28E12AE5" w:rsidR="00340DDD" w:rsidRDefault="00340DDD" w:rsidP="00340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6557A2AC" w14:textId="61376012" w:rsidR="00340DDD" w:rsidRDefault="00340DDD" w:rsidP="00340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6E088C61" w14:textId="246D6AF5" w:rsidR="00340DDD" w:rsidRDefault="00340DDD" w:rsidP="00340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58FE54A8" w14:textId="14ACF95F" w:rsidR="00340DDD" w:rsidRDefault="00340DDD" w:rsidP="00340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resource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5D978F95" w14:textId="1A6C2AC9" w:rsidR="00340DDD" w:rsidRDefault="00340DDD" w:rsidP="00340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497EC26A" w14:textId="6C77B35D" w:rsidR="00B1138C" w:rsidRDefault="00340DDD" w:rsidP="00340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4728F7D0" w14:textId="4500880F" w:rsidR="003D26E6" w:rsidRDefault="003D26E6" w:rsidP="00340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40707B25" w14:textId="15D868F7" w:rsidR="00820040" w:rsidRPr="00820040" w:rsidRDefault="00820040" w:rsidP="00340DD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onsolas"/>
          <w:b/>
          <w:bCs/>
          <w:color w:val="000000"/>
          <w:sz w:val="24"/>
          <w:szCs w:val="24"/>
          <w:u w:val="single"/>
          <w:lang w:bidi="hi-IN"/>
        </w:rPr>
      </w:pPr>
      <w:r w:rsidRPr="00820040">
        <w:rPr>
          <w:rFonts w:ascii="Palatino Linotype" w:hAnsi="Palatino Linotype" w:cs="Consolas"/>
          <w:b/>
          <w:bCs/>
          <w:color w:val="000000"/>
          <w:sz w:val="24"/>
          <w:szCs w:val="24"/>
          <w:u w:val="single"/>
          <w:lang w:bidi="hi-IN"/>
        </w:rPr>
        <w:t>Few Notes</w:t>
      </w:r>
    </w:p>
    <w:p w14:paraId="2A3F9636" w14:textId="77777777" w:rsidR="00820040" w:rsidRDefault="00820040" w:rsidP="00340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68268F0E" w14:textId="4B2DBCF9" w:rsidR="003D26E6" w:rsidRPr="003D26E6" w:rsidRDefault="003D26E6" w:rsidP="00340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</w:pPr>
      <w:r w:rsidRPr="003D26E6">
        <w:rPr>
          <w:rFonts w:ascii="Consolas" w:hAnsi="Consolas" w:cs="Consolas"/>
          <w:b/>
          <w:bCs/>
          <w:color w:val="000000"/>
          <w:sz w:val="24"/>
          <w:szCs w:val="24"/>
          <w:lang w:bidi="hi-IN"/>
        </w:rPr>
        <w:t>**</w:t>
      </w:r>
      <w:r w:rsidRPr="003D26E6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 w:rsidRPr="003D26E6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contentType</w:t>
      </w:r>
      <w:proofErr w:type="spellEnd"/>
      <w:r w:rsidRPr="003D26E6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(</w:t>
      </w:r>
      <w:proofErr w:type="spellStart"/>
      <w:proofErr w:type="gramEnd"/>
      <w:r w:rsidRPr="003D26E6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MediaType.</w:t>
      </w:r>
      <w:r w:rsidRPr="003D26E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APPLICATION_OCTET_STREAM</w:t>
      </w:r>
      <w:proofErr w:type="spellEnd"/>
      <w:r w:rsidRPr="003D26E6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)</w:t>
      </w:r>
      <w:r w:rsidRPr="003D26E6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 xml:space="preserve"> </w:t>
      </w:r>
      <w:r w:rsidRPr="003D26E6">
        <w:rPr>
          <w:rFonts w:ascii="Palatino Linotype" w:hAnsi="Palatino Linotype" w:cs="Consolas"/>
          <w:b/>
          <w:bCs/>
          <w:color w:val="000000"/>
          <w:sz w:val="20"/>
          <w:szCs w:val="20"/>
          <w:lang w:bidi="hi-IN"/>
        </w:rPr>
        <w:t>always forces the browser to download.</w:t>
      </w:r>
    </w:p>
    <w:p w14:paraId="13C38AAB" w14:textId="4B18E55E" w:rsidR="003D26E6" w:rsidRDefault="003D26E6" w:rsidP="00340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15241F1E" w14:textId="6A68E3B8" w:rsidR="003B51E3" w:rsidRPr="003B51E3" w:rsidRDefault="003B51E3" w:rsidP="00340DD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onsolas"/>
          <w:b/>
          <w:bCs/>
          <w:color w:val="000000"/>
          <w:lang w:bidi="hi-IN"/>
        </w:rPr>
      </w:pPr>
      <w:r w:rsidRPr="003B51E3">
        <w:rPr>
          <w:rFonts w:ascii="Palatino Linotype" w:hAnsi="Palatino Linotype" w:cs="Consolas"/>
          <w:b/>
          <w:bCs/>
          <w:color w:val="000000"/>
          <w:lang w:bidi="hi-IN"/>
        </w:rPr>
        <w:t>To download the file, always use this.</w:t>
      </w:r>
    </w:p>
    <w:p w14:paraId="54F4FD62" w14:textId="77E80BCB" w:rsidR="003B51E3" w:rsidRPr="003B51E3" w:rsidRDefault="003B51E3" w:rsidP="00340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bidi="hi-IN"/>
        </w:rPr>
      </w:pPr>
      <w:r w:rsidRPr="003B51E3">
        <w:rPr>
          <w:rFonts w:ascii="Consolas" w:hAnsi="Consolas" w:cs="Consolas"/>
          <w:b/>
          <w:bCs/>
          <w:color w:val="2A00FF"/>
          <w:sz w:val="24"/>
          <w:szCs w:val="24"/>
          <w:lang w:bidi="hi-IN"/>
        </w:rPr>
        <w:t>"attachment; filename=\""</w:t>
      </w:r>
      <w:r w:rsidRPr="003B51E3">
        <w:rPr>
          <w:rFonts w:ascii="Consolas" w:hAnsi="Consolas" w:cs="Consolas"/>
          <w:b/>
          <w:bCs/>
          <w:color w:val="000000"/>
          <w:sz w:val="24"/>
          <w:szCs w:val="24"/>
          <w:lang w:bidi="hi-IN"/>
        </w:rPr>
        <w:t xml:space="preserve"> + </w:t>
      </w:r>
      <w:proofErr w:type="spellStart"/>
      <w:proofErr w:type="gramStart"/>
      <w:r w:rsidRPr="003B51E3">
        <w:rPr>
          <w:rFonts w:ascii="Consolas" w:hAnsi="Consolas" w:cs="Consolas"/>
          <w:b/>
          <w:bCs/>
          <w:color w:val="6A3E3E"/>
          <w:sz w:val="24"/>
          <w:szCs w:val="24"/>
          <w:lang w:bidi="hi-IN"/>
        </w:rPr>
        <w:t>resource</w:t>
      </w:r>
      <w:r w:rsidRPr="003B51E3">
        <w:rPr>
          <w:rFonts w:ascii="Consolas" w:hAnsi="Consolas" w:cs="Consolas"/>
          <w:b/>
          <w:bCs/>
          <w:color w:val="000000"/>
          <w:sz w:val="24"/>
          <w:szCs w:val="24"/>
          <w:lang w:bidi="hi-IN"/>
        </w:rPr>
        <w:t>.getFilename</w:t>
      </w:r>
      <w:proofErr w:type="spellEnd"/>
      <w:proofErr w:type="gramEnd"/>
      <w:r w:rsidRPr="003B51E3">
        <w:rPr>
          <w:rFonts w:ascii="Consolas" w:hAnsi="Consolas" w:cs="Consolas"/>
          <w:b/>
          <w:bCs/>
          <w:color w:val="000000"/>
          <w:sz w:val="24"/>
          <w:szCs w:val="24"/>
          <w:lang w:bidi="hi-IN"/>
        </w:rPr>
        <w:t xml:space="preserve">() + </w:t>
      </w:r>
      <w:r w:rsidRPr="003B51E3">
        <w:rPr>
          <w:rFonts w:ascii="Consolas" w:hAnsi="Consolas" w:cs="Consolas"/>
          <w:b/>
          <w:bCs/>
          <w:color w:val="2A00FF"/>
          <w:sz w:val="24"/>
          <w:szCs w:val="24"/>
          <w:lang w:bidi="hi-IN"/>
        </w:rPr>
        <w:t>"\""</w:t>
      </w:r>
      <w:r w:rsidRPr="003B51E3">
        <w:rPr>
          <w:rFonts w:ascii="Consolas" w:hAnsi="Consolas" w:cs="Consolas"/>
          <w:b/>
          <w:bCs/>
          <w:color w:val="000000"/>
          <w:sz w:val="24"/>
          <w:szCs w:val="24"/>
          <w:lang w:bidi="hi-IN"/>
        </w:rPr>
        <w:t>;</w:t>
      </w:r>
    </w:p>
    <w:p w14:paraId="1C195C57" w14:textId="13F8372C" w:rsidR="003B51E3" w:rsidRDefault="003B51E3" w:rsidP="00340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bidi="hi-IN"/>
        </w:rPr>
      </w:pPr>
    </w:p>
    <w:p w14:paraId="346943FD" w14:textId="02FCC385" w:rsidR="003B51E3" w:rsidRPr="003B51E3" w:rsidRDefault="003B51E3" w:rsidP="00340DD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onsolas"/>
          <w:b/>
          <w:bCs/>
          <w:color w:val="000000"/>
          <w:lang w:bidi="hi-IN"/>
        </w:rPr>
      </w:pPr>
      <w:r w:rsidRPr="003B51E3">
        <w:rPr>
          <w:rFonts w:ascii="Palatino Linotype" w:hAnsi="Palatino Linotype" w:cs="Consolas"/>
          <w:b/>
          <w:bCs/>
          <w:color w:val="000000"/>
          <w:lang w:bidi="hi-IN"/>
        </w:rPr>
        <w:t>To show the file in browser, always use this</w:t>
      </w:r>
    </w:p>
    <w:p w14:paraId="35BA8AFD" w14:textId="77777777" w:rsidR="003B51E3" w:rsidRPr="003B51E3" w:rsidRDefault="003B51E3" w:rsidP="003B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bidi="hi-IN"/>
        </w:rPr>
      </w:pPr>
      <w:r w:rsidRPr="003B51E3">
        <w:rPr>
          <w:rFonts w:ascii="Consolas" w:hAnsi="Consolas" w:cs="Consolas"/>
          <w:b/>
          <w:bCs/>
          <w:color w:val="2A00FF"/>
          <w:sz w:val="24"/>
          <w:szCs w:val="24"/>
          <w:lang w:bidi="hi-IN"/>
        </w:rPr>
        <w:t>"inline; filename=\""</w:t>
      </w:r>
      <w:r w:rsidRPr="003B51E3">
        <w:rPr>
          <w:rFonts w:ascii="Consolas" w:hAnsi="Consolas" w:cs="Consolas"/>
          <w:b/>
          <w:bCs/>
          <w:color w:val="000000"/>
          <w:sz w:val="24"/>
          <w:szCs w:val="24"/>
          <w:lang w:bidi="hi-IN"/>
        </w:rPr>
        <w:t xml:space="preserve"> + </w:t>
      </w:r>
      <w:proofErr w:type="spellStart"/>
      <w:proofErr w:type="gramStart"/>
      <w:r w:rsidRPr="003B51E3">
        <w:rPr>
          <w:rFonts w:ascii="Consolas" w:hAnsi="Consolas" w:cs="Consolas"/>
          <w:b/>
          <w:bCs/>
          <w:color w:val="6A3E3E"/>
          <w:sz w:val="24"/>
          <w:szCs w:val="24"/>
          <w:lang w:bidi="hi-IN"/>
        </w:rPr>
        <w:t>resource</w:t>
      </w:r>
      <w:r w:rsidRPr="003B51E3">
        <w:rPr>
          <w:rFonts w:ascii="Consolas" w:hAnsi="Consolas" w:cs="Consolas"/>
          <w:b/>
          <w:bCs/>
          <w:color w:val="000000"/>
          <w:sz w:val="24"/>
          <w:szCs w:val="24"/>
          <w:lang w:bidi="hi-IN"/>
        </w:rPr>
        <w:t>.getFilename</w:t>
      </w:r>
      <w:proofErr w:type="spellEnd"/>
      <w:proofErr w:type="gramEnd"/>
      <w:r w:rsidRPr="003B51E3">
        <w:rPr>
          <w:rFonts w:ascii="Consolas" w:hAnsi="Consolas" w:cs="Consolas"/>
          <w:b/>
          <w:bCs/>
          <w:color w:val="000000"/>
          <w:sz w:val="24"/>
          <w:szCs w:val="24"/>
          <w:lang w:bidi="hi-IN"/>
        </w:rPr>
        <w:t xml:space="preserve">() + </w:t>
      </w:r>
      <w:r w:rsidRPr="003B51E3">
        <w:rPr>
          <w:rFonts w:ascii="Consolas" w:hAnsi="Consolas" w:cs="Consolas"/>
          <w:b/>
          <w:bCs/>
          <w:color w:val="2A00FF"/>
          <w:sz w:val="24"/>
          <w:szCs w:val="24"/>
          <w:lang w:bidi="hi-IN"/>
        </w:rPr>
        <w:t>"\""</w:t>
      </w:r>
      <w:r w:rsidRPr="003B51E3">
        <w:rPr>
          <w:rFonts w:ascii="Consolas" w:hAnsi="Consolas" w:cs="Consolas"/>
          <w:b/>
          <w:bCs/>
          <w:color w:val="000000"/>
          <w:sz w:val="24"/>
          <w:szCs w:val="24"/>
          <w:lang w:bidi="hi-IN"/>
        </w:rPr>
        <w:t>;</w:t>
      </w:r>
    </w:p>
    <w:p w14:paraId="35E582AF" w14:textId="77777777" w:rsidR="003B51E3" w:rsidRPr="00340DDD" w:rsidRDefault="003B51E3" w:rsidP="00340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sectPr w:rsidR="003B51E3" w:rsidRPr="00340DDD" w:rsidSect="00F84140">
      <w:footerReference w:type="default" r:id="rId6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41C57" w14:textId="77777777" w:rsidR="00EB55C4" w:rsidRDefault="00EB55C4" w:rsidP="00F84140">
      <w:pPr>
        <w:spacing w:after="0" w:line="240" w:lineRule="auto"/>
      </w:pPr>
      <w:r>
        <w:separator/>
      </w:r>
    </w:p>
  </w:endnote>
  <w:endnote w:type="continuationSeparator" w:id="0">
    <w:p w14:paraId="4075FFD9" w14:textId="77777777" w:rsidR="00EB55C4" w:rsidRDefault="00EB55C4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68DF3F6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ED4DC44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D0EED" w14:textId="77777777" w:rsidR="00EB55C4" w:rsidRDefault="00EB55C4" w:rsidP="00F84140">
      <w:pPr>
        <w:spacing w:after="0" w:line="240" w:lineRule="auto"/>
      </w:pPr>
      <w:r>
        <w:separator/>
      </w:r>
    </w:p>
  </w:footnote>
  <w:footnote w:type="continuationSeparator" w:id="0">
    <w:p w14:paraId="152BCEF9" w14:textId="77777777" w:rsidR="00EB55C4" w:rsidRDefault="00EB55C4" w:rsidP="00F841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2BC"/>
    <w:rsid w:val="0000674D"/>
    <w:rsid w:val="000F4794"/>
    <w:rsid w:val="00154F12"/>
    <w:rsid w:val="001D0D84"/>
    <w:rsid w:val="00340DDD"/>
    <w:rsid w:val="003B51E3"/>
    <w:rsid w:val="003D26E6"/>
    <w:rsid w:val="00535A29"/>
    <w:rsid w:val="00574431"/>
    <w:rsid w:val="0065062C"/>
    <w:rsid w:val="006E62EB"/>
    <w:rsid w:val="00820040"/>
    <w:rsid w:val="00881B99"/>
    <w:rsid w:val="00906AEA"/>
    <w:rsid w:val="009A6C1D"/>
    <w:rsid w:val="00A34FD4"/>
    <w:rsid w:val="00B1138C"/>
    <w:rsid w:val="00BF1680"/>
    <w:rsid w:val="00C31770"/>
    <w:rsid w:val="00D742BC"/>
    <w:rsid w:val="00DA7B5D"/>
    <w:rsid w:val="00DB6475"/>
    <w:rsid w:val="00DC3407"/>
    <w:rsid w:val="00DC4A4C"/>
    <w:rsid w:val="00EA7A27"/>
    <w:rsid w:val="00EB55C4"/>
    <w:rsid w:val="00EC01A8"/>
    <w:rsid w:val="00F8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0210D1"/>
  <w15:chartTrackingRefBased/>
  <w15:docId w15:val="{79ED8C94-1461-4F63-B4EA-DC9F73B0C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18</TotalTime>
  <Pages>2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38</cp:revision>
  <dcterms:created xsi:type="dcterms:W3CDTF">2022-07-16T05:51:00Z</dcterms:created>
  <dcterms:modified xsi:type="dcterms:W3CDTF">2022-07-16T06:09:00Z</dcterms:modified>
</cp:coreProperties>
</file>