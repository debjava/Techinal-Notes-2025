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1B7B" w14:textId="0AC5E000" w:rsidR="00C31770" w:rsidRPr="003B3004" w:rsidRDefault="009E70FE" w:rsidP="003B3004">
      <w:pPr>
        <w:pStyle w:val="Title"/>
        <w:ind w:left="1440" w:firstLine="720"/>
        <w:rPr>
          <w:b/>
          <w:bCs/>
          <w:u w:val="single"/>
        </w:rPr>
      </w:pPr>
      <w:r w:rsidRPr="003B3004">
        <w:rPr>
          <w:b/>
          <w:bCs/>
          <w:sz w:val="46"/>
          <w:szCs w:val="46"/>
          <w:u w:val="single"/>
        </w:rPr>
        <w:t>AOP in Spring Boot – 2022</w:t>
      </w:r>
    </w:p>
    <w:p w14:paraId="0BAB238A" w14:textId="7521CA17" w:rsidR="009E70FE" w:rsidRPr="00315A1B" w:rsidRDefault="009E70FE" w:rsidP="00315A1B">
      <w:pPr>
        <w:pStyle w:val="NoSpacing"/>
        <w:rPr>
          <w:rFonts w:ascii="Palatino Linotype" w:hAnsi="Palatino Linotype"/>
          <w:b/>
          <w:bCs/>
          <w:u w:val="single"/>
        </w:rPr>
      </w:pPr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>What is CrossCutting Concern ?</w:t>
      </w:r>
    </w:p>
    <w:p w14:paraId="789C17C1" w14:textId="2BE949A9" w:rsidR="009E70FE" w:rsidRPr="009E70FE" w:rsidRDefault="000C47C1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1643A9">
        <w:rPr>
          <w:rFonts w:ascii="Palatino Linotype" w:hAnsi="Palatino Linotype"/>
          <w:b/>
          <w:bCs/>
          <w:sz w:val="24"/>
          <w:szCs w:val="24"/>
        </w:rPr>
        <w:t>A concern is a part of the functionally divided system</w:t>
      </w:r>
      <w:r>
        <w:rPr>
          <w:rFonts w:ascii="Palatino Linotype" w:hAnsi="Palatino Linotype"/>
          <w:sz w:val="24"/>
          <w:szCs w:val="24"/>
        </w:rPr>
        <w:t>.</w:t>
      </w:r>
    </w:p>
    <w:p w14:paraId="49A2CEA8" w14:textId="5ABD6ADD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>There are two types of concerns:</w:t>
      </w:r>
    </w:p>
    <w:p w14:paraId="639708D7" w14:textId="4B19F452" w:rsidR="009E70FE" w:rsidRPr="009E70FE" w:rsidRDefault="009E70FE" w:rsidP="009E70FE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 xml:space="preserve">The concerns representing </w:t>
      </w:r>
      <w:r w:rsidRPr="00AD1045">
        <w:rPr>
          <w:rFonts w:ascii="Palatino Linotype" w:hAnsi="Palatino Linotype"/>
          <w:b/>
          <w:bCs/>
          <w:sz w:val="24"/>
          <w:szCs w:val="24"/>
        </w:rPr>
        <w:t>single and specific functionality for primary requirements</w:t>
      </w:r>
      <w:r w:rsidRPr="009E70FE">
        <w:rPr>
          <w:rFonts w:ascii="Palatino Linotype" w:hAnsi="Palatino Linotype"/>
          <w:sz w:val="24"/>
          <w:szCs w:val="24"/>
        </w:rPr>
        <w:t xml:space="preserve"> are known as </w:t>
      </w:r>
      <w:r w:rsidRPr="00F94812">
        <w:rPr>
          <w:rFonts w:ascii="Palatino Linotype" w:hAnsi="Palatino Linotype"/>
          <w:b/>
          <w:bCs/>
          <w:sz w:val="24"/>
          <w:szCs w:val="24"/>
        </w:rPr>
        <w:t>core concerns or Primary functionality</w:t>
      </w:r>
      <w:r w:rsidRPr="009E70FE">
        <w:rPr>
          <w:rFonts w:ascii="Palatino Linotype" w:hAnsi="Palatino Linotype"/>
          <w:sz w:val="24"/>
          <w:szCs w:val="24"/>
        </w:rPr>
        <w:t xml:space="preserve"> of the system is known as core concerns.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E70FE">
        <w:rPr>
          <w:rFonts w:ascii="Palatino Linotype" w:hAnsi="Palatino Linotype"/>
          <w:sz w:val="24"/>
          <w:szCs w:val="24"/>
        </w:rPr>
        <w:t>For example: Business logic</w:t>
      </w:r>
      <w:r w:rsidR="000356D9">
        <w:rPr>
          <w:rFonts w:ascii="Palatino Linotype" w:hAnsi="Palatino Linotype"/>
          <w:sz w:val="24"/>
          <w:szCs w:val="24"/>
        </w:rPr>
        <w:t xml:space="preserve">. I have to </w:t>
      </w:r>
      <w:r w:rsidR="006B47EB">
        <w:rPr>
          <w:rFonts w:ascii="Palatino Linotype" w:hAnsi="Palatino Linotype"/>
          <w:sz w:val="24"/>
          <w:szCs w:val="24"/>
        </w:rPr>
        <w:t>build an apartment/</w:t>
      </w:r>
      <w:r w:rsidR="000356D9">
        <w:rPr>
          <w:rFonts w:ascii="Palatino Linotype" w:hAnsi="Palatino Linotype"/>
          <w:sz w:val="24"/>
          <w:szCs w:val="24"/>
        </w:rPr>
        <w:t>buy a flat that is core concern.</w:t>
      </w:r>
    </w:p>
    <w:p w14:paraId="174C44A0" w14:textId="77777777" w:rsid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787BFFFA" w14:textId="73A91515" w:rsidR="009E70FE" w:rsidRPr="009E70FE" w:rsidRDefault="009E70FE" w:rsidP="009E70FE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 xml:space="preserve">The </w:t>
      </w:r>
      <w:r w:rsidRPr="002627D1">
        <w:rPr>
          <w:rFonts w:ascii="Palatino Linotype" w:hAnsi="Palatino Linotype"/>
          <w:b/>
          <w:bCs/>
          <w:sz w:val="24"/>
          <w:szCs w:val="24"/>
        </w:rPr>
        <w:t>concerns representing functionalities for secondary requirements</w:t>
      </w:r>
      <w:r w:rsidRPr="009E70FE">
        <w:rPr>
          <w:rFonts w:ascii="Palatino Linotype" w:hAnsi="Palatino Linotype"/>
          <w:sz w:val="24"/>
          <w:szCs w:val="24"/>
        </w:rPr>
        <w:t xml:space="preserve"> are referred to as crosscutting concerns or system-wide concerns. OR The </w:t>
      </w:r>
      <w:r w:rsidRPr="00F94812">
        <w:rPr>
          <w:rFonts w:ascii="Palatino Linotype" w:hAnsi="Palatino Linotype"/>
          <w:b/>
          <w:bCs/>
          <w:sz w:val="24"/>
          <w:szCs w:val="24"/>
        </w:rPr>
        <w:t>crosscutting concern is a concern which is applicable throughout the application</w:t>
      </w:r>
      <w:r w:rsidRPr="009E70FE">
        <w:rPr>
          <w:rFonts w:ascii="Palatino Linotype" w:hAnsi="Palatino Linotype"/>
          <w:sz w:val="24"/>
          <w:szCs w:val="24"/>
        </w:rPr>
        <w:t xml:space="preserve"> and it affects the entire application.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E70FE">
        <w:rPr>
          <w:rFonts w:ascii="Palatino Linotype" w:hAnsi="Palatino Linotype"/>
          <w:sz w:val="24"/>
          <w:szCs w:val="24"/>
        </w:rPr>
        <w:t xml:space="preserve">For example: logging, </w:t>
      </w:r>
      <w:r>
        <w:rPr>
          <w:rFonts w:ascii="Palatino Linotype" w:hAnsi="Palatino Linotype"/>
          <w:sz w:val="24"/>
          <w:szCs w:val="24"/>
        </w:rPr>
        <w:t xml:space="preserve">security, auditing </w:t>
      </w:r>
      <w:r w:rsidRPr="009E70FE">
        <w:rPr>
          <w:rFonts w:ascii="Palatino Linotype" w:hAnsi="Palatino Linotype"/>
          <w:sz w:val="24"/>
          <w:szCs w:val="24"/>
        </w:rPr>
        <w:t>which are needed in almost every module of an application, hence they are cross-cutting concerns.</w:t>
      </w:r>
      <w:r w:rsidR="008B1E6F">
        <w:rPr>
          <w:rFonts w:ascii="Palatino Linotype" w:hAnsi="Palatino Linotype"/>
          <w:sz w:val="24"/>
          <w:szCs w:val="24"/>
        </w:rPr>
        <w:t xml:space="preserve"> Security for the flat, car parking is a concern applicable to entire apartment.</w:t>
      </w:r>
      <w:r w:rsidR="008B580B">
        <w:rPr>
          <w:rFonts w:ascii="Palatino Linotype" w:hAnsi="Palatino Linotype"/>
          <w:sz w:val="24"/>
          <w:szCs w:val="24"/>
        </w:rPr>
        <w:t xml:space="preserve"> </w:t>
      </w:r>
      <w:r w:rsidR="008B580B" w:rsidRPr="008B580B">
        <w:rPr>
          <w:rFonts w:ascii="Palatino Linotype" w:hAnsi="Palatino Linotype"/>
          <w:sz w:val="24"/>
          <w:szCs w:val="24"/>
        </w:rPr>
        <w:t>Unified logging can be an example of such cross-cutting concern</w:t>
      </w:r>
    </w:p>
    <w:p w14:paraId="48182137" w14:textId="77777777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2C52BE4E" w14:textId="4837D2E7" w:rsidR="009E70FE" w:rsidRDefault="003B3004" w:rsidP="009E70F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="009E70FE" w:rsidRPr="009E70FE">
        <w:rPr>
          <w:rFonts w:ascii="Palatino Linotype" w:hAnsi="Palatino Linotype"/>
          <w:sz w:val="24"/>
          <w:szCs w:val="24"/>
        </w:rPr>
        <w:t xml:space="preserve">f writing an application for handling medical records, </w:t>
      </w:r>
      <w:r w:rsidR="009E70FE" w:rsidRPr="008D6BE4">
        <w:rPr>
          <w:rFonts w:ascii="Palatino Linotype" w:hAnsi="Palatino Linotype"/>
          <w:b/>
          <w:bCs/>
          <w:sz w:val="24"/>
          <w:szCs w:val="24"/>
        </w:rPr>
        <w:t>the indexing of such records is a core concern</w:t>
      </w:r>
      <w:r w:rsidR="009E70FE" w:rsidRPr="009E70FE">
        <w:rPr>
          <w:rFonts w:ascii="Palatino Linotype" w:hAnsi="Palatino Linotype"/>
          <w:sz w:val="24"/>
          <w:szCs w:val="24"/>
        </w:rPr>
        <w:t>, while logging a history of changes to the record database or user database, or an authentication system, would be cross-cutting concerns since they interact with more parts of the program.</w:t>
      </w:r>
    </w:p>
    <w:p w14:paraId="20A2CC40" w14:textId="5D44549D" w:rsidR="00847AD3" w:rsidRDefault="00847AD3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847AD3">
        <w:rPr>
          <w:rFonts w:ascii="Palatino Linotype" w:hAnsi="Palatino Linotype"/>
          <w:sz w:val="24"/>
          <w:szCs w:val="24"/>
        </w:rPr>
        <w:t>In computer science, a concern is a particular set of information that has an effect on the code of a computer program.</w:t>
      </w:r>
    </w:p>
    <w:p w14:paraId="216EE746" w14:textId="36AB32E9" w:rsidR="001A75E0" w:rsidRDefault="001A75E0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60CCDD40" w14:textId="56215606" w:rsidR="001A75E0" w:rsidRPr="001618D7" w:rsidRDefault="001A75E0" w:rsidP="009E70FE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1618D7">
        <w:rPr>
          <w:rFonts w:ascii="Palatino Linotype" w:hAnsi="Palatino Linotype"/>
          <w:b/>
          <w:bCs/>
          <w:sz w:val="26"/>
          <w:szCs w:val="26"/>
          <w:u w:val="single"/>
        </w:rPr>
        <w:t>What is Separation of concerns (SoC)</w:t>
      </w:r>
    </w:p>
    <w:p w14:paraId="26CD86D1" w14:textId="77777777" w:rsidR="007E0E61" w:rsidRPr="007E0E61" w:rsidRDefault="00B701EA" w:rsidP="007E0E61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Separation of Concern means segregation of different sections of the functionalities.</w:t>
      </w:r>
      <w:r w:rsidR="00C14FCE">
        <w:rPr>
          <w:rFonts w:ascii="Palatino Linotype" w:hAnsi="Palatino Linotype"/>
          <w:sz w:val="24"/>
          <w:szCs w:val="24"/>
        </w:rPr>
        <w:t xml:space="preserve"> </w:t>
      </w:r>
      <w:r w:rsidR="00C14FCE" w:rsidRPr="00C14FCE">
        <w:rPr>
          <w:rFonts w:ascii="Palatino Linotype" w:hAnsi="Palatino Linotype"/>
          <w:sz w:val="24"/>
          <w:szCs w:val="24"/>
        </w:rPr>
        <w:t>Separation of Concern (SoC) is a design principle which states that a software system should be divided into distinct sections, each addressing a separate concern or aspect of the system.</w:t>
      </w:r>
      <w:r w:rsidR="007E0E61">
        <w:rPr>
          <w:rFonts w:ascii="Palatino Linotype" w:hAnsi="Palatino Linotype"/>
          <w:sz w:val="24"/>
          <w:szCs w:val="24"/>
        </w:rPr>
        <w:t xml:space="preserve"> </w:t>
      </w:r>
      <w:r w:rsidR="007E0E61" w:rsidRPr="007E0E61">
        <w:rPr>
          <w:rFonts w:ascii="Palatino Linotype" w:hAnsi="Palatino Linotype"/>
          <w:sz w:val="24"/>
          <w:szCs w:val="24"/>
        </w:rPr>
        <w:t>A classic example of SoC is the Model-View-Controller (MVC) pattern used in web applications:</w:t>
      </w:r>
    </w:p>
    <w:p w14:paraId="35B9D442" w14:textId="77777777" w:rsidR="007E0E61" w:rsidRPr="007E0E61" w:rsidRDefault="007E0E61" w:rsidP="007E0E61">
      <w:pPr>
        <w:pStyle w:val="NoSpacing"/>
        <w:rPr>
          <w:rFonts w:ascii="Palatino Linotype" w:hAnsi="Palatino Linotype"/>
          <w:sz w:val="24"/>
          <w:szCs w:val="24"/>
        </w:rPr>
      </w:pPr>
    </w:p>
    <w:p w14:paraId="5E8AD4D6" w14:textId="39958217" w:rsidR="007E0E61" w:rsidRPr="007E0E61" w:rsidRDefault="007E0E61" w:rsidP="007E0E61">
      <w:pPr>
        <w:pStyle w:val="NoSpacing"/>
        <w:rPr>
          <w:rFonts w:ascii="Palatino Linotype" w:hAnsi="Palatino Linotype"/>
          <w:sz w:val="24"/>
          <w:szCs w:val="24"/>
        </w:rPr>
      </w:pPr>
      <w:r w:rsidRPr="007E0E61">
        <w:rPr>
          <w:rFonts w:ascii="Palatino Linotype" w:hAnsi="Palatino Linotype"/>
          <w:b/>
          <w:bCs/>
          <w:sz w:val="24"/>
          <w:szCs w:val="24"/>
        </w:rPr>
        <w:t>Model</w:t>
      </w:r>
      <w:r w:rsidRPr="007E0E61">
        <w:rPr>
          <w:rFonts w:ascii="Palatino Linotype" w:hAnsi="Palatino Linotype"/>
          <w:sz w:val="24"/>
          <w:szCs w:val="24"/>
        </w:rPr>
        <w:t>: Represents the data and the business logic of the application.</w:t>
      </w:r>
    </w:p>
    <w:p w14:paraId="0E22530A" w14:textId="6B97CCB7" w:rsidR="007E0E61" w:rsidRPr="007E0E61" w:rsidRDefault="007E0E61" w:rsidP="007E0E61">
      <w:pPr>
        <w:pStyle w:val="NoSpacing"/>
        <w:rPr>
          <w:rFonts w:ascii="Palatino Linotype" w:hAnsi="Palatino Linotype"/>
          <w:sz w:val="24"/>
          <w:szCs w:val="24"/>
        </w:rPr>
      </w:pPr>
      <w:r w:rsidRPr="007E0E61">
        <w:rPr>
          <w:rFonts w:ascii="Palatino Linotype" w:hAnsi="Palatino Linotype"/>
          <w:b/>
          <w:bCs/>
          <w:sz w:val="24"/>
          <w:szCs w:val="24"/>
        </w:rPr>
        <w:t>View</w:t>
      </w:r>
      <w:r w:rsidRPr="007E0E61">
        <w:rPr>
          <w:rFonts w:ascii="Palatino Linotype" w:hAnsi="Palatino Linotype"/>
          <w:sz w:val="24"/>
          <w:szCs w:val="24"/>
        </w:rPr>
        <w:t>: Handles the presentation layer and displays the data to the user.</w:t>
      </w:r>
    </w:p>
    <w:p w14:paraId="57EDFF24" w14:textId="55D871EF" w:rsidR="001A75E0" w:rsidRDefault="007E0E61" w:rsidP="007E0E61">
      <w:pPr>
        <w:pStyle w:val="NoSpacing"/>
        <w:rPr>
          <w:rFonts w:ascii="Palatino Linotype" w:hAnsi="Palatino Linotype"/>
          <w:sz w:val="24"/>
          <w:szCs w:val="24"/>
        </w:rPr>
      </w:pPr>
      <w:r w:rsidRPr="007E0E61">
        <w:rPr>
          <w:rFonts w:ascii="Palatino Linotype" w:hAnsi="Palatino Linotype"/>
          <w:b/>
          <w:bCs/>
          <w:sz w:val="24"/>
          <w:szCs w:val="24"/>
        </w:rPr>
        <w:t>Controller</w:t>
      </w:r>
      <w:r w:rsidRPr="007E0E61">
        <w:rPr>
          <w:rFonts w:ascii="Palatino Linotype" w:hAnsi="Palatino Linotype"/>
          <w:sz w:val="24"/>
          <w:szCs w:val="24"/>
        </w:rPr>
        <w:t>: Manages the communication between the Model and the View, handling user inputs.</w:t>
      </w:r>
    </w:p>
    <w:p w14:paraId="40984748" w14:textId="2CF36615" w:rsidR="00A277BF" w:rsidRDefault="00A277BF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109FEDB4" w14:textId="400D56C9" w:rsidR="00A277BF" w:rsidRPr="00DC75F6" w:rsidRDefault="00A277BF" w:rsidP="009E70FE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DC75F6">
        <w:rPr>
          <w:rFonts w:ascii="Palatino Linotype" w:hAnsi="Palatino Linotype"/>
          <w:b/>
          <w:bCs/>
          <w:sz w:val="24"/>
          <w:szCs w:val="24"/>
          <w:u w:val="single"/>
        </w:rPr>
        <w:t>What is Aspect Oriented Programming?</w:t>
      </w:r>
    </w:p>
    <w:p w14:paraId="5AC73954" w14:textId="796E7FD4" w:rsidR="00A277BF" w:rsidRDefault="00F85008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F85008">
        <w:rPr>
          <w:rFonts w:ascii="Palatino Linotype" w:hAnsi="Palatino Linotype"/>
          <w:sz w:val="24"/>
          <w:szCs w:val="24"/>
        </w:rPr>
        <w:t>In computing, aspect-oriented programming (AOP) is a programming paradigm that aims to increase modularity by allowing the separation of cross-cutting concerns. It does so by adding behavior to existing code (an advice) without modifying the code itself</w:t>
      </w:r>
      <w:r>
        <w:rPr>
          <w:rFonts w:ascii="Palatino Linotype" w:hAnsi="Palatino Linotype"/>
          <w:sz w:val="24"/>
          <w:szCs w:val="24"/>
        </w:rPr>
        <w:t>.</w:t>
      </w:r>
    </w:p>
    <w:p w14:paraId="1F2ADFAE" w14:textId="4AD3CCD5" w:rsidR="00902E2C" w:rsidRDefault="00902E2C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0E203B0B" w14:textId="77777777" w:rsidR="006E09B6" w:rsidRPr="006E09B6" w:rsidRDefault="006E09B6" w:rsidP="006E09B6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E09B6">
        <w:rPr>
          <w:rFonts w:ascii="Palatino Linotype" w:hAnsi="Palatino Linotype"/>
          <w:b/>
          <w:bCs/>
          <w:sz w:val="24"/>
          <w:szCs w:val="24"/>
          <w:u w:val="single"/>
        </w:rPr>
        <w:t>Aspect</w:t>
      </w:r>
    </w:p>
    <w:p w14:paraId="6767BA44" w14:textId="322F6AA4" w:rsidR="00CC2D27" w:rsidRDefault="006C550D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ED3FB7">
        <w:rPr>
          <w:rFonts w:ascii="Palatino Linotype" w:hAnsi="Palatino Linotype"/>
          <w:b/>
          <w:bCs/>
          <w:sz w:val="24"/>
          <w:szCs w:val="24"/>
        </w:rPr>
        <w:t>An aspect is a common feature or a concern</w:t>
      </w:r>
      <w:r w:rsidR="007A57D5" w:rsidRPr="00ED3FB7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9D642E">
        <w:rPr>
          <w:rFonts w:ascii="Palatino Linotype" w:hAnsi="Palatino Linotype"/>
          <w:b/>
          <w:bCs/>
          <w:sz w:val="24"/>
          <w:szCs w:val="24"/>
        </w:rPr>
        <w:t>spread across the methods,</w:t>
      </w:r>
      <w:r w:rsidR="007A57D5" w:rsidRPr="007A57D5">
        <w:rPr>
          <w:rFonts w:ascii="Palatino Linotype" w:hAnsi="Palatino Linotype"/>
          <w:sz w:val="24"/>
          <w:szCs w:val="24"/>
        </w:rPr>
        <w:t xml:space="preserve"> classes, object hierarchies</w:t>
      </w:r>
      <w:r w:rsidR="00DA2B1E">
        <w:rPr>
          <w:rFonts w:ascii="Palatino Linotype" w:hAnsi="Palatino Linotype"/>
          <w:sz w:val="24"/>
          <w:szCs w:val="24"/>
        </w:rPr>
        <w:t>.</w:t>
      </w:r>
      <w:r w:rsidR="00CC2D27">
        <w:rPr>
          <w:rFonts w:ascii="Palatino Linotype" w:hAnsi="Palatino Linotype"/>
          <w:sz w:val="24"/>
          <w:szCs w:val="24"/>
        </w:rPr>
        <w:t xml:space="preserve"> </w:t>
      </w:r>
      <w:r w:rsidR="00CC2D27" w:rsidRPr="00CC2D27">
        <w:rPr>
          <w:rFonts w:ascii="Palatino Linotype" w:hAnsi="Palatino Linotype"/>
          <w:sz w:val="24"/>
          <w:szCs w:val="24"/>
        </w:rPr>
        <w:t>Transaction management is a good example of a crosscutting concern in enterprise Java applications.</w:t>
      </w:r>
    </w:p>
    <w:p w14:paraId="27CBC79E" w14:textId="7777777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Join point</w:t>
      </w:r>
    </w:p>
    <w:p w14:paraId="4FB5BDDB" w14:textId="7777777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 xml:space="preserve">This represents </w:t>
      </w:r>
      <w:r w:rsidRPr="00C81BEB">
        <w:rPr>
          <w:rFonts w:ascii="Palatino Linotype" w:hAnsi="Palatino Linotype" w:cs="Arial"/>
          <w:b/>
          <w:bCs/>
          <w:color w:val="000000"/>
        </w:rPr>
        <w:t>a point in your application where you can plug-in the AOP aspect</w:t>
      </w:r>
      <w:r w:rsidRPr="00C37BD5">
        <w:rPr>
          <w:rFonts w:ascii="Palatino Linotype" w:hAnsi="Palatino Linotype" w:cs="Arial"/>
          <w:color w:val="000000"/>
        </w:rPr>
        <w:t>. You can also say, it is the actual place in the application where an action will be taken using Spring AOP framework.</w:t>
      </w:r>
      <w:r>
        <w:rPr>
          <w:rFonts w:ascii="Palatino Linotype" w:hAnsi="Palatino Linotype" w:cs="Arial"/>
          <w:color w:val="000000"/>
        </w:rPr>
        <w:t xml:space="preserve"> A method in a class can be a join point.</w:t>
      </w:r>
    </w:p>
    <w:p w14:paraId="09802583" w14:textId="631C4CD2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Advice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 xml:space="preserve">This is the </w:t>
      </w:r>
      <w:r w:rsidRPr="0057695F">
        <w:rPr>
          <w:rFonts w:ascii="Palatino Linotype" w:hAnsi="Palatino Linotype" w:cs="Arial"/>
          <w:b/>
          <w:bCs/>
          <w:color w:val="000000"/>
        </w:rPr>
        <w:t>actual action to be taken</w:t>
      </w:r>
      <w:r w:rsidRPr="00C37BD5">
        <w:rPr>
          <w:rFonts w:ascii="Palatino Linotype" w:hAnsi="Palatino Linotype" w:cs="Arial"/>
          <w:color w:val="000000"/>
        </w:rPr>
        <w:t xml:space="preserve"> either before or after the method execution.</w:t>
      </w:r>
    </w:p>
    <w:p w14:paraId="6E96A921" w14:textId="5A4008B4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Pointcut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This is a set of one or more join points where an advice should be executed.</w:t>
      </w:r>
    </w:p>
    <w:p w14:paraId="24E34CED" w14:textId="23FC054E" w:rsidR="00064381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Target object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The object being advised by one or more aspects.</w:t>
      </w:r>
    </w:p>
    <w:p w14:paraId="78633161" w14:textId="1485BC7C" w:rsidR="000B380E" w:rsidRDefault="00064381" w:rsidP="007834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lastRenderedPageBreak/>
        <w:t>Weaving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Weaving is the process of linking aspects with other application types or objects to create an advised object.</w:t>
      </w:r>
    </w:p>
    <w:p w14:paraId="3CF18367" w14:textId="6D84320F" w:rsidR="006E5147" w:rsidRDefault="007853F7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AOP can also be achieved using Plain Core Java.</w:t>
      </w:r>
    </w:p>
    <w:p w14:paraId="0381532D" w14:textId="290712E1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Decorator Pattern</w:t>
      </w:r>
    </w:p>
    <w:p w14:paraId="0F6BFDD6" w14:textId="3CA78B24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Dynamic Proxy (InvocationHandler)</w:t>
      </w:r>
    </w:p>
    <w:p w14:paraId="0291A8DE" w14:textId="1D1D7886" w:rsidR="007853F7" w:rsidRDefault="007853F7" w:rsidP="007853F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It always requires an Interface to be present, Proxy.newInstance requires one interface. Without interface, you have to take the help of CGlib library.</w:t>
      </w:r>
    </w:p>
    <w:p w14:paraId="3A49CF9C" w14:textId="79763C17" w:rsidR="007853F7" w:rsidRPr="008803F4" w:rsidRDefault="008803F4" w:rsidP="007853F7">
      <w:pPr>
        <w:pStyle w:val="NormalWeb"/>
        <w:shd w:val="clear" w:color="auto" w:fill="FFFFFF"/>
        <w:spacing w:before="120" w:after="144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1E79C7">
        <w:rPr>
          <w:rFonts w:ascii="Palatino Linotype" w:hAnsi="Palatino Linotype" w:cs="Arial"/>
          <w:b/>
          <w:bCs/>
          <w:color w:val="000000"/>
          <w:u w:val="single"/>
        </w:rPr>
        <w:t>Decorator Pattern</w:t>
      </w:r>
      <w:r>
        <w:rPr>
          <w:rFonts w:ascii="Palatino Linotype" w:hAnsi="Palatino Linotype" w:cs="Arial"/>
          <w:color w:val="000000"/>
        </w:rPr>
        <w:t xml:space="preserve">: </w:t>
      </w:r>
      <w:r w:rsidRPr="008803F4">
        <w:rPr>
          <w:rFonts w:ascii="Palatino Linotype" w:hAnsi="Palatino Linotype" w:cs="Arial"/>
          <w:b/>
          <w:bCs/>
          <w:color w:val="000000"/>
        </w:rPr>
        <w:t>Attach additional responsibilities to an object dynamically.</w:t>
      </w:r>
      <w:r w:rsidR="007C0B8B">
        <w:rPr>
          <w:rFonts w:ascii="Palatino Linotype" w:hAnsi="Palatino Linotype" w:cs="Arial"/>
          <w:b/>
          <w:bCs/>
          <w:color w:val="000000"/>
        </w:rPr>
        <w:t xml:space="preserve"> </w:t>
      </w:r>
      <w:r w:rsidRPr="008803F4">
        <w:rPr>
          <w:rFonts w:ascii="Palatino Linotype" w:hAnsi="Palatino Linotype" w:cs="Arial"/>
          <w:b/>
          <w:bCs/>
          <w:color w:val="000000"/>
        </w:rPr>
        <w:t>It provides a flexible alternative to subclassing for extending functionality</w:t>
      </w:r>
      <w:r w:rsidR="00A37143">
        <w:rPr>
          <w:rFonts w:ascii="Palatino Linotype" w:hAnsi="Palatino Linotype" w:cs="Arial"/>
          <w:b/>
          <w:bCs/>
          <w:color w:val="000000"/>
        </w:rPr>
        <w:t>.</w:t>
      </w:r>
    </w:p>
    <w:p w14:paraId="48420825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public interface Service {</w:t>
      </w:r>
    </w:p>
    <w:p w14:paraId="283F4231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   void execute();</w:t>
      </w:r>
    </w:p>
    <w:p w14:paraId="1DDB27F9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}</w:t>
      </w:r>
    </w:p>
    <w:p w14:paraId="66722DFB" w14:textId="77777777" w:rsidR="00772758" w:rsidRPr="00772758" w:rsidRDefault="00772758" w:rsidP="00772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B89D324" w14:textId="6AB9EED8" w:rsidR="00627A9A" w:rsidRPr="00627A9A" w:rsidRDefault="00627A9A" w:rsidP="00627A9A">
      <w:pPr>
        <w:pStyle w:val="HTMLPreformatted"/>
        <w:rPr>
          <w:b/>
          <w:bCs/>
          <w:color w:val="000080"/>
        </w:rPr>
      </w:pPr>
      <w:r>
        <w:rPr>
          <w:b/>
          <w:bCs/>
          <w:color w:val="000080"/>
        </w:rPr>
        <w:t>p</w:t>
      </w:r>
      <w:r w:rsidRPr="00627A9A">
        <w:rPr>
          <w:b/>
          <w:bCs/>
          <w:color w:val="000080"/>
        </w:rPr>
        <w:t>ublic class RealService implements Service {</w:t>
      </w:r>
    </w:p>
    <w:p w14:paraId="0175D8A9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@Override</w:t>
      </w:r>
    </w:p>
    <w:p w14:paraId="210570F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void execute() {</w:t>
      </w:r>
    </w:p>
    <w:p w14:paraId="68CA5AB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.println("Executing real service...");</w:t>
      </w:r>
    </w:p>
    <w:p w14:paraId="3607E8C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687AE46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}</w:t>
      </w:r>
    </w:p>
    <w:p w14:paraId="3CF5623C" w14:textId="77777777" w:rsidR="00772758" w:rsidRDefault="00772758" w:rsidP="00772758">
      <w:pPr>
        <w:pStyle w:val="HTMLPreformatted"/>
        <w:shd w:val="clear" w:color="auto" w:fill="FFFFFF"/>
        <w:rPr>
          <w:color w:val="000000"/>
        </w:rPr>
      </w:pPr>
    </w:p>
    <w:p w14:paraId="6E9E5F48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public class LoggingDecorator implements Service {</w:t>
      </w:r>
    </w:p>
    <w:p w14:paraId="4CBA3AC7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private final Service decoratedService;</w:t>
      </w:r>
    </w:p>
    <w:p w14:paraId="1F6DB43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</w:p>
    <w:p w14:paraId="4EA88118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LoggingDecorator(Service service) {</w:t>
      </w:r>
    </w:p>
    <w:p w14:paraId="316D5601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this.decoratedService = service;</w:t>
      </w:r>
    </w:p>
    <w:p w14:paraId="4A89278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0ABD29C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</w:p>
    <w:p w14:paraId="15F772D5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@Override</w:t>
      </w:r>
    </w:p>
    <w:p w14:paraId="50FD252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void execute() {</w:t>
      </w:r>
    </w:p>
    <w:p w14:paraId="1A881A59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.println("Logging before execution");</w:t>
      </w:r>
    </w:p>
    <w:p w14:paraId="72678A7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decoratedService.execute();</w:t>
      </w:r>
    </w:p>
    <w:p w14:paraId="0938EC87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.println("Logging after execution");</w:t>
      </w:r>
    </w:p>
    <w:p w14:paraId="67D6A81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30FC8621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}</w:t>
      </w:r>
    </w:p>
    <w:p w14:paraId="6122ACD1" w14:textId="77777777" w:rsidR="0054238B" w:rsidRDefault="0054238B" w:rsidP="00772758">
      <w:pPr>
        <w:pStyle w:val="HTMLPreformatted"/>
        <w:shd w:val="clear" w:color="auto" w:fill="FFFFFF"/>
        <w:rPr>
          <w:color w:val="000000"/>
        </w:rPr>
      </w:pPr>
    </w:p>
    <w:p w14:paraId="2FA2B0B9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0F626407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A42A92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Service </w:t>
      </w:r>
      <w:r>
        <w:rPr>
          <w:rFonts w:ascii="Consolas" w:hAnsi="Consolas"/>
          <w:color w:val="6A3E3E"/>
          <w:sz w:val="20"/>
          <w:szCs w:val="20"/>
        </w:rPr>
        <w:t>realService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RealService();</w:t>
      </w:r>
    </w:p>
    <w:p w14:paraId="51020E8F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Service </w:t>
      </w:r>
      <w:r>
        <w:rPr>
          <w:rFonts w:ascii="Consolas" w:hAnsi="Consolas"/>
          <w:color w:val="6A3E3E"/>
          <w:sz w:val="20"/>
          <w:szCs w:val="20"/>
        </w:rPr>
        <w:t>loggingService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LoggingDecorator(</w:t>
      </w:r>
      <w:r>
        <w:rPr>
          <w:rFonts w:ascii="Consolas" w:hAnsi="Consolas"/>
          <w:color w:val="6A3E3E"/>
          <w:sz w:val="20"/>
          <w:szCs w:val="20"/>
        </w:rPr>
        <w:t>realService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F576E3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ED4BC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loggingService</w:t>
      </w:r>
      <w:r>
        <w:rPr>
          <w:rFonts w:ascii="Consolas" w:hAnsi="Consolas"/>
          <w:color w:val="000000"/>
          <w:sz w:val="20"/>
          <w:szCs w:val="20"/>
        </w:rPr>
        <w:t>.execute();</w:t>
      </w:r>
    </w:p>
    <w:p w14:paraId="7C93E3D8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98D479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85369C" w14:textId="19B76291" w:rsidR="00772758" w:rsidRPr="004F005F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</w:pPr>
      <w:r w:rsidRPr="004F005F"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  <w:t>Using InvocationHandler</w:t>
      </w:r>
    </w:p>
    <w:p w14:paraId="7DA94CFD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2FB86EF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7476EF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56E01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RealCalculator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7E0DB8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51C05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34C0F8A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FCDD6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C58737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E10C9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4D1B56" w14:textId="180A1478" w:rsidR="007C1410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2C817863" w14:textId="77777777" w:rsidR="00FF34E3" w:rsidRDefault="00FF34E3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746E0D4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14:paraId="3CFFA86B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ECEC0F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28D776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RealCalculator();</w:t>
      </w:r>
    </w:p>
    <w:p w14:paraId="4BDEA5CE" w14:textId="5EA88D2D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InvocationHandler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color w:val="6A3E3E"/>
          <w:sz w:val="20"/>
          <w:szCs w:val="20"/>
        </w:rPr>
        <w:t>proxy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arguments</w:t>
      </w:r>
      <w:r>
        <w:rPr>
          <w:rFonts w:ascii="Consolas" w:hAnsi="Consolas"/>
          <w:color w:val="000000"/>
          <w:sz w:val="20"/>
          <w:szCs w:val="20"/>
        </w:rPr>
        <w:t>) -&gt; {</w:t>
      </w:r>
    </w:p>
    <w:p w14:paraId="378BA4C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"Doing something before calculation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3E4BE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.invoke(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arguments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39BD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"Invoking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AD56C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"Doing something after calculation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E7D7F2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543592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0597EB5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2B74FE" w14:textId="0FDE3B33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(Calculator) </w:t>
      </w:r>
      <w:r w:rsidR="00D95B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Proxy.</w:t>
      </w:r>
      <w:r>
        <w:rPr>
          <w:rFonts w:ascii="Consolas" w:hAnsi="Consolas"/>
          <w:i/>
          <w:iCs/>
          <w:color w:val="000000"/>
          <w:sz w:val="20"/>
          <w:szCs w:val="20"/>
        </w:rPr>
        <w:t>newProxyInstance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.getClass().getClassLoader(),</w:t>
      </w:r>
    </w:p>
    <w:p w14:paraId="0E3403B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.getClass().getInterfaces(),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7EB22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.calculate(10,5);</w:t>
      </w:r>
    </w:p>
    <w:p w14:paraId="23868BD8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AF9E2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524ED4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6D1CA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45BEF6" w14:textId="77777777" w:rsidR="007A7A30" w:rsidRPr="00C7792F" w:rsidRDefault="007A7A30" w:rsidP="00FF34E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18"/>
          <w:szCs w:val="18"/>
          <w:u w:val="single"/>
        </w:rPr>
      </w:pPr>
    </w:p>
    <w:p w14:paraId="08F2FF5C" w14:textId="57F6C08D" w:rsidR="00F32FA2" w:rsidRPr="00F32FA2" w:rsidRDefault="00F32FA2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</w:pPr>
      <w:r w:rsidRPr="00F32FA2"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  <w:t>Spring AOP</w:t>
      </w:r>
    </w:p>
    <w:p w14:paraId="6E8D19C4" w14:textId="149AA490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@Before</w:t>
      </w:r>
      <w:r w:rsidRPr="00801D2B">
        <w:rPr>
          <w:rFonts w:ascii="Palatino Linotype" w:hAnsi="Palatino Linotype"/>
        </w:rPr>
        <w:t> : Advice executes before a join point</w:t>
      </w:r>
    </w:p>
    <w:p w14:paraId="36225875" w14:textId="4FC62541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@AfterReturning</w:t>
      </w:r>
      <w:r w:rsidRPr="00801D2B">
        <w:rPr>
          <w:rFonts w:ascii="Palatino Linotype" w:hAnsi="Palatino Linotype"/>
        </w:rPr>
        <w:t xml:space="preserve"> : </w:t>
      </w:r>
      <w:r w:rsidR="00144D32" w:rsidRPr="00144D32">
        <w:rPr>
          <w:rFonts w:ascii="Palatino Linotype" w:hAnsi="Palatino Linotype"/>
        </w:rPr>
        <w:t>Executed after a join point completes normally.</w:t>
      </w:r>
      <w:r w:rsidRPr="00801D2B">
        <w:rPr>
          <w:rFonts w:ascii="Palatino Linotype" w:hAnsi="Palatino Linotype"/>
        </w:rPr>
        <w:t xml:space="preserve"> </w:t>
      </w:r>
    </w:p>
    <w:p w14:paraId="5EA85BD7" w14:textId="3E295A79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@AfterThrowing</w:t>
      </w:r>
      <w:r w:rsidRPr="00801D2B">
        <w:rPr>
          <w:rFonts w:ascii="Palatino Linotype" w:hAnsi="Palatino Linotype"/>
        </w:rPr>
        <w:t xml:space="preserve"> : </w:t>
      </w:r>
      <w:r w:rsidR="002C4F0D" w:rsidRPr="002C4F0D">
        <w:rPr>
          <w:rFonts w:ascii="Palatino Linotype" w:hAnsi="Palatino Linotype"/>
        </w:rPr>
        <w:t>Executed if a method exits by throwing an exception.</w:t>
      </w:r>
      <w:r w:rsidRPr="00801D2B">
        <w:rPr>
          <w:rFonts w:ascii="Palatino Linotype" w:hAnsi="Palatino Linotype"/>
        </w:rPr>
        <w:t xml:space="preserve"> </w:t>
      </w:r>
    </w:p>
    <w:p w14:paraId="7BD8310D" w14:textId="29EC4447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</w:t>
      </w:r>
      <w:r w:rsidRPr="00801D2B">
        <w:rPr>
          <w:rFonts w:ascii="Palatino Linotype" w:hAnsi="Palatino Linotype"/>
        </w:rPr>
        <w:t xml:space="preserve"> : </w:t>
      </w:r>
      <w:r w:rsidR="00325CAD" w:rsidRPr="00325CAD">
        <w:rPr>
          <w:rFonts w:ascii="Palatino Linotype" w:hAnsi="Palatino Linotype"/>
        </w:rPr>
        <w:t>Executed after a join point completes, whether normally or by throwing an exception.</w:t>
      </w:r>
      <w:r w:rsidRPr="00801D2B">
        <w:rPr>
          <w:rFonts w:ascii="Palatino Linotype" w:hAnsi="Palatino Linotype"/>
        </w:rPr>
        <w:t xml:space="preserve"> </w:t>
      </w:r>
    </w:p>
    <w:p w14:paraId="2FDEB9C8" w14:textId="77777777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@Around</w:t>
      </w:r>
      <w:r w:rsidRPr="00801D2B">
        <w:rPr>
          <w:rFonts w:ascii="Palatino Linotype" w:hAnsi="Palatino Linotype"/>
        </w:rPr>
        <w:t xml:space="preserve"> : Advice that surrounds a join point such as a method invocation. </w:t>
      </w:r>
      <w:r w:rsidRPr="00801D2B">
        <w:rPr>
          <w:rFonts w:ascii="Palatino Linotype" w:hAnsi="Palatino Linotype" w:cs="Segoe UI"/>
          <w:color w:val="000000"/>
          <w:shd w:val="clear" w:color="auto" w:fill="FFFFFF"/>
        </w:rPr>
        <w:t>It executes before and after a join point.</w:t>
      </w:r>
    </w:p>
    <w:p w14:paraId="0E8A0374" w14:textId="77777777" w:rsidR="00F32FA2" w:rsidRDefault="00F32FA2" w:rsidP="00F32FA2">
      <w:r>
        <w:t>Spring pom.xml</w:t>
      </w:r>
    </w:p>
    <w:p w14:paraId="5FB32BCA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77A3DC7D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org.springframework.boot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644EAE21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spring-boot-starter-aop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397B189B" w14:textId="4CA6E5DC" w:rsidR="00F32FA2" w:rsidRDefault="00F32FA2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39CD1066" w14:textId="0AFAECFA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B7DF2FD" w14:textId="77777777" w:rsidR="00901644" w:rsidRPr="00FA6196" w:rsidRDefault="00901644" w:rsidP="0090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FA6196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@Before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(value = </w:t>
      </w:r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"execution(* com.ddlab.rnd.service.impl.CheckServiceImpl.createPerson(..))"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5761F714" w14:textId="54D47D2C" w:rsidR="00191CDF" w:rsidRDefault="00912C2D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beforeAllMethods(</w:t>
      </w:r>
      <w:r w:rsidRPr="002D7B35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JoinPoint </w:t>
      </w:r>
      <w:r w:rsidRPr="002D7B35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E2382ED" w14:textId="77777777" w:rsidR="0051210B" w:rsidRPr="0091595D" w:rsidRDefault="0051210B" w:rsidP="0051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0FFBDDC" w14:textId="3268B162" w:rsidR="0051210B" w:rsidRDefault="00DF7B4E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afterReturningAllMethods(</w:t>
      </w:r>
      <w:r w:rsidRPr="002D7B35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JoinPoint </w:t>
      </w:r>
      <w:r w:rsidRPr="002D7B35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{}</w:t>
      </w:r>
    </w:p>
    <w:p w14:paraId="10739E41" w14:textId="77777777" w:rsidR="0051210B" w:rsidRDefault="0051210B" w:rsidP="0051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(pointcut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E8AE0E8" w14:textId="77777777" w:rsidR="0051210B" w:rsidRPr="0091595D" w:rsidRDefault="0051210B" w:rsidP="005121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646464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000000"/>
          <w:lang w:bidi="hi-IN"/>
        </w:rPr>
        <w:t xml:space="preserve">   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returning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"returnObj"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0CAA505F" w14:textId="57B14EF5" w:rsidR="0051210B" w:rsidRDefault="00A95980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afterReturningAllMethods(</w:t>
      </w:r>
      <w:r w:rsidRPr="009F6EE4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JoinPoint </w:t>
      </w:r>
      <w:r w:rsidRPr="009F6EE4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joinPoint</w:t>
      </w:r>
      <w:r w:rsidRPr="009F6EE4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Object </w:t>
      </w:r>
      <w:r w:rsidRPr="009F6EE4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returnObj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34A6FC33" w14:textId="77777777" w:rsidR="00941D30" w:rsidRPr="0091595D" w:rsidRDefault="00941D30" w:rsidP="0094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@AfterThrowing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(pointcut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0525F697" w14:textId="77777777" w:rsidR="00941D30" w:rsidRPr="0091595D" w:rsidRDefault="00941D30" w:rsidP="00941D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     throwing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"ex1"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3CE4C3DE" w14:textId="41131128" w:rsidR="004D56B3" w:rsidRDefault="004D56B3" w:rsidP="004D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F71F30">
        <w:rPr>
          <w:rFonts w:ascii="Consolas" w:hAnsi="Consolas" w:cs="Consolas"/>
          <w:color w:val="000000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fterThrowingAllMethods(</w:t>
      </w:r>
      <w:r w:rsidRPr="00D37B9C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JoinPoint </w:t>
      </w:r>
      <w:r w:rsidRPr="00D37B9C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joinPoint</w:t>
      </w:r>
      <w:r w:rsidRPr="00D37B9C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Exception </w:t>
      </w:r>
      <w:r w:rsidRPr="00D37B9C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ex1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{}</w:t>
      </w:r>
    </w:p>
    <w:p w14:paraId="4CA36D5A" w14:textId="77777777" w:rsidR="00941D30" w:rsidRDefault="00941D30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609C0E1C" w14:textId="77777777" w:rsidR="001D0100" w:rsidRPr="0091595D" w:rsidRDefault="001D0100" w:rsidP="001D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@After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20B97DB" w14:textId="4CF93C4C" w:rsidR="00901644" w:rsidRDefault="000C25B2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F71F30">
        <w:rPr>
          <w:rFonts w:ascii="Consolas" w:hAnsi="Consolas" w:cs="Consolas"/>
          <w:color w:val="000000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fterExecutingAllMethods(JoinPoint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{}</w:t>
      </w:r>
    </w:p>
    <w:p w14:paraId="3669D17D" w14:textId="77777777" w:rsidR="001D0100" w:rsidRPr="0091595D" w:rsidRDefault="001D0100" w:rsidP="001D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@Around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60AF1D97" w14:textId="0AAF6CAF" w:rsidR="001D0100" w:rsidRPr="001D0100" w:rsidRDefault="001D0100" w:rsidP="001D01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aroundMethod(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ProceedingJoinPoint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 }</w:t>
      </w:r>
    </w:p>
    <w:p w14:paraId="37265967" w14:textId="55408468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2A288B53" w14:textId="77777777" w:rsidR="001C4456" w:rsidRDefault="001C4456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08D16E0" w14:textId="2E6AA90B" w:rsidR="001C4456" w:rsidRDefault="002B6A9A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lastRenderedPageBreak/>
        <w:t>Example Service Implementation Class is given below.</w:t>
      </w:r>
    </w:p>
    <w:p w14:paraId="7B1255F1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5CDF3390" w14:textId="773523C6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CrudService {</w:t>
      </w:r>
    </w:p>
    <w:p w14:paraId="79CA0D80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 w:rsidRPr="002B6A9A">
        <w:rPr>
          <w:rFonts w:ascii="Consolas" w:hAnsi="Consolas"/>
          <w:b/>
          <w:bCs/>
          <w:color w:val="000000"/>
          <w:sz w:val="28"/>
          <w:szCs w:val="28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(Employee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param2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74E0CF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BEGIN----------"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E14209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Details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AFF95B" w14:textId="4CAA4BC1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END----------"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DCEE8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51195E" w14:textId="3C0A0B5A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470476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922E9E" w14:textId="77777777" w:rsidR="002B6A9A" w:rsidRDefault="002B6A9A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43A1391E" w14:textId="6A4DE0E0" w:rsidR="00656C51" w:rsidRDefault="00130B1C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Basic AOP Class given below.</w:t>
      </w:r>
    </w:p>
    <w:p w14:paraId="08C6B965" w14:textId="77777777" w:rsidR="00130B1C" w:rsidRPr="002019D6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2019D6">
        <w:rPr>
          <w:rFonts w:ascii="Consolas" w:hAnsi="Consolas"/>
          <w:b/>
          <w:bCs/>
          <w:color w:val="646464"/>
        </w:rPr>
        <w:t>@Aspect</w:t>
      </w:r>
    </w:p>
    <w:p w14:paraId="4AC31941" w14:textId="77777777" w:rsidR="00130B1C" w:rsidRPr="002019D6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2019D6">
        <w:rPr>
          <w:rFonts w:ascii="Consolas" w:hAnsi="Consolas"/>
          <w:b/>
          <w:bCs/>
          <w:color w:val="646464"/>
        </w:rPr>
        <w:t>@Component</w:t>
      </w:r>
    </w:p>
    <w:p w14:paraId="5131F18F" w14:textId="77777777" w:rsidR="00130B1C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AOPAspectComponent {</w:t>
      </w:r>
    </w:p>
    <w:p w14:paraId="7D740238" w14:textId="20345041" w:rsidR="00130B1C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4A2E5A" w14:textId="6C8FD70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646464"/>
          <w:sz w:val="20"/>
          <w:szCs w:val="20"/>
        </w:rPr>
        <w:t>@Before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E0FBAC" w14:textId="5D8345E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</w:t>
      </w:r>
      <w:r>
        <w:rPr>
          <w:rFonts w:ascii="Consolas" w:hAnsi="Consolas"/>
          <w:color w:val="646464"/>
          <w:sz w:val="20"/>
          <w:szCs w:val="20"/>
        </w:rPr>
        <w:t>@After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23F28A" w14:textId="746EEDED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</w:t>
      </w:r>
      <w:r>
        <w:rPr>
          <w:rFonts w:ascii="Consolas" w:hAnsi="Consolas"/>
          <w:color w:val="646464"/>
          <w:sz w:val="20"/>
          <w:szCs w:val="20"/>
        </w:rPr>
        <w:t>@AfterReturning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1C780B" w14:textId="189603E0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</w:t>
      </w:r>
      <w:r>
        <w:rPr>
          <w:rFonts w:ascii="Consolas" w:hAnsi="Consolas"/>
          <w:color w:val="646464"/>
          <w:sz w:val="20"/>
          <w:szCs w:val="20"/>
        </w:rPr>
        <w:t>@AfterThrowing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73604A7" w14:textId="064D699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hookup(JoinPoint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5D5F86" w14:textId="62D7CA1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 ALL ANNOTATIONS 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265DE2" w14:textId="0B70120C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Signature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signature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= 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joinPoint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.getSignature();</w:t>
      </w:r>
      <w:r w:rsidRPr="00AA1AB1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org.aspectj.lang.Signature</w:t>
      </w:r>
    </w:p>
    <w:p w14:paraId="7DECAEDE" w14:textId="65711359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Name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signature</w:t>
      </w:r>
      <w:r>
        <w:rPr>
          <w:rFonts w:ascii="Consolas" w:hAnsi="Consolas"/>
          <w:color w:val="000000"/>
          <w:sz w:val="20"/>
          <w:szCs w:val="20"/>
        </w:rPr>
        <w:t xml:space="preserve">.getName()); </w:t>
      </w:r>
      <w:r>
        <w:rPr>
          <w:rFonts w:ascii="Consolas" w:hAnsi="Consolas"/>
          <w:color w:val="3F7F5F"/>
          <w:sz w:val="20"/>
          <w:szCs w:val="20"/>
        </w:rPr>
        <w:t>// m1</w:t>
      </w:r>
    </w:p>
    <w:p w14:paraId="7BFD7FF1" w14:textId="3E0037FD" w:rsidR="003F3D1C" w:rsidRPr="00AA1AB1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joinPoint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.getArgs();</w:t>
      </w:r>
    </w:p>
    <w:p w14:paraId="47224626" w14:textId="2970CC03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E9F48D" w14:textId="6C1D4845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Arguments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 Employee(id=123, name=John), </w:t>
      </w:r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/>
          <w:color w:val="3F7F5F"/>
          <w:sz w:val="20"/>
          <w:szCs w:val="20"/>
        </w:rPr>
        <w:t>-1</w:t>
      </w:r>
    </w:p>
    <w:p w14:paraId="12578969" w14:textId="3A6A693E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3F3FDC" w14:textId="1F5431D6" w:rsidR="003F3D1C" w:rsidRPr="00AA1AB1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B1">
        <w:rPr>
          <w:rFonts w:ascii="Consolas" w:hAnsi="Consolas"/>
          <w:b/>
          <w:bCs/>
          <w:color w:val="000000"/>
          <w:sz w:val="22"/>
          <w:szCs w:val="22"/>
          <w:u w:val="single"/>
        </w:rPr>
        <w:t>Class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returnType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= ((MethodSignature)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signature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).getReturnType();</w:t>
      </w:r>
    </w:p>
    <w:p w14:paraId="6C81B608" w14:textId="7C08AF10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Return Type: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returnType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//class com.ddlab.rnd.entity.Employee</w:t>
      </w:r>
    </w:p>
    <w:p w14:paraId="47314C50" w14:textId="7430EE39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 ALL ANNOTATIONS 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497932" w14:textId="023C0037" w:rsidR="003F3D1C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F3D1C">
        <w:rPr>
          <w:rFonts w:ascii="Consolas" w:hAnsi="Consolas"/>
          <w:color w:val="000000"/>
          <w:sz w:val="20"/>
          <w:szCs w:val="20"/>
        </w:rPr>
        <w:t>}</w:t>
      </w:r>
    </w:p>
    <w:p w14:paraId="1A4E4AAC" w14:textId="77777777" w:rsidR="00517831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BBFD9" w14:textId="5D039877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 </w:t>
      </w: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@AfterReturning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 xml:space="preserve">,returning = 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8BDDB1" w14:textId="09E70A57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afterReturning(JoinPoint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1F500E">
        <w:rPr>
          <w:rFonts w:ascii="Consolas" w:hAnsi="Consolas"/>
          <w:b/>
          <w:bCs/>
          <w:color w:val="000000"/>
          <w:sz w:val="22"/>
          <w:szCs w:val="22"/>
        </w:rPr>
        <w:t xml:space="preserve">Employee </w:t>
      </w:r>
      <w:r w:rsidRPr="001F500E">
        <w:rPr>
          <w:rFonts w:ascii="Consolas" w:hAnsi="Consolas"/>
          <w:b/>
          <w:bCs/>
          <w:color w:val="6A3E3E"/>
          <w:sz w:val="22"/>
          <w:szCs w:val="22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C4C4DE" w14:textId="70B52F8A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"What did it return: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//Employee(id=1234, name=John </w:t>
      </w:r>
      <w:r>
        <w:rPr>
          <w:rFonts w:ascii="Consolas" w:hAnsi="Consolas"/>
          <w:color w:val="3F7F5F"/>
          <w:sz w:val="20"/>
          <w:szCs w:val="20"/>
          <w:u w:val="single"/>
        </w:rPr>
        <w:t>Abraham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5B0A5DB5" w14:textId="412C85AC" w:rsidR="00517831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592208E" w14:textId="22BB4EBB" w:rsidR="00130B1C" w:rsidRDefault="00130B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}</w:t>
      </w:r>
    </w:p>
    <w:p w14:paraId="1A5F51EE" w14:textId="77777777" w:rsidR="00130B1C" w:rsidRDefault="00130B1C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54473387" w14:textId="5F126E73" w:rsidR="00A11E39" w:rsidRDefault="00091462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In the service layer, method is throwing exception, you can hook like the following ways.</w:t>
      </w:r>
    </w:p>
    <w:p w14:paraId="54AF9F64" w14:textId="77777777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m1(Employee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param2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82A7C7" w14:textId="698DFC8C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BEGIN----------"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6B5F13" w14:textId="071E7622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Details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2B3764" w14:textId="36A69FB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/>
          <w:color w:val="2A00FF"/>
          <w:sz w:val="20"/>
          <w:szCs w:val="20"/>
        </w:rPr>
        <w:t>"Param1 cannot be 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F8C8D9" w14:textId="3149ED2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END----------"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E1EA6" w14:textId="7C1B911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newEmp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Employee(1234, </w:t>
      </w:r>
      <w:r>
        <w:rPr>
          <w:rFonts w:ascii="Consolas" w:hAnsi="Consolas"/>
          <w:color w:val="2A00FF"/>
          <w:sz w:val="20"/>
          <w:szCs w:val="20"/>
        </w:rPr>
        <w:t>"John Abraham"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2A9CC6" w14:textId="4899E15E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newEmp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CD22EE" w14:textId="0E5838F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93D870" w14:textId="77777777" w:rsidR="00091462" w:rsidRPr="00AA1AB1" w:rsidRDefault="00091462" w:rsidP="00F32FA2">
      <w:pPr>
        <w:rPr>
          <w:rFonts w:ascii="Consolas" w:hAnsi="Consolas" w:cs="Consolas"/>
          <w:b/>
          <w:bCs/>
          <w:color w:val="008080"/>
          <w:sz w:val="2"/>
          <w:szCs w:val="2"/>
          <w:lang w:bidi="hi-IN"/>
        </w:rPr>
      </w:pPr>
    </w:p>
    <w:p w14:paraId="239BD095" w14:textId="4C3FA41A" w:rsidR="00DA2797" w:rsidRDefault="00DA2797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Corresponding AOP method</w:t>
      </w:r>
    </w:p>
    <w:p w14:paraId="6ABD10C8" w14:textId="77777777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@AfterThrowing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239B992" w14:textId="43D13314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afterThrowing(JoinPoint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910BFA" w14:textId="780B7F33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"Throwing exception ..."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FC4E7C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This will be printed</w:t>
      </w:r>
    </w:p>
    <w:p w14:paraId="2467741D" w14:textId="33D32AE4" w:rsidR="00DA2797" w:rsidRPr="003F0A19" w:rsidRDefault="00FC4E7C" w:rsidP="003F0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D8CCEF" w14:textId="30434F2C" w:rsidR="00BC26CE" w:rsidRDefault="00BC26CE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Another variation of the above method.</w:t>
      </w:r>
    </w:p>
    <w:p w14:paraId="3C4216B1" w14:textId="77777777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@AfterThrowing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 xml:space="preserve">, throwing = </w:t>
      </w:r>
      <w:r>
        <w:rPr>
          <w:rFonts w:ascii="Consolas" w:hAnsi="Consolas"/>
          <w:color w:val="2A00FF"/>
          <w:sz w:val="20"/>
          <w:szCs w:val="20"/>
        </w:rPr>
        <w:t>"ex"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6D62C9" w14:textId="3C290973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afterThrowing(JoinPoint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AE25EB">
        <w:rPr>
          <w:rFonts w:ascii="Consolas" w:hAnsi="Consolas"/>
          <w:b/>
          <w:bCs/>
          <w:color w:val="000000"/>
          <w:sz w:val="22"/>
          <w:szCs w:val="22"/>
        </w:rPr>
        <w:t xml:space="preserve">Exception </w:t>
      </w:r>
      <w:r w:rsidRPr="00AE25EB">
        <w:rPr>
          <w:rFonts w:ascii="Consolas" w:hAnsi="Consolas"/>
          <w:b/>
          <w:bCs/>
          <w:color w:val="6A3E3E"/>
          <w:sz w:val="22"/>
          <w:szCs w:val="22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7394BB" w14:textId="0D5C4E8E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"Throwing exception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E1DB05C" w14:textId="293E65E5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5A649F" w14:textId="77777777" w:rsidR="003F0A19" w:rsidRDefault="003F0A19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B8E8F2" w14:textId="563F8385" w:rsidR="007F30B9" w:rsidRDefault="003F0A19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F0A19">
        <w:rPr>
          <w:rFonts w:ascii="Consolas" w:hAnsi="Consolas"/>
          <w:b/>
          <w:bCs/>
          <w:color w:val="000000"/>
          <w:sz w:val="20"/>
          <w:szCs w:val="20"/>
        </w:rPr>
        <w:t>In the above case, it is necessary to have argument as Exception and mention as throwing = “ex”</w:t>
      </w:r>
    </w:p>
    <w:p w14:paraId="3B223888" w14:textId="6BB2EED3" w:rsidR="00140130" w:rsidRPr="00140130" w:rsidRDefault="00140130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140130">
        <w:rPr>
          <w:rFonts w:ascii="Consolas" w:hAnsi="Consolas"/>
          <w:b/>
          <w:bCs/>
          <w:color w:val="000000"/>
          <w:sz w:val="28"/>
          <w:szCs w:val="28"/>
          <w:u w:val="single"/>
        </w:rPr>
        <w:lastRenderedPageBreak/>
        <w:t>Usage of @Around annotation</w:t>
      </w:r>
    </w:p>
    <w:p w14:paraId="554084EC" w14:textId="77777777" w:rsidR="00140130" w:rsidRDefault="00140130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FA631D4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@Around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75D25A7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performAroundAllMethods(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ProceedingJoinPoint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21E5A03C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returnedObject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140F45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Before Execution in Around 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3EA7F9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62D1FAB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4C24AC5D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Object[]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.getArgs();</w:t>
      </w:r>
    </w:p>
    <w:p w14:paraId="35F547A6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DCA794F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B9C828B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E490D33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Signature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.getSignature();</w:t>
      </w:r>
    </w:p>
    <w:p w14:paraId="138C3D5D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u w:val="single"/>
          <w:lang w:bidi="hi-IN"/>
        </w:rPr>
        <w:t>Class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returnType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((MethodSignature)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).getReturnType();</w:t>
      </w:r>
    </w:p>
    <w:p w14:paraId="061AD87A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"Return Type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returnType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EF82EE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.getTarget();</w:t>
      </w:r>
    </w:p>
    <w:p w14:paraId="557ED0A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 Object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D17A1F5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EAD278C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3B42D3">
        <w:rPr>
          <w:rFonts w:ascii="Consolas" w:hAnsi="Consolas" w:cs="Consolas"/>
          <w:b/>
          <w:bCs/>
          <w:color w:val="6A3E3E"/>
          <w:lang w:bidi="hi-IN"/>
        </w:rPr>
        <w:t>pjp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.proceed();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You have to return the object</w:t>
      </w:r>
    </w:p>
    <w:p w14:paraId="23D2DCEF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B7283B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3338A27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"Performed other operations in finally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47B417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D4997D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After Execution in Around 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F114705" w14:textId="77777777" w:rsidR="00140130" w:rsidRPr="003B42D3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;</w:t>
      </w:r>
      <w:r w:rsidRPr="003B42D3">
        <w:rPr>
          <w:rFonts w:ascii="Consolas" w:hAnsi="Consolas" w:cs="Consolas"/>
          <w:b/>
          <w:bCs/>
          <w:color w:val="3F7F5F"/>
          <w:lang w:bidi="hi-IN"/>
        </w:rPr>
        <w:t>// If you don't return, calling class will get null value</w:t>
      </w:r>
    </w:p>
    <w:p w14:paraId="04DE794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B82E7B1" w14:textId="55E9A6B9" w:rsidR="00140130" w:rsidRPr="00F23DFA" w:rsidRDefault="00140130" w:rsidP="00F23DF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3671595" w14:textId="7534AFB9" w:rsidR="007F30B9" w:rsidRPr="001C3767" w:rsidRDefault="007F30B9" w:rsidP="00EC62E7">
      <w:pPr>
        <w:pStyle w:val="NoSpacing"/>
        <w:ind w:left="2160" w:firstLine="720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1C3767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How to hook a particular method</w:t>
      </w:r>
    </w:p>
    <w:p w14:paraId="5202704C" w14:textId="429B04E7" w:rsidR="007F30B9" w:rsidRDefault="007F30B9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8B91C2D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@Configuration</w:t>
      </w:r>
    </w:p>
    <w:p w14:paraId="007AD75F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@Aspect</w:t>
      </w:r>
    </w:p>
    <w:p w14:paraId="03A5160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AOPInterceptors {</w:t>
      </w:r>
    </w:p>
    <w:p w14:paraId="6F49EA9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B8CFF2" w14:textId="77777777" w:rsidR="007F30B9" w:rsidRPr="00FA6196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A6196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@Before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(value = </w:t>
      </w:r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"execution(* com.ddlab.rnd.service.impl.CheckServiceImpl.createPerson(..))"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2A0E368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checkBefore(JoinPoint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E4EBB0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D6AC2AE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73BB68D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.getArgs();</w:t>
      </w:r>
    </w:p>
    <w:p w14:paraId="77B22C4A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959FC9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8D8FD2" w14:textId="7A43C7F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7D33817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017DDF8" w14:textId="0B4E17AD" w:rsidR="007F30B9" w:rsidRPr="00E415C3" w:rsidRDefault="007F30B9" w:rsidP="00E4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45F0B61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D447674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30076">
        <w:rPr>
          <w:rFonts w:ascii="Consolas" w:hAnsi="Consolas" w:cs="Consolas"/>
          <w:b/>
          <w:bCs/>
          <w:color w:val="000000"/>
          <w:lang w:bidi="hi-IN"/>
        </w:rPr>
        <w:t>Note: You have to use ProceedingJoinPoint only in case of @Around annotation otherwise it will throw,</w:t>
      </w:r>
      <w:r w:rsidRPr="00130076">
        <w:rPr>
          <w:rFonts w:ascii="Consolas" w:hAnsi="Consolas" w:cs="Consolas"/>
          <w:color w:val="000000"/>
          <w:lang w:bidi="hi-IN"/>
        </w:rPr>
        <w:t xml:space="preserve"> </w:t>
      </w:r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Caused by: java.lang.IllegalArgumentException: ProceedingJoinPoint is only supported for around advice</w:t>
      </w:r>
    </w:p>
    <w:p w14:paraId="1F946205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Test Class is given below.</w:t>
      </w:r>
    </w:p>
    <w:p w14:paraId="1A8119B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TestBefore {</w:t>
      </w:r>
    </w:p>
    <w:p w14:paraId="65C4F273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6217B9" w14:textId="32B7C97E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check(ApplicationContext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334FD2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CrudService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.getBean(CrudService.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E1B9E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A5DE36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Person();</w:t>
      </w:r>
    </w:p>
    <w:p w14:paraId="2E4A8AC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BB6B0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"Abraham"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05F13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.setAge(23);</w:t>
      </w:r>
    </w:p>
    <w:p w14:paraId="2803A69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.setId(111);</w:t>
      </w:r>
    </w:p>
    <w:p w14:paraId="2F1BDAD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A7ED2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.createUpdateObtain(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"vidya"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33);</w:t>
      </w:r>
    </w:p>
    <w:p w14:paraId="14F28D0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27A456" w14:textId="7654CD92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 Test Finally newPerson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D820A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.performSlowOperation();</w:t>
      </w:r>
    </w:p>
    <w:p w14:paraId="326A77D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B0F369C" w14:textId="3F296941" w:rsidR="003633A0" w:rsidRDefault="0009616A" w:rsidP="001000AB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FA50B3" w14:textId="2786F010" w:rsidR="005E156B" w:rsidRPr="005E156B" w:rsidRDefault="003633A0" w:rsidP="005E156B">
      <w:pPr>
        <w:pStyle w:val="Title"/>
        <w:rPr>
          <w:b/>
          <w:bCs/>
          <w:sz w:val="46"/>
          <w:szCs w:val="46"/>
          <w:u w:val="single"/>
        </w:rPr>
      </w:pPr>
      <w:r w:rsidRPr="005E156B">
        <w:rPr>
          <w:b/>
          <w:bCs/>
          <w:sz w:val="46"/>
          <w:szCs w:val="46"/>
          <w:u w:val="single"/>
        </w:rPr>
        <w:lastRenderedPageBreak/>
        <w:t>How to create your own custom AOP annotation</w:t>
      </w:r>
    </w:p>
    <w:p w14:paraId="2FEDC2D0" w14:textId="597F9169" w:rsidR="003633A0" w:rsidRPr="00C37BD5" w:rsidRDefault="003633A0" w:rsidP="003633A0">
      <w:pPr>
        <w:pStyle w:val="NoSpacing"/>
        <w:rPr>
          <w:rFonts w:ascii="Palatino Linotype" w:hAnsi="Palatino Linotype"/>
        </w:rPr>
      </w:pPr>
      <w:r w:rsidRPr="00C37BD5">
        <w:rPr>
          <w:rFonts w:ascii="Palatino Linotype" w:hAnsi="Palatino Linotype"/>
        </w:rPr>
        <w:t xml:space="preserve"> Let us create a custom annotation called </w:t>
      </w:r>
      <w:r w:rsidRPr="00C37BD5">
        <w:rPr>
          <w:rFonts w:ascii="Palatino Linotype" w:hAnsi="Palatino Linotype"/>
          <w:b/>
          <w:bCs/>
        </w:rPr>
        <w:t>@TrackExecutionTime</w:t>
      </w:r>
      <w:r>
        <w:rPr>
          <w:rFonts w:ascii="Palatino Linotype" w:hAnsi="Palatino Linotype"/>
          <w:b/>
          <w:bCs/>
        </w:rPr>
        <w:t xml:space="preserve">. </w:t>
      </w:r>
      <w:r w:rsidRPr="00C37BD5">
        <w:rPr>
          <w:rFonts w:ascii="Palatino Linotype" w:hAnsi="Palatino Linotype"/>
        </w:rPr>
        <w:t>The code is given below.</w:t>
      </w:r>
      <w:r>
        <w:rPr>
          <w:rFonts w:ascii="Palatino Linotype" w:hAnsi="Palatino Linotype"/>
        </w:rPr>
        <w:t xml:space="preserve"> </w:t>
      </w:r>
    </w:p>
    <w:p w14:paraId="6B2C9F2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9E3579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1A4186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F489AAE" w14:textId="156C865B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TrackExecutionTime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  <w:r w:rsidR="00F050C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F050CE" w:rsidRPr="00F050CE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F050C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 this annotation</w:t>
      </w:r>
    </w:p>
    <w:p w14:paraId="7F62E3B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FC5FF61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1902B6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22DECC3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84C343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TrackTimeAspect {</w:t>
      </w:r>
    </w:p>
    <w:p w14:paraId="7E7CEA17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92D5D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"@annotation(TrackExecutionTime)"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C70AB36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logExecutionTime(ProceedingJoinPoint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09653B3E" w14:textId="5CE6BE19" w:rsidR="003633A0" w:rsidRPr="006F1478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B5ACB" w:rsidRPr="006F1478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Instant start = Instant.now();</w:t>
      </w:r>
    </w:p>
    <w:p w14:paraId="0B9E807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B3C90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.proceed();</w:t>
      </w:r>
    </w:p>
    <w:p w14:paraId="3E34AD72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8392AC" w14:textId="2D200E7F" w:rsidR="004B5ACB" w:rsidRPr="006F1478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B5ACB" w:rsidRPr="006F1478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Instant end = Instant.now();</w:t>
      </w:r>
    </w:p>
    <w:p w14:paraId="35E107A3" w14:textId="7309CFFC" w:rsidR="003633A0" w:rsidRPr="006F1478" w:rsidRDefault="004B5ACB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ab/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ab/>
      </w:r>
      <w:r w:rsidRPr="006F1478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long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duration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= Duration.</w:t>
      </w:r>
      <w:r w:rsidRPr="006F1478">
        <w:rPr>
          <w:rFonts w:ascii="Consolas" w:hAnsi="Consolas"/>
          <w:b/>
          <w:bCs/>
          <w:i/>
          <w:iCs/>
          <w:color w:val="000000"/>
          <w:sz w:val="20"/>
          <w:szCs w:val="20"/>
          <w:shd w:val="clear" w:color="auto" w:fill="FFFFFF"/>
        </w:rPr>
        <w:t>between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r w:rsidRPr="006F1478">
        <w:rPr>
          <w:rFonts w:ascii="Consolas" w:hAnsi="Consolas"/>
          <w:b/>
          <w:bCs/>
          <w:color w:val="6A3E3E"/>
          <w:sz w:val="20"/>
          <w:szCs w:val="20"/>
          <w:shd w:val="clear" w:color="auto" w:fill="FFFFFF"/>
        </w:rPr>
        <w:t>start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6F1478">
        <w:rPr>
          <w:rFonts w:ascii="Consolas" w:hAnsi="Consolas"/>
          <w:b/>
          <w:bCs/>
          <w:color w:val="6A3E3E"/>
          <w:sz w:val="20"/>
          <w:szCs w:val="20"/>
          <w:shd w:val="clear" w:color="auto" w:fill="FFFFFF"/>
        </w:rPr>
        <w:t>end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).toMinutes();</w:t>
      </w:r>
    </w:p>
    <w:p w14:paraId="14EED1AF" w14:textId="65651BFE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.getSignature()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 executed in </w:t>
      </w:r>
      <w:r w:rsidR="004B5ACB">
        <w:rPr>
          <w:rFonts w:ascii="Consolas" w:hAnsi="Consolas" w:cs="Consolas"/>
          <w:color w:val="2A00FF"/>
          <w:sz w:val="20"/>
          <w:szCs w:val="20"/>
          <w:lang w:bidi="hi-IN"/>
        </w:rPr>
        <w:t>minutes: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="004B5ACB">
        <w:rPr>
          <w:rFonts w:ascii="Consolas" w:hAnsi="Consolas"/>
          <w:color w:val="000000"/>
          <w:sz w:val="20"/>
          <w:szCs w:val="20"/>
          <w:shd w:val="clear" w:color="auto" w:fill="FFFFFF"/>
        </w:rPr>
        <w:t>duration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8EED56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D7DBE6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56D395C" w14:textId="345F4043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A3E454F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Use it in the following method.</w:t>
      </w:r>
    </w:p>
    <w:p w14:paraId="11F594B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1557AA2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performSlowOperation() {</w:t>
      </w:r>
    </w:p>
    <w:p w14:paraId="5F27099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7A87A0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55EBF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.sleep(5);</w:t>
      </w:r>
    </w:p>
    <w:p w14:paraId="6EED2FC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C4F123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.printStackTrace();</w:t>
      </w:r>
    </w:p>
    <w:p w14:paraId="207B1D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E2B715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A6F822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8A03AC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 Boot Main Class is given below.</w:t>
      </w:r>
    </w:p>
    <w:p w14:paraId="14BBB6B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005DBDD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MainApplication {</w:t>
      </w:r>
    </w:p>
    <w:p w14:paraId="274974E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81726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30B1E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62570C3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TestBefore.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check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63C91F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D43E45" w14:textId="4D808C55" w:rsidR="00D15014" w:rsidRPr="00D15014" w:rsidRDefault="003633A0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E46218A" w14:textId="77777777" w:rsidR="00C1610A" w:rsidRPr="00D15014" w:rsidRDefault="00C1610A" w:rsidP="00C1610A">
      <w:pPr>
        <w:rPr>
          <w:b/>
          <w:bCs/>
          <w:u w:val="single"/>
        </w:rPr>
      </w:pPr>
      <w:r w:rsidRPr="00D15014">
        <w:rPr>
          <w:b/>
          <w:bCs/>
          <w:sz w:val="24"/>
          <w:szCs w:val="24"/>
          <w:u w:val="single"/>
        </w:rPr>
        <w:t>Usage of PointCut (PointCut Designators) PCD</w:t>
      </w:r>
    </w:p>
    <w:p w14:paraId="46ED87AE" w14:textId="77777777" w:rsidR="00F33B0D" w:rsidRPr="00F33B0D" w:rsidRDefault="00F33B0D" w:rsidP="00F33B0D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</w:pPr>
      <w:r w:rsidRPr="00F33B0D">
        <w:rPr>
          <w:rFonts w:ascii="Baskerville Old Face" w:eastAsia="Times New Roman" w:hAnsi="Baskerville Old Face" w:cs="Courier New"/>
          <w:b/>
          <w:bCs/>
          <w:color w:val="0C0D0E"/>
          <w:sz w:val="24"/>
          <w:szCs w:val="24"/>
          <w:bdr w:val="none" w:sz="0" w:space="0" w:color="auto" w:frame="1"/>
          <w:lang w:bidi="hi-IN"/>
        </w:rPr>
        <w:t>execution</w:t>
      </w:r>
      <w:r w:rsidRPr="00F33B0D">
        <w:rPr>
          <w:rFonts w:ascii="Baskerville Old Face" w:eastAsia="Times New Roman" w:hAnsi="Baskerville Old Face" w:cs="Courier New"/>
          <w:color w:val="0C0D0E"/>
          <w:sz w:val="24"/>
          <w:szCs w:val="24"/>
          <w:bdr w:val="none" w:sz="0" w:space="0" w:color="auto" w:frame="1"/>
          <w:lang w:bidi="hi-IN"/>
        </w:rPr>
        <w:t>()</w:t>
      </w:r>
      <w:r w:rsidRPr="00F33B0D"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  <w:t> - match a joinPoint method’s signature</w:t>
      </w:r>
    </w:p>
    <w:p w14:paraId="217B03E4" w14:textId="77777777" w:rsidR="00F33B0D" w:rsidRPr="00F33B0D" w:rsidRDefault="00F33B0D" w:rsidP="00F33B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</w:pPr>
      <w:r w:rsidRPr="00F33B0D">
        <w:rPr>
          <w:rFonts w:ascii="Baskerville Old Face" w:eastAsia="Times New Roman" w:hAnsi="Baskerville Old Face" w:cs="Courier New"/>
          <w:b/>
          <w:bCs/>
          <w:color w:val="0C0D0E"/>
          <w:sz w:val="24"/>
          <w:szCs w:val="24"/>
          <w:bdr w:val="none" w:sz="0" w:space="0" w:color="auto" w:frame="1"/>
          <w:lang w:bidi="hi-IN"/>
        </w:rPr>
        <w:t>within</w:t>
      </w:r>
      <w:r w:rsidRPr="00F33B0D">
        <w:rPr>
          <w:rFonts w:ascii="Baskerville Old Face" w:eastAsia="Times New Roman" w:hAnsi="Baskerville Old Face" w:cs="Courier New"/>
          <w:color w:val="0C0D0E"/>
          <w:sz w:val="24"/>
          <w:szCs w:val="24"/>
          <w:bdr w:val="none" w:sz="0" w:space="0" w:color="auto" w:frame="1"/>
          <w:lang w:bidi="hi-IN"/>
        </w:rPr>
        <w:t>()</w:t>
      </w:r>
      <w:r w:rsidRPr="00F33B0D"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  <w:t> - match all the JoinPoint methods in a given class, package, or sub-package</w:t>
      </w:r>
    </w:p>
    <w:p w14:paraId="48D0E53F" w14:textId="77777777" w:rsidR="00F33B0D" w:rsidRDefault="00F33B0D" w:rsidP="00C1610A"/>
    <w:p w14:paraId="35237D15" w14:textId="0B4E8061" w:rsidR="002D6B90" w:rsidRDefault="002D6B90" w:rsidP="00C1610A"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Other existing types of pointcut expressions: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args()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target()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this()</w:t>
      </w:r>
      <w:r w:rsidRPr="002D6B90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@args()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@within()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@target()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@annotation()</w:t>
      </w:r>
    </w:p>
    <w:p w14:paraId="27D270D3" w14:textId="77777777" w:rsidR="000E79C4" w:rsidRDefault="000E79C4" w:rsidP="00C1610A"/>
    <w:p w14:paraId="41F07EC0" w14:textId="77777777" w:rsidR="000E79C4" w:rsidRDefault="000E79C4" w:rsidP="00C1610A"/>
    <w:p w14:paraId="7D83EEB4" w14:textId="77777777" w:rsidR="000E79C4" w:rsidRDefault="000E79C4" w:rsidP="00C1610A"/>
    <w:p w14:paraId="6B27A058" w14:textId="77777777" w:rsidR="000E79C4" w:rsidRDefault="000E79C4" w:rsidP="00C1610A"/>
    <w:p w14:paraId="03817923" w14:textId="496963D4" w:rsidR="00C1610A" w:rsidRDefault="00C1610A" w:rsidP="00C1610A">
      <w:r>
        <w:lastRenderedPageBreak/>
        <w:t>Example is given below.</w:t>
      </w:r>
    </w:p>
    <w:p w14:paraId="53B8DC6D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@Pointcut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"target(com.ddlab.rnd.service.CrudService)"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5ED20A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hookAllMethodsWithinAClass() {</w:t>
      </w:r>
    </w:p>
    <w:p w14:paraId="250BA04F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 Inside Pointcut -----------------"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11BC28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6C32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2ECA8F7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@Before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"hookAllMethodsWithinAClass()"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C1AE72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callPointCut(JoinPoint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F2240F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024463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6AA65BDB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.getArgs();</w:t>
      </w:r>
    </w:p>
    <w:p w14:paraId="0B1EE363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0605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1207726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587EE82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AD5B4E3" w14:textId="77777777" w:rsidR="00C1610A" w:rsidRDefault="00C1610A" w:rsidP="00C1610A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Pointcut expressions can be combined using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&amp;&amp;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||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!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operators:</w:t>
      </w:r>
    </w:p>
    <w:p w14:paraId="03894322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@Pointcut("@target(org.springframework.stereotype.Repository)")</w:t>
      </w:r>
    </w:p>
    <w:p w14:paraId="2DC5BEEA" w14:textId="2D9E3E80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repositoryMethods() {}</w:t>
      </w:r>
    </w:p>
    <w:p w14:paraId="2AD08F51" w14:textId="77777777" w:rsidR="00D15014" w:rsidRPr="007466AA" w:rsidRDefault="00D15014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639E95B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@Pointcut("execution(* *..create*(Long,..))")</w:t>
      </w:r>
    </w:p>
    <w:p w14:paraId="46BA1370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firstLongParamMethods() {}</w:t>
      </w:r>
    </w:p>
    <w:p w14:paraId="6B887F2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E84238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@Pointcut("repositoryMethods() &amp;&amp; firstLongParamMethods()")</w:t>
      </w:r>
    </w:p>
    <w:p w14:paraId="5E551DF5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entityCreationMethods() {}</w:t>
      </w:r>
    </w:p>
    <w:p w14:paraId="026B2756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Spring AOP users are likely to use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pointcut designator the most often. The format of an execution expression is:</w:t>
      </w:r>
    </w:p>
    <w:p w14:paraId="63D0ADD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execution(modifiers-pattern? ret-type-pattern declaring-type-pattern? name-pattern(param-pattern)</w:t>
      </w:r>
    </w:p>
    <w:p w14:paraId="57AAC3C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throws-pattern?)</w:t>
      </w:r>
    </w:p>
    <w:p w14:paraId="4D25F852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Some examples of common pointcut expressions are given below.</w:t>
      </w:r>
    </w:p>
    <w:p w14:paraId="44B436C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public method:</w:t>
      </w:r>
    </w:p>
    <w:p w14:paraId="50A5899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execution(public * *(..))</w:t>
      </w:r>
    </w:p>
    <w:p w14:paraId="799B5863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with a name beginning with "set":</w:t>
      </w:r>
    </w:p>
    <w:p w14:paraId="579AD090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set*(..))</w:t>
      </w:r>
    </w:p>
    <w:p w14:paraId="6940153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by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A7B48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com.xyz.service.AccountService.*(..))</w:t>
      </w:r>
    </w:p>
    <w:p w14:paraId="46864AD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package:</w:t>
      </w:r>
    </w:p>
    <w:p w14:paraId="28F128D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com.xyz.service.*.*(..))</w:t>
      </w:r>
    </w:p>
    <w:p w14:paraId="46B79B3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 or a sub-package:</w:t>
      </w:r>
    </w:p>
    <w:p w14:paraId="0CC9624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com.xyz.service..*.*(..))</w:t>
      </w:r>
    </w:p>
    <w:p w14:paraId="24CCB9A1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within the service package:</w:t>
      </w:r>
    </w:p>
    <w:p w14:paraId="5CFA1BEB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within(com.xyz.service.*)</w:t>
      </w:r>
    </w:p>
    <w:p w14:paraId="1C9BE447" w14:textId="23912AF9" w:rsidR="00990E1B" w:rsidRDefault="00990E1B">
      <w:pPr>
        <w:rPr>
          <w:rFonts w:ascii="Verdana" w:eastAsia="Times New Roman" w:hAnsi="Verdana" w:cs="Times New Roman"/>
          <w:color w:val="000000"/>
          <w:lang w:bidi="hi-IN"/>
        </w:rPr>
      </w:pPr>
      <w:r>
        <w:rPr>
          <w:rFonts w:ascii="Verdana" w:eastAsia="Times New Roman" w:hAnsi="Verdana" w:cs="Times New Roman"/>
          <w:color w:val="000000"/>
          <w:lang w:bidi="hi-IN"/>
        </w:rPr>
        <w:br w:type="page"/>
      </w:r>
    </w:p>
    <w:p w14:paraId="020DFCB0" w14:textId="6B7FB050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within the service package or a sub-package:</w:t>
      </w:r>
    </w:p>
    <w:p w14:paraId="6DA3982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within(com.xyz.service..*)</w:t>
      </w:r>
    </w:p>
    <w:p w14:paraId="3810A3B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proxy implements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7165F0B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this(com.xyz.service.AccountService)</w:t>
      </w:r>
    </w:p>
    <w:p w14:paraId="6ED03D4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'this' is more commonly used in a binding form :- see the following section on advice for how to make the proxy object available in the advice body.</w:t>
      </w:r>
    </w:p>
    <w:p w14:paraId="45CC7C07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implements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0BEF647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target(com.xyz.service.AccountService)</w:t>
      </w:r>
    </w:p>
    <w:p w14:paraId="48FAE48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'target' is more commonly used in a binding form :- see the following section on advice for how to make the target object available in the advice body.</w:t>
      </w:r>
    </w:p>
    <w:p w14:paraId="5C1EB82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argument passed at runtime is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</w:t>
      </w:r>
    </w:p>
    <w:p w14:paraId="218AD20F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args(java.io.Serializable)</w:t>
      </w:r>
    </w:p>
    <w:p w14:paraId="65A95DE4" w14:textId="77777777" w:rsidR="00C1610A" w:rsidRPr="006B6FA8" w:rsidRDefault="00C1610A" w:rsidP="00C1610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'args' is more commonly used in a binding form :- see the following section on advice for how to make the method arguments available in the advice body.</w:t>
      </w:r>
    </w:p>
    <w:p w14:paraId="2D83E8DE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Note that the pointcut given in this example is different to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execution(* *(java.io.Serializable))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 the args version matches if the argument passed at runtime is Serializable, the execution version matches if the method signature declares a single parameter of type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.</w:t>
      </w:r>
    </w:p>
    <w:p w14:paraId="38895BD9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8956D73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@target(org.springframework.transaction.annotation.Transactional)</w:t>
      </w:r>
    </w:p>
    <w:p w14:paraId="6794918B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'@target' can also be used in a binding form :- see the following section on advice for how to make the annotation object available in the advice body.</w:t>
      </w:r>
    </w:p>
    <w:p w14:paraId="49A0674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declared type of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29A5CF5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@within(org.springframework.transaction.annotation.Transactional)</w:t>
      </w:r>
    </w:p>
    <w:p w14:paraId="59108603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'@within' can also be used in a binding form :- see the following section on advice for how to make the annotation object available in the advice body.</w:t>
      </w:r>
    </w:p>
    <w:p w14:paraId="69F2048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executing method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4A43D9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@annotation(org.springframework.transaction.annotation.Transactional)</w:t>
      </w:r>
    </w:p>
    <w:p w14:paraId="2BDB39BF" w14:textId="77777777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'@annotation' can also be used in a binding form :- see the following section on advice for how to make the annotation object available in the advice body.</w:t>
      </w:r>
    </w:p>
    <w:p w14:paraId="14432C35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70039C3B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runtime type of the argument passed has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@Classified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558D7F5D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@args(com.xyz.security.Classified)</w:t>
      </w:r>
    </w:p>
    <w:p w14:paraId="305BFD69" w14:textId="5F4F99DF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'@args' can also be used in a binding form :- see the following section on advice for how to make the annotation object(s) available in the advice body.</w:t>
      </w:r>
    </w:p>
    <w:p w14:paraId="0BCEE757" w14:textId="77777777" w:rsidR="004F0509" w:rsidRPr="006B6FA8" w:rsidRDefault="004F0509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54156AD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on a Spring bean named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tradeService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54B01E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bean(tradeService)</w:t>
      </w:r>
    </w:p>
    <w:p w14:paraId="037C0826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on Spring beans having names that match the wildcard expression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48514FF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bean(*Service)</w:t>
      </w:r>
    </w:p>
    <w:p w14:paraId="7276102B" w14:textId="77777777" w:rsidR="00C1610A" w:rsidRPr="005B1201" w:rsidRDefault="00C1610A" w:rsidP="00C1610A"/>
    <w:p w14:paraId="2E6816E2" w14:textId="77777777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 pointcut expression can appear as a value of the </w:t>
      </w:r>
      <w:r>
        <w:rPr>
          <w:rStyle w:val="Emphasis"/>
          <w:rFonts w:ascii="Raleway" w:hAnsi="Raleway"/>
          <w:color w:val="000000"/>
          <w:sz w:val="27"/>
          <w:szCs w:val="27"/>
        </w:rPr>
        <w:t>@Pointcut</w:t>
      </w:r>
      <w:r>
        <w:rPr>
          <w:rFonts w:ascii="Raleway" w:hAnsi="Raleway"/>
          <w:color w:val="000000"/>
          <w:sz w:val="27"/>
          <w:szCs w:val="27"/>
        </w:rPr>
        <w:t> annotation:</w:t>
      </w:r>
    </w:p>
    <w:p w14:paraId="6A429C63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63B175"/>
          <w:sz w:val="21"/>
          <w:szCs w:val="21"/>
          <w:shd w:val="clear" w:color="auto" w:fill="FAFAFA"/>
        </w:rPr>
        <w:t>@Pointcut("within(@org.springframework.stereotype.Repository *)")</w:t>
      </w:r>
    </w:p>
    <w:p w14:paraId="2330609F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void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repositoryClassMethods</w:t>
      </w:r>
      <w:r>
        <w:rPr>
          <w:rStyle w:val="hljs-params"/>
          <w:rFonts w:ascii="Source Code Pro" w:hAnsi="Source Code Pro"/>
          <w:color w:val="63B175"/>
          <w:sz w:val="21"/>
          <w:szCs w:val="21"/>
          <w:shd w:val="clear" w:color="auto" w:fill="FAFAFA"/>
        </w:rPr>
        <w:t>()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{}</w:t>
      </w:r>
    </w:p>
    <w:p w14:paraId="606D8536" w14:textId="77777777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148C4762" w14:textId="11F789C8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method declaration is called the 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pointcut signature</w:t>
      </w:r>
      <w:r>
        <w:rPr>
          <w:rFonts w:ascii="Raleway" w:hAnsi="Raleway"/>
          <w:color w:val="000000"/>
          <w:sz w:val="27"/>
          <w:szCs w:val="27"/>
        </w:rPr>
        <w:t>. It provides a name that advice annotations can use to refer to that pointcut:</w:t>
      </w:r>
    </w:p>
    <w:p w14:paraId="649B3C29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63B175"/>
          <w:sz w:val="21"/>
          <w:szCs w:val="21"/>
          <w:shd w:val="clear" w:color="auto" w:fill="FAFAFA"/>
        </w:rPr>
        <w:t>@Around("repositoryClassMethods()")</w:t>
      </w:r>
    </w:p>
    <w:p w14:paraId="325FEEA0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measureMethodExecutionTime</w:t>
      </w:r>
      <w:r>
        <w:rPr>
          <w:rStyle w:val="hljs-params"/>
          <w:rFonts w:ascii="Source Code Pro" w:hAnsi="Source Code Pro"/>
          <w:color w:val="63B175"/>
          <w:sz w:val="21"/>
          <w:szCs w:val="21"/>
          <w:shd w:val="clear" w:color="auto" w:fill="FAFAFA"/>
        </w:rPr>
        <w:t>(ProceedingJoinPoint pjp)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throws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Throwable {</w:t>
      </w:r>
    </w:p>
    <w:p w14:paraId="25524206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   ...</w:t>
      </w:r>
    </w:p>
    <w:p w14:paraId="5FBBA81C" w14:textId="77777777" w:rsidR="00A32335" w:rsidRDefault="00A32335" w:rsidP="00A3233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>}</w:t>
      </w:r>
    </w:p>
    <w:p w14:paraId="5B030791" w14:textId="77777777" w:rsidR="00C1610A" w:rsidRDefault="00C1610A" w:rsidP="000961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2330F24A" w14:textId="77777777" w:rsidR="00064381" w:rsidRPr="00C37BD5" w:rsidRDefault="00064381" w:rsidP="00CC2D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6DAD3964" w14:textId="77777777" w:rsidR="00CC2D27" w:rsidRPr="009E70FE" w:rsidRDefault="00CC2D27" w:rsidP="009E70FE">
      <w:pPr>
        <w:pStyle w:val="NoSpacing"/>
        <w:rPr>
          <w:rFonts w:ascii="Palatino Linotype" w:hAnsi="Palatino Linotype"/>
          <w:sz w:val="24"/>
          <w:szCs w:val="24"/>
        </w:rPr>
      </w:pPr>
    </w:p>
    <w:sectPr w:rsidR="00CC2D27" w:rsidRPr="009E70FE" w:rsidSect="00514FA9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7A94C" w14:textId="77777777" w:rsidR="00476D3C" w:rsidRDefault="00476D3C" w:rsidP="00F84140">
      <w:pPr>
        <w:spacing w:after="0" w:line="240" w:lineRule="auto"/>
      </w:pPr>
      <w:r>
        <w:separator/>
      </w:r>
    </w:p>
  </w:endnote>
  <w:endnote w:type="continuationSeparator" w:id="0">
    <w:p w14:paraId="5CD03F64" w14:textId="77777777" w:rsidR="00476D3C" w:rsidRDefault="00476D3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E0214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9948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F0B4A" w14:textId="77777777" w:rsidR="00476D3C" w:rsidRDefault="00476D3C" w:rsidP="00F84140">
      <w:pPr>
        <w:spacing w:after="0" w:line="240" w:lineRule="auto"/>
      </w:pPr>
      <w:r>
        <w:separator/>
      </w:r>
    </w:p>
  </w:footnote>
  <w:footnote w:type="continuationSeparator" w:id="0">
    <w:p w14:paraId="57DAE391" w14:textId="77777777" w:rsidR="00476D3C" w:rsidRDefault="00476D3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7E07"/>
    <w:multiLevelType w:val="hybridMultilevel"/>
    <w:tmpl w:val="7BEECC9C"/>
    <w:lvl w:ilvl="0" w:tplc="B166031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0701A94"/>
    <w:multiLevelType w:val="multilevel"/>
    <w:tmpl w:val="A00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A25D0"/>
    <w:multiLevelType w:val="hybridMultilevel"/>
    <w:tmpl w:val="B0C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A75"/>
    <w:multiLevelType w:val="multilevel"/>
    <w:tmpl w:val="9BF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6F3812"/>
    <w:multiLevelType w:val="multilevel"/>
    <w:tmpl w:val="B3D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A039AC"/>
    <w:multiLevelType w:val="hybridMultilevel"/>
    <w:tmpl w:val="A434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197657">
    <w:abstractNumId w:val="5"/>
  </w:num>
  <w:num w:numId="2" w16cid:durableId="1738940813">
    <w:abstractNumId w:val="0"/>
  </w:num>
  <w:num w:numId="3" w16cid:durableId="11155823">
    <w:abstractNumId w:val="1"/>
  </w:num>
  <w:num w:numId="4" w16cid:durableId="1126503828">
    <w:abstractNumId w:val="4"/>
  </w:num>
  <w:num w:numId="5" w16cid:durableId="74480203">
    <w:abstractNumId w:val="3"/>
  </w:num>
  <w:num w:numId="6" w16cid:durableId="125385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FE"/>
    <w:rsid w:val="0000674D"/>
    <w:rsid w:val="000356D9"/>
    <w:rsid w:val="00064381"/>
    <w:rsid w:val="00080B2C"/>
    <w:rsid w:val="00091462"/>
    <w:rsid w:val="0009616A"/>
    <w:rsid w:val="000A280F"/>
    <w:rsid w:val="000B380E"/>
    <w:rsid w:val="000C25B2"/>
    <w:rsid w:val="000C47C1"/>
    <w:rsid w:val="000E79C4"/>
    <w:rsid w:val="001000AB"/>
    <w:rsid w:val="00130076"/>
    <w:rsid w:val="00130B1C"/>
    <w:rsid w:val="0013448C"/>
    <w:rsid w:val="00140130"/>
    <w:rsid w:val="00144D32"/>
    <w:rsid w:val="001618D7"/>
    <w:rsid w:val="001643A9"/>
    <w:rsid w:val="0018485D"/>
    <w:rsid w:val="00191CDF"/>
    <w:rsid w:val="001A75E0"/>
    <w:rsid w:val="001B4FEF"/>
    <w:rsid w:val="001C3767"/>
    <w:rsid w:val="001C4456"/>
    <w:rsid w:val="001D0100"/>
    <w:rsid w:val="001D29FF"/>
    <w:rsid w:val="001E3749"/>
    <w:rsid w:val="001E79C7"/>
    <w:rsid w:val="001F500E"/>
    <w:rsid w:val="002019D6"/>
    <w:rsid w:val="00210916"/>
    <w:rsid w:val="0025312C"/>
    <w:rsid w:val="002627D1"/>
    <w:rsid w:val="002B6A9A"/>
    <w:rsid w:val="002C032F"/>
    <w:rsid w:val="002C1F1C"/>
    <w:rsid w:val="002C4F0D"/>
    <w:rsid w:val="002D6B90"/>
    <w:rsid w:val="002D7B35"/>
    <w:rsid w:val="002F751E"/>
    <w:rsid w:val="00315A1B"/>
    <w:rsid w:val="00325CAD"/>
    <w:rsid w:val="00330C3E"/>
    <w:rsid w:val="00334A28"/>
    <w:rsid w:val="00346CC4"/>
    <w:rsid w:val="003633A0"/>
    <w:rsid w:val="0039481B"/>
    <w:rsid w:val="003A280F"/>
    <w:rsid w:val="003B3004"/>
    <w:rsid w:val="003F0A19"/>
    <w:rsid w:val="003F3D1C"/>
    <w:rsid w:val="00413342"/>
    <w:rsid w:val="004416F7"/>
    <w:rsid w:val="00443290"/>
    <w:rsid w:val="004619F9"/>
    <w:rsid w:val="0046385A"/>
    <w:rsid w:val="00476D3C"/>
    <w:rsid w:val="004B5ACB"/>
    <w:rsid w:val="004D56B3"/>
    <w:rsid w:val="004F005F"/>
    <w:rsid w:val="004F0320"/>
    <w:rsid w:val="004F0509"/>
    <w:rsid w:val="004F2604"/>
    <w:rsid w:val="0051210B"/>
    <w:rsid w:val="00514FA9"/>
    <w:rsid w:val="00517831"/>
    <w:rsid w:val="00535A29"/>
    <w:rsid w:val="0054238B"/>
    <w:rsid w:val="00542C49"/>
    <w:rsid w:val="005530B3"/>
    <w:rsid w:val="0057695F"/>
    <w:rsid w:val="00577AB4"/>
    <w:rsid w:val="005C7547"/>
    <w:rsid w:val="005E156B"/>
    <w:rsid w:val="005F3FD2"/>
    <w:rsid w:val="00613BA2"/>
    <w:rsid w:val="00614225"/>
    <w:rsid w:val="00627627"/>
    <w:rsid w:val="00627A9A"/>
    <w:rsid w:val="0065062C"/>
    <w:rsid w:val="00656C51"/>
    <w:rsid w:val="00670B63"/>
    <w:rsid w:val="00674035"/>
    <w:rsid w:val="006B47EB"/>
    <w:rsid w:val="006C550D"/>
    <w:rsid w:val="006D2F96"/>
    <w:rsid w:val="006E09B6"/>
    <w:rsid w:val="006E5147"/>
    <w:rsid w:val="006E62EB"/>
    <w:rsid w:val="006F1478"/>
    <w:rsid w:val="00705280"/>
    <w:rsid w:val="00772758"/>
    <w:rsid w:val="0078346A"/>
    <w:rsid w:val="007853F7"/>
    <w:rsid w:val="007A57D5"/>
    <w:rsid w:val="007A7A30"/>
    <w:rsid w:val="007C0B8B"/>
    <w:rsid w:val="007C1410"/>
    <w:rsid w:val="007C641D"/>
    <w:rsid w:val="007E0E61"/>
    <w:rsid w:val="007F30B9"/>
    <w:rsid w:val="007F3D4B"/>
    <w:rsid w:val="00801D2B"/>
    <w:rsid w:val="008115D2"/>
    <w:rsid w:val="008146D0"/>
    <w:rsid w:val="008232D8"/>
    <w:rsid w:val="00847AD3"/>
    <w:rsid w:val="008803F4"/>
    <w:rsid w:val="00881B99"/>
    <w:rsid w:val="008A1F98"/>
    <w:rsid w:val="008B1E6F"/>
    <w:rsid w:val="008B580B"/>
    <w:rsid w:val="008D6BE4"/>
    <w:rsid w:val="00901644"/>
    <w:rsid w:val="00902E2C"/>
    <w:rsid w:val="00912C2D"/>
    <w:rsid w:val="0092391F"/>
    <w:rsid w:val="00941D30"/>
    <w:rsid w:val="00990E1B"/>
    <w:rsid w:val="009C6D52"/>
    <w:rsid w:val="009D2BDC"/>
    <w:rsid w:val="009D642E"/>
    <w:rsid w:val="009E70FE"/>
    <w:rsid w:val="009F6EE4"/>
    <w:rsid w:val="00A04913"/>
    <w:rsid w:val="00A11E39"/>
    <w:rsid w:val="00A277BF"/>
    <w:rsid w:val="00A32335"/>
    <w:rsid w:val="00A32424"/>
    <w:rsid w:val="00A37143"/>
    <w:rsid w:val="00A95980"/>
    <w:rsid w:val="00AA1AB1"/>
    <w:rsid w:val="00AC2168"/>
    <w:rsid w:val="00AD1045"/>
    <w:rsid w:val="00AE1D0A"/>
    <w:rsid w:val="00AE25EB"/>
    <w:rsid w:val="00B133C5"/>
    <w:rsid w:val="00B613DC"/>
    <w:rsid w:val="00B701EA"/>
    <w:rsid w:val="00BC26CE"/>
    <w:rsid w:val="00C14FCE"/>
    <w:rsid w:val="00C1610A"/>
    <w:rsid w:val="00C25473"/>
    <w:rsid w:val="00C31770"/>
    <w:rsid w:val="00C470F0"/>
    <w:rsid w:val="00C7792F"/>
    <w:rsid w:val="00C81BEB"/>
    <w:rsid w:val="00CC2D27"/>
    <w:rsid w:val="00CC3BC9"/>
    <w:rsid w:val="00CD59F6"/>
    <w:rsid w:val="00D134A1"/>
    <w:rsid w:val="00D15014"/>
    <w:rsid w:val="00D2075E"/>
    <w:rsid w:val="00D37B9C"/>
    <w:rsid w:val="00D70E97"/>
    <w:rsid w:val="00D94FF0"/>
    <w:rsid w:val="00D95406"/>
    <w:rsid w:val="00D95BD8"/>
    <w:rsid w:val="00DA2797"/>
    <w:rsid w:val="00DA2831"/>
    <w:rsid w:val="00DA2B1E"/>
    <w:rsid w:val="00DC3407"/>
    <w:rsid w:val="00DC4A4C"/>
    <w:rsid w:val="00DC6466"/>
    <w:rsid w:val="00DC75F6"/>
    <w:rsid w:val="00DE20B0"/>
    <w:rsid w:val="00DE6B24"/>
    <w:rsid w:val="00DF7B4E"/>
    <w:rsid w:val="00E139D7"/>
    <w:rsid w:val="00E415C3"/>
    <w:rsid w:val="00E679E4"/>
    <w:rsid w:val="00E7155C"/>
    <w:rsid w:val="00EC62E7"/>
    <w:rsid w:val="00ED3FB7"/>
    <w:rsid w:val="00F050CE"/>
    <w:rsid w:val="00F23DFA"/>
    <w:rsid w:val="00F32FA2"/>
    <w:rsid w:val="00F33B0D"/>
    <w:rsid w:val="00F51E41"/>
    <w:rsid w:val="00F62487"/>
    <w:rsid w:val="00F71F30"/>
    <w:rsid w:val="00F84140"/>
    <w:rsid w:val="00F85008"/>
    <w:rsid w:val="00F85621"/>
    <w:rsid w:val="00F94812"/>
    <w:rsid w:val="00FA6196"/>
    <w:rsid w:val="00FB7279"/>
    <w:rsid w:val="00FC4E7C"/>
    <w:rsid w:val="00FD6A74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00D5"/>
  <w15:chartTrackingRefBased/>
  <w15:docId w15:val="{572093F6-AE8B-4A56-9C6A-93F4CDBA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B3"/>
  </w:style>
  <w:style w:type="paragraph" w:styleId="Heading1">
    <w:name w:val="heading 1"/>
    <w:basedOn w:val="Normal"/>
    <w:next w:val="Normal"/>
    <w:link w:val="Heading1Char"/>
    <w:uiPriority w:val="9"/>
    <w:qFormat/>
    <w:rsid w:val="0088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70F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58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8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610A"/>
    <w:rPr>
      <w:b/>
      <w:bCs/>
    </w:rPr>
  </w:style>
  <w:style w:type="paragraph" w:styleId="ListParagraph">
    <w:name w:val="List Paragraph"/>
    <w:basedOn w:val="Normal"/>
    <w:uiPriority w:val="34"/>
    <w:qFormat/>
    <w:rsid w:val="00F33B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B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2335"/>
    <w:rPr>
      <w:i/>
      <w:iCs/>
    </w:rPr>
  </w:style>
  <w:style w:type="character" w:customStyle="1" w:styleId="hljs-meta">
    <w:name w:val="hljs-meta"/>
    <w:basedOn w:val="DefaultParagraphFont"/>
    <w:rsid w:val="00A32335"/>
  </w:style>
  <w:style w:type="character" w:customStyle="1" w:styleId="hljs-keyword">
    <w:name w:val="hljs-keyword"/>
    <w:basedOn w:val="DefaultParagraphFont"/>
    <w:rsid w:val="00A32335"/>
  </w:style>
  <w:style w:type="character" w:customStyle="1" w:styleId="hljs-title">
    <w:name w:val="hljs-title"/>
    <w:basedOn w:val="DefaultParagraphFont"/>
    <w:rsid w:val="00A32335"/>
  </w:style>
  <w:style w:type="character" w:customStyle="1" w:styleId="hljs-params">
    <w:name w:val="hljs-params"/>
    <w:basedOn w:val="DefaultParagraphFont"/>
    <w:rsid w:val="00A3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F3E7-092B-4F91-87EC-D3783D80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648</TotalTime>
  <Pages>9</Pages>
  <Words>2766</Words>
  <Characters>15771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348</cp:revision>
  <dcterms:created xsi:type="dcterms:W3CDTF">2022-07-07T14:25:00Z</dcterms:created>
  <dcterms:modified xsi:type="dcterms:W3CDTF">2024-12-03T18:47:00Z</dcterms:modified>
</cp:coreProperties>
</file>