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DB1" w:rsidRDefault="00BB1FEC" w:rsidP="00BB1FEC">
      <w:pPr>
        <w:pStyle w:val="Title"/>
      </w:pPr>
      <w:r>
        <w:t>Custom Roles in Spring Security</w:t>
      </w:r>
    </w:p>
    <w:p w:rsidR="00BB1FEC" w:rsidRDefault="00C137FC" w:rsidP="00C137FC">
      <w:pPr>
        <w:pStyle w:val="Heading1"/>
        <w:rPr>
          <w:b/>
        </w:rPr>
      </w:pPr>
      <w:r w:rsidRPr="00C137FC">
        <w:rPr>
          <w:b/>
        </w:rPr>
        <w:t xml:space="preserve">Maven </w:t>
      </w:r>
      <w:proofErr w:type="gramStart"/>
      <w:r w:rsidRPr="00C137FC">
        <w:rPr>
          <w:b/>
        </w:rPr>
        <w:t>Configuration(</w:t>
      </w:r>
      <w:proofErr w:type="gramEnd"/>
      <w:r w:rsidRPr="00C137FC">
        <w:rPr>
          <w:b/>
        </w:rPr>
        <w:t>pom.xml)</w:t>
      </w:r>
    </w:p>
    <w:p w:rsidR="00B5163A" w:rsidRDefault="00B5163A" w:rsidP="00B5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B5163A" w:rsidRDefault="00B5163A" w:rsidP="00B5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63A" w:rsidRDefault="00B5163A" w:rsidP="00B5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63A" w:rsidRDefault="00B5163A" w:rsidP="00B5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63A" w:rsidRDefault="00B5163A" w:rsidP="00B5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spring-custom-role2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63A" w:rsidRDefault="00B5163A" w:rsidP="00B5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spring-custom-role2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63A" w:rsidRDefault="00B5163A" w:rsidP="00B5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63A" w:rsidRDefault="00B5163A" w:rsidP="00B5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63A" w:rsidRDefault="00B5163A" w:rsidP="00B5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63A" w:rsidRDefault="00B5163A" w:rsidP="00B5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spring-custom-role1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63A" w:rsidRDefault="00B5163A" w:rsidP="00B5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http://maven.apache.org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63A" w:rsidRDefault="00B5163A" w:rsidP="00B5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63A" w:rsidRDefault="00B5163A" w:rsidP="00B5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63A" w:rsidRDefault="00B5163A" w:rsidP="00B5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UTF-8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63A" w:rsidRDefault="00B5163A" w:rsidP="00B5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spring.version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3.2.8.RELEASE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spring.version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63A" w:rsidRDefault="00B5163A" w:rsidP="00B5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spring.security.version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3.2.3.RELEASE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spring.security.version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63A" w:rsidRDefault="00B5163A" w:rsidP="00B5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63A" w:rsidRDefault="00B5163A" w:rsidP="00B5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63A" w:rsidRDefault="00B5163A" w:rsidP="00B5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63A" w:rsidRDefault="00B5163A" w:rsidP="00B5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63A" w:rsidRDefault="00B5163A" w:rsidP="00B5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63A" w:rsidRDefault="00B5163A" w:rsidP="00B5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63A" w:rsidRDefault="00B5163A" w:rsidP="00B5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63A" w:rsidRDefault="00B5163A" w:rsidP="00B5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63A" w:rsidRDefault="00B5163A" w:rsidP="00B5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63A" w:rsidRDefault="00B5163A" w:rsidP="00B5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63A" w:rsidRDefault="00B5163A" w:rsidP="00B5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63A" w:rsidRDefault="00B5163A" w:rsidP="00B5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63A" w:rsidRDefault="00B5163A" w:rsidP="00B5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63A" w:rsidRDefault="00B5163A" w:rsidP="00B5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63A" w:rsidRDefault="00B5163A" w:rsidP="00B5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63A" w:rsidRDefault="00B5163A" w:rsidP="00B5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63A" w:rsidRDefault="00B5163A" w:rsidP="00B5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63A" w:rsidRDefault="00B5163A" w:rsidP="00B5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63A" w:rsidRDefault="00B5163A" w:rsidP="00B5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63A" w:rsidRDefault="00B5163A" w:rsidP="00B5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63A" w:rsidRDefault="00B5163A" w:rsidP="00B5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63A" w:rsidRDefault="00B5163A" w:rsidP="00B5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63A" w:rsidRDefault="00B5163A" w:rsidP="00B5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63A" w:rsidRDefault="00B5163A" w:rsidP="00B5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jdbc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63A" w:rsidRDefault="00B5163A" w:rsidP="00B5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63A" w:rsidRDefault="00B5163A" w:rsidP="00B5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63A" w:rsidRDefault="00B5163A" w:rsidP="00B5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63A" w:rsidRDefault="00B5163A" w:rsidP="00B5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63A" w:rsidRDefault="00B5163A" w:rsidP="00B5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63A" w:rsidRDefault="00B5163A" w:rsidP="00B5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webmvc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63A" w:rsidRDefault="00B5163A" w:rsidP="00B5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63A" w:rsidRDefault="00B5163A" w:rsidP="00B5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63A" w:rsidRDefault="00B5163A" w:rsidP="00B5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63A" w:rsidRDefault="00B5163A" w:rsidP="00B5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Spring Security --&gt;</w:t>
      </w:r>
    </w:p>
    <w:p w:rsidR="00B5163A" w:rsidRDefault="00B5163A" w:rsidP="00B5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63A" w:rsidRDefault="00B5163A" w:rsidP="00B5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org.springframework.security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63A" w:rsidRDefault="00B5163A" w:rsidP="00B5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spring-security-web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63A" w:rsidRDefault="00B5163A" w:rsidP="00B5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spring.security.version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63A" w:rsidRDefault="00B5163A" w:rsidP="00B5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63A" w:rsidRDefault="00B5163A" w:rsidP="00B5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63A" w:rsidRDefault="00B5163A" w:rsidP="00B5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63A" w:rsidRDefault="00B5163A" w:rsidP="00B5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org.springframework.security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63A" w:rsidRDefault="00B5163A" w:rsidP="00B5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spring-security-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config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63A" w:rsidRDefault="00B5163A" w:rsidP="00B5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spring.security.version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63A" w:rsidRDefault="00B5163A" w:rsidP="00B5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63A" w:rsidRDefault="00B5163A" w:rsidP="00B5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63A" w:rsidRDefault="00B5163A" w:rsidP="00B5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63A" w:rsidRDefault="00B5163A" w:rsidP="00B5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org.springframework.security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63A" w:rsidRDefault="00B5163A" w:rsidP="00B5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spring-security-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taglibs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63A" w:rsidRDefault="00B5163A" w:rsidP="00B5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spring.security.version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63A" w:rsidRDefault="00B5163A" w:rsidP="00B5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63A" w:rsidRDefault="00B5163A" w:rsidP="00B5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63A" w:rsidRDefault="00B5163A" w:rsidP="00B5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63A" w:rsidRDefault="00B5163A" w:rsidP="00B5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137FC" w:rsidRDefault="00E3675C" w:rsidP="00E3675C">
      <w:pPr>
        <w:pStyle w:val="Heading1"/>
        <w:rPr>
          <w:b/>
        </w:rPr>
      </w:pPr>
      <w:r w:rsidRPr="00E3675C">
        <w:rPr>
          <w:b/>
        </w:rPr>
        <w:t xml:space="preserve">Spring Security </w:t>
      </w:r>
      <w:proofErr w:type="gramStart"/>
      <w:r w:rsidRPr="00E3675C">
        <w:rPr>
          <w:b/>
        </w:rPr>
        <w:t>Configuration(</w:t>
      </w:r>
      <w:proofErr w:type="gramEnd"/>
      <w:r w:rsidRPr="00E3675C">
        <w:rPr>
          <w:b/>
        </w:rPr>
        <w:t>beans.xml)</w:t>
      </w:r>
    </w:p>
    <w:p w:rsidR="00E3675C" w:rsidRDefault="00E3675C" w:rsidP="00E3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E3675C" w:rsidRDefault="00E3675C" w:rsidP="00E3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E3675C" w:rsidRDefault="00E3675C" w:rsidP="00E3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xmlns:aop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"http://www.springframework.org/schema/aop"</w:t>
      </w:r>
    </w:p>
    <w:p w:rsidR="00E3675C" w:rsidRDefault="00E3675C" w:rsidP="00E3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E3675C" w:rsidRDefault="00E3675C" w:rsidP="00E3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xmlns:security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"http://www.springframework.org/schema/security"</w:t>
      </w:r>
    </w:p>
    <w:p w:rsidR="00E3675C" w:rsidRDefault="00E3675C" w:rsidP="00E3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"http://www.springframework.org/schema/util"</w:t>
      </w:r>
    </w:p>
    <w:p w:rsidR="00E3675C" w:rsidRDefault="00E3675C" w:rsidP="00E3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 http://www.springframework.org/schema/beans/spring-beans-3.1.xsd</w:t>
      </w:r>
    </w:p>
    <w:p w:rsidR="00E3675C" w:rsidRDefault="00E3675C" w:rsidP="00E3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http://www.springframework.org/schema/aop http://www.springframework.org/schema/aop/spring-aop-3.1.xsd</w:t>
      </w:r>
    </w:p>
    <w:p w:rsidR="00E3675C" w:rsidRDefault="00E3675C" w:rsidP="00E3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http://www.springframework.org/schema/context http://www.springframework.org/schema/context/spring-context-3.1.xsd</w:t>
      </w:r>
    </w:p>
    <w:p w:rsidR="00E3675C" w:rsidRDefault="00E3675C" w:rsidP="00E3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http://www.springframework.org/schema/security http://www.springframework.org/schema/security/spring-security-3.2.xsd</w:t>
      </w:r>
    </w:p>
    <w:p w:rsidR="00E3675C" w:rsidRDefault="00E3675C" w:rsidP="00E3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http://www.springframework.org/schema/util http://www.springframework.org/schema/util/spring-util-3.1.xsd"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675C" w:rsidRDefault="00E3675C" w:rsidP="00E3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675C" w:rsidRPr="00E3675C" w:rsidRDefault="00E3675C" w:rsidP="00E3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E3675C">
        <w:rPr>
          <w:rFonts w:ascii="Consolas" w:hAnsi="Consolas" w:cs="Consolas"/>
          <w:b/>
          <w:color w:val="008080"/>
          <w:sz w:val="20"/>
          <w:szCs w:val="20"/>
        </w:rPr>
        <w:t>&lt;</w:t>
      </w:r>
      <w:r w:rsidRPr="00E3675C">
        <w:rPr>
          <w:rFonts w:ascii="Consolas" w:hAnsi="Consolas" w:cs="Consolas"/>
          <w:b/>
          <w:color w:val="3F7F7F"/>
          <w:sz w:val="20"/>
          <w:szCs w:val="20"/>
        </w:rPr>
        <w:t>bean</w:t>
      </w:r>
      <w:r w:rsidRPr="00E3675C">
        <w:rPr>
          <w:rFonts w:ascii="Consolas" w:hAnsi="Consolas" w:cs="Consolas"/>
          <w:b/>
          <w:sz w:val="20"/>
          <w:szCs w:val="20"/>
        </w:rPr>
        <w:t xml:space="preserve"> </w:t>
      </w:r>
      <w:r w:rsidRPr="00E3675C">
        <w:rPr>
          <w:rFonts w:ascii="Consolas" w:hAnsi="Consolas" w:cs="Consolas"/>
          <w:b/>
          <w:color w:val="7F007F"/>
          <w:sz w:val="20"/>
          <w:szCs w:val="20"/>
        </w:rPr>
        <w:t>id</w:t>
      </w:r>
      <w:r w:rsidRPr="00E3675C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E3675C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proofErr w:type="spellStart"/>
      <w:r w:rsidRPr="00E3675C">
        <w:rPr>
          <w:rFonts w:ascii="Consolas" w:hAnsi="Consolas" w:cs="Consolas"/>
          <w:b/>
          <w:i/>
          <w:iCs/>
          <w:color w:val="2A00FF"/>
          <w:sz w:val="20"/>
          <w:szCs w:val="20"/>
        </w:rPr>
        <w:t>roleHierarchy</w:t>
      </w:r>
      <w:proofErr w:type="spellEnd"/>
      <w:r w:rsidRPr="00E3675C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r w:rsidRPr="00E3675C">
        <w:rPr>
          <w:rFonts w:ascii="Consolas" w:hAnsi="Consolas" w:cs="Consolas"/>
          <w:b/>
          <w:sz w:val="20"/>
          <w:szCs w:val="20"/>
        </w:rPr>
        <w:t xml:space="preserve"> </w:t>
      </w:r>
      <w:r w:rsidRPr="00E3675C">
        <w:rPr>
          <w:rFonts w:ascii="Consolas" w:hAnsi="Consolas" w:cs="Consolas"/>
          <w:b/>
          <w:color w:val="7F007F"/>
          <w:sz w:val="20"/>
          <w:szCs w:val="20"/>
        </w:rPr>
        <w:t>class</w:t>
      </w:r>
      <w:r w:rsidRPr="00E3675C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E3675C">
        <w:rPr>
          <w:rFonts w:ascii="Consolas" w:hAnsi="Consolas" w:cs="Consolas"/>
          <w:b/>
          <w:i/>
          <w:iCs/>
          <w:color w:val="2A00FF"/>
          <w:sz w:val="20"/>
          <w:szCs w:val="20"/>
        </w:rPr>
        <w:t>"org.springframework.security.access.hierarchicalroles.RoleHierarchyImpl"</w:t>
      </w:r>
      <w:r w:rsidRPr="00E3675C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E3675C" w:rsidRPr="00E3675C" w:rsidRDefault="00E3675C" w:rsidP="00E3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E3675C">
        <w:rPr>
          <w:rFonts w:ascii="Consolas" w:hAnsi="Consolas" w:cs="Consolas"/>
          <w:b/>
          <w:color w:val="000000"/>
          <w:sz w:val="20"/>
          <w:szCs w:val="20"/>
        </w:rPr>
        <w:tab/>
      </w:r>
      <w:r w:rsidRPr="00E3675C">
        <w:rPr>
          <w:rFonts w:ascii="Consolas" w:hAnsi="Consolas" w:cs="Consolas"/>
          <w:b/>
          <w:color w:val="000000"/>
          <w:sz w:val="20"/>
          <w:szCs w:val="20"/>
        </w:rPr>
        <w:tab/>
      </w:r>
      <w:r w:rsidRPr="00E3675C">
        <w:rPr>
          <w:rFonts w:ascii="Consolas" w:hAnsi="Consolas" w:cs="Consolas"/>
          <w:b/>
          <w:color w:val="008080"/>
          <w:sz w:val="20"/>
          <w:szCs w:val="20"/>
        </w:rPr>
        <w:t>&lt;</w:t>
      </w:r>
      <w:r w:rsidRPr="00E3675C">
        <w:rPr>
          <w:rFonts w:ascii="Consolas" w:hAnsi="Consolas" w:cs="Consolas"/>
          <w:b/>
          <w:color w:val="3F7F7F"/>
          <w:sz w:val="20"/>
          <w:szCs w:val="20"/>
        </w:rPr>
        <w:t>property</w:t>
      </w:r>
      <w:r w:rsidRPr="00E3675C">
        <w:rPr>
          <w:rFonts w:ascii="Consolas" w:hAnsi="Consolas" w:cs="Consolas"/>
          <w:b/>
          <w:sz w:val="20"/>
          <w:szCs w:val="20"/>
        </w:rPr>
        <w:t xml:space="preserve"> </w:t>
      </w:r>
      <w:r w:rsidRPr="00E3675C">
        <w:rPr>
          <w:rFonts w:ascii="Consolas" w:hAnsi="Consolas" w:cs="Consolas"/>
          <w:b/>
          <w:color w:val="7F007F"/>
          <w:sz w:val="20"/>
          <w:szCs w:val="20"/>
        </w:rPr>
        <w:t>name</w:t>
      </w:r>
      <w:r w:rsidRPr="00E3675C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E3675C">
        <w:rPr>
          <w:rFonts w:ascii="Consolas" w:hAnsi="Consolas" w:cs="Consolas"/>
          <w:b/>
          <w:i/>
          <w:iCs/>
          <w:color w:val="2A00FF"/>
          <w:sz w:val="20"/>
          <w:szCs w:val="20"/>
        </w:rPr>
        <w:t>"hierarchy"</w:t>
      </w:r>
      <w:r w:rsidRPr="00E3675C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E3675C" w:rsidRPr="00E3675C" w:rsidRDefault="00E3675C" w:rsidP="00E3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E3675C">
        <w:rPr>
          <w:rFonts w:ascii="Consolas" w:hAnsi="Consolas" w:cs="Consolas"/>
          <w:b/>
          <w:color w:val="000000"/>
          <w:sz w:val="20"/>
          <w:szCs w:val="20"/>
        </w:rPr>
        <w:tab/>
      </w:r>
      <w:r w:rsidRPr="00E3675C">
        <w:rPr>
          <w:rFonts w:ascii="Consolas" w:hAnsi="Consolas" w:cs="Consolas"/>
          <w:b/>
          <w:color w:val="000000"/>
          <w:sz w:val="20"/>
          <w:szCs w:val="20"/>
        </w:rPr>
        <w:tab/>
      </w:r>
      <w:r w:rsidRPr="00E3675C">
        <w:rPr>
          <w:rFonts w:ascii="Consolas" w:hAnsi="Consolas" w:cs="Consolas"/>
          <w:b/>
          <w:color w:val="000000"/>
          <w:sz w:val="20"/>
          <w:szCs w:val="20"/>
        </w:rPr>
        <w:tab/>
      </w:r>
      <w:r w:rsidRPr="00E3675C">
        <w:rPr>
          <w:rFonts w:ascii="Consolas" w:hAnsi="Consolas" w:cs="Consolas"/>
          <w:b/>
          <w:color w:val="008080"/>
          <w:sz w:val="20"/>
          <w:szCs w:val="20"/>
        </w:rPr>
        <w:t>&lt;</w:t>
      </w:r>
      <w:proofErr w:type="gramStart"/>
      <w:r w:rsidRPr="00E3675C">
        <w:rPr>
          <w:rFonts w:ascii="Consolas" w:hAnsi="Consolas" w:cs="Consolas"/>
          <w:b/>
          <w:color w:val="3F7F7F"/>
          <w:sz w:val="20"/>
          <w:szCs w:val="20"/>
        </w:rPr>
        <w:t>value</w:t>
      </w:r>
      <w:proofErr w:type="gramEnd"/>
      <w:r w:rsidRPr="00E3675C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E3675C" w:rsidRPr="00E3675C" w:rsidRDefault="00E3675C" w:rsidP="00E3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E3675C">
        <w:rPr>
          <w:rFonts w:ascii="Consolas" w:hAnsi="Consolas" w:cs="Consolas"/>
          <w:b/>
          <w:color w:val="000000"/>
          <w:sz w:val="20"/>
          <w:szCs w:val="20"/>
        </w:rPr>
        <w:tab/>
      </w:r>
      <w:r w:rsidRPr="00E3675C">
        <w:rPr>
          <w:rFonts w:ascii="Consolas" w:hAnsi="Consolas" w:cs="Consolas"/>
          <w:b/>
          <w:color w:val="000000"/>
          <w:sz w:val="20"/>
          <w:szCs w:val="20"/>
        </w:rPr>
        <w:tab/>
      </w:r>
      <w:r w:rsidRPr="00E3675C">
        <w:rPr>
          <w:rFonts w:ascii="Consolas" w:hAnsi="Consolas" w:cs="Consolas"/>
          <w:b/>
          <w:color w:val="000000"/>
          <w:sz w:val="20"/>
          <w:szCs w:val="20"/>
        </w:rPr>
        <w:tab/>
      </w:r>
      <w:r w:rsidRPr="00E3675C">
        <w:rPr>
          <w:rFonts w:ascii="Consolas" w:hAnsi="Consolas" w:cs="Consolas"/>
          <w:b/>
          <w:color w:val="000000"/>
          <w:sz w:val="20"/>
          <w:szCs w:val="20"/>
        </w:rPr>
        <w:tab/>
        <w:t>APP_ADMIN &gt; APP_MANAGER</w:t>
      </w:r>
    </w:p>
    <w:p w:rsidR="00E3675C" w:rsidRPr="00E3675C" w:rsidRDefault="00E3675C" w:rsidP="00E3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E3675C">
        <w:rPr>
          <w:rFonts w:ascii="Consolas" w:hAnsi="Consolas" w:cs="Consolas"/>
          <w:b/>
          <w:color w:val="000000"/>
          <w:sz w:val="20"/>
          <w:szCs w:val="20"/>
        </w:rPr>
        <w:tab/>
      </w:r>
      <w:r w:rsidRPr="00E3675C">
        <w:rPr>
          <w:rFonts w:ascii="Consolas" w:hAnsi="Consolas" w:cs="Consolas"/>
          <w:b/>
          <w:color w:val="000000"/>
          <w:sz w:val="20"/>
          <w:szCs w:val="20"/>
        </w:rPr>
        <w:tab/>
      </w:r>
      <w:r w:rsidRPr="00E3675C">
        <w:rPr>
          <w:rFonts w:ascii="Consolas" w:hAnsi="Consolas" w:cs="Consolas"/>
          <w:b/>
          <w:color w:val="000000"/>
          <w:sz w:val="20"/>
          <w:szCs w:val="20"/>
        </w:rPr>
        <w:tab/>
      </w:r>
      <w:r w:rsidRPr="00E3675C">
        <w:rPr>
          <w:rFonts w:ascii="Consolas" w:hAnsi="Consolas" w:cs="Consolas"/>
          <w:b/>
          <w:color w:val="000000"/>
          <w:sz w:val="20"/>
          <w:szCs w:val="20"/>
        </w:rPr>
        <w:tab/>
        <w:t>APP_MANAGER &gt; APP_TELLER</w:t>
      </w:r>
    </w:p>
    <w:p w:rsidR="00E3675C" w:rsidRPr="00E3675C" w:rsidRDefault="00E3675C" w:rsidP="00E3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E3675C">
        <w:rPr>
          <w:rFonts w:ascii="Consolas" w:hAnsi="Consolas" w:cs="Consolas"/>
          <w:b/>
          <w:color w:val="000000"/>
          <w:sz w:val="20"/>
          <w:szCs w:val="20"/>
        </w:rPr>
        <w:tab/>
      </w:r>
      <w:r w:rsidRPr="00E3675C">
        <w:rPr>
          <w:rFonts w:ascii="Consolas" w:hAnsi="Consolas" w:cs="Consolas"/>
          <w:b/>
          <w:color w:val="000000"/>
          <w:sz w:val="20"/>
          <w:szCs w:val="20"/>
        </w:rPr>
        <w:tab/>
      </w:r>
      <w:r w:rsidRPr="00E3675C">
        <w:rPr>
          <w:rFonts w:ascii="Consolas" w:hAnsi="Consolas" w:cs="Consolas"/>
          <w:b/>
          <w:color w:val="000000"/>
          <w:sz w:val="20"/>
          <w:szCs w:val="20"/>
        </w:rPr>
        <w:tab/>
      </w:r>
      <w:r w:rsidRPr="00E3675C">
        <w:rPr>
          <w:rFonts w:ascii="Consolas" w:hAnsi="Consolas" w:cs="Consolas"/>
          <w:b/>
          <w:color w:val="000000"/>
          <w:sz w:val="20"/>
          <w:szCs w:val="20"/>
        </w:rPr>
        <w:tab/>
        <w:t>APP_TELLER &gt; APP_USER</w:t>
      </w:r>
    </w:p>
    <w:p w:rsidR="00E3675C" w:rsidRPr="00E3675C" w:rsidRDefault="00E3675C" w:rsidP="00E3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E3675C">
        <w:rPr>
          <w:rFonts w:ascii="Consolas" w:hAnsi="Consolas" w:cs="Consolas"/>
          <w:b/>
          <w:color w:val="000000"/>
          <w:sz w:val="20"/>
          <w:szCs w:val="20"/>
        </w:rPr>
        <w:tab/>
      </w:r>
      <w:r w:rsidRPr="00E3675C">
        <w:rPr>
          <w:rFonts w:ascii="Consolas" w:hAnsi="Consolas" w:cs="Consolas"/>
          <w:b/>
          <w:color w:val="000000"/>
          <w:sz w:val="20"/>
          <w:szCs w:val="20"/>
        </w:rPr>
        <w:tab/>
      </w:r>
      <w:r w:rsidRPr="00E3675C">
        <w:rPr>
          <w:rFonts w:ascii="Consolas" w:hAnsi="Consolas" w:cs="Consolas"/>
          <w:b/>
          <w:color w:val="000000"/>
          <w:sz w:val="20"/>
          <w:szCs w:val="20"/>
        </w:rPr>
        <w:tab/>
      </w:r>
      <w:r w:rsidRPr="00E3675C">
        <w:rPr>
          <w:rFonts w:ascii="Consolas" w:hAnsi="Consolas" w:cs="Consolas"/>
          <w:b/>
          <w:color w:val="000000"/>
          <w:sz w:val="20"/>
          <w:szCs w:val="20"/>
        </w:rPr>
        <w:tab/>
        <w:t>APP_GOVT</w:t>
      </w:r>
    </w:p>
    <w:p w:rsidR="00E3675C" w:rsidRPr="00E3675C" w:rsidRDefault="00E3675C" w:rsidP="00E3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E3675C">
        <w:rPr>
          <w:rFonts w:ascii="Consolas" w:hAnsi="Consolas" w:cs="Consolas"/>
          <w:b/>
          <w:color w:val="000000"/>
          <w:sz w:val="20"/>
          <w:szCs w:val="20"/>
        </w:rPr>
        <w:tab/>
      </w:r>
      <w:r w:rsidRPr="00E3675C">
        <w:rPr>
          <w:rFonts w:ascii="Consolas" w:hAnsi="Consolas" w:cs="Consolas"/>
          <w:b/>
          <w:color w:val="000000"/>
          <w:sz w:val="20"/>
          <w:szCs w:val="20"/>
        </w:rPr>
        <w:tab/>
      </w:r>
      <w:r w:rsidRPr="00E3675C">
        <w:rPr>
          <w:rFonts w:ascii="Consolas" w:hAnsi="Consolas" w:cs="Consolas"/>
          <w:b/>
          <w:color w:val="000000"/>
          <w:sz w:val="20"/>
          <w:szCs w:val="20"/>
        </w:rPr>
        <w:tab/>
      </w:r>
      <w:r w:rsidRPr="00E3675C">
        <w:rPr>
          <w:rFonts w:ascii="Consolas" w:hAnsi="Consolas" w:cs="Consolas"/>
          <w:b/>
          <w:color w:val="008080"/>
          <w:sz w:val="20"/>
          <w:szCs w:val="20"/>
        </w:rPr>
        <w:t>&lt;/</w:t>
      </w:r>
      <w:r w:rsidRPr="00E3675C">
        <w:rPr>
          <w:rFonts w:ascii="Consolas" w:hAnsi="Consolas" w:cs="Consolas"/>
          <w:b/>
          <w:color w:val="3F7F7F"/>
          <w:sz w:val="20"/>
          <w:szCs w:val="20"/>
        </w:rPr>
        <w:t>value</w:t>
      </w:r>
      <w:r w:rsidRPr="00E3675C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E3675C" w:rsidRPr="00E3675C" w:rsidRDefault="00E3675C" w:rsidP="00E3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E3675C">
        <w:rPr>
          <w:rFonts w:ascii="Consolas" w:hAnsi="Consolas" w:cs="Consolas"/>
          <w:b/>
          <w:color w:val="000000"/>
          <w:sz w:val="20"/>
          <w:szCs w:val="20"/>
        </w:rPr>
        <w:tab/>
      </w:r>
      <w:r w:rsidRPr="00E3675C">
        <w:rPr>
          <w:rFonts w:ascii="Consolas" w:hAnsi="Consolas" w:cs="Consolas"/>
          <w:b/>
          <w:color w:val="000000"/>
          <w:sz w:val="20"/>
          <w:szCs w:val="20"/>
        </w:rPr>
        <w:tab/>
      </w:r>
      <w:r w:rsidRPr="00E3675C">
        <w:rPr>
          <w:rFonts w:ascii="Consolas" w:hAnsi="Consolas" w:cs="Consolas"/>
          <w:b/>
          <w:color w:val="008080"/>
          <w:sz w:val="20"/>
          <w:szCs w:val="20"/>
        </w:rPr>
        <w:t>&lt;/</w:t>
      </w:r>
      <w:r w:rsidRPr="00E3675C">
        <w:rPr>
          <w:rFonts w:ascii="Consolas" w:hAnsi="Consolas" w:cs="Consolas"/>
          <w:b/>
          <w:color w:val="3F7F7F"/>
          <w:sz w:val="20"/>
          <w:szCs w:val="20"/>
        </w:rPr>
        <w:t>property</w:t>
      </w:r>
      <w:r w:rsidRPr="00E3675C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E3675C" w:rsidRPr="00E3675C" w:rsidRDefault="00E3675C" w:rsidP="00E3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E3675C">
        <w:rPr>
          <w:rFonts w:ascii="Consolas" w:hAnsi="Consolas" w:cs="Consolas"/>
          <w:b/>
          <w:color w:val="000000"/>
          <w:sz w:val="20"/>
          <w:szCs w:val="20"/>
        </w:rPr>
        <w:tab/>
      </w:r>
      <w:r w:rsidRPr="00E3675C">
        <w:rPr>
          <w:rFonts w:ascii="Consolas" w:hAnsi="Consolas" w:cs="Consolas"/>
          <w:b/>
          <w:color w:val="008080"/>
          <w:sz w:val="20"/>
          <w:szCs w:val="20"/>
        </w:rPr>
        <w:t>&lt;/</w:t>
      </w:r>
      <w:r w:rsidRPr="00E3675C">
        <w:rPr>
          <w:rFonts w:ascii="Consolas" w:hAnsi="Consolas" w:cs="Consolas"/>
          <w:b/>
          <w:color w:val="3F7F7F"/>
          <w:sz w:val="20"/>
          <w:szCs w:val="20"/>
        </w:rPr>
        <w:t>bean</w:t>
      </w:r>
      <w:r w:rsidRPr="00E3675C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E3675C" w:rsidRDefault="00E3675C" w:rsidP="00E3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3675C" w:rsidRDefault="00E3675C" w:rsidP="00E3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675C" w:rsidRPr="00E3675C" w:rsidRDefault="00E3675C" w:rsidP="00E3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E3675C">
        <w:rPr>
          <w:rFonts w:ascii="Consolas" w:hAnsi="Consolas" w:cs="Consolas"/>
          <w:b/>
          <w:color w:val="008080"/>
          <w:sz w:val="20"/>
          <w:szCs w:val="20"/>
        </w:rPr>
        <w:t>&lt;</w:t>
      </w:r>
      <w:r w:rsidRPr="00E3675C">
        <w:rPr>
          <w:rFonts w:ascii="Consolas" w:hAnsi="Consolas" w:cs="Consolas"/>
          <w:b/>
          <w:color w:val="3F7F7F"/>
          <w:sz w:val="20"/>
          <w:szCs w:val="20"/>
        </w:rPr>
        <w:t>bean</w:t>
      </w:r>
      <w:r w:rsidRPr="00E3675C">
        <w:rPr>
          <w:rFonts w:ascii="Consolas" w:hAnsi="Consolas" w:cs="Consolas"/>
          <w:b/>
          <w:sz w:val="20"/>
          <w:szCs w:val="20"/>
        </w:rPr>
        <w:t xml:space="preserve"> </w:t>
      </w:r>
      <w:r w:rsidRPr="00E3675C">
        <w:rPr>
          <w:rFonts w:ascii="Consolas" w:hAnsi="Consolas" w:cs="Consolas"/>
          <w:b/>
          <w:color w:val="7F007F"/>
          <w:sz w:val="20"/>
          <w:szCs w:val="20"/>
        </w:rPr>
        <w:t>id</w:t>
      </w:r>
      <w:r w:rsidRPr="00E3675C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E3675C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proofErr w:type="spellStart"/>
      <w:r w:rsidRPr="00E3675C">
        <w:rPr>
          <w:rFonts w:ascii="Consolas" w:hAnsi="Consolas" w:cs="Consolas"/>
          <w:b/>
          <w:i/>
          <w:iCs/>
          <w:color w:val="2A00FF"/>
          <w:sz w:val="20"/>
          <w:szCs w:val="20"/>
        </w:rPr>
        <w:t>defaultMethodSecurityExpressionHandler</w:t>
      </w:r>
      <w:proofErr w:type="spellEnd"/>
      <w:r w:rsidRPr="00E3675C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</w:p>
    <w:p w:rsidR="00E3675C" w:rsidRPr="00E3675C" w:rsidRDefault="00E3675C" w:rsidP="00E3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E3675C">
        <w:rPr>
          <w:rFonts w:ascii="Consolas" w:hAnsi="Consolas" w:cs="Consolas"/>
          <w:b/>
          <w:sz w:val="20"/>
          <w:szCs w:val="20"/>
        </w:rPr>
        <w:tab/>
      </w:r>
      <w:r w:rsidRPr="00E3675C">
        <w:rPr>
          <w:rFonts w:ascii="Consolas" w:hAnsi="Consolas" w:cs="Consolas"/>
          <w:b/>
          <w:sz w:val="20"/>
          <w:szCs w:val="20"/>
        </w:rPr>
        <w:tab/>
      </w:r>
      <w:proofErr w:type="gramStart"/>
      <w:r w:rsidRPr="00E3675C">
        <w:rPr>
          <w:rFonts w:ascii="Consolas" w:hAnsi="Consolas" w:cs="Consolas"/>
          <w:b/>
          <w:color w:val="7F007F"/>
          <w:sz w:val="20"/>
          <w:szCs w:val="20"/>
        </w:rPr>
        <w:t>class</w:t>
      </w:r>
      <w:proofErr w:type="gramEnd"/>
      <w:r w:rsidRPr="00E3675C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E3675C">
        <w:rPr>
          <w:rFonts w:ascii="Consolas" w:hAnsi="Consolas" w:cs="Consolas"/>
          <w:b/>
          <w:i/>
          <w:iCs/>
          <w:color w:val="2A00FF"/>
          <w:sz w:val="20"/>
          <w:szCs w:val="20"/>
        </w:rPr>
        <w:t>"org.springframework.security.access.expression.method.DefaultMethodSecurityExpressionHandler"</w:t>
      </w:r>
      <w:r w:rsidRPr="00E3675C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E3675C" w:rsidRPr="00E3675C" w:rsidRDefault="00E3675C" w:rsidP="00E3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E3675C">
        <w:rPr>
          <w:rFonts w:ascii="Consolas" w:hAnsi="Consolas" w:cs="Consolas"/>
          <w:b/>
          <w:color w:val="000000"/>
          <w:sz w:val="20"/>
          <w:szCs w:val="20"/>
        </w:rPr>
        <w:tab/>
      </w:r>
      <w:r w:rsidRPr="00E3675C">
        <w:rPr>
          <w:rFonts w:ascii="Consolas" w:hAnsi="Consolas" w:cs="Consolas"/>
          <w:b/>
          <w:color w:val="000000"/>
          <w:sz w:val="20"/>
          <w:szCs w:val="20"/>
        </w:rPr>
        <w:tab/>
      </w:r>
      <w:r w:rsidRPr="00E3675C">
        <w:rPr>
          <w:rFonts w:ascii="Consolas" w:hAnsi="Consolas" w:cs="Consolas"/>
          <w:b/>
          <w:color w:val="008080"/>
          <w:sz w:val="20"/>
          <w:szCs w:val="20"/>
        </w:rPr>
        <w:t>&lt;</w:t>
      </w:r>
      <w:r w:rsidRPr="00E3675C">
        <w:rPr>
          <w:rFonts w:ascii="Consolas" w:hAnsi="Consolas" w:cs="Consolas"/>
          <w:b/>
          <w:color w:val="3F7F7F"/>
          <w:sz w:val="20"/>
          <w:szCs w:val="20"/>
        </w:rPr>
        <w:t>property</w:t>
      </w:r>
      <w:r w:rsidRPr="00E3675C">
        <w:rPr>
          <w:rFonts w:ascii="Consolas" w:hAnsi="Consolas" w:cs="Consolas"/>
          <w:b/>
          <w:sz w:val="20"/>
          <w:szCs w:val="20"/>
        </w:rPr>
        <w:t xml:space="preserve"> </w:t>
      </w:r>
      <w:r w:rsidRPr="00E3675C">
        <w:rPr>
          <w:rFonts w:ascii="Consolas" w:hAnsi="Consolas" w:cs="Consolas"/>
          <w:b/>
          <w:color w:val="7F007F"/>
          <w:sz w:val="20"/>
          <w:szCs w:val="20"/>
        </w:rPr>
        <w:t>name</w:t>
      </w:r>
      <w:r w:rsidRPr="00E3675C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E3675C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proofErr w:type="spellStart"/>
      <w:r w:rsidRPr="00E3675C">
        <w:rPr>
          <w:rFonts w:ascii="Consolas" w:hAnsi="Consolas" w:cs="Consolas"/>
          <w:b/>
          <w:i/>
          <w:iCs/>
          <w:color w:val="2A00FF"/>
          <w:sz w:val="20"/>
          <w:szCs w:val="20"/>
        </w:rPr>
        <w:t>roleHierarchy</w:t>
      </w:r>
      <w:proofErr w:type="spellEnd"/>
      <w:r w:rsidRPr="00E3675C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r w:rsidRPr="00E3675C">
        <w:rPr>
          <w:rFonts w:ascii="Consolas" w:hAnsi="Consolas" w:cs="Consolas"/>
          <w:b/>
          <w:sz w:val="20"/>
          <w:szCs w:val="20"/>
        </w:rPr>
        <w:t xml:space="preserve"> </w:t>
      </w:r>
      <w:r w:rsidRPr="00E3675C">
        <w:rPr>
          <w:rFonts w:ascii="Consolas" w:hAnsi="Consolas" w:cs="Consolas"/>
          <w:b/>
          <w:color w:val="7F007F"/>
          <w:sz w:val="20"/>
          <w:szCs w:val="20"/>
        </w:rPr>
        <w:t>ref</w:t>
      </w:r>
      <w:r w:rsidRPr="00E3675C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E3675C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proofErr w:type="spellStart"/>
      <w:r w:rsidRPr="00E3675C">
        <w:rPr>
          <w:rFonts w:ascii="Consolas" w:hAnsi="Consolas" w:cs="Consolas"/>
          <w:b/>
          <w:i/>
          <w:iCs/>
          <w:color w:val="2A00FF"/>
          <w:sz w:val="20"/>
          <w:szCs w:val="20"/>
        </w:rPr>
        <w:t>roleHierarchy</w:t>
      </w:r>
      <w:proofErr w:type="spellEnd"/>
      <w:r w:rsidRPr="00E3675C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r w:rsidRPr="00E3675C">
        <w:rPr>
          <w:rFonts w:ascii="Consolas" w:hAnsi="Consolas" w:cs="Consolas"/>
          <w:b/>
          <w:sz w:val="20"/>
          <w:szCs w:val="20"/>
        </w:rPr>
        <w:t xml:space="preserve"> </w:t>
      </w:r>
      <w:r w:rsidRPr="00E3675C">
        <w:rPr>
          <w:rFonts w:ascii="Consolas" w:hAnsi="Consolas" w:cs="Consolas"/>
          <w:b/>
          <w:color w:val="008080"/>
          <w:sz w:val="20"/>
          <w:szCs w:val="20"/>
        </w:rPr>
        <w:t>/&gt;</w:t>
      </w:r>
    </w:p>
    <w:p w:rsidR="00E3675C" w:rsidRPr="00E3675C" w:rsidRDefault="00E3675C" w:rsidP="00E3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E3675C">
        <w:rPr>
          <w:rFonts w:ascii="Consolas" w:hAnsi="Consolas" w:cs="Consolas"/>
          <w:b/>
          <w:color w:val="000000"/>
          <w:sz w:val="20"/>
          <w:szCs w:val="20"/>
        </w:rPr>
        <w:tab/>
      </w:r>
      <w:r w:rsidRPr="00E3675C">
        <w:rPr>
          <w:rFonts w:ascii="Consolas" w:hAnsi="Consolas" w:cs="Consolas"/>
          <w:b/>
          <w:color w:val="008080"/>
          <w:sz w:val="20"/>
          <w:szCs w:val="20"/>
        </w:rPr>
        <w:t>&lt;/</w:t>
      </w:r>
      <w:r w:rsidRPr="00E3675C">
        <w:rPr>
          <w:rFonts w:ascii="Consolas" w:hAnsi="Consolas" w:cs="Consolas"/>
          <w:b/>
          <w:color w:val="3F7F7F"/>
          <w:sz w:val="20"/>
          <w:szCs w:val="20"/>
        </w:rPr>
        <w:t>bean</w:t>
      </w:r>
      <w:r w:rsidRPr="00E3675C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E3675C" w:rsidRDefault="00E3675C" w:rsidP="00E3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3675C" w:rsidRDefault="00E3675C" w:rsidP="00E3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675C" w:rsidRPr="006C7DBD" w:rsidRDefault="00E3675C" w:rsidP="00E3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6C7DBD">
        <w:rPr>
          <w:rFonts w:ascii="Consolas" w:hAnsi="Consolas" w:cs="Consolas"/>
          <w:b/>
          <w:color w:val="008080"/>
          <w:sz w:val="20"/>
          <w:szCs w:val="20"/>
        </w:rPr>
        <w:t>&lt;</w:t>
      </w:r>
      <w:proofErr w:type="spellStart"/>
      <w:r w:rsidRPr="006C7DBD">
        <w:rPr>
          <w:rFonts w:ascii="Consolas" w:hAnsi="Consolas" w:cs="Consolas"/>
          <w:b/>
          <w:color w:val="3F7F7F"/>
          <w:sz w:val="20"/>
          <w:szCs w:val="20"/>
        </w:rPr>
        <w:t>security</w:t>
      </w:r>
      <w:proofErr w:type="gramStart"/>
      <w:r w:rsidRPr="006C7DBD">
        <w:rPr>
          <w:rFonts w:ascii="Consolas" w:hAnsi="Consolas" w:cs="Consolas"/>
          <w:b/>
          <w:color w:val="3F7F7F"/>
          <w:sz w:val="20"/>
          <w:szCs w:val="20"/>
        </w:rPr>
        <w:t>:global</w:t>
      </w:r>
      <w:proofErr w:type="gramEnd"/>
      <w:r w:rsidRPr="006C7DBD">
        <w:rPr>
          <w:rFonts w:ascii="Consolas" w:hAnsi="Consolas" w:cs="Consolas"/>
          <w:b/>
          <w:color w:val="3F7F7F"/>
          <w:sz w:val="20"/>
          <w:szCs w:val="20"/>
        </w:rPr>
        <w:t>-method-security</w:t>
      </w:r>
      <w:proofErr w:type="spellEnd"/>
      <w:r w:rsidRPr="006C7DBD">
        <w:rPr>
          <w:rFonts w:ascii="Consolas" w:hAnsi="Consolas" w:cs="Consolas"/>
          <w:b/>
          <w:sz w:val="20"/>
          <w:szCs w:val="20"/>
        </w:rPr>
        <w:t xml:space="preserve"> </w:t>
      </w:r>
      <w:r w:rsidRPr="006C7DBD">
        <w:rPr>
          <w:rFonts w:ascii="Consolas" w:hAnsi="Consolas" w:cs="Consolas"/>
          <w:b/>
          <w:color w:val="7F007F"/>
          <w:sz w:val="20"/>
          <w:szCs w:val="20"/>
        </w:rPr>
        <w:t>secured-annotations</w:t>
      </w:r>
      <w:r w:rsidRPr="006C7DBD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6C7DBD">
        <w:rPr>
          <w:rFonts w:ascii="Consolas" w:hAnsi="Consolas" w:cs="Consolas"/>
          <w:b/>
          <w:i/>
          <w:iCs/>
          <w:color w:val="2A00FF"/>
          <w:sz w:val="20"/>
          <w:szCs w:val="20"/>
        </w:rPr>
        <w:t>"enabled"</w:t>
      </w:r>
      <w:r w:rsidRPr="006C7DBD">
        <w:rPr>
          <w:rFonts w:ascii="Consolas" w:hAnsi="Consolas" w:cs="Consolas"/>
          <w:b/>
          <w:sz w:val="20"/>
          <w:szCs w:val="20"/>
        </w:rPr>
        <w:t xml:space="preserve"> </w:t>
      </w:r>
      <w:r w:rsidRPr="006C7DBD">
        <w:rPr>
          <w:rFonts w:ascii="Consolas" w:hAnsi="Consolas" w:cs="Consolas"/>
          <w:b/>
          <w:color w:val="7F007F"/>
          <w:sz w:val="20"/>
          <w:szCs w:val="20"/>
        </w:rPr>
        <w:t>pre-post-annotations</w:t>
      </w:r>
      <w:r w:rsidRPr="006C7DBD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6C7DBD">
        <w:rPr>
          <w:rFonts w:ascii="Consolas" w:hAnsi="Consolas" w:cs="Consolas"/>
          <w:b/>
          <w:i/>
          <w:iCs/>
          <w:color w:val="2A00FF"/>
          <w:sz w:val="20"/>
          <w:szCs w:val="20"/>
        </w:rPr>
        <w:t>"enabled"</w:t>
      </w:r>
      <w:r w:rsidRPr="006C7DBD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E3675C" w:rsidRPr="006C7DBD" w:rsidRDefault="00E3675C" w:rsidP="00E3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C7DBD">
        <w:rPr>
          <w:rFonts w:ascii="Consolas" w:hAnsi="Consolas" w:cs="Consolas"/>
          <w:b/>
          <w:color w:val="000000"/>
          <w:sz w:val="20"/>
          <w:szCs w:val="20"/>
        </w:rPr>
        <w:tab/>
      </w:r>
      <w:r w:rsidRPr="006C7DBD">
        <w:rPr>
          <w:rFonts w:ascii="Consolas" w:hAnsi="Consolas" w:cs="Consolas"/>
          <w:b/>
          <w:color w:val="000000"/>
          <w:sz w:val="20"/>
          <w:szCs w:val="20"/>
        </w:rPr>
        <w:tab/>
      </w:r>
      <w:r w:rsidRPr="006C7DBD">
        <w:rPr>
          <w:rFonts w:ascii="Consolas" w:hAnsi="Consolas" w:cs="Consolas"/>
          <w:b/>
          <w:color w:val="008080"/>
          <w:sz w:val="20"/>
          <w:szCs w:val="20"/>
        </w:rPr>
        <w:t>&lt;</w:t>
      </w:r>
      <w:proofErr w:type="spellStart"/>
      <w:r w:rsidRPr="006C7DBD">
        <w:rPr>
          <w:rFonts w:ascii="Consolas" w:hAnsi="Consolas" w:cs="Consolas"/>
          <w:b/>
          <w:color w:val="3F7F7F"/>
          <w:sz w:val="20"/>
          <w:szCs w:val="20"/>
        </w:rPr>
        <w:t>security</w:t>
      </w:r>
      <w:proofErr w:type="gramStart"/>
      <w:r w:rsidRPr="006C7DBD">
        <w:rPr>
          <w:rFonts w:ascii="Consolas" w:hAnsi="Consolas" w:cs="Consolas"/>
          <w:b/>
          <w:color w:val="3F7F7F"/>
          <w:sz w:val="20"/>
          <w:szCs w:val="20"/>
        </w:rPr>
        <w:t>:expression</w:t>
      </w:r>
      <w:proofErr w:type="gramEnd"/>
      <w:r w:rsidRPr="006C7DBD">
        <w:rPr>
          <w:rFonts w:ascii="Consolas" w:hAnsi="Consolas" w:cs="Consolas"/>
          <w:b/>
          <w:color w:val="3F7F7F"/>
          <w:sz w:val="20"/>
          <w:szCs w:val="20"/>
        </w:rPr>
        <w:t>-handler</w:t>
      </w:r>
      <w:proofErr w:type="spellEnd"/>
      <w:r w:rsidRPr="006C7DBD">
        <w:rPr>
          <w:rFonts w:ascii="Consolas" w:hAnsi="Consolas" w:cs="Consolas"/>
          <w:b/>
          <w:sz w:val="20"/>
          <w:szCs w:val="20"/>
        </w:rPr>
        <w:t xml:space="preserve"> </w:t>
      </w:r>
      <w:r w:rsidRPr="006C7DBD">
        <w:rPr>
          <w:rFonts w:ascii="Consolas" w:hAnsi="Consolas" w:cs="Consolas"/>
          <w:b/>
          <w:color w:val="7F007F"/>
          <w:sz w:val="20"/>
          <w:szCs w:val="20"/>
        </w:rPr>
        <w:t>ref</w:t>
      </w:r>
      <w:r w:rsidRPr="006C7DBD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6C7DBD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proofErr w:type="spellStart"/>
      <w:r w:rsidRPr="006C7DBD">
        <w:rPr>
          <w:rFonts w:ascii="Consolas" w:hAnsi="Consolas" w:cs="Consolas"/>
          <w:b/>
          <w:i/>
          <w:iCs/>
          <w:color w:val="2A00FF"/>
          <w:sz w:val="20"/>
          <w:szCs w:val="20"/>
        </w:rPr>
        <w:t>defaultMethodSecurityExpressionHandler</w:t>
      </w:r>
      <w:proofErr w:type="spellEnd"/>
      <w:r w:rsidRPr="006C7DBD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r w:rsidRPr="006C7DBD">
        <w:rPr>
          <w:rFonts w:ascii="Consolas" w:hAnsi="Consolas" w:cs="Consolas"/>
          <w:b/>
          <w:sz w:val="20"/>
          <w:szCs w:val="20"/>
        </w:rPr>
        <w:t xml:space="preserve"> </w:t>
      </w:r>
      <w:r w:rsidRPr="006C7DBD">
        <w:rPr>
          <w:rFonts w:ascii="Consolas" w:hAnsi="Consolas" w:cs="Consolas"/>
          <w:b/>
          <w:color w:val="008080"/>
          <w:sz w:val="20"/>
          <w:szCs w:val="20"/>
        </w:rPr>
        <w:t>/&gt;</w:t>
      </w:r>
    </w:p>
    <w:p w:rsidR="00E3675C" w:rsidRPr="006C7DBD" w:rsidRDefault="00E3675C" w:rsidP="00E3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C7DBD">
        <w:rPr>
          <w:rFonts w:ascii="Consolas" w:hAnsi="Consolas" w:cs="Consolas"/>
          <w:b/>
          <w:color w:val="000000"/>
          <w:sz w:val="20"/>
          <w:szCs w:val="20"/>
        </w:rPr>
        <w:tab/>
      </w:r>
      <w:r w:rsidRPr="006C7DBD">
        <w:rPr>
          <w:rFonts w:ascii="Consolas" w:hAnsi="Consolas" w:cs="Consolas"/>
          <w:b/>
          <w:color w:val="008080"/>
          <w:sz w:val="20"/>
          <w:szCs w:val="20"/>
        </w:rPr>
        <w:t>&lt;/</w:t>
      </w:r>
      <w:proofErr w:type="spellStart"/>
      <w:r w:rsidRPr="006C7DBD">
        <w:rPr>
          <w:rFonts w:ascii="Consolas" w:hAnsi="Consolas" w:cs="Consolas"/>
          <w:b/>
          <w:color w:val="3F7F7F"/>
          <w:sz w:val="20"/>
          <w:szCs w:val="20"/>
        </w:rPr>
        <w:t>security</w:t>
      </w:r>
      <w:proofErr w:type="gramStart"/>
      <w:r w:rsidRPr="006C7DBD">
        <w:rPr>
          <w:rFonts w:ascii="Consolas" w:hAnsi="Consolas" w:cs="Consolas"/>
          <w:b/>
          <w:color w:val="3F7F7F"/>
          <w:sz w:val="20"/>
          <w:szCs w:val="20"/>
        </w:rPr>
        <w:t>:global</w:t>
      </w:r>
      <w:proofErr w:type="gramEnd"/>
      <w:r w:rsidRPr="006C7DBD">
        <w:rPr>
          <w:rFonts w:ascii="Consolas" w:hAnsi="Consolas" w:cs="Consolas"/>
          <w:b/>
          <w:color w:val="3F7F7F"/>
          <w:sz w:val="20"/>
          <w:szCs w:val="20"/>
        </w:rPr>
        <w:t>-method-security</w:t>
      </w:r>
      <w:proofErr w:type="spellEnd"/>
      <w:r w:rsidRPr="006C7DBD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E3675C" w:rsidRDefault="00E3675C" w:rsidP="00E3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3675C" w:rsidRDefault="00E3675C" w:rsidP="00E3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675C" w:rsidRDefault="00E3675C" w:rsidP="00E3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bankTxn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com.ddlab.rnd.spring.security.BankTransactionImpl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3675C" w:rsidRDefault="00E3675C" w:rsidP="00E3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675C" w:rsidRDefault="00E3675C" w:rsidP="00E3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51D6" w:rsidRDefault="00A951D6" w:rsidP="00E3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A951D6" w:rsidRPr="00353FCA" w:rsidRDefault="00353FCA" w:rsidP="00E3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6"/>
          <w:szCs w:val="20"/>
        </w:rPr>
      </w:pPr>
      <w:proofErr w:type="gramStart"/>
      <w:r w:rsidRPr="00353FCA">
        <w:rPr>
          <w:rFonts w:ascii="Consolas" w:hAnsi="Consolas" w:cs="Consolas"/>
          <w:b/>
          <w:color w:val="008080"/>
          <w:sz w:val="26"/>
          <w:szCs w:val="20"/>
        </w:rPr>
        <w:t>Note :</w:t>
      </w:r>
      <w:proofErr w:type="gramEnd"/>
      <w:r w:rsidRPr="00353FCA">
        <w:rPr>
          <w:rFonts w:ascii="Consolas" w:hAnsi="Consolas" w:cs="Consolas"/>
          <w:b/>
          <w:color w:val="008080"/>
          <w:sz w:val="26"/>
          <w:szCs w:val="20"/>
        </w:rPr>
        <w:t xml:space="preserve"> In case of custom role where role prefix does not start with “ROLE_”, @Secured annotation will not work.</w:t>
      </w:r>
    </w:p>
    <w:p w:rsidR="007E3ADF" w:rsidRDefault="007E3ADF">
      <w:r>
        <w:br w:type="page"/>
      </w:r>
    </w:p>
    <w:p w:rsidR="00E3675C" w:rsidRDefault="00720F85" w:rsidP="00720F85">
      <w:pPr>
        <w:pStyle w:val="Heading1"/>
        <w:rPr>
          <w:b/>
        </w:rPr>
      </w:pPr>
      <w:r w:rsidRPr="00720F85">
        <w:rPr>
          <w:b/>
        </w:rPr>
        <w:lastRenderedPageBreak/>
        <w:t>Java Source Code</w:t>
      </w:r>
    </w:p>
    <w:p w:rsidR="00720F85" w:rsidRDefault="00720F85" w:rsidP="00720F85">
      <w:pPr>
        <w:rPr>
          <w:b/>
          <w:u w:val="single"/>
        </w:rPr>
      </w:pPr>
      <w:r w:rsidRPr="00720F85">
        <w:rPr>
          <w:b/>
          <w:u w:val="single"/>
        </w:rPr>
        <w:t>BankTransaction.java</w:t>
      </w:r>
    </w:p>
    <w:p w:rsidR="00720F85" w:rsidRDefault="00720F85" w:rsidP="0072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com.ddlab.rnd.spring.security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0F85" w:rsidRDefault="00720F85" w:rsidP="0072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0F85" w:rsidRDefault="00720F85" w:rsidP="0072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org.springframework.security.access.prepost.PreAuthorize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0F85" w:rsidRDefault="00720F85" w:rsidP="0072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0F85" w:rsidRDefault="00720F85" w:rsidP="0072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20F85" w:rsidRDefault="00720F85" w:rsidP="0072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20F85" w:rsidRDefault="00720F85" w:rsidP="0072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720F85" w:rsidRDefault="00720F85" w:rsidP="0072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Can be done by Manager and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Admin</w:t>
      </w:r>
    </w:p>
    <w:p w:rsidR="00720F85" w:rsidRDefault="00720F85" w:rsidP="0072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720F85" w:rsidRDefault="00720F85" w:rsidP="0072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PreAuthorize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hasRole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'APP_MANAGER')"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20F85" w:rsidRDefault="00720F85" w:rsidP="0072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approveLoan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0F85" w:rsidRDefault="00720F85" w:rsidP="0072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20F85" w:rsidRDefault="00720F85" w:rsidP="0072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720F85" w:rsidRDefault="00720F85" w:rsidP="0072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Can be done only by USER</w:t>
      </w:r>
    </w:p>
    <w:p w:rsidR="00720F85" w:rsidRDefault="00720F85" w:rsidP="0072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720F85" w:rsidRDefault="00720F85" w:rsidP="0072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@Secured(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"USER") ~~ @Secured annotation does not work with Custom Role and Role Prefix</w:t>
      </w:r>
    </w:p>
    <w:p w:rsidR="00720F85" w:rsidRDefault="00720F85" w:rsidP="0072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PreAuthorize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hasRole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'APP_USER')"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20F85" w:rsidRDefault="00720F85" w:rsidP="0072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openAccount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0F85" w:rsidRDefault="00720F85" w:rsidP="0072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20F85" w:rsidRDefault="00720F85" w:rsidP="0072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720F85" w:rsidRDefault="00720F85" w:rsidP="0072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Can be done by Manager and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Admin</w:t>
      </w:r>
    </w:p>
    <w:p w:rsidR="00720F85" w:rsidRDefault="00720F85" w:rsidP="0072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720F85" w:rsidRDefault="00720F85" w:rsidP="0072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PreAuthorize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hasRole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'APP_ADMIN')"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20F85" w:rsidRDefault="00720F85" w:rsidP="0072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resetNetBankingPassword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0F85" w:rsidRDefault="00720F85" w:rsidP="0072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0F85" w:rsidRDefault="00720F85" w:rsidP="0072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720F85" w:rsidRDefault="00720F85" w:rsidP="0072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Can be done by Teller, Manager and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Admin</w:t>
      </w:r>
    </w:p>
    <w:p w:rsidR="00720F85" w:rsidRDefault="00720F85" w:rsidP="0072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720F85" w:rsidRDefault="00720F85" w:rsidP="0072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PreAuthorize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hasRole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'APP_TELLER')"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20F85" w:rsidRDefault="00720F85" w:rsidP="0072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checkAccountStatus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0F85" w:rsidRDefault="00720F85" w:rsidP="0072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0F85" w:rsidRDefault="00720F85" w:rsidP="0072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720F85" w:rsidRDefault="00720F85" w:rsidP="0072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Can be done by anybody in bank other than Normal user or customer</w:t>
      </w:r>
    </w:p>
    <w:p w:rsidR="00720F85" w:rsidRDefault="00720F85" w:rsidP="0072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720F85" w:rsidRDefault="00720F85" w:rsidP="0072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PreAuthorize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hasAnyRole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('APP_ADMIN', 'APP_MANAGER' , 'APP_TELLER')"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20F85" w:rsidRDefault="00720F85" w:rsidP="0072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suggestCreditCard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0F85" w:rsidRDefault="00720F85" w:rsidP="0072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0F85" w:rsidRDefault="00720F85" w:rsidP="0072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720F85" w:rsidRDefault="00720F85" w:rsidP="0072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Can be approved only by Manager and not by any other persons</w:t>
      </w:r>
    </w:p>
    <w:p w:rsidR="00720F85" w:rsidRDefault="00720F85" w:rsidP="0072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720F85" w:rsidRDefault="00720F85" w:rsidP="0072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PreAuthorize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hasAuthority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('APP_MANAGER')"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20F85" w:rsidRDefault="00720F85" w:rsidP="0072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approveOverDraftFacility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0F85" w:rsidRDefault="00720F85" w:rsidP="0072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20F85" w:rsidRDefault="00720F85" w:rsidP="0072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//Only GOVT can close this Bank, No one can do this</w:t>
      </w:r>
    </w:p>
    <w:p w:rsidR="00720F85" w:rsidRDefault="00720F85" w:rsidP="0072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PreAuthorize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hasRole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('APP_GOVT')"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20F85" w:rsidRDefault="00720F85" w:rsidP="0072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shutDownBank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20F85" w:rsidRDefault="00720F85" w:rsidP="0072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0F85" w:rsidRDefault="00720F85" w:rsidP="0072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20260" w:rsidRDefault="00F20260">
      <w:r>
        <w:br w:type="page"/>
      </w:r>
    </w:p>
    <w:p w:rsidR="00720F85" w:rsidRPr="00F20260" w:rsidRDefault="00F20260" w:rsidP="00720F85">
      <w:pPr>
        <w:rPr>
          <w:b/>
          <w:u w:val="single"/>
        </w:rPr>
      </w:pPr>
      <w:r w:rsidRPr="00F20260">
        <w:rPr>
          <w:b/>
          <w:u w:val="single"/>
        </w:rPr>
        <w:lastRenderedPageBreak/>
        <w:t>BankTransactionImpl.java</w:t>
      </w:r>
    </w:p>
    <w:p w:rsidR="00F20260" w:rsidRDefault="00F20260" w:rsidP="00F2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com.ddlab.rnd.spring.security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0260" w:rsidRDefault="00F20260" w:rsidP="00F2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0260" w:rsidRDefault="00F20260" w:rsidP="00F2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BankTransactionImpl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20260" w:rsidRDefault="00F20260" w:rsidP="00F2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0260" w:rsidRDefault="00F20260" w:rsidP="00F2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approveLoan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20260" w:rsidRDefault="00F20260" w:rsidP="00F2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loan has been approved for the account no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0260" w:rsidRDefault="00F20260" w:rsidP="00F2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0260" w:rsidRDefault="00F20260" w:rsidP="00F2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0260" w:rsidRDefault="00F20260" w:rsidP="00F2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openAccount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20260" w:rsidRDefault="00F20260" w:rsidP="00F2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"Hi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, your account will be activated within 24 hours"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0260" w:rsidRDefault="00F20260" w:rsidP="00F2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20260" w:rsidRDefault="00F20260" w:rsidP="00F2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0260" w:rsidRDefault="00F20260" w:rsidP="00F2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0260" w:rsidRDefault="00F20260" w:rsidP="00F2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resetNetBankingPassword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20260" w:rsidRDefault="00F20260" w:rsidP="00F2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"Hi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 Administrator has reset your internet banking password "</w:t>
      </w:r>
    </w:p>
    <w:p w:rsidR="00F20260" w:rsidRDefault="00F20260" w:rsidP="00F2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"and an email has been sent you"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0260" w:rsidRDefault="00F20260" w:rsidP="00F2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0260" w:rsidRDefault="00F20260" w:rsidP="00F2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20260" w:rsidRDefault="00F20260" w:rsidP="00F2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checkAccountStatus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20260" w:rsidRDefault="00F20260" w:rsidP="00F2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 available balance is 2000 INR"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0260" w:rsidRDefault="00F20260" w:rsidP="00F2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0260" w:rsidRDefault="00F20260" w:rsidP="00F2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20260" w:rsidRDefault="00F20260" w:rsidP="00F2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suggestCreditCard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20260" w:rsidRDefault="00F20260" w:rsidP="00F2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"Hi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, a life time free Titanium credit card is available for you"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0260" w:rsidRDefault="00F20260" w:rsidP="00F2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0260" w:rsidRDefault="00F20260" w:rsidP="00F2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20260" w:rsidRDefault="00F20260" w:rsidP="00F2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approveOverDraftFacility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20260" w:rsidRDefault="00F20260" w:rsidP="00F2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"Hi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 xml:space="preserve">" 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overdraft facility is approved for you"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0260" w:rsidRDefault="00F20260" w:rsidP="00F2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0260" w:rsidRDefault="00F20260" w:rsidP="00F2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20260" w:rsidRDefault="00F20260" w:rsidP="00F2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shutDownBank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20260" w:rsidRDefault="00F20260" w:rsidP="00F2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"Bank has been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shutdown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by Government"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0260" w:rsidRDefault="00F20260" w:rsidP="00F2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0260" w:rsidRDefault="00F20260" w:rsidP="00F2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0260" w:rsidRDefault="00F20260" w:rsidP="00F2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20F85" w:rsidRDefault="001A5BC4" w:rsidP="00720F85">
      <w:pPr>
        <w:rPr>
          <w:b/>
          <w:u w:val="single"/>
        </w:rPr>
      </w:pPr>
      <w:r w:rsidRPr="001A5BC4">
        <w:rPr>
          <w:b/>
          <w:u w:val="single"/>
        </w:rPr>
        <w:t>RoleType.java</w:t>
      </w:r>
    </w:p>
    <w:p w:rsidR="001A5BC4" w:rsidRDefault="001A5BC4" w:rsidP="001A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com.ddlab.rnd.spring.security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5BC4" w:rsidRDefault="001A5BC4" w:rsidP="001A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5BC4" w:rsidRDefault="001A5BC4" w:rsidP="001A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ROLETYPE {</w:t>
      </w:r>
    </w:p>
    <w:p w:rsidR="001A5BC4" w:rsidRDefault="001A5BC4" w:rsidP="001A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5BC4" w:rsidRDefault="001A5BC4" w:rsidP="001A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GOVT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"APP_GOVT"</w:t>
      </w:r>
      <w:r>
        <w:rPr>
          <w:rFonts w:ascii="Consolas" w:hAnsi="Consolas" w:cs="Consolas"/>
          <w:color w:val="000000"/>
          <w:sz w:val="20"/>
          <w:szCs w:val="20"/>
        </w:rPr>
        <w:t xml:space="preserve">) 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"APP_USER"</w:t>
      </w:r>
      <w:r>
        <w:rPr>
          <w:rFonts w:ascii="Consolas" w:hAnsi="Consolas" w:cs="Consolas"/>
          <w:color w:val="000000"/>
          <w:sz w:val="20"/>
          <w:szCs w:val="20"/>
        </w:rPr>
        <w:t xml:space="preserve">) 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"APP_ADMIN"</w:t>
      </w:r>
      <w:r>
        <w:rPr>
          <w:rFonts w:ascii="Consolas" w:hAnsi="Consolas" w:cs="Consolas"/>
          <w:color w:val="000000"/>
          <w:sz w:val="20"/>
          <w:szCs w:val="20"/>
        </w:rPr>
        <w:t xml:space="preserve">) 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MANAGER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"APP_MANAGER"</w:t>
      </w:r>
      <w:r>
        <w:rPr>
          <w:rFonts w:ascii="Consolas" w:hAnsi="Consolas" w:cs="Consolas"/>
          <w:color w:val="000000"/>
          <w:sz w:val="20"/>
          <w:szCs w:val="20"/>
        </w:rPr>
        <w:t xml:space="preserve">) 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TELLER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"APP_TELLER"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5BC4" w:rsidRDefault="001A5BC4" w:rsidP="001A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5BC4" w:rsidRDefault="001A5BC4" w:rsidP="001A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5BC4" w:rsidRDefault="001A5BC4" w:rsidP="001A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5BC4" w:rsidRDefault="001A5BC4" w:rsidP="001A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ROLETYPE(String </w:t>
      </w:r>
      <w:r>
        <w:rPr>
          <w:rFonts w:ascii="Consolas" w:hAnsi="Consolas" w:cs="Consolas"/>
          <w:color w:val="6A3E3E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A5BC4" w:rsidRDefault="001A5BC4" w:rsidP="001A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5BC4" w:rsidRDefault="001A5BC4" w:rsidP="001A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A5BC4" w:rsidRDefault="001A5BC4" w:rsidP="001A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5BC4" w:rsidRDefault="001A5BC4" w:rsidP="001A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A5BC4" w:rsidRDefault="001A5BC4" w:rsidP="001A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A5BC4" w:rsidRDefault="001A5BC4" w:rsidP="001A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5BC4" w:rsidRDefault="001A5BC4" w:rsidP="001A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A5BC4" w:rsidRDefault="001A5BC4" w:rsidP="001A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55331" w:rsidRDefault="00B55331">
      <w:r>
        <w:br w:type="page"/>
      </w:r>
    </w:p>
    <w:p w:rsidR="001A5BC4" w:rsidRDefault="00B55331" w:rsidP="00720F85">
      <w:pPr>
        <w:rPr>
          <w:b/>
          <w:u w:val="single"/>
        </w:rPr>
      </w:pPr>
      <w:r w:rsidRPr="00B55331">
        <w:rPr>
          <w:b/>
          <w:u w:val="single"/>
        </w:rPr>
        <w:lastRenderedPageBreak/>
        <w:t>SecurityUtil.java</w:t>
      </w:r>
    </w:p>
    <w:p w:rsidR="00B55331" w:rsidRDefault="00B55331" w:rsidP="00B55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com.ddlab.rnd.spring.security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331" w:rsidRDefault="00B55331" w:rsidP="00B55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5331" w:rsidRDefault="00B55331" w:rsidP="00B55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331" w:rsidRDefault="00B55331" w:rsidP="00B55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5331" w:rsidRDefault="00B55331" w:rsidP="00B55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org.springframework.security.authentication.UsernamePasswordAuthenticationToken;</w:t>
      </w:r>
    </w:p>
    <w:p w:rsidR="00B55331" w:rsidRDefault="00B55331" w:rsidP="00B55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org.springframework.security.core.Authentication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331" w:rsidRDefault="00B55331" w:rsidP="00B55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org.springframework.security.core.authority.SimpleGrantedAuthority;</w:t>
      </w:r>
    </w:p>
    <w:p w:rsidR="00B55331" w:rsidRDefault="00B55331" w:rsidP="00B55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org.springframework.security.core.context.SecurityContextHolder;</w:t>
      </w:r>
    </w:p>
    <w:p w:rsidR="00B55331" w:rsidRDefault="00B55331" w:rsidP="00B55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org.springframework.security.core.userdetails.User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331" w:rsidRDefault="00B55331" w:rsidP="00B55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5331" w:rsidRDefault="00B55331" w:rsidP="00B55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SecurityUtil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55331" w:rsidRDefault="00B55331" w:rsidP="00B55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5331" w:rsidRDefault="00B55331" w:rsidP="00B55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, ROLETYPE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roleType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55331" w:rsidRDefault="00B55331" w:rsidP="00B55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setSecurity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roleType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55331" w:rsidRDefault="00B55331" w:rsidP="00B55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5331" w:rsidRDefault="00B55331" w:rsidP="00B55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5331" w:rsidRDefault="00B55331" w:rsidP="00B55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logout() {</w:t>
      </w:r>
    </w:p>
    <w:p w:rsidR="00B55331" w:rsidRDefault="00B55331" w:rsidP="00B55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SecurityContextHolder.getContext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setAuthentication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(null);</w:t>
      </w:r>
    </w:p>
    <w:p w:rsidR="00B55331" w:rsidRDefault="00B55331" w:rsidP="00B55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SecurityContextHolder.getContext(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).getAuthentication().setAuthenticated(false); </w:t>
      </w:r>
    </w:p>
    <w:p w:rsidR="00B55331" w:rsidRDefault="00B55331" w:rsidP="00B55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SecurityContextHolder.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clearContext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331" w:rsidRDefault="00B55331" w:rsidP="00B55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5331" w:rsidRDefault="00B55331" w:rsidP="00B55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5331" w:rsidRDefault="00B55331" w:rsidP="00B55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setSecurity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roleType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55331" w:rsidRDefault="00B55331" w:rsidP="00B55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SimpleGrantedAuthority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auths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SimpleGrantedAuthority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331" w:rsidRDefault="00B55331" w:rsidP="00B55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auths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SimpleGrantedAuthority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roleType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55331" w:rsidRDefault="00B55331" w:rsidP="00B55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auths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331" w:rsidRDefault="00B55331" w:rsidP="00B55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Authentication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authToken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UsernamePasswordAuthenticationToken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.getAuthorities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55331" w:rsidRDefault="00B55331" w:rsidP="00B55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SecurityContextHolder.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setAuthentication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authToken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331" w:rsidRDefault="00B55331" w:rsidP="00B55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5331" w:rsidRDefault="00B55331" w:rsidP="00B55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5331" w:rsidRDefault="00B55331" w:rsidP="00B55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3B0D" w:rsidRDefault="00583B0D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B55331" w:rsidRDefault="00583B0D" w:rsidP="00720F85">
      <w:pPr>
        <w:rPr>
          <w:b/>
          <w:u w:val="single"/>
        </w:rPr>
      </w:pPr>
      <w:r>
        <w:rPr>
          <w:b/>
          <w:u w:val="single"/>
        </w:rPr>
        <w:lastRenderedPageBreak/>
        <w:t>Test.java</w:t>
      </w:r>
    </w:p>
    <w:p w:rsidR="00583B0D" w:rsidRDefault="00583B0D" w:rsidP="0058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com.ddlab.rnd.spring.security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3B0D" w:rsidRDefault="00583B0D" w:rsidP="0058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3B0D" w:rsidRDefault="00583B0D" w:rsidP="0058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org.springframework.context.support.ClassPathXmlApplicationContext;</w:t>
      </w:r>
    </w:p>
    <w:p w:rsidR="00583B0D" w:rsidRDefault="00583B0D" w:rsidP="0058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3B0D" w:rsidRDefault="00583B0D" w:rsidP="0058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583B0D" w:rsidRDefault="00583B0D" w:rsidP="0058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3B0D" w:rsidRDefault="00583B0D" w:rsidP="0058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//Person having designation more than MANAGER</w:t>
      </w:r>
    </w:p>
    <w:p w:rsidR="00583B0D" w:rsidRDefault="00583B0D" w:rsidP="0058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approveLoan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bankTxn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83B0D" w:rsidRDefault="00583B0D" w:rsidP="0058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SecurityUtil.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loginAs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"Deb"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pqrs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ROLETYPE.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MANAGER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3B0D" w:rsidRDefault="00583B0D" w:rsidP="0058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SecurityUtil.loginAs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Deb</w:t>
      </w:r>
      <w:r>
        <w:rPr>
          <w:rFonts w:ascii="Consolas" w:hAnsi="Consolas" w:cs="Consolas"/>
          <w:color w:val="3F7F5F"/>
          <w:sz w:val="20"/>
          <w:szCs w:val="20"/>
        </w:rPr>
        <w:t>", 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pqrs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", ROLETYPE.ADMIN);</w:t>
      </w:r>
    </w:p>
    <w:p w:rsidR="00583B0D" w:rsidRDefault="00583B0D" w:rsidP="0058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bankTxn</w:t>
      </w:r>
      <w:r>
        <w:rPr>
          <w:rFonts w:ascii="Consolas" w:hAnsi="Consolas" w:cs="Consolas"/>
          <w:color w:val="000000"/>
          <w:sz w:val="20"/>
          <w:szCs w:val="20"/>
        </w:rPr>
        <w:t>.approveLoan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"12345"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3B0D" w:rsidRDefault="00583B0D" w:rsidP="0058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583B0D" w:rsidRDefault="00583B0D" w:rsidP="0058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3B0D" w:rsidRDefault="00583B0D" w:rsidP="0058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openAccount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bankTxn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83B0D" w:rsidRDefault="00583B0D" w:rsidP="0058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SecurityUtil.loginAs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Deb</w:t>
      </w:r>
      <w:r>
        <w:rPr>
          <w:rFonts w:ascii="Consolas" w:hAnsi="Consolas" w:cs="Consolas"/>
          <w:color w:val="3F7F5F"/>
          <w:sz w:val="20"/>
          <w:szCs w:val="20"/>
        </w:rPr>
        <w:t>", 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pqrs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", ROLETYPE.USER);</w:t>
      </w:r>
    </w:p>
    <w:p w:rsidR="00583B0D" w:rsidRDefault="00583B0D" w:rsidP="0058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SecurityUtil.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loginAs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"Deb"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pqrs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ROLETYPE.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3B0D" w:rsidRDefault="00583B0D" w:rsidP="0058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bankTxn</w:t>
      </w:r>
      <w:r>
        <w:rPr>
          <w:rFonts w:ascii="Consolas" w:hAnsi="Consolas" w:cs="Consolas"/>
          <w:color w:val="000000"/>
          <w:sz w:val="20"/>
          <w:szCs w:val="20"/>
        </w:rPr>
        <w:t>.openAccount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3B0D" w:rsidRDefault="00583B0D" w:rsidP="0058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583B0D" w:rsidRDefault="00583B0D" w:rsidP="0058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583B0D" w:rsidRDefault="00583B0D" w:rsidP="0058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bankTxn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83B0D" w:rsidRDefault="00583B0D" w:rsidP="0058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SecurityUtil.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loginAs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"Deb"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pqrs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ROLETYPE.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3B0D" w:rsidRDefault="00583B0D" w:rsidP="0058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bankTxn</w:t>
      </w:r>
      <w:r>
        <w:rPr>
          <w:rFonts w:ascii="Consolas" w:hAnsi="Consolas" w:cs="Consolas"/>
          <w:color w:val="000000"/>
          <w:sz w:val="20"/>
          <w:szCs w:val="20"/>
        </w:rPr>
        <w:t>.resetNetBankingPassword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3B0D" w:rsidRDefault="00583B0D" w:rsidP="0058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583B0D" w:rsidRDefault="00583B0D" w:rsidP="0058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583B0D" w:rsidRDefault="00583B0D" w:rsidP="0058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checkAccount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bankTxn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83B0D" w:rsidRDefault="00583B0D" w:rsidP="0058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SecurityUtil.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loginAs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"Deb"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pqrs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ROLETYPE.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TELLER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3B0D" w:rsidRDefault="00583B0D" w:rsidP="0058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bankTxn</w:t>
      </w:r>
      <w:r>
        <w:rPr>
          <w:rFonts w:ascii="Consolas" w:hAnsi="Consolas" w:cs="Consolas"/>
          <w:color w:val="000000"/>
          <w:sz w:val="20"/>
          <w:szCs w:val="20"/>
        </w:rPr>
        <w:t>.checkAccountStatus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"111"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3B0D" w:rsidRDefault="00583B0D" w:rsidP="0058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583B0D" w:rsidRDefault="00583B0D" w:rsidP="0058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583B0D" w:rsidRDefault="00583B0D" w:rsidP="0058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suggestCard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bankTxn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83B0D" w:rsidRDefault="00583B0D" w:rsidP="0058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SecurityUtil.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loginAs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"Deb"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pqrs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ROLETYPE.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MANAGER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3B0D" w:rsidRDefault="00583B0D" w:rsidP="0058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bankTxn</w:t>
      </w:r>
      <w:r>
        <w:rPr>
          <w:rFonts w:ascii="Consolas" w:hAnsi="Consolas" w:cs="Consolas"/>
          <w:color w:val="000000"/>
          <w:sz w:val="20"/>
          <w:szCs w:val="20"/>
        </w:rPr>
        <w:t>.suggestCreditCard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3B0D" w:rsidRDefault="00583B0D" w:rsidP="0058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583B0D" w:rsidRDefault="00583B0D" w:rsidP="0058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583B0D" w:rsidRDefault="00583B0D" w:rsidP="0058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approveOverDraftFacility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bankTxn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83B0D" w:rsidRDefault="00583B0D" w:rsidP="0058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SecurityUtil.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loginAs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"Deb"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pqrs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ROLETYPE.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MANAGER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3B0D" w:rsidRDefault="00583B0D" w:rsidP="0058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bankTxn</w:t>
      </w:r>
      <w:r>
        <w:rPr>
          <w:rFonts w:ascii="Consolas" w:hAnsi="Consolas" w:cs="Consolas"/>
          <w:color w:val="000000"/>
          <w:sz w:val="20"/>
          <w:szCs w:val="20"/>
        </w:rPr>
        <w:t>.approveOverDraftFacility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3B0D" w:rsidRDefault="00583B0D" w:rsidP="0058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583B0D" w:rsidRDefault="00583B0D" w:rsidP="0058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583B0D" w:rsidRDefault="00583B0D" w:rsidP="0058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closeBank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bankTxn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83B0D" w:rsidRDefault="00583B0D" w:rsidP="0058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SecurityUtil.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loginAs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"Deb"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pqrs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ROLETYPE.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GOVT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3B0D" w:rsidRDefault="00583B0D" w:rsidP="0058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bankTxn</w:t>
      </w:r>
      <w:r>
        <w:rPr>
          <w:rFonts w:ascii="Consolas" w:hAnsi="Consolas" w:cs="Consolas"/>
          <w:color w:val="000000"/>
          <w:sz w:val="20"/>
          <w:szCs w:val="20"/>
        </w:rPr>
        <w:t>.shutDownBank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3B0D" w:rsidRDefault="00583B0D" w:rsidP="0058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583B0D" w:rsidRDefault="00583B0D" w:rsidP="0058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3B0D" w:rsidRDefault="00583B0D" w:rsidP="0058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83B0D" w:rsidRDefault="00583B0D" w:rsidP="0058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"beans.xml"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3B0D" w:rsidRDefault="00583B0D" w:rsidP="0058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bankTxn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applicationContext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bankTxn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3B0D" w:rsidRDefault="00583B0D" w:rsidP="0058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3B0D" w:rsidRDefault="00583B0D" w:rsidP="0058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approveLoan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bankTxn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3B0D" w:rsidRDefault="00583B0D" w:rsidP="0058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openAccount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bankTxn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3B0D" w:rsidRDefault="00583B0D" w:rsidP="0058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restPassword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bankTxn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3B0D" w:rsidRDefault="00583B0D" w:rsidP="0058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checkAccount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bankTxn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3B0D" w:rsidRDefault="00583B0D" w:rsidP="0058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suggestCard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bankTxn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3B0D" w:rsidRDefault="00583B0D" w:rsidP="0058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approveOverDraftFacility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bankTxn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3B0D" w:rsidRDefault="00583B0D" w:rsidP="0058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//Only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Govt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can close the Bank</w:t>
      </w:r>
    </w:p>
    <w:p w:rsidR="00583B0D" w:rsidRDefault="00583B0D" w:rsidP="0058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closeBank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bankTxn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3B0D" w:rsidRDefault="00583B0D" w:rsidP="0058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583B0D" w:rsidRDefault="00583B0D" w:rsidP="0058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82967" w:rsidRDefault="00282967">
      <w:r>
        <w:br w:type="page"/>
      </w:r>
    </w:p>
    <w:p w:rsidR="00583B0D" w:rsidRDefault="0082625A" w:rsidP="0082625A">
      <w:pPr>
        <w:pStyle w:val="Title"/>
        <w:rPr>
          <w:sz w:val="48"/>
          <w:szCs w:val="48"/>
        </w:rPr>
      </w:pPr>
      <w:r w:rsidRPr="0082625A">
        <w:rPr>
          <w:sz w:val="48"/>
          <w:szCs w:val="48"/>
        </w:rPr>
        <w:lastRenderedPageBreak/>
        <w:t>Custom Role with Prefix “ROLE_” in Spring Security secured @Secured annotation</w:t>
      </w:r>
    </w:p>
    <w:p w:rsidR="0082625A" w:rsidRDefault="00CD21C9" w:rsidP="0082625A">
      <w:r>
        <w:t>In this case, the example is similar which is given above, the following changes have been mentioned.</w:t>
      </w:r>
    </w:p>
    <w:p w:rsidR="00CD21C9" w:rsidRDefault="007F0319" w:rsidP="007F0319">
      <w:pPr>
        <w:pStyle w:val="Heading1"/>
        <w:rPr>
          <w:b/>
        </w:rPr>
      </w:pPr>
      <w:r w:rsidRPr="007F0319">
        <w:rPr>
          <w:b/>
        </w:rPr>
        <w:t xml:space="preserve">Spring Security </w:t>
      </w:r>
      <w:proofErr w:type="gramStart"/>
      <w:r w:rsidRPr="007F0319">
        <w:rPr>
          <w:b/>
        </w:rPr>
        <w:t>Configuration(</w:t>
      </w:r>
      <w:proofErr w:type="gramEnd"/>
      <w:r w:rsidRPr="007F0319">
        <w:rPr>
          <w:b/>
        </w:rPr>
        <w:t>beans.xml)</w:t>
      </w:r>
    </w:p>
    <w:p w:rsidR="007F0319" w:rsidRDefault="007F0319" w:rsidP="007F0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7F0319" w:rsidRDefault="007F0319" w:rsidP="007F0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7F0319" w:rsidRDefault="007F0319" w:rsidP="007F0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xmlns:aop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"http://www.springframework.org/schema/aop"</w:t>
      </w:r>
    </w:p>
    <w:p w:rsidR="007F0319" w:rsidRDefault="007F0319" w:rsidP="007F0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7F0319" w:rsidRDefault="007F0319" w:rsidP="007F0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xmlns:security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"http://www.springframework.org/schema/security"</w:t>
      </w:r>
    </w:p>
    <w:p w:rsidR="007F0319" w:rsidRDefault="007F0319" w:rsidP="007F0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"http://www.springframework.org/schema/util"</w:t>
      </w:r>
    </w:p>
    <w:p w:rsidR="007F0319" w:rsidRDefault="007F0319" w:rsidP="007F0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 http://www.springframework.org/schema/beans/spring-beans-3.1.xsd</w:t>
      </w:r>
    </w:p>
    <w:p w:rsidR="007F0319" w:rsidRDefault="007F0319" w:rsidP="007F0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http://www.springframework.org/schema/aop http://www.springframework.org/schema/aop/spring-aop-3.1.xsd</w:t>
      </w:r>
    </w:p>
    <w:p w:rsidR="007F0319" w:rsidRDefault="007F0319" w:rsidP="007F0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http://www.springframework.org/schema/context http://www.springframework.org/schema/context/spring-context-3.1.xsd</w:t>
      </w:r>
    </w:p>
    <w:p w:rsidR="007F0319" w:rsidRDefault="007F0319" w:rsidP="007F0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http://www.springframework.org/schema/security http://www.springframework.org/schema/security/spring-security-3.2.xsd</w:t>
      </w:r>
    </w:p>
    <w:p w:rsidR="007F0319" w:rsidRDefault="007F0319" w:rsidP="007F0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http://www.springframework.org/schema/util http://www.springframework.org/schema/util/spring-util-3.1.xsd"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0319" w:rsidRDefault="007F0319" w:rsidP="007F0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0319" w:rsidRDefault="007F0319" w:rsidP="007F0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roleHierarchy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"org.springframework.security.access.hierarchicalroles.RoleHierarchyImpl"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0319" w:rsidRDefault="007F0319" w:rsidP="007F0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"hierarchy"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0319" w:rsidRDefault="007F0319" w:rsidP="007F0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value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0319" w:rsidRDefault="007F0319" w:rsidP="007F0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ROLE_ADMIN &gt; ROLE_MANAGER</w:t>
      </w:r>
    </w:p>
    <w:p w:rsidR="007F0319" w:rsidRDefault="007F0319" w:rsidP="007F0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ROLE_MANAGER &gt; ROLE_TELLER</w:t>
      </w:r>
    </w:p>
    <w:p w:rsidR="007F0319" w:rsidRDefault="007F0319" w:rsidP="007F0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ROLE_TELLER &gt; ROLE_USER</w:t>
      </w:r>
    </w:p>
    <w:p w:rsidR="007F0319" w:rsidRDefault="007F0319" w:rsidP="007F0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ROLE_GOVT</w:t>
      </w:r>
    </w:p>
    <w:p w:rsidR="007F0319" w:rsidRDefault="007F0319" w:rsidP="007F0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0319" w:rsidRDefault="007F0319" w:rsidP="007F0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0319" w:rsidRDefault="007F0319" w:rsidP="007F0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0319" w:rsidRDefault="007F0319" w:rsidP="007F0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F0319" w:rsidRDefault="007F0319" w:rsidP="007F0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0319" w:rsidRDefault="007F0319" w:rsidP="007F0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defaultMethodSecurityExpressionHandler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7F0319" w:rsidRDefault="007F0319" w:rsidP="007F0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"org.springframework.security.access.expression.method.DefaultMethodSecurityExpressionHandler"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0319" w:rsidRDefault="007F0319" w:rsidP="007F0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roleHierarchy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roleHierarchy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F0319" w:rsidRDefault="007F0319" w:rsidP="007F0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0319" w:rsidRDefault="007F0319" w:rsidP="007F0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F0319" w:rsidRDefault="007F0319" w:rsidP="007F0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0319" w:rsidRDefault="007F0319" w:rsidP="007F0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security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:global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-method-security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secured-annotations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"enabled"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pre-post-annotations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"enabled"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0319" w:rsidRDefault="007F0319" w:rsidP="007F0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security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:expression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-handler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defaultMethodSecurityExpressionHandler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F0319" w:rsidRDefault="007F0319" w:rsidP="007F0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security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:global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-method-security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0319" w:rsidRDefault="007F0319" w:rsidP="007F0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F0319" w:rsidRDefault="007F0319" w:rsidP="007F0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0319" w:rsidRDefault="007F0319" w:rsidP="007F0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bankTxn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com.ddlab.rnd.spring.security.BankTransactionImpl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F0319" w:rsidRDefault="007F0319" w:rsidP="007F0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0319" w:rsidRDefault="007F0319" w:rsidP="007F0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0319" w:rsidRDefault="007F0319">
      <w:r>
        <w:br w:type="page"/>
      </w:r>
    </w:p>
    <w:p w:rsidR="007F0319" w:rsidRDefault="00283540" w:rsidP="00283540">
      <w:pPr>
        <w:pStyle w:val="Heading1"/>
        <w:rPr>
          <w:b/>
        </w:rPr>
      </w:pPr>
      <w:r w:rsidRPr="00283540">
        <w:rPr>
          <w:b/>
        </w:rPr>
        <w:lastRenderedPageBreak/>
        <w:t xml:space="preserve">Java Source </w:t>
      </w:r>
      <w:proofErr w:type="gramStart"/>
      <w:r w:rsidRPr="00283540">
        <w:rPr>
          <w:b/>
        </w:rPr>
        <w:t>Code(</w:t>
      </w:r>
      <w:proofErr w:type="gramEnd"/>
      <w:r w:rsidRPr="00283540">
        <w:rPr>
          <w:b/>
        </w:rPr>
        <w:t>BankTransaction.java)</w:t>
      </w:r>
    </w:p>
    <w:p w:rsidR="00066C2C" w:rsidRDefault="00066C2C" w:rsidP="0006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com.ddlab.rnd.spring.security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6C2C" w:rsidRDefault="00066C2C" w:rsidP="0006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6C2C" w:rsidRDefault="00066C2C" w:rsidP="0006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org.springframework.security.access.annotation.Secured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6C2C" w:rsidRDefault="00066C2C" w:rsidP="0006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org.springframework.security.access.prepost.PreAuthorize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6C2C" w:rsidRDefault="00066C2C" w:rsidP="0006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6C2C" w:rsidRDefault="00066C2C" w:rsidP="0006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66C2C" w:rsidRDefault="00066C2C" w:rsidP="0006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66C2C" w:rsidRDefault="00066C2C" w:rsidP="0006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066C2C" w:rsidRDefault="00066C2C" w:rsidP="0006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Can be done by Manager and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Admin</w:t>
      </w:r>
    </w:p>
    <w:p w:rsidR="00066C2C" w:rsidRDefault="00066C2C" w:rsidP="0006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066C2C" w:rsidRDefault="00066C2C" w:rsidP="0006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PreAuthorize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hasRole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'ROLE_MANAGER')"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66C2C" w:rsidRDefault="00066C2C" w:rsidP="0006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approveLoan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6C2C" w:rsidRDefault="00066C2C" w:rsidP="0006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66C2C" w:rsidRDefault="00066C2C" w:rsidP="0006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066C2C" w:rsidRDefault="00066C2C" w:rsidP="0006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Can be done only by USER</w:t>
      </w:r>
    </w:p>
    <w:p w:rsidR="00066C2C" w:rsidRDefault="00066C2C" w:rsidP="0006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066C2C" w:rsidRDefault="00066C2C" w:rsidP="0006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@Secured(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"USER") ~~ @Secured annotation does not work with Custom Role and Role Prefix</w:t>
      </w:r>
    </w:p>
    <w:p w:rsidR="00066C2C" w:rsidRDefault="00066C2C" w:rsidP="0006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PreAuthorize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hasRole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'ROLE_USER')"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66C2C" w:rsidRDefault="00066C2C" w:rsidP="0006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openAccount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6C2C" w:rsidRDefault="00066C2C" w:rsidP="0006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66C2C" w:rsidRDefault="00066C2C" w:rsidP="0006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066C2C" w:rsidRDefault="00066C2C" w:rsidP="0006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Can be done by Manager and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Admin</w:t>
      </w:r>
    </w:p>
    <w:p w:rsidR="00066C2C" w:rsidRDefault="00066C2C" w:rsidP="0006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066C2C" w:rsidRDefault="00066C2C" w:rsidP="0006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PreAuthorize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hasRole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'ROLE_ADMIN')"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66C2C" w:rsidRDefault="00066C2C" w:rsidP="0006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resetNetBankingPassword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6C2C" w:rsidRDefault="00066C2C" w:rsidP="0006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6C2C" w:rsidRDefault="00066C2C" w:rsidP="0006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066C2C" w:rsidRDefault="00066C2C" w:rsidP="0006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Can be done by Teller, Manager and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Admin</w:t>
      </w:r>
    </w:p>
    <w:p w:rsidR="00066C2C" w:rsidRDefault="00066C2C" w:rsidP="0006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066C2C" w:rsidRDefault="00066C2C" w:rsidP="0006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PreAuthorize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hasRole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('ROLE_TELLER')"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66C2C" w:rsidRDefault="00066C2C" w:rsidP="0006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checkAccountStatus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6C2C" w:rsidRDefault="00066C2C" w:rsidP="0006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6C2C" w:rsidRDefault="00066C2C" w:rsidP="0006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066C2C" w:rsidRDefault="00066C2C" w:rsidP="0006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Can be done by anybody in bank other than Normal user or customer</w:t>
      </w:r>
    </w:p>
    <w:p w:rsidR="00066C2C" w:rsidRDefault="00066C2C" w:rsidP="0006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066C2C" w:rsidRDefault="00066C2C" w:rsidP="0006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@Secured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2A00FF"/>
          <w:sz w:val="20"/>
          <w:szCs w:val="20"/>
        </w:rPr>
        <w:t>"ROLE_ADMIN"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"ROLE_MANAGER"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2A00FF"/>
          <w:sz w:val="20"/>
          <w:szCs w:val="20"/>
        </w:rPr>
        <w:t>"ROLE_TELLER"</w:t>
      </w:r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066C2C" w:rsidRDefault="00066C2C" w:rsidP="0006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suggestCreditCard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6C2C" w:rsidRDefault="00066C2C" w:rsidP="0006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6C2C" w:rsidRDefault="00066C2C" w:rsidP="0006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066C2C" w:rsidRDefault="00066C2C" w:rsidP="0006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Can be approved only by Manager and not by any other persons</w:t>
      </w:r>
    </w:p>
    <w:p w:rsidR="00066C2C" w:rsidRDefault="00066C2C" w:rsidP="0006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066C2C" w:rsidRDefault="00066C2C" w:rsidP="0006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PreAuthorize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hasAuthority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('ROLE_MANAGER')"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66C2C" w:rsidRDefault="00066C2C" w:rsidP="0006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approveOverDraftFacility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6C2C" w:rsidRDefault="00066C2C" w:rsidP="0006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66C2C" w:rsidRDefault="00066C2C" w:rsidP="0006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//Only GOVT can close this Bank, No one can do this</w:t>
      </w:r>
    </w:p>
    <w:p w:rsidR="00066C2C" w:rsidRDefault="00066C2C" w:rsidP="0006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PreAuthorize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hasRole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('ROLE_GOVT')")</w:t>
      </w:r>
    </w:p>
    <w:p w:rsidR="00066C2C" w:rsidRDefault="00066C2C" w:rsidP="0006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@Secured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"ROLE_GOVT"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66C2C" w:rsidRDefault="00066C2C" w:rsidP="0006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shutDownBank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66C2C" w:rsidRDefault="00066C2C" w:rsidP="0006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6C2C" w:rsidRDefault="00066C2C" w:rsidP="0006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83540" w:rsidRPr="00283540" w:rsidRDefault="00283540" w:rsidP="00283540">
      <w:bookmarkStart w:id="0" w:name="_GoBack"/>
      <w:bookmarkEnd w:id="0"/>
    </w:p>
    <w:sectPr w:rsidR="00283540" w:rsidRPr="00283540" w:rsidSect="00F53F99">
      <w:footerReference w:type="default" r:id="rId6"/>
      <w:pgSz w:w="11907" w:h="16839" w:code="9"/>
      <w:pgMar w:top="360" w:right="270" w:bottom="360" w:left="36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7101" w:rsidRDefault="00F97101" w:rsidP="00F53F99">
      <w:pPr>
        <w:spacing w:after="0" w:line="240" w:lineRule="auto"/>
      </w:pPr>
      <w:r>
        <w:separator/>
      </w:r>
    </w:p>
  </w:endnote>
  <w:endnote w:type="continuationSeparator" w:id="0">
    <w:p w:rsidR="00F97101" w:rsidRDefault="00F97101" w:rsidP="00F53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74745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3F99" w:rsidRDefault="00F53F9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6C2C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F53F99" w:rsidRDefault="00F53F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7101" w:rsidRDefault="00F97101" w:rsidP="00F53F99">
      <w:pPr>
        <w:spacing w:after="0" w:line="240" w:lineRule="auto"/>
      </w:pPr>
      <w:r>
        <w:separator/>
      </w:r>
    </w:p>
  </w:footnote>
  <w:footnote w:type="continuationSeparator" w:id="0">
    <w:p w:rsidR="00F97101" w:rsidRDefault="00F97101" w:rsidP="00F53F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FEC"/>
    <w:rsid w:val="00066C2C"/>
    <w:rsid w:val="001A5BC4"/>
    <w:rsid w:val="00204DB1"/>
    <w:rsid w:val="00282967"/>
    <w:rsid w:val="00283540"/>
    <w:rsid w:val="00353FCA"/>
    <w:rsid w:val="003D4BDD"/>
    <w:rsid w:val="00583B0D"/>
    <w:rsid w:val="006C7DBD"/>
    <w:rsid w:val="00720F85"/>
    <w:rsid w:val="007E3ADF"/>
    <w:rsid w:val="007F0319"/>
    <w:rsid w:val="0082625A"/>
    <w:rsid w:val="00A951D6"/>
    <w:rsid w:val="00B5163A"/>
    <w:rsid w:val="00B55331"/>
    <w:rsid w:val="00BB1FEC"/>
    <w:rsid w:val="00C137FC"/>
    <w:rsid w:val="00CD21C9"/>
    <w:rsid w:val="00E3675C"/>
    <w:rsid w:val="00F20260"/>
    <w:rsid w:val="00F53F99"/>
    <w:rsid w:val="00F9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A05944-A444-44F9-885B-AFA593B84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7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F99"/>
  </w:style>
  <w:style w:type="paragraph" w:styleId="Footer">
    <w:name w:val="footer"/>
    <w:basedOn w:val="Normal"/>
    <w:link w:val="FooterChar"/>
    <w:uiPriority w:val="99"/>
    <w:unhideWhenUsed/>
    <w:rsid w:val="00F53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F99"/>
  </w:style>
  <w:style w:type="paragraph" w:styleId="Title">
    <w:name w:val="Title"/>
    <w:basedOn w:val="Normal"/>
    <w:next w:val="Normal"/>
    <w:link w:val="TitleChar"/>
    <w:uiPriority w:val="10"/>
    <w:qFormat/>
    <w:rsid w:val="00BB1F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F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137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KU\Documents\Custom%20Office%20Templates\Print-Article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Print-Article-Template.dotx</Template>
  <TotalTime>10</TotalTime>
  <Pages>8</Pages>
  <Words>2062</Words>
  <Characters>11759</Characters>
  <Application>Microsoft Office Word</Application>
  <DocSecurity>0</DocSecurity>
  <Lines>97</Lines>
  <Paragraphs>27</Paragraphs>
  <ScaleCrop>false</ScaleCrop>
  <Company/>
  <LinksUpToDate>false</LinksUpToDate>
  <CharactersWithSpaces>13794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PIKU</dc:creator>
  <cp:keywords/>
  <dc:description/>
  <cp:lastModifiedBy>Debadatta Mishra</cp:lastModifiedBy>
  <cp:revision>20</cp:revision>
  <dcterms:created xsi:type="dcterms:W3CDTF">2015-12-04T16:32:00Z</dcterms:created>
  <dcterms:modified xsi:type="dcterms:W3CDTF">2015-12-04T16:42:00Z</dcterms:modified>
</cp:coreProperties>
</file>