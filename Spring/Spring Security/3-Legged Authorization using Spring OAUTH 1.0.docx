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DB1" w:rsidRDefault="006777D1" w:rsidP="006777D1">
      <w:pPr>
        <w:pStyle w:val="Title"/>
      </w:pPr>
      <w:r>
        <w:t>3-Legged Authorization using Spring OAUTH 1.0</w:t>
      </w:r>
    </w:p>
    <w:p w:rsidR="006777D1" w:rsidRDefault="006777D1" w:rsidP="006777D1">
      <w:pPr>
        <w:pStyle w:val="Heading1"/>
      </w:pPr>
      <w:r>
        <w:t>Project Structure</w:t>
      </w:r>
    </w:p>
    <w:p w:rsidR="006777D1" w:rsidRPr="006777D1" w:rsidRDefault="006777D1" w:rsidP="006777D1">
      <w:r>
        <w:rPr>
          <w:noProof/>
        </w:rPr>
        <w:drawing>
          <wp:inline distT="0" distB="0" distL="0" distR="0" wp14:anchorId="2F395EEE" wp14:editId="614ADFE2">
            <wp:extent cx="2162175" cy="2238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7D1" w:rsidRDefault="00E31CAE" w:rsidP="00E31CAE">
      <w:pPr>
        <w:pStyle w:val="Heading1"/>
        <w:rPr>
          <w:b/>
        </w:rPr>
      </w:pPr>
      <w:r w:rsidRPr="00E31CAE">
        <w:rPr>
          <w:b/>
        </w:rPr>
        <w:t>Maven Configuration for Parent(pom.xml)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oauth1-provider-consumer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oauth1-provider-consumer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pom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oauth1-provider-consumer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http://maven.apache.org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UTF-8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java.version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1.7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java.version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spring.security.oauth.version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1.0.5.RELEASE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spring.security.oauth.version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spring.security.version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3.1.0.RELEASE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spring.security.version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spring.version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3.1.2.RELEASE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spring.version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logback.version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1.0.13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logback.version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3.0.1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jersey.version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1.18.1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jersey.version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slf4j.version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1.7.5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slf4j.version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jaxb.version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2.2.4-1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jaxb.version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jstl.version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jstl.version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jsp.version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Logging Libraries --&gt;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org.slf4j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jcl</w:t>
      </w:r>
      <w:r>
        <w:rPr>
          <w:rFonts w:ascii="Consolas" w:hAnsi="Consolas" w:cs="Consolas"/>
          <w:color w:val="000000"/>
          <w:sz w:val="20"/>
          <w:szCs w:val="20"/>
        </w:rPr>
        <w:t>-over-slf4j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${slf4j.version}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org.slf4j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log4j-over-slf4j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${slf4j.version}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org.slf4j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jul</w:t>
      </w:r>
      <w:r>
        <w:rPr>
          <w:rFonts w:ascii="Consolas" w:hAnsi="Consolas" w:cs="Consolas"/>
          <w:color w:val="000000"/>
          <w:sz w:val="20"/>
          <w:szCs w:val="20"/>
        </w:rPr>
        <w:t>-to-slf4j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${slf4j.version}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org.slf4j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slf4j-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${slf4j.version}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ch.qos.logback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logback</w:t>
      </w:r>
      <w:r>
        <w:rPr>
          <w:rFonts w:ascii="Consolas" w:hAnsi="Consolas" w:cs="Consolas"/>
          <w:color w:val="000000"/>
          <w:sz w:val="20"/>
          <w:szCs w:val="20"/>
        </w:rPr>
        <w:t>-classic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${logback.version}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&lt;!--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sz w:val="20"/>
          <w:szCs w:val="20"/>
        </w:rPr>
        <w:t xml:space="preserve"> API --&gt;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javax.servlet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javax.servlet-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${servlet.version}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javax.servlet.jsp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jsp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${jsp.version}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javax.servlet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jstl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${jstl.version}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REST --&gt;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com.sun.jersey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jersey-server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${jersey.version}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com.sun.jersey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jersey-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${jersey.version}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com.sun.jersey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jersey-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json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${jersey.version}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com.sun.xml.bind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jaxb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impl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${jaxb.version}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com.sun.jersey.contribs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jersey-spring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${jersey.version}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exclusions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exclusion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aop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exclusion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exclusion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exclusion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exclusion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exclusion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exclusion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spring-beans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exclusion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exclusion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spring-context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exclusion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exclusions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Spring --&gt;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${spring.version}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spring-beans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${spring.version}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spring-context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${spring.version}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${spring.version}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webmvc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${spring.version}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Spring Security --&gt;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org.springframework.security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spring-security-core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${spring.security.version}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org.springframework.security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spring-security-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config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${spring.security.version}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org.springframework.security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spring-security-web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${spring.security.version}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Spring Security for OAuth 1.0a --&gt;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org.springframework.security.oauth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spring-security-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oauth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${spring.security.oauth.version}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modules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module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provider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module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module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consumer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module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modules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org.apache.maven.plugins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-compiler-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1.7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1.7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0F37" w:rsidRDefault="00470F37" w:rsidP="0047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1CAE" w:rsidRDefault="00470F37" w:rsidP="00470F37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F7DC2" w:rsidRDefault="003876BC" w:rsidP="003876BC">
      <w:pPr>
        <w:pStyle w:val="Heading1"/>
        <w:rPr>
          <w:b/>
        </w:rPr>
      </w:pPr>
      <w:r w:rsidRPr="003876BC">
        <w:rPr>
          <w:b/>
        </w:rPr>
        <w:t>Provider Project (Auth Server)</w:t>
      </w:r>
    </w:p>
    <w:p w:rsidR="003876BC" w:rsidRDefault="003876BC" w:rsidP="003876BC">
      <w:pPr>
        <w:pStyle w:val="Heading1"/>
      </w:pPr>
      <w:r>
        <w:t>Project Structure</w:t>
      </w:r>
    </w:p>
    <w:p w:rsidR="003876BC" w:rsidRDefault="003876BC" w:rsidP="003876BC">
      <w:r>
        <w:rPr>
          <w:noProof/>
        </w:rPr>
        <w:drawing>
          <wp:inline distT="0" distB="0" distL="0" distR="0" wp14:anchorId="252A6C37" wp14:editId="23E937E4">
            <wp:extent cx="3086100" cy="514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4C5" w:rsidRDefault="00DA04C5">
      <w:r>
        <w:br w:type="page"/>
      </w:r>
    </w:p>
    <w:p w:rsidR="00DA04C5" w:rsidRDefault="00DA04C5" w:rsidP="003876BC">
      <w:r>
        <w:lastRenderedPageBreak/>
        <w:t>Maven Configuration (pom.xml)</w:t>
      </w:r>
    </w:p>
    <w:p w:rsidR="00DA04C5" w:rsidRDefault="00DA04C5" w:rsidP="00DA0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DA04C5" w:rsidRDefault="00DA04C5" w:rsidP="00DA0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</w:p>
    <w:p w:rsidR="00DA04C5" w:rsidRDefault="00DA04C5" w:rsidP="00DA0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http://maven.apache.org/xsd/maven-4.0.0.xsd"</w:t>
      </w:r>
    </w:p>
    <w:p w:rsidR="00DA04C5" w:rsidRDefault="00DA04C5" w:rsidP="00DA0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04C5" w:rsidRDefault="00DA04C5" w:rsidP="00DA0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04C5" w:rsidRDefault="00DA04C5" w:rsidP="00DA0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04C5" w:rsidRDefault="00DA04C5" w:rsidP="00DA0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oauth1-provider-consumer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04C5" w:rsidRDefault="00DA04C5" w:rsidP="00DA0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oauth1-provider-consumer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04C5" w:rsidRDefault="00DA04C5" w:rsidP="00DA0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04C5" w:rsidRDefault="00DA04C5" w:rsidP="00DA0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04C5" w:rsidRDefault="00DA04C5" w:rsidP="00DA0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provider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04C5" w:rsidRDefault="00DA04C5" w:rsidP="00DA0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provider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04C5" w:rsidRDefault="00DA04C5" w:rsidP="00DA0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04C5" w:rsidRDefault="00DA04C5" w:rsidP="00DA0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provider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Webapp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04C5" w:rsidRDefault="00DA04C5" w:rsidP="00DA0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http://maven.apache.org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04C5" w:rsidRDefault="00DA04C5" w:rsidP="00DA0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04C5" w:rsidRDefault="00DA04C5" w:rsidP="00DA0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04C5" w:rsidRDefault="00DA04C5" w:rsidP="00DA0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04C5" w:rsidRDefault="00DA04C5" w:rsidP="00DA0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04C5" w:rsidRDefault="00DA04C5" w:rsidP="00DA0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3.8.1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04C5" w:rsidRDefault="00DA04C5" w:rsidP="00DA0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04C5" w:rsidRDefault="00DA04C5" w:rsidP="00DA0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04C5" w:rsidRDefault="00DA04C5" w:rsidP="00DA0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04C5" w:rsidRDefault="00DA04C5" w:rsidP="00DA0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04C5" w:rsidRDefault="00DA04C5" w:rsidP="00DA0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finalName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provider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finalName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04C5" w:rsidRDefault="00DA04C5" w:rsidP="00DA0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04C5" w:rsidRDefault="00DA04C5" w:rsidP="00DA0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04C5" w:rsidRDefault="000D7C4C" w:rsidP="000D7C4C">
      <w:pPr>
        <w:pStyle w:val="Heading1"/>
        <w:rPr>
          <w:b/>
        </w:rPr>
      </w:pPr>
      <w:r w:rsidRPr="000D7C4C">
        <w:rPr>
          <w:b/>
        </w:rPr>
        <w:t>Spring MVC Configuration(mvc-applicationContext.xml)</w:t>
      </w:r>
    </w:p>
    <w:p w:rsidR="000D7C4C" w:rsidRDefault="000D7C4C" w:rsidP="000D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0D7C4C" w:rsidRDefault="000D7C4C" w:rsidP="000D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0D7C4C" w:rsidRDefault="000D7C4C" w:rsidP="000D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0D7C4C" w:rsidRDefault="000D7C4C" w:rsidP="000D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xmlns:mvc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"http://www.springframework.org/schema/mvc"</w:t>
      </w:r>
    </w:p>
    <w:p w:rsidR="000D7C4C" w:rsidRDefault="000D7C4C" w:rsidP="000D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xmlns:context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0D7C4C" w:rsidRDefault="000D7C4C" w:rsidP="000D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"http://www.springframework.org/schema/beans </w:t>
      </w:r>
    </w:p>
    <w:p w:rsidR="000D7C4C" w:rsidRDefault="000D7C4C" w:rsidP="000D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http://www.springframework.org/schema/beans/spring-beans-3.1.xsd </w:t>
      </w:r>
    </w:p>
    <w:p w:rsidR="000D7C4C" w:rsidRDefault="000D7C4C" w:rsidP="000D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http://www.springframework.org/schema/context </w:t>
      </w:r>
    </w:p>
    <w:p w:rsidR="000D7C4C" w:rsidRDefault="000D7C4C" w:rsidP="000D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http://www.springframework.org/schema/context/spring-context-3.1.xsd</w:t>
      </w:r>
    </w:p>
    <w:p w:rsidR="000D7C4C" w:rsidRDefault="000D7C4C" w:rsidP="000D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http://www.springframework.org/schema/mvc </w:t>
      </w:r>
    </w:p>
    <w:p w:rsidR="000D7C4C" w:rsidRDefault="000D7C4C" w:rsidP="000D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http://www.springframework.org/schema/mvc/spring-mvc-3.1.xsd"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7C4C" w:rsidRDefault="000D7C4C" w:rsidP="000D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7C4C" w:rsidRDefault="000D7C4C" w:rsidP="000D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</w:t>
      </w:r>
      <w:r w:rsidR="00A33106">
        <w:rPr>
          <w:rFonts w:ascii="Consolas" w:hAnsi="Consolas" w:cs="Consolas"/>
          <w:color w:val="3F5FBF"/>
          <w:sz w:val="20"/>
          <w:szCs w:val="20"/>
        </w:rPr>
        <w:t xml:space="preserve">-- Spring Context Configuration </w:t>
      </w:r>
      <w:r>
        <w:rPr>
          <w:rFonts w:ascii="Consolas" w:hAnsi="Consolas" w:cs="Consolas"/>
          <w:color w:val="3F5FBF"/>
          <w:sz w:val="20"/>
          <w:szCs w:val="20"/>
        </w:rPr>
        <w:t xml:space="preserve">  --&gt;</w:t>
      </w:r>
    </w:p>
    <w:p w:rsidR="000D7C4C" w:rsidRDefault="000D7C4C" w:rsidP="000D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7C4C" w:rsidRDefault="000D7C4C" w:rsidP="000D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context:annotation-config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D7C4C" w:rsidRDefault="000D7C4C" w:rsidP="000D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context:component-scan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"org.codehustler"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D7C4C" w:rsidRDefault="000D7C4C" w:rsidP="000D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7C4C" w:rsidRDefault="000D7C4C" w:rsidP="000D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MVC Configuration</w:t>
      </w:r>
      <w:r w:rsidR="00891F11"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--&gt;</w:t>
      </w:r>
    </w:p>
    <w:p w:rsidR="000D7C4C" w:rsidRDefault="000D7C4C" w:rsidP="000D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7C4C" w:rsidRDefault="000D7C4C" w:rsidP="000D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mvc:annotation-driven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D7C4C" w:rsidRDefault="000D7C4C" w:rsidP="000D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&lt;mvc:default-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sz w:val="20"/>
          <w:szCs w:val="20"/>
        </w:rPr>
        <w:t>-handler /&gt; --&gt;</w:t>
      </w:r>
    </w:p>
    <w:p w:rsidR="000D7C4C" w:rsidRDefault="000D7C4C" w:rsidP="000D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7C4C" w:rsidRDefault="000D7C4C" w:rsidP="000D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"viewResolver"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"org.springframework.web.servlet.view.InternalResourceViewResolver"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7C4C" w:rsidRDefault="000D7C4C" w:rsidP="000D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"prefix"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"/WEB-INF/jsp/"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D7C4C" w:rsidRDefault="000D7C4C" w:rsidP="000D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"suffix"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D7C4C" w:rsidRDefault="000D7C4C" w:rsidP="000D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7C4C" w:rsidRDefault="000D7C4C" w:rsidP="000D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7C4C" w:rsidRDefault="000D7C4C" w:rsidP="000D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The Controller will be picked up by the component-scan. I've added it here for clarity. --&gt;</w:t>
      </w:r>
    </w:p>
    <w:p w:rsidR="000D7C4C" w:rsidRDefault="000D7C4C" w:rsidP="000D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"confirmAccessController"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"org.codehustler.controller.ConfirmAccessController"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D7C4C" w:rsidRDefault="000D7C4C" w:rsidP="000D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7393" w:rsidRDefault="000D7C4C" w:rsidP="000D7C4C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7393" w:rsidRDefault="009A7393" w:rsidP="009A7393">
      <w:r>
        <w:br w:type="page"/>
      </w:r>
    </w:p>
    <w:p w:rsidR="000D7C4C" w:rsidRDefault="00777382" w:rsidP="00777382">
      <w:pPr>
        <w:pStyle w:val="Heading1"/>
        <w:rPr>
          <w:b/>
        </w:rPr>
      </w:pPr>
      <w:r w:rsidRPr="00777382">
        <w:rPr>
          <w:b/>
        </w:rPr>
        <w:lastRenderedPageBreak/>
        <w:t>Spring OAUTH1 Security Configuration(security-applicationContext.xml)</w:t>
      </w:r>
    </w:p>
    <w:p w:rsidR="00777382" w:rsidRDefault="00777382" w:rsidP="0077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777382" w:rsidRDefault="00777382" w:rsidP="0077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b:beans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777382" w:rsidRDefault="00777382" w:rsidP="0077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777382" w:rsidRDefault="00777382" w:rsidP="0077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"http://www.springframework.org/schema/security"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777382" w:rsidRDefault="00777382" w:rsidP="0077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777382" w:rsidRDefault="00777382" w:rsidP="0077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xmlns:oauth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"http://www.springframework.org/schema/security/oauth"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777382" w:rsidRDefault="00777382" w:rsidP="0077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"http://www.springframework.org/schema/security </w:t>
      </w:r>
    </w:p>
    <w:p w:rsidR="00777382" w:rsidRDefault="00777382" w:rsidP="0077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http://www.springframework.org/schema/security/spring-security-3.1.xsd</w:t>
      </w:r>
    </w:p>
    <w:p w:rsidR="00777382" w:rsidRDefault="00777382" w:rsidP="0077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http://www.springframework.org/schema/context </w:t>
      </w:r>
    </w:p>
    <w:p w:rsidR="00777382" w:rsidRDefault="00777382" w:rsidP="0077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http://www.springframework.org/schema/context/spring-context-3.1.xsd</w:t>
      </w:r>
    </w:p>
    <w:p w:rsidR="00777382" w:rsidRDefault="00777382" w:rsidP="0077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http://www.springframework.org/schema/security/oauth</w:t>
      </w:r>
    </w:p>
    <w:p w:rsidR="00777382" w:rsidRDefault="00777382" w:rsidP="0077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http://www.springframework.org/schema/security/spring-security-oauth.xsd</w:t>
      </w:r>
    </w:p>
    <w:p w:rsidR="00777382" w:rsidRDefault="00777382" w:rsidP="0077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http://www.springframework.org/schema/beans </w:t>
      </w:r>
    </w:p>
    <w:p w:rsidR="00777382" w:rsidRDefault="00777382" w:rsidP="00D7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http://www.springframework.org/schema/beans/spring-beans-3.1.xsd"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77382" w:rsidRDefault="00777382" w:rsidP="0077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7382" w:rsidRDefault="00777382" w:rsidP="0077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context:annotation-config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77382" w:rsidRDefault="00777382" w:rsidP="0077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global-method-security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pre-post-annotations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"enabled"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77382" w:rsidRDefault="00777382" w:rsidP="0077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7382" w:rsidRDefault="00777382" w:rsidP="0077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This is here to ensure that the static content (JavaScript, CSS, etc) is accessible --&gt;</w:t>
      </w:r>
    </w:p>
    <w:p w:rsidR="00777382" w:rsidRDefault="00777382" w:rsidP="0077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from the login page without authentication --&gt;</w:t>
      </w:r>
    </w:p>
    <w:p w:rsidR="00777382" w:rsidRDefault="00777382" w:rsidP="0077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7382" w:rsidRDefault="00777382" w:rsidP="0077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http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security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"none"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pattern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"/static/**"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77382" w:rsidRDefault="00777382" w:rsidP="0077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7382" w:rsidRDefault="00777382" w:rsidP="0077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Form Login Security --&gt;</w:t>
      </w:r>
    </w:p>
    <w:p w:rsidR="00777382" w:rsidRDefault="00777382" w:rsidP="0077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7382" w:rsidRDefault="00777382" w:rsidP="0077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http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use-expressions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access-denied-page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"/login.jsp"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77382" w:rsidRDefault="00777382" w:rsidP="003B388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form-login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authentication-failure-url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"/login.jsp"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default-target-url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"/index.jsp"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login-page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"/login.jsp"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3B3888" w:rsidRDefault="003B3888" w:rsidP="0077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="00777382">
        <w:rPr>
          <w:rFonts w:ascii="Consolas" w:hAnsi="Consolas" w:cs="Consolas"/>
          <w:color w:val="7F007F"/>
          <w:sz w:val="20"/>
          <w:szCs w:val="20"/>
        </w:rPr>
        <w:t>login-processing-url</w:t>
      </w:r>
      <w:r w:rsidR="00777382">
        <w:rPr>
          <w:rFonts w:ascii="Consolas" w:hAnsi="Consolas" w:cs="Consolas"/>
          <w:color w:val="000000"/>
          <w:sz w:val="20"/>
          <w:szCs w:val="20"/>
        </w:rPr>
        <w:t>=</w:t>
      </w:r>
      <w:r w:rsidR="00777382">
        <w:rPr>
          <w:rFonts w:ascii="Consolas" w:hAnsi="Consolas" w:cs="Consolas"/>
          <w:i/>
          <w:iCs/>
          <w:color w:val="2A00FF"/>
          <w:sz w:val="20"/>
          <w:szCs w:val="20"/>
        </w:rPr>
        <w:t>"/login.do"</w:t>
      </w:r>
      <w:r w:rsidR="00777382">
        <w:rPr>
          <w:rFonts w:ascii="Consolas" w:hAnsi="Consolas" w:cs="Consolas"/>
          <w:sz w:val="20"/>
          <w:szCs w:val="20"/>
        </w:rPr>
        <w:t xml:space="preserve"> </w:t>
      </w:r>
      <w:r w:rsidR="00777382">
        <w:rPr>
          <w:rFonts w:ascii="Consolas" w:hAnsi="Consolas" w:cs="Consolas"/>
          <w:color w:val="7F007F"/>
          <w:sz w:val="20"/>
          <w:szCs w:val="20"/>
        </w:rPr>
        <w:t>username-parameter</w:t>
      </w:r>
      <w:r w:rsidR="00777382">
        <w:rPr>
          <w:rFonts w:ascii="Consolas" w:hAnsi="Consolas" w:cs="Consolas"/>
          <w:color w:val="000000"/>
          <w:sz w:val="20"/>
          <w:szCs w:val="20"/>
        </w:rPr>
        <w:t>=</w:t>
      </w:r>
      <w:r w:rsidR="00777382"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 w:rsidR="00777382">
        <w:rPr>
          <w:rFonts w:ascii="Consolas" w:hAnsi="Consolas" w:cs="Consolas"/>
          <w:sz w:val="20"/>
          <w:szCs w:val="20"/>
        </w:rPr>
        <w:t xml:space="preserve"> </w:t>
      </w:r>
    </w:p>
    <w:p w:rsidR="00777382" w:rsidRDefault="00777382" w:rsidP="003B388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password-parameter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77382" w:rsidRDefault="00777382" w:rsidP="0077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logout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logout-success-url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"/login.jsp?out=1"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logout-url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"/logout.do"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77382" w:rsidRDefault="00777382" w:rsidP="0077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7382" w:rsidRDefault="00777382" w:rsidP="0077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intercept-url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pattern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"/login.jsp"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access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"permitAll()"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77382" w:rsidRDefault="00777382" w:rsidP="0077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intercept-url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pattern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"/**"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access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"hasRole('ROLE_USER')"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77382" w:rsidRDefault="00777382" w:rsidP="0077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http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77382" w:rsidRDefault="00777382" w:rsidP="0077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7382" w:rsidRDefault="00777382" w:rsidP="0077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authentication-manager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alias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"authenticationManager"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77382" w:rsidRDefault="00777382" w:rsidP="0077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authentication-provider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77382" w:rsidRDefault="00777382" w:rsidP="0077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user-service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77382" w:rsidRDefault="00777382" w:rsidP="0077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user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authorities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"ROLE_USER"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77382" w:rsidRDefault="00777382" w:rsidP="0077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user-service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77382" w:rsidRDefault="00777382" w:rsidP="0077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authentication-provider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77382" w:rsidRDefault="00777382" w:rsidP="0077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authentication-manager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77382" w:rsidRDefault="00777382" w:rsidP="0077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7382" w:rsidRDefault="00777382" w:rsidP="0077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================================================================================== --&gt;</w:t>
      </w:r>
    </w:p>
    <w:p w:rsidR="00777382" w:rsidRDefault="00777382" w:rsidP="0077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OAuth 1.0 3-Legged Security --&gt;</w:t>
      </w:r>
    </w:p>
    <w:p w:rsidR="00777382" w:rsidRDefault="00777382" w:rsidP="0077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================================================================================== --&gt;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7382" w:rsidRDefault="00777382" w:rsidP="0077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7382" w:rsidRDefault="00777382" w:rsidP="0077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b:bean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"oAuthAuthenticationHandler"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"org.springframework.security.oauth.provider.DefaultAuthenticationHandler"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77382" w:rsidRDefault="00777382" w:rsidP="0077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b:bean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"consumerDetailsService"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"org.codehustler.oauth.OAuthConsumerDetailsService"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77382" w:rsidRDefault="00777382" w:rsidP="0077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7382" w:rsidRDefault="00777382" w:rsidP="0077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oauth:provider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consumer-details-service-ref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"consumerDetailsService"</w:t>
      </w:r>
    </w:p>
    <w:p w:rsidR="00777382" w:rsidRDefault="00777382" w:rsidP="0077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token-id-param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"oauth_token"</w:t>
      </w:r>
    </w:p>
    <w:p w:rsidR="00777382" w:rsidRDefault="00777382" w:rsidP="0077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token-services-ref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"tokenServices"</w:t>
      </w:r>
    </w:p>
    <w:p w:rsidR="00777382" w:rsidRDefault="00777382" w:rsidP="0077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request-token-url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"/oauth/request_token"</w:t>
      </w:r>
    </w:p>
    <w:p w:rsidR="00777382" w:rsidRDefault="00777382" w:rsidP="0077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user-approval-url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"/oauth/confirm_access"</w:t>
      </w:r>
    </w:p>
    <w:p w:rsidR="00777382" w:rsidRDefault="00777382" w:rsidP="0077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authenticate-token-url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"/oauth/authorize_token"</w:t>
      </w:r>
    </w:p>
    <w:p w:rsidR="00777382" w:rsidRDefault="00777382" w:rsidP="0077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access-token-url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"/oauth/access_token"</w:t>
      </w:r>
    </w:p>
    <w:p w:rsidR="00777382" w:rsidRDefault="00777382" w:rsidP="0077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auth-handler-ref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"oAuthAuthenticationHandler"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777382" w:rsidRDefault="00777382" w:rsidP="0077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access-granted-url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"/request_token_authorized.jsp"</w:t>
      </w:r>
    </w:p>
    <w:p w:rsidR="00777382" w:rsidRDefault="00777382" w:rsidP="0077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require10a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77382" w:rsidRDefault="00777382" w:rsidP="0077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7382" w:rsidRDefault="00777382" w:rsidP="0077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oauth:token-services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"tokenServices"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77382" w:rsidRDefault="00777382" w:rsidP="0077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7382" w:rsidRDefault="00777382" w:rsidP="0077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b:beans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77382" w:rsidRDefault="0087274A" w:rsidP="0087274A">
      <w:pPr>
        <w:pStyle w:val="Heading1"/>
        <w:rPr>
          <w:b/>
        </w:rPr>
      </w:pPr>
      <w:r w:rsidRPr="0087274A">
        <w:rPr>
          <w:b/>
        </w:rPr>
        <w:lastRenderedPageBreak/>
        <w:t>Web deployment descriptor(web.xml)</w:t>
      </w:r>
    </w:p>
    <w:p w:rsidR="0087274A" w:rsidRDefault="0087274A" w:rsidP="0087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87274A" w:rsidRDefault="0087274A" w:rsidP="0087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87274A" w:rsidRDefault="0087274A" w:rsidP="0087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87274A" w:rsidRDefault="0087274A" w:rsidP="0087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 http://java.sun.com/xml/ns/javaee/web-app_3_0.xsd"</w:t>
      </w:r>
    </w:p>
    <w:p w:rsidR="0087274A" w:rsidRDefault="0087274A" w:rsidP="0087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metadata-complete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274A" w:rsidRDefault="0087274A" w:rsidP="0087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274A" w:rsidRDefault="0087274A" w:rsidP="0087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&lt;!-- Spring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Config</w:t>
      </w:r>
      <w:r>
        <w:rPr>
          <w:rFonts w:ascii="Consolas" w:hAnsi="Consolas" w:cs="Consolas"/>
          <w:color w:val="3F5FBF"/>
          <w:sz w:val="20"/>
          <w:szCs w:val="20"/>
        </w:rPr>
        <w:t xml:space="preserve"> File --&gt;</w:t>
      </w:r>
    </w:p>
    <w:p w:rsidR="0087274A" w:rsidRDefault="0087274A" w:rsidP="0087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274A" w:rsidRDefault="0087274A" w:rsidP="0087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contextConfigLocation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274A" w:rsidRDefault="0087274A" w:rsidP="0087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274A" w:rsidRDefault="0087274A" w:rsidP="0087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classpath:mvc-applicationContext.xml</w:t>
      </w:r>
    </w:p>
    <w:p w:rsidR="0087274A" w:rsidRDefault="0087274A" w:rsidP="0087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classpath:security-applicationContext.xml</w:t>
      </w:r>
    </w:p>
    <w:p w:rsidR="0087274A" w:rsidRDefault="0087274A" w:rsidP="0087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274A" w:rsidRDefault="0087274A" w:rsidP="0087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274A" w:rsidRDefault="0087274A" w:rsidP="0087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274A" w:rsidRDefault="0087274A" w:rsidP="0087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274A" w:rsidRDefault="0087274A" w:rsidP="0087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Spring Listeners --&gt;</w:t>
      </w:r>
    </w:p>
    <w:p w:rsidR="0087274A" w:rsidRDefault="0087274A" w:rsidP="0087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listener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274A" w:rsidRDefault="0087274A" w:rsidP="0087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org.springframework.web.context.request.RequestContextListener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274A" w:rsidRDefault="0087274A" w:rsidP="0087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listener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274A" w:rsidRDefault="0087274A" w:rsidP="0087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listener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274A" w:rsidRDefault="0087274A" w:rsidP="0087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org.springframework.web.context.ContextLoaderListener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274A" w:rsidRDefault="0087274A" w:rsidP="0087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listener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274A" w:rsidRDefault="0087274A" w:rsidP="0087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87274A" w:rsidRDefault="0087274A" w:rsidP="0087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87274A" w:rsidRDefault="0087274A" w:rsidP="0087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&lt;!-- MVC Filter --&gt;</w:t>
      </w:r>
    </w:p>
    <w:p w:rsidR="0087274A" w:rsidRDefault="0087274A" w:rsidP="0087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274A" w:rsidRDefault="0087274A" w:rsidP="0087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mvcDispatcher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274A" w:rsidRDefault="0087274A" w:rsidP="0087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org.springframework.web.servlet.DispatcherServlet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274A" w:rsidRDefault="0087274A" w:rsidP="0087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init-param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274A" w:rsidRDefault="0087274A" w:rsidP="0087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contextAttribute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274A" w:rsidRDefault="0087274A" w:rsidP="0087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org.springframework.web.context.WebApplicationContext.ROOT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274A" w:rsidRDefault="0087274A" w:rsidP="0087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init-param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274A" w:rsidRDefault="0087274A" w:rsidP="0087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274A" w:rsidRDefault="0087274A" w:rsidP="0087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274A" w:rsidRDefault="0087274A" w:rsidP="0087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87274A" w:rsidRDefault="0087274A" w:rsidP="0087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274A" w:rsidRDefault="0087274A" w:rsidP="0087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mvcDispatcher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274A" w:rsidRDefault="0087274A" w:rsidP="0087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274A" w:rsidRDefault="0087274A" w:rsidP="0087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274A" w:rsidRDefault="0087274A" w:rsidP="0087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274A" w:rsidRDefault="0087274A" w:rsidP="0087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274A" w:rsidRDefault="0087274A" w:rsidP="0087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Security Filter --&gt;</w:t>
      </w:r>
    </w:p>
    <w:p w:rsidR="0087274A" w:rsidRDefault="0087274A" w:rsidP="0087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274A" w:rsidRDefault="0087274A" w:rsidP="0087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filter-name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springSecurityFilterChain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filter-name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274A" w:rsidRDefault="0087274A" w:rsidP="0087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filter-class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org.springframework.web.filter.DelegatingFilterProxy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filter-class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274A" w:rsidRDefault="0087274A" w:rsidP="0087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init-param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274A" w:rsidRDefault="0087274A" w:rsidP="0087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contextAttribute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274A" w:rsidRDefault="0087274A" w:rsidP="0087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org.springframework.web.context.WebApplicationContext.ROOT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274A" w:rsidRDefault="0087274A" w:rsidP="0087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init-param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274A" w:rsidRDefault="0087274A" w:rsidP="0087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274A" w:rsidRDefault="0087274A" w:rsidP="0087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filter-mapping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274A" w:rsidRDefault="0087274A" w:rsidP="0087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filter-name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springSecurityFilterChain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filter-name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274A" w:rsidRDefault="0087274A" w:rsidP="0087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274A" w:rsidRDefault="0087274A" w:rsidP="0087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filter-mapping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274A" w:rsidRDefault="0087274A" w:rsidP="0087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274A" w:rsidRDefault="0087274A" w:rsidP="0087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274A" w:rsidRDefault="0087274A" w:rsidP="0087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&lt;!--Jersey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:rsidR="0087274A" w:rsidRDefault="0087274A" w:rsidP="0087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274A" w:rsidRDefault="0087274A" w:rsidP="0087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RestService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274A" w:rsidRDefault="0087274A" w:rsidP="0087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com.sun.jersey.spi.spring.container.servlet.SpringServlet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274A" w:rsidRDefault="0087274A" w:rsidP="0087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init-param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274A" w:rsidRDefault="0087274A" w:rsidP="0087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com.sun.jersey.config.property.packages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274A" w:rsidRDefault="0087274A" w:rsidP="0087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org.codehustler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274A" w:rsidRDefault="0087274A" w:rsidP="0087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init-param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274A" w:rsidRDefault="0087274A" w:rsidP="0087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init-param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274A" w:rsidRDefault="0087274A" w:rsidP="0087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com.sun.jersey.config.feature.DisableWADL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274A" w:rsidRDefault="0087274A" w:rsidP="0087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274A" w:rsidRDefault="0087274A" w:rsidP="0087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init-param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274A" w:rsidRDefault="0087274A" w:rsidP="0087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init-param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274A" w:rsidRDefault="0087274A" w:rsidP="0087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com.sun.jersey.api.json.POJOMappingFeature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274A" w:rsidRDefault="0087274A" w:rsidP="0087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274A" w:rsidRDefault="0087274A" w:rsidP="0087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init-param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274A" w:rsidRDefault="0087274A" w:rsidP="0087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init-param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274A" w:rsidRDefault="0087274A" w:rsidP="0087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com.sun.jersey.spi.container.ContainerRequestFilters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274A" w:rsidRDefault="0087274A" w:rsidP="0087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com.sun.jersey.api.container.filter.LoggingFilter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274A" w:rsidRDefault="0087274A" w:rsidP="0087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init-param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274A" w:rsidRDefault="0087274A" w:rsidP="0087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init-param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274A" w:rsidRDefault="0087274A" w:rsidP="0087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com.sun.jersey.spi.container.ContainerResponseFilters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274A" w:rsidRDefault="0087274A" w:rsidP="0087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com.sun.jersey.api.container.filter.LoggingFilter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274A" w:rsidRDefault="0087274A" w:rsidP="0087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init-param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274A" w:rsidRDefault="0087274A" w:rsidP="0087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274A" w:rsidRDefault="0087274A" w:rsidP="0087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274A" w:rsidRDefault="0087274A" w:rsidP="0087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274A" w:rsidRDefault="0087274A" w:rsidP="0087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RestService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274A" w:rsidRDefault="0087274A" w:rsidP="0087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api</w:t>
      </w:r>
      <w:r>
        <w:rPr>
          <w:rFonts w:ascii="Consolas" w:hAnsi="Consolas" w:cs="Consolas"/>
          <w:color w:val="000000"/>
          <w:sz w:val="20"/>
          <w:szCs w:val="20"/>
        </w:rPr>
        <w:t>/*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274A" w:rsidRDefault="0087274A" w:rsidP="0087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274A" w:rsidRDefault="0087274A" w:rsidP="0087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274A" w:rsidRDefault="0087274A" w:rsidP="0087274A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703E" w:rsidRDefault="004C5972" w:rsidP="004C5972">
      <w:pPr>
        <w:pStyle w:val="Heading1"/>
        <w:rPr>
          <w:b/>
        </w:rPr>
      </w:pPr>
      <w:r w:rsidRPr="004C5972">
        <w:rPr>
          <w:b/>
        </w:rPr>
        <w:t>JSP Pages</w:t>
      </w:r>
    </w:p>
    <w:p w:rsidR="004C5972" w:rsidRDefault="004C5972" w:rsidP="004C5972">
      <w:pPr>
        <w:pStyle w:val="Heading2"/>
        <w:rPr>
          <w:b/>
        </w:rPr>
      </w:pPr>
      <w:r w:rsidRPr="004C5972">
        <w:rPr>
          <w:b/>
        </w:rPr>
        <w:t>Login.jsp</w:t>
      </w:r>
    </w:p>
    <w:p w:rsidR="004C5972" w:rsidRDefault="004C5972" w:rsidP="004C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4C5972" w:rsidRDefault="004C5972" w:rsidP="004C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"javax.servlet.jsp.PageContext"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4C5972" w:rsidRDefault="004C5972" w:rsidP="004C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4C5972" w:rsidRDefault="004C5972" w:rsidP="004C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5972" w:rsidRDefault="004C5972" w:rsidP="004C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5972" w:rsidRDefault="004C5972" w:rsidP="004C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 Security Tutorial - 3-Legged OAuth 1.0 - Provider Server!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5972" w:rsidRDefault="004C5972" w:rsidP="004C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http-equiv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C5972" w:rsidRDefault="004C5972" w:rsidP="004C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c:url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'/static/fav.png'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"shortcut icon"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5972" w:rsidRDefault="004C5972" w:rsidP="004C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c:url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'/static/style.css'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C5972" w:rsidRDefault="004C5972" w:rsidP="004C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5972" w:rsidRDefault="004C5972" w:rsidP="004C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C5972" w:rsidRDefault="004C5972" w:rsidP="004C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5972" w:rsidRDefault="004C5972" w:rsidP="004C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 Security Tutorial - 3-Legged OAuth 1.0 - Provider Login!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5972" w:rsidRDefault="004C5972" w:rsidP="004C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C5972" w:rsidRDefault="004C5972" w:rsidP="004C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You must login in order to Authorize the Request Token.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5972" w:rsidRDefault="004C5972" w:rsidP="004C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strong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strong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: user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5972" w:rsidRDefault="004C5972" w:rsidP="004C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strong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strong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: user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5972" w:rsidRDefault="004C5972" w:rsidP="004C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C5972" w:rsidRDefault="004C5972" w:rsidP="004C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c:url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'/login.do'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5972" w:rsidRDefault="004C5972" w:rsidP="004C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C5972" w:rsidRDefault="004C5972" w:rsidP="004C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c:if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not empty </w:t>
      </w:r>
      <w:r>
        <w:rPr>
          <w:rFonts w:ascii="Consolas" w:hAnsi="Consolas" w:cs="Consolas"/>
          <w:color w:val="000000"/>
          <w:sz w:val="20"/>
          <w:szCs w:val="20"/>
        </w:rPr>
        <w:t>SPRING_SECURITY_LAST_EXCEPTION}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5972" w:rsidRDefault="004C5972" w:rsidP="004C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"msg-container error"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5972" w:rsidRDefault="004C5972" w:rsidP="004C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c:out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${SPRING_SECURITY_LAST_EXCEPTION.message}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C5972" w:rsidRDefault="004C5972" w:rsidP="004C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5972" w:rsidRDefault="004C5972" w:rsidP="004C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c:if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5972" w:rsidRDefault="004C5972" w:rsidP="004C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c:if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not empty </w:t>
      </w:r>
      <w:r>
        <w:rPr>
          <w:rFonts w:ascii="Consolas" w:hAnsi="Consolas" w:cs="Consolas"/>
          <w:color w:val="000000"/>
          <w:sz w:val="20"/>
          <w:szCs w:val="20"/>
        </w:rPr>
        <w:t>param.out}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5972" w:rsidRDefault="004C5972" w:rsidP="004C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"msg-container logout"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5972" w:rsidRDefault="004C5972" w:rsidP="004C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You've logged out successfully.</w:t>
      </w:r>
    </w:p>
    <w:p w:rsidR="004C5972" w:rsidRDefault="004C5972" w:rsidP="004C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5972" w:rsidRDefault="004C5972" w:rsidP="004C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c:if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5972" w:rsidRDefault="004C5972" w:rsidP="004C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C5972" w:rsidRDefault="004C5972" w:rsidP="004C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5972" w:rsidRDefault="004C5972" w:rsidP="004C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"input-text input-email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c:if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not empty </w:t>
      </w:r>
      <w:r>
        <w:rPr>
          <w:rFonts w:ascii="Consolas" w:hAnsi="Consolas" w:cs="Consolas"/>
          <w:color w:val="000000"/>
          <w:sz w:val="20"/>
          <w:szCs w:val="20"/>
        </w:rPr>
        <w:t>SPRING_SECURITY_LAST_EXCEPTION}</w:t>
      </w:r>
      <w:r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input-error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c:if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5972" w:rsidRDefault="004C5972" w:rsidP="004C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Password: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5972" w:rsidRDefault="004C5972" w:rsidP="004C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"input-text input-pass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c:if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not empty </w:t>
      </w:r>
      <w:r>
        <w:rPr>
          <w:rFonts w:ascii="Consolas" w:hAnsi="Consolas" w:cs="Consolas"/>
          <w:color w:val="000000"/>
          <w:sz w:val="20"/>
          <w:szCs w:val="20"/>
        </w:rPr>
        <w:t>SPRING_SECURITY_LAST_EXCEPTION}</w:t>
      </w:r>
      <w:r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input-error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c:if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C5972" w:rsidRDefault="004C5972" w:rsidP="004C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C5972" w:rsidRDefault="004C5972" w:rsidP="004C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"submit-container"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5972" w:rsidRDefault="004C5972" w:rsidP="004C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"submit-btn"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C5972" w:rsidRDefault="004C5972" w:rsidP="004C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5972" w:rsidRDefault="004C5972" w:rsidP="004C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5972" w:rsidRDefault="004C5972" w:rsidP="004C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5972" w:rsidRDefault="004C5972" w:rsidP="004C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5972" w:rsidRDefault="00B91080" w:rsidP="00B91080">
      <w:pPr>
        <w:pStyle w:val="Heading2"/>
        <w:rPr>
          <w:b/>
        </w:rPr>
      </w:pPr>
      <w:r w:rsidRPr="00B91080">
        <w:rPr>
          <w:b/>
        </w:rPr>
        <w:t>Confirm_access.jsp</w:t>
      </w:r>
    </w:p>
    <w:p w:rsidR="00B91080" w:rsidRDefault="00B91080" w:rsidP="00B9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B91080" w:rsidRDefault="00B91080" w:rsidP="00B9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B91080" w:rsidRDefault="00B91080" w:rsidP="00B9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1080" w:rsidRDefault="00B91080" w:rsidP="00B9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1080" w:rsidRDefault="00B91080" w:rsidP="00B9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 Security Tutorial - 3-Legged OAuth 1.0 - Provider Server!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1080" w:rsidRDefault="00B91080" w:rsidP="00B9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http-equiv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1080" w:rsidRDefault="00B91080" w:rsidP="00B9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http-equiv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"Pragma"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"no-cache"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1080" w:rsidRDefault="00B91080" w:rsidP="00B9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http-equiv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"Cache-Control"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"no-cache"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1080" w:rsidRDefault="00B91080" w:rsidP="00B9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http-equiv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"Expires"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"Mon, 22 Jul 1970 11:12:01 GMT"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1080" w:rsidRDefault="00B91080" w:rsidP="00B9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B91080" w:rsidRDefault="00B91080" w:rsidP="00B9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c:url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'/static/fav.png'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"shortcut icon"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1080" w:rsidRDefault="00B91080" w:rsidP="00B9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c:url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'/static/style.css'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91080" w:rsidRDefault="00B91080" w:rsidP="00B9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1080" w:rsidRDefault="00B91080" w:rsidP="00B9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1080" w:rsidRDefault="00B91080" w:rsidP="00B9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Authorize the Request Token!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1080" w:rsidRDefault="00B91080" w:rsidP="00B9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1080" w:rsidRDefault="00B91080" w:rsidP="00B9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Please authorize the Request Token.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1080" w:rsidRDefault="00B91080" w:rsidP="00B9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1080" w:rsidRDefault="00B91080" w:rsidP="00B9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c:url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"/oauth/authorize_token"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1080" w:rsidRDefault="00B91080" w:rsidP="00B9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"oauth_token"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c:out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${oauth_token}</w:t>
      </w:r>
      <w:r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91080" w:rsidRDefault="00B91080" w:rsidP="00B9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c:if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${!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empty </w:t>
      </w:r>
      <w:r>
        <w:rPr>
          <w:rFonts w:ascii="Consolas" w:hAnsi="Consolas" w:cs="Consolas"/>
          <w:color w:val="000000"/>
          <w:sz w:val="20"/>
          <w:szCs w:val="20"/>
        </w:rPr>
        <w:t>oauth_callback}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1080" w:rsidRDefault="00B91080" w:rsidP="00B9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"callbackURL"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c:out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${oauth_callback}</w:t>
      </w:r>
      <w:r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91080" w:rsidRDefault="00B91080" w:rsidP="00B9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c:if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1080" w:rsidRDefault="00B91080" w:rsidP="00B9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"submit-container"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1080" w:rsidRDefault="00B91080" w:rsidP="00B9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"Authorize"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91080" w:rsidRDefault="00B91080" w:rsidP="00B9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1080" w:rsidRDefault="00B91080" w:rsidP="00B9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1080" w:rsidRDefault="00B91080" w:rsidP="00B9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1080" w:rsidRDefault="00B91080" w:rsidP="00B9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1080" w:rsidRDefault="006615F6" w:rsidP="006615F6">
      <w:pPr>
        <w:pStyle w:val="Heading1"/>
        <w:rPr>
          <w:b/>
        </w:rPr>
      </w:pPr>
      <w:r w:rsidRPr="006615F6">
        <w:rPr>
          <w:b/>
        </w:rPr>
        <w:t>Java Code</w:t>
      </w:r>
    </w:p>
    <w:p w:rsidR="006615F6" w:rsidRDefault="005A06C5" w:rsidP="005A06C5">
      <w:pPr>
        <w:pStyle w:val="Heading2"/>
        <w:rPr>
          <w:b/>
        </w:rPr>
      </w:pPr>
      <w:r w:rsidRPr="005A06C5">
        <w:rPr>
          <w:b/>
        </w:rPr>
        <w:t>ProtectedResource.java</w:t>
      </w:r>
    </w:p>
    <w:p w:rsidR="005A06C5" w:rsidRDefault="005A06C5" w:rsidP="005A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org.codehustler.resource;</w:t>
      </w:r>
    </w:p>
    <w:p w:rsidR="005A06C5" w:rsidRDefault="005A06C5" w:rsidP="005A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06C5" w:rsidRDefault="005A06C5" w:rsidP="005A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javax.ws.rs.GET;</w:t>
      </w:r>
    </w:p>
    <w:p w:rsidR="005A06C5" w:rsidRDefault="005A06C5" w:rsidP="005A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javax.ws.rs.Path;</w:t>
      </w:r>
    </w:p>
    <w:p w:rsidR="005A06C5" w:rsidRDefault="005A06C5" w:rsidP="005A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javax.ws.rs.Produces;</w:t>
      </w:r>
    </w:p>
    <w:p w:rsidR="005A06C5" w:rsidRDefault="005A06C5" w:rsidP="005A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javax.ws.rs.core.MediaType;</w:t>
      </w:r>
    </w:p>
    <w:p w:rsidR="005A06C5" w:rsidRDefault="005A06C5" w:rsidP="005A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06C5" w:rsidRDefault="005A06C5" w:rsidP="005A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org.springframework.security.access.prepost.PreAuthorize;</w:t>
      </w:r>
    </w:p>
    <w:p w:rsidR="005A06C5" w:rsidRDefault="005A06C5" w:rsidP="005A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06C5" w:rsidRDefault="005A06C5" w:rsidP="005A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com.sun.jersey.spi.resource.Singleton;</w:t>
      </w:r>
    </w:p>
    <w:p w:rsidR="005A06C5" w:rsidRDefault="005A06C5" w:rsidP="005A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06C5" w:rsidRDefault="005A06C5" w:rsidP="005A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@Singleton</w:t>
      </w:r>
    </w:p>
    <w:p w:rsidR="005A06C5" w:rsidRDefault="005A06C5" w:rsidP="005A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"/protected"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A06C5" w:rsidRDefault="005A06C5" w:rsidP="005A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@PreAuthorize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"hasRole('ROLE_OAUTH')"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A06C5" w:rsidRDefault="005A06C5" w:rsidP="005A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@Produces</w:t>
      </w:r>
      <w:r>
        <w:rPr>
          <w:rFonts w:ascii="Consolas" w:hAnsi="Consolas" w:cs="Consolas"/>
          <w:color w:val="000000"/>
          <w:sz w:val="20"/>
          <w:szCs w:val="20"/>
        </w:rPr>
        <w:t>(MediaType.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A06C5" w:rsidRDefault="005A06C5" w:rsidP="005A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ProtectedResource {</w:t>
      </w:r>
    </w:p>
    <w:p w:rsidR="005A06C5" w:rsidRDefault="005A06C5" w:rsidP="005A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ProtectedResource() {</w:t>
      </w:r>
      <w:r w:rsidR="0084632A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A06C5" w:rsidRDefault="005A06C5" w:rsidP="005A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06C5" w:rsidRDefault="005A06C5" w:rsidP="005A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</w:t>
      </w:r>
    </w:p>
    <w:p w:rsidR="005A06C5" w:rsidRDefault="005A06C5" w:rsidP="005A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getOAuthProtectedData() {</w:t>
      </w:r>
    </w:p>
    <w:p w:rsidR="005A06C5" w:rsidRDefault="005A06C5" w:rsidP="005A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"{\"protected\":\"This is some OAuth protected data coming from the Provider!\"}"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06C5" w:rsidRDefault="005A06C5" w:rsidP="005A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A06C5" w:rsidRDefault="005A06C5" w:rsidP="005A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1242C" w:rsidRDefault="0021242C">
      <w:r>
        <w:br w:type="page"/>
      </w:r>
    </w:p>
    <w:p w:rsidR="005A06C5" w:rsidRDefault="0021242C" w:rsidP="0021242C">
      <w:pPr>
        <w:pStyle w:val="Heading2"/>
        <w:rPr>
          <w:b/>
        </w:rPr>
      </w:pPr>
      <w:r w:rsidRPr="0021242C">
        <w:rPr>
          <w:b/>
        </w:rPr>
        <w:lastRenderedPageBreak/>
        <w:t>OAuthConsumerDetails.java</w:t>
      </w:r>
    </w:p>
    <w:p w:rsidR="0021242C" w:rsidRDefault="0021242C" w:rsidP="0021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org.codehustler.oauth;</w:t>
      </w:r>
    </w:p>
    <w:p w:rsidR="0021242C" w:rsidRDefault="0021242C" w:rsidP="0021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242C" w:rsidRDefault="0021242C" w:rsidP="0021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21242C" w:rsidRDefault="0021242C" w:rsidP="0021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242C" w:rsidRDefault="0021242C" w:rsidP="0021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org.springframework.security.core.GrantedAuthority;</w:t>
      </w:r>
    </w:p>
    <w:p w:rsidR="0021242C" w:rsidRDefault="0021242C" w:rsidP="0021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org.springframework.security.oauth.common.signature.SharedConsumerSecretImpl;</w:t>
      </w:r>
    </w:p>
    <w:p w:rsidR="0021242C" w:rsidRDefault="0021242C" w:rsidP="0021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org.springframework.security.oauth.common.signature.SignatureSecret;</w:t>
      </w:r>
    </w:p>
    <w:p w:rsidR="0021242C" w:rsidRDefault="0021242C" w:rsidP="0021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org.springframework.security.oauth.provider.ConsumerDetails;</w:t>
      </w:r>
    </w:p>
    <w:p w:rsidR="0021242C" w:rsidRDefault="0021242C" w:rsidP="0021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242C" w:rsidRDefault="0021242C" w:rsidP="0021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OAuthConsumerDetails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ConsumerDetails {</w:t>
      </w:r>
    </w:p>
    <w:p w:rsidR="0021242C" w:rsidRDefault="0021242C" w:rsidP="0021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21242C" w:rsidRDefault="0021242C" w:rsidP="0021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consumerName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242C" w:rsidRDefault="0021242C" w:rsidP="0021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consumerKey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242C" w:rsidRDefault="0021242C" w:rsidP="0021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SignatureSecret </w:t>
      </w:r>
      <w:r>
        <w:rPr>
          <w:rFonts w:ascii="Consolas" w:hAnsi="Consolas" w:cs="Consolas"/>
          <w:color w:val="0000C0"/>
          <w:sz w:val="20"/>
          <w:szCs w:val="20"/>
        </w:rPr>
        <w:t>signatureSecret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242C" w:rsidRDefault="0021242C" w:rsidP="0021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List&lt;GrantedAuthority&gt; </w:t>
      </w:r>
      <w:r>
        <w:rPr>
          <w:rFonts w:ascii="Consolas" w:hAnsi="Consolas" w:cs="Consolas"/>
          <w:color w:val="0000C0"/>
          <w:sz w:val="20"/>
          <w:szCs w:val="20"/>
        </w:rPr>
        <w:t>authorities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242C" w:rsidRDefault="0021242C" w:rsidP="0021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242C" w:rsidRDefault="0021242C" w:rsidP="0021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OAuthConsumerDetails(String </w:t>
      </w:r>
      <w:r w:rsidRPr="0021242C">
        <w:rPr>
          <w:rFonts w:ascii="Consolas" w:hAnsi="Consolas" w:cs="Consolas"/>
          <w:color w:val="6A3E3E"/>
          <w:sz w:val="20"/>
          <w:szCs w:val="20"/>
        </w:rPr>
        <w:t>consumerName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consumerKey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21242C" w:rsidRDefault="0021242C" w:rsidP="0021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signatureSecret</w:t>
      </w:r>
      <w:r>
        <w:rPr>
          <w:rFonts w:ascii="Consolas" w:hAnsi="Consolas" w:cs="Consolas"/>
          <w:color w:val="000000"/>
          <w:sz w:val="20"/>
          <w:szCs w:val="20"/>
        </w:rPr>
        <w:t xml:space="preserve">, List&lt;GrantedAuthority&gt; </w:t>
      </w:r>
      <w:r>
        <w:rPr>
          <w:rFonts w:ascii="Consolas" w:hAnsi="Consolas" w:cs="Consolas"/>
          <w:color w:val="6A3E3E"/>
          <w:sz w:val="20"/>
          <w:szCs w:val="20"/>
        </w:rPr>
        <w:t>authorities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1242C" w:rsidRDefault="0021242C" w:rsidP="0021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consumerName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consumerName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242C" w:rsidRDefault="0021242C" w:rsidP="0021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consumerKey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consumerKey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242C" w:rsidRDefault="0021242C" w:rsidP="0021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signatureSecret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SharedConsumerSecretImpl(</w:t>
      </w:r>
      <w:r>
        <w:rPr>
          <w:rFonts w:ascii="Consolas" w:hAnsi="Consolas" w:cs="Consolas"/>
          <w:color w:val="6A3E3E"/>
          <w:sz w:val="20"/>
          <w:szCs w:val="20"/>
        </w:rPr>
        <w:t>signatureSecret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242C" w:rsidRDefault="0021242C" w:rsidP="0021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authorities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authorities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242C" w:rsidRDefault="0021242C" w:rsidP="0021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1242C" w:rsidRDefault="0021242C" w:rsidP="0021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242C" w:rsidRDefault="0021242C" w:rsidP="0021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getConsumerName() {</w:t>
      </w:r>
    </w:p>
    <w:p w:rsidR="0021242C" w:rsidRDefault="0021242C" w:rsidP="0021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consumerName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242C" w:rsidRDefault="0021242C" w:rsidP="0021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1242C" w:rsidRDefault="0021242C" w:rsidP="0021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242C" w:rsidRDefault="0021242C" w:rsidP="0021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getConsumerKey() {</w:t>
      </w:r>
    </w:p>
    <w:p w:rsidR="0021242C" w:rsidRDefault="0021242C" w:rsidP="0021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consumerKey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242C" w:rsidRDefault="0021242C" w:rsidP="0021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1242C" w:rsidRDefault="0021242C" w:rsidP="0021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242C" w:rsidRDefault="0021242C" w:rsidP="0021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SignatureSecret getSignatureSecret() {</w:t>
      </w:r>
    </w:p>
    <w:p w:rsidR="0021242C" w:rsidRDefault="0021242C" w:rsidP="0021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signatureSecret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242C" w:rsidRDefault="0021242C" w:rsidP="0021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1242C" w:rsidRDefault="0021242C" w:rsidP="0021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242C" w:rsidRDefault="0021242C" w:rsidP="0021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List&lt;GrantedAuthority&gt; getAuthorities() {</w:t>
      </w:r>
    </w:p>
    <w:p w:rsidR="0021242C" w:rsidRDefault="0021242C" w:rsidP="0021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authorities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242C" w:rsidRDefault="0021242C" w:rsidP="0021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06F00" w:rsidRDefault="0021242C" w:rsidP="0021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06F00" w:rsidRDefault="00406F00" w:rsidP="00406F00">
      <w:r>
        <w:br w:type="page"/>
      </w:r>
    </w:p>
    <w:p w:rsidR="0021242C" w:rsidRDefault="000066DC" w:rsidP="000066DC">
      <w:pPr>
        <w:pStyle w:val="Heading2"/>
        <w:rPr>
          <w:b/>
        </w:rPr>
      </w:pPr>
      <w:r w:rsidRPr="000066DC">
        <w:rPr>
          <w:b/>
        </w:rPr>
        <w:lastRenderedPageBreak/>
        <w:t>OAuthConsumerDetailsService.java</w:t>
      </w:r>
    </w:p>
    <w:p w:rsidR="000066DC" w:rsidRDefault="000066DC" w:rsidP="00006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org.codehustler.oauth;</w:t>
      </w:r>
    </w:p>
    <w:p w:rsidR="000066DC" w:rsidRDefault="000066DC" w:rsidP="00006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66DC" w:rsidRDefault="000066DC" w:rsidP="00006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0066DC" w:rsidRDefault="000066DC" w:rsidP="00006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0066DC" w:rsidRDefault="000066DC" w:rsidP="00006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org.springframework.security.core.GrantedAuthority;</w:t>
      </w:r>
    </w:p>
    <w:p w:rsidR="000066DC" w:rsidRDefault="000066DC" w:rsidP="00006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org.springframework.security.core.authority.SimpleGrantedAuthority;</w:t>
      </w:r>
    </w:p>
    <w:p w:rsidR="000066DC" w:rsidRDefault="000066DC" w:rsidP="00006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org.springframework.security.oauth.common.OAuthException;</w:t>
      </w:r>
    </w:p>
    <w:p w:rsidR="000066DC" w:rsidRDefault="000066DC" w:rsidP="00006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org.springframework.security.oauth.provider.ConsumerDetails;</w:t>
      </w:r>
    </w:p>
    <w:p w:rsidR="000066DC" w:rsidRDefault="000066DC" w:rsidP="00006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org.springframework.security.oauth.provider.ConsumerDetailsService;</w:t>
      </w:r>
    </w:p>
    <w:p w:rsidR="000066DC" w:rsidRDefault="000066DC" w:rsidP="00006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66DC" w:rsidRDefault="000066DC" w:rsidP="00006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OAuthConsumerDetailsService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ConsumerDetailsService {</w:t>
      </w:r>
    </w:p>
    <w:p w:rsidR="000066DC" w:rsidRDefault="000066DC" w:rsidP="00006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consumerName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"John"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066DC" w:rsidRDefault="000066DC" w:rsidP="00006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consumerKey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"3a4393c3da1a4e316ee66c0cc61c71"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066DC" w:rsidRDefault="000066DC" w:rsidP="00006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consumerSecret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"fe1372c074185b19c309964812bb8f3f2256ba514aea8a318f05f9d703d524b8"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066DC" w:rsidRDefault="000066DC" w:rsidP="00006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66DC" w:rsidRDefault="000066DC" w:rsidP="00006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OAuthConsumerDetailsService() {</w:t>
      </w:r>
    </w:p>
    <w:p w:rsidR="000066DC" w:rsidRDefault="000066DC" w:rsidP="00006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066DC" w:rsidRDefault="000066DC" w:rsidP="00006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66DC" w:rsidRDefault="000066DC" w:rsidP="00006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0066DC" w:rsidRDefault="000066DC" w:rsidP="00006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ConsumerDetails loadConsumerByConsumerKey(String </w:t>
      </w:r>
      <w:r>
        <w:rPr>
          <w:rFonts w:ascii="Consolas" w:hAnsi="Consolas" w:cs="Consolas"/>
          <w:color w:val="6A3E3E"/>
          <w:sz w:val="20"/>
          <w:szCs w:val="20"/>
        </w:rPr>
        <w:t>consumerKey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066DC" w:rsidRDefault="000066DC" w:rsidP="00006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OAuthException {</w:t>
      </w:r>
    </w:p>
    <w:p w:rsidR="000066DC" w:rsidRDefault="000066DC" w:rsidP="00006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consumerKey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066DC" w:rsidRDefault="000066DC" w:rsidP="00006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OAuthException(</w:t>
      </w:r>
    </w:p>
    <w:p w:rsidR="000066DC" w:rsidRDefault="000066DC" w:rsidP="00006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"No credentials found for the consumer key ["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consumerKey</w:t>
      </w:r>
    </w:p>
    <w:p w:rsidR="000066DC" w:rsidRDefault="000066DC" w:rsidP="00006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66DC" w:rsidRDefault="000066DC" w:rsidP="00006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66DC" w:rsidRDefault="000066DC" w:rsidP="00006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</w:rPr>
        <w:t>consumerKey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consumerKey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0066DC" w:rsidRDefault="000066DC" w:rsidP="00006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OAuthException(</w:t>
      </w:r>
    </w:p>
    <w:p w:rsidR="000066DC" w:rsidRDefault="000066DC" w:rsidP="00006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"No credentials found for the consumer key ["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consumerKey</w:t>
      </w:r>
    </w:p>
    <w:p w:rsidR="000066DC" w:rsidRDefault="000066DC" w:rsidP="00006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66DC" w:rsidRDefault="000066DC" w:rsidP="00006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66DC" w:rsidRDefault="000066DC" w:rsidP="00006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List&lt;GrantedAuthority&gt; </w:t>
      </w:r>
      <w:r>
        <w:rPr>
          <w:rFonts w:ascii="Consolas" w:hAnsi="Consolas" w:cs="Consolas"/>
          <w:color w:val="6A3E3E"/>
          <w:sz w:val="20"/>
          <w:szCs w:val="20"/>
        </w:rPr>
        <w:t>authorities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ArrayList&lt;GrantedAuthority&gt;();</w:t>
      </w:r>
    </w:p>
    <w:p w:rsidR="000066DC" w:rsidRDefault="000066DC" w:rsidP="00006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authorities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SimpleGrantedAuthority(</w:t>
      </w:r>
      <w:r>
        <w:rPr>
          <w:rFonts w:ascii="Consolas" w:hAnsi="Consolas" w:cs="Consolas"/>
          <w:color w:val="2A00FF"/>
          <w:sz w:val="20"/>
          <w:szCs w:val="20"/>
        </w:rPr>
        <w:t>"ROLE_OAUTH"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066DC" w:rsidRDefault="000066DC" w:rsidP="00006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66DC" w:rsidRDefault="000066DC" w:rsidP="00006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OAuthConsumerDetails(</w:t>
      </w:r>
      <w:r>
        <w:rPr>
          <w:rFonts w:ascii="Consolas" w:hAnsi="Consolas" w:cs="Consolas"/>
          <w:color w:val="0000C0"/>
          <w:sz w:val="20"/>
          <w:szCs w:val="20"/>
        </w:rPr>
        <w:t>consumerName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consumerKey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0066DC" w:rsidRDefault="000066DC" w:rsidP="00006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consumerSecret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authorities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66DC" w:rsidRDefault="000066DC" w:rsidP="00006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066DC" w:rsidRDefault="000066DC" w:rsidP="00006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66DC" w:rsidRDefault="000066DC" w:rsidP="00006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94204" w:rsidRDefault="00A94204">
      <w:r>
        <w:br w:type="page"/>
      </w:r>
    </w:p>
    <w:p w:rsidR="000066DC" w:rsidRPr="00A94204" w:rsidRDefault="00A94204" w:rsidP="00A94204">
      <w:pPr>
        <w:pStyle w:val="Heading2"/>
        <w:rPr>
          <w:b/>
        </w:rPr>
      </w:pPr>
      <w:r w:rsidRPr="00A94204">
        <w:rPr>
          <w:b/>
        </w:rPr>
        <w:lastRenderedPageBreak/>
        <w:t>ConfirmAccessController.java</w:t>
      </w:r>
    </w:p>
    <w:p w:rsidR="00A94204" w:rsidRDefault="00A94204" w:rsidP="00A9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org.codehustler.controller;</w:t>
      </w:r>
    </w:p>
    <w:p w:rsidR="00A94204" w:rsidRDefault="00A94204" w:rsidP="00A9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4204" w:rsidRDefault="00A94204" w:rsidP="00A9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A94204" w:rsidRDefault="00A94204" w:rsidP="00A9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A94204" w:rsidRDefault="00A94204" w:rsidP="00A9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org.springframework.stereotype.Controller;</w:t>
      </w:r>
    </w:p>
    <w:p w:rsidR="00A94204" w:rsidRDefault="00A94204" w:rsidP="00A9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org.springframework.web.bind.annotation.RequestMapping;</w:t>
      </w:r>
    </w:p>
    <w:p w:rsidR="00A94204" w:rsidRDefault="00A94204" w:rsidP="00A9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org.springframework.web.bind.annotation.RequestMethod;</w:t>
      </w:r>
    </w:p>
    <w:p w:rsidR="00A94204" w:rsidRDefault="00A94204" w:rsidP="00A9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org.springframework.web.servlet.ModelAndView;</w:t>
      </w:r>
    </w:p>
    <w:p w:rsidR="00A94204" w:rsidRDefault="00A94204" w:rsidP="00A9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4204" w:rsidRDefault="00A94204" w:rsidP="00A9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:rsidR="00A94204" w:rsidRDefault="00A94204" w:rsidP="00A9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ConfirmAccessController</w:t>
      </w:r>
    </w:p>
    <w:p w:rsidR="00A94204" w:rsidRDefault="00A94204" w:rsidP="00A9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94204" w:rsidRDefault="00A94204" w:rsidP="00A9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ConfirmAccessController() {}</w:t>
      </w:r>
    </w:p>
    <w:p w:rsidR="00A94204" w:rsidRDefault="00A94204" w:rsidP="00A9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4204" w:rsidRDefault="00A94204" w:rsidP="00A9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4204" w:rsidRDefault="00A94204" w:rsidP="00A9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 xml:space="preserve">( value = </w:t>
      </w:r>
      <w:r>
        <w:rPr>
          <w:rFonts w:ascii="Consolas" w:hAnsi="Consolas" w:cs="Consolas"/>
          <w:color w:val="2A00FF"/>
          <w:sz w:val="20"/>
          <w:szCs w:val="20"/>
        </w:rPr>
        <w:t>"/oauth/confirm_access"</w:t>
      </w:r>
      <w:r>
        <w:rPr>
          <w:rFonts w:ascii="Consolas" w:hAnsi="Consolas" w:cs="Consolas"/>
          <w:color w:val="000000"/>
          <w:sz w:val="2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A94204" w:rsidRDefault="00A94204" w:rsidP="00A9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 confirmAccess( 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A94204" w:rsidRDefault="00A94204" w:rsidP="00A9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94204" w:rsidRDefault="00A94204" w:rsidP="00A9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.getParameter( </w:t>
      </w:r>
      <w:r>
        <w:rPr>
          <w:rFonts w:ascii="Consolas" w:hAnsi="Consolas" w:cs="Consolas"/>
          <w:color w:val="2A00FF"/>
          <w:sz w:val="20"/>
          <w:szCs w:val="20"/>
        </w:rPr>
        <w:t>"oauth_token"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A94204" w:rsidRDefault="00A94204" w:rsidP="00A9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callback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.getParameter( </w:t>
      </w:r>
      <w:r>
        <w:rPr>
          <w:rFonts w:ascii="Consolas" w:hAnsi="Consolas" w:cs="Consolas"/>
          <w:color w:val="2A00FF"/>
          <w:sz w:val="20"/>
          <w:szCs w:val="20"/>
        </w:rPr>
        <w:t>"oauth_callback"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A94204" w:rsidRDefault="00A94204" w:rsidP="00A9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4204" w:rsidRDefault="00A94204" w:rsidP="00A9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A94204" w:rsidRDefault="00A94204" w:rsidP="00A9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IllegalArgumentException(</w:t>
      </w:r>
      <w:r>
        <w:rPr>
          <w:rFonts w:ascii="Consolas" w:hAnsi="Consolas" w:cs="Consolas"/>
          <w:color w:val="2A00FF"/>
          <w:sz w:val="20"/>
          <w:szCs w:val="20"/>
        </w:rPr>
        <w:t>"No Request Token provided for authorization."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4204" w:rsidRDefault="00A94204" w:rsidP="00A9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4204" w:rsidRDefault="00A94204" w:rsidP="00A9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ModelAndView </w:t>
      </w:r>
      <w:r>
        <w:rPr>
          <w:rFonts w:ascii="Consolas" w:hAnsi="Consolas" w:cs="Consolas"/>
          <w:color w:val="6A3E3E"/>
          <w:sz w:val="20"/>
          <w:szCs w:val="20"/>
        </w:rPr>
        <w:t>mav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ModelAndView( </w:t>
      </w:r>
      <w:r>
        <w:rPr>
          <w:rFonts w:ascii="Consolas" w:hAnsi="Consolas" w:cs="Consolas"/>
          <w:color w:val="2A00FF"/>
          <w:sz w:val="20"/>
          <w:szCs w:val="20"/>
        </w:rPr>
        <w:t>"confirm_access"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A94204" w:rsidRDefault="00A94204" w:rsidP="00A9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mav</w:t>
      </w:r>
      <w:r>
        <w:rPr>
          <w:rFonts w:ascii="Consolas" w:hAnsi="Consolas" w:cs="Consolas"/>
          <w:color w:val="000000"/>
          <w:sz w:val="20"/>
          <w:szCs w:val="20"/>
        </w:rPr>
        <w:t xml:space="preserve">.addObject( </w:t>
      </w:r>
      <w:r>
        <w:rPr>
          <w:rFonts w:ascii="Consolas" w:hAnsi="Consolas" w:cs="Consolas"/>
          <w:color w:val="2A00FF"/>
          <w:sz w:val="20"/>
          <w:szCs w:val="20"/>
        </w:rPr>
        <w:t>"oauth_token"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A94204" w:rsidRDefault="00A94204" w:rsidP="00A9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mav</w:t>
      </w:r>
      <w:r>
        <w:rPr>
          <w:rFonts w:ascii="Consolas" w:hAnsi="Consolas" w:cs="Consolas"/>
          <w:color w:val="000000"/>
          <w:sz w:val="20"/>
          <w:szCs w:val="20"/>
        </w:rPr>
        <w:t xml:space="preserve">.addObject( </w:t>
      </w:r>
      <w:r>
        <w:rPr>
          <w:rFonts w:ascii="Consolas" w:hAnsi="Consolas" w:cs="Consolas"/>
          <w:color w:val="2A00FF"/>
          <w:sz w:val="20"/>
          <w:szCs w:val="20"/>
        </w:rPr>
        <w:t>"oauth_callback"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callback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A94204" w:rsidRDefault="00A94204" w:rsidP="00A9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mav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4204" w:rsidRDefault="00A94204" w:rsidP="00A9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472B" w:rsidRDefault="00A94204" w:rsidP="00A9420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1472B" w:rsidRDefault="00A1472B" w:rsidP="00A1472B">
      <w:r>
        <w:br w:type="page"/>
      </w:r>
    </w:p>
    <w:p w:rsidR="00A94204" w:rsidRDefault="00A1472B" w:rsidP="00A1472B">
      <w:pPr>
        <w:pStyle w:val="Heading2"/>
        <w:rPr>
          <w:b/>
        </w:rPr>
      </w:pPr>
      <w:r w:rsidRPr="00A1472B">
        <w:rPr>
          <w:b/>
        </w:rPr>
        <w:lastRenderedPageBreak/>
        <w:t>Consumer</w:t>
      </w:r>
    </w:p>
    <w:p w:rsidR="00A1472B" w:rsidRDefault="00A1472B" w:rsidP="00A1472B">
      <w:pPr>
        <w:pStyle w:val="Heading2"/>
        <w:rPr>
          <w:b/>
        </w:rPr>
      </w:pPr>
      <w:r w:rsidRPr="00A1472B">
        <w:rPr>
          <w:b/>
        </w:rPr>
        <w:t>Project Structure</w:t>
      </w:r>
    </w:p>
    <w:p w:rsidR="00A1472B" w:rsidRDefault="00A1472B" w:rsidP="00A1472B">
      <w:r>
        <w:rPr>
          <w:noProof/>
        </w:rPr>
        <w:drawing>
          <wp:inline distT="0" distB="0" distL="0" distR="0" wp14:anchorId="18526964" wp14:editId="5BA0C423">
            <wp:extent cx="3276600" cy="5124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EDE" w:rsidRPr="00CC3EDE" w:rsidRDefault="00CC3EDE" w:rsidP="00CC3EDE">
      <w:pPr>
        <w:pStyle w:val="Heading2"/>
        <w:rPr>
          <w:b/>
        </w:rPr>
      </w:pPr>
      <w:r w:rsidRPr="00CC3EDE">
        <w:rPr>
          <w:b/>
        </w:rPr>
        <w:t xml:space="preserve">Maven Configuration(pom.xml) </w:t>
      </w:r>
    </w:p>
    <w:p w:rsidR="00CC3EDE" w:rsidRDefault="00CC3EDE" w:rsidP="00A1472B">
      <w:r>
        <w:t>Same as provider.</w:t>
      </w:r>
    </w:p>
    <w:p w:rsidR="00CC3EDE" w:rsidRPr="008867F4" w:rsidRDefault="008867F4" w:rsidP="008867F4">
      <w:pPr>
        <w:pStyle w:val="Heading2"/>
        <w:rPr>
          <w:b/>
        </w:rPr>
      </w:pPr>
      <w:r w:rsidRPr="008867F4">
        <w:rPr>
          <w:b/>
        </w:rPr>
        <w:t>JSP Pages</w:t>
      </w:r>
    </w:p>
    <w:p w:rsidR="008867F4" w:rsidRDefault="008867F4" w:rsidP="00886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8867F4" w:rsidRDefault="008867F4" w:rsidP="00886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8867F4" w:rsidRDefault="008867F4" w:rsidP="00886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867F4" w:rsidRDefault="008867F4" w:rsidP="00886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867F4" w:rsidRDefault="008867F4" w:rsidP="00886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 Security Tutorial - 3-Legged OAuth 1.0 - Consumer Server!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867F4" w:rsidRDefault="008867F4" w:rsidP="00886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http-equiv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867F4" w:rsidRDefault="008867F4" w:rsidP="00886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http-equiv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"Pragma"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"no-cache"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867F4" w:rsidRDefault="008867F4" w:rsidP="00886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http-equiv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"Cache-Control"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"no-cache"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867F4" w:rsidRDefault="008867F4" w:rsidP="00886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http-equiv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"Expires"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"Mon, 22 Jul 1970 11:12:01 GMT"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867F4" w:rsidRDefault="008867F4" w:rsidP="00886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67F4" w:rsidRDefault="008867F4" w:rsidP="00886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c:url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'/static/fav.png'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"shortcut icon"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867F4" w:rsidRDefault="008867F4" w:rsidP="00886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c:url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'/static/style.css'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867F4" w:rsidRDefault="008867F4" w:rsidP="00886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867F4" w:rsidRDefault="008867F4" w:rsidP="00886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867F4" w:rsidRDefault="008867F4" w:rsidP="00886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 Security Tutorial - 3-Legged OAuth 1.0 - Consumer Server!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867F4" w:rsidRDefault="008867F4" w:rsidP="00886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67F4" w:rsidRDefault="008867F4" w:rsidP="00886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Click the link below to make a call to the Provider Server's protected API end point.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867F4" w:rsidRDefault="008867F4" w:rsidP="00886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67F4" w:rsidRDefault="008867F4" w:rsidP="00886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c:url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"/api/proxy"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Get Protected Resource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867F4" w:rsidRDefault="008867F4" w:rsidP="00886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867F4" w:rsidRDefault="008867F4" w:rsidP="00886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637" w:rsidRDefault="00D03637">
      <w:r>
        <w:br w:type="page"/>
      </w:r>
    </w:p>
    <w:p w:rsidR="00CC3EDE" w:rsidRDefault="00D03637" w:rsidP="00D03637">
      <w:pPr>
        <w:pStyle w:val="Heading2"/>
        <w:rPr>
          <w:b/>
        </w:rPr>
      </w:pPr>
      <w:r w:rsidRPr="00D03637">
        <w:rPr>
          <w:b/>
        </w:rPr>
        <w:lastRenderedPageBreak/>
        <w:t>Deployment Descriptor(web.xml)</w:t>
      </w:r>
    </w:p>
    <w:p w:rsidR="00D03637" w:rsidRDefault="00D03637" w:rsidP="00D0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D03637" w:rsidRDefault="00D03637" w:rsidP="00D0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D03637" w:rsidRDefault="00D03637" w:rsidP="00D0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D03637" w:rsidRDefault="00D03637" w:rsidP="00D0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 http://java.sun.com/xml/ns/javaee/web-app_3_0.xsd"</w:t>
      </w:r>
    </w:p>
    <w:p w:rsidR="00D03637" w:rsidRDefault="00D03637" w:rsidP="00D0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metadata-complete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637" w:rsidRDefault="00D03637" w:rsidP="00D0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03637" w:rsidRDefault="00D03637" w:rsidP="00D0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3637" w:rsidRDefault="00D03637" w:rsidP="00D0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&lt;!-- Spring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Config</w:t>
      </w:r>
      <w:r>
        <w:rPr>
          <w:rFonts w:ascii="Consolas" w:hAnsi="Consolas" w:cs="Consolas"/>
          <w:color w:val="3F5FBF"/>
          <w:sz w:val="20"/>
          <w:szCs w:val="20"/>
        </w:rPr>
        <w:t xml:space="preserve"> File --&gt;</w:t>
      </w:r>
    </w:p>
    <w:p w:rsidR="00D03637" w:rsidRDefault="00D03637" w:rsidP="00D0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637" w:rsidRDefault="00D03637" w:rsidP="00D0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contextConfigLocation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637" w:rsidRDefault="00D03637" w:rsidP="00D0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637" w:rsidRDefault="00D03637" w:rsidP="00D0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classpath:security-applicationContext.xml</w:t>
      </w:r>
    </w:p>
    <w:p w:rsidR="00D03637" w:rsidRDefault="00D03637" w:rsidP="00D0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637" w:rsidRDefault="00D03637" w:rsidP="00D0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637" w:rsidRDefault="00D03637" w:rsidP="00D0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3637" w:rsidRDefault="00D03637" w:rsidP="00D0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3637" w:rsidRDefault="00D03637" w:rsidP="00D0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Spring Listeners --&gt;</w:t>
      </w:r>
    </w:p>
    <w:p w:rsidR="00D03637" w:rsidRDefault="00D03637" w:rsidP="00D0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listener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637" w:rsidRDefault="00D03637" w:rsidP="00D0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org.springframework.web.context.request.RequestContextListener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637" w:rsidRDefault="00D03637" w:rsidP="00D0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listener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637" w:rsidRDefault="00D03637" w:rsidP="00D0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listener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637" w:rsidRDefault="00D03637" w:rsidP="00D0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org.springframework.web.context.ContextLoaderListener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637" w:rsidRDefault="00D03637" w:rsidP="00D0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listener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637" w:rsidRDefault="00D03637" w:rsidP="00D0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3637" w:rsidRDefault="00D03637" w:rsidP="00D0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3637" w:rsidRDefault="00D03637" w:rsidP="00D0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Security Filter --&gt;</w:t>
      </w:r>
    </w:p>
    <w:p w:rsidR="00D03637" w:rsidRDefault="00D03637" w:rsidP="00D0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637" w:rsidRDefault="00D03637" w:rsidP="00D0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filter-name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springSecurityFilterChain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filter-name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637" w:rsidRDefault="00D03637" w:rsidP="00D0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filter-class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org.springframework.web.filter.DelegatingFilterProxy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filter-class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637" w:rsidRDefault="00D03637" w:rsidP="00D0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init-param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637" w:rsidRDefault="00D03637" w:rsidP="00D0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contextAttribute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637" w:rsidRDefault="00D03637" w:rsidP="00D0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org.springframework.web.context.WebApplicationContext.ROOT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637" w:rsidRDefault="00D03637" w:rsidP="00D0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init-param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637" w:rsidRDefault="00D03637" w:rsidP="00D0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637" w:rsidRDefault="00D03637" w:rsidP="00D0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filter-mapping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637" w:rsidRDefault="00D03637" w:rsidP="00D0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filter-name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springSecurityFilterChain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filter-name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637" w:rsidRDefault="00D03637" w:rsidP="00D0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637" w:rsidRDefault="00D03637" w:rsidP="00D0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filter-mapping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637" w:rsidRDefault="00D03637" w:rsidP="00D0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3637" w:rsidRDefault="00D03637" w:rsidP="00D0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&lt;!--Jersey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:rsidR="00D03637" w:rsidRDefault="00D03637" w:rsidP="00D0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3637" w:rsidRDefault="00D03637" w:rsidP="00D0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637" w:rsidRDefault="00D03637" w:rsidP="00D0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RestService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637" w:rsidRDefault="00D03637" w:rsidP="00D0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com.sun.jersey.spi.spring.container.servlet.SpringServlet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637" w:rsidRDefault="00D03637" w:rsidP="00D0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init-param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637" w:rsidRDefault="00D03637" w:rsidP="00D0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com.sun.jersey.config.property.packages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637" w:rsidRDefault="00D03637" w:rsidP="00D0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org.codehustler.resource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637" w:rsidRDefault="00D03637" w:rsidP="00D0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init-param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637" w:rsidRDefault="00D03637" w:rsidP="00D0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init-param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637" w:rsidRDefault="00D03637" w:rsidP="00D0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com.sun.jersey.config.feature.DisableWADL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637" w:rsidRDefault="00D03637" w:rsidP="00D0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637" w:rsidRDefault="00D03637" w:rsidP="00D0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init-param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637" w:rsidRDefault="00D03637" w:rsidP="00D0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init-param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637" w:rsidRDefault="00D03637" w:rsidP="00D0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com.sun.jersey.api.json.POJOMappingFeature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637" w:rsidRDefault="00D03637" w:rsidP="00D0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637" w:rsidRDefault="00D03637" w:rsidP="00D0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init-param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637" w:rsidRDefault="00D03637" w:rsidP="00D0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init-param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637" w:rsidRDefault="00D03637" w:rsidP="00D0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com.sun.jersey.spi.container.ContainerRequestFilters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637" w:rsidRDefault="00D03637" w:rsidP="00D0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com.sun.jersey.api.container.filter.LoggingFilter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637" w:rsidRDefault="00D03637" w:rsidP="00D0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init-param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637" w:rsidRDefault="00D03637" w:rsidP="00D0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init-param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637" w:rsidRDefault="00D03637" w:rsidP="00D0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com.sun.jersey.spi.container.ContainerResponseFilters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637" w:rsidRDefault="00D03637" w:rsidP="00D0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com.sun.jersey.api.container.filter.LoggingFilter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637" w:rsidRDefault="00D03637" w:rsidP="00D0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init-param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637" w:rsidRDefault="00D03637" w:rsidP="00D0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637" w:rsidRDefault="00D03637" w:rsidP="00D0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637" w:rsidRDefault="00D03637" w:rsidP="00D0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637" w:rsidRDefault="00D03637" w:rsidP="00D0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RestService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637" w:rsidRDefault="00D03637" w:rsidP="00D0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api</w:t>
      </w:r>
      <w:r>
        <w:rPr>
          <w:rFonts w:ascii="Consolas" w:hAnsi="Consolas" w:cs="Consolas"/>
          <w:color w:val="000000"/>
          <w:sz w:val="20"/>
          <w:szCs w:val="20"/>
        </w:rPr>
        <w:t>/*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637" w:rsidRDefault="00D03637" w:rsidP="00D0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637" w:rsidRDefault="00D03637" w:rsidP="00D0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3637" w:rsidRDefault="00D03637" w:rsidP="00D0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JSPs --&gt;</w:t>
      </w:r>
    </w:p>
    <w:p w:rsidR="00D03637" w:rsidRDefault="00D03637" w:rsidP="00D0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3637" w:rsidRDefault="00D03637" w:rsidP="00D0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637" w:rsidRDefault="00D03637" w:rsidP="00D0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IndexJsp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637" w:rsidRDefault="00D03637" w:rsidP="00D0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/index.jsp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jsp-file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637" w:rsidRDefault="00D03637" w:rsidP="00D0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637" w:rsidRDefault="00D03637" w:rsidP="00D0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637" w:rsidRDefault="00D03637" w:rsidP="00D0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IndexJsp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637" w:rsidRDefault="00D03637" w:rsidP="00D0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637" w:rsidRDefault="00D03637" w:rsidP="00D0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637" w:rsidRDefault="00D03637" w:rsidP="00D0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3637" w:rsidRDefault="00D03637" w:rsidP="00D0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3637" w:rsidRDefault="00D03637" w:rsidP="00D0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&lt;!-- These need to be mapped against the default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sz w:val="20"/>
          <w:szCs w:val="20"/>
        </w:rPr>
        <w:t xml:space="preserve"> for the CSS / JS </w:t>
      </w:r>
    </w:p>
    <w:p w:rsidR="00D03637" w:rsidRDefault="00D03637" w:rsidP="00D0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to work --&gt;</w:t>
      </w:r>
    </w:p>
    <w:p w:rsidR="00D03637" w:rsidRDefault="00D03637" w:rsidP="00D0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3637" w:rsidRDefault="00D03637" w:rsidP="00D0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637" w:rsidRDefault="00D03637" w:rsidP="00D0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637" w:rsidRDefault="00D03637" w:rsidP="00D0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/static/*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637" w:rsidRDefault="00D03637" w:rsidP="00D03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03C17" w:rsidRDefault="00D03637" w:rsidP="00D03637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637" w:rsidRPr="00103C17" w:rsidRDefault="00103C17" w:rsidP="00D03637">
      <w:r>
        <w:br w:type="page"/>
      </w:r>
    </w:p>
    <w:p w:rsidR="00D03637" w:rsidRDefault="00103C17" w:rsidP="00103C17">
      <w:pPr>
        <w:pStyle w:val="Heading2"/>
        <w:rPr>
          <w:b/>
        </w:rPr>
      </w:pPr>
      <w:r w:rsidRPr="00103C17">
        <w:rPr>
          <w:b/>
        </w:rPr>
        <w:lastRenderedPageBreak/>
        <w:t>Spring Security Configuration(security-applicationContext.xml)</w:t>
      </w:r>
    </w:p>
    <w:p w:rsidR="00103C17" w:rsidRDefault="00103C17" w:rsidP="00103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103C17" w:rsidRDefault="00103C17" w:rsidP="00103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b:beans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103C17" w:rsidRDefault="00103C17" w:rsidP="00103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103C17" w:rsidRDefault="00103C17" w:rsidP="00103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"http://www.springframework.org/schema/security"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103C17" w:rsidRDefault="00103C17" w:rsidP="00103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103C17" w:rsidRDefault="00103C17" w:rsidP="00103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xmlns:oauth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"http://www.springframework.org/schema/security/oauth"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103C17" w:rsidRDefault="00103C17" w:rsidP="00103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"http://www.springframework.org/schema/security </w:t>
      </w:r>
    </w:p>
    <w:p w:rsidR="00103C17" w:rsidRDefault="00103C17" w:rsidP="00103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http://www.springframework.org/schema/security/spring-security-3.1.xsd</w:t>
      </w:r>
    </w:p>
    <w:p w:rsidR="00103C17" w:rsidRDefault="00103C17" w:rsidP="00103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http://www.springframework.org/schema/context </w:t>
      </w:r>
    </w:p>
    <w:p w:rsidR="00103C17" w:rsidRDefault="00103C17" w:rsidP="00103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http://www.springframework.org/schema/context/spring-context-3.1.xsd</w:t>
      </w:r>
    </w:p>
    <w:p w:rsidR="00103C17" w:rsidRDefault="00103C17" w:rsidP="00103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http://www.springframework.org/schema/security/oauth</w:t>
      </w:r>
    </w:p>
    <w:p w:rsidR="00103C17" w:rsidRDefault="00103C17" w:rsidP="00103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http://www.springframework.org/schema/security/spring-security-oauth.xsd</w:t>
      </w:r>
    </w:p>
    <w:p w:rsidR="00103C17" w:rsidRDefault="00103C17" w:rsidP="00103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http://www.springframework.org/schema/beans </w:t>
      </w:r>
    </w:p>
    <w:p w:rsidR="00103C17" w:rsidRDefault="00103C17" w:rsidP="00103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http://www.springframework.org/schema/beans/spring-beans-3.1.xsd"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03C17" w:rsidRDefault="00103C17" w:rsidP="00103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3C17" w:rsidRDefault="00103C17" w:rsidP="00103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context:annotation-config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03C17" w:rsidRDefault="00103C17" w:rsidP="00103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context:component-scan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"org.codehustler"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03C17" w:rsidRDefault="00103C17" w:rsidP="00103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3C17" w:rsidRDefault="00103C17" w:rsidP="00103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================================================================================== --&gt;</w:t>
      </w:r>
    </w:p>
    <w:p w:rsidR="00103C17" w:rsidRDefault="00103C17" w:rsidP="00103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Static Content Security --&gt;</w:t>
      </w:r>
    </w:p>
    <w:p w:rsidR="00103C17" w:rsidRDefault="00103C17" w:rsidP="00103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================================================================================== --&gt;</w:t>
      </w:r>
    </w:p>
    <w:p w:rsidR="00103C17" w:rsidRDefault="00103C17" w:rsidP="00103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3C17" w:rsidRDefault="00103C17" w:rsidP="00103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This is here to ensure that the static content (JavaScript, CSS, etc) is accessible --&gt;</w:t>
      </w:r>
    </w:p>
    <w:p w:rsidR="00103C17" w:rsidRDefault="00103C17" w:rsidP="00103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from the login page without authentication --&gt;</w:t>
      </w:r>
    </w:p>
    <w:p w:rsidR="00103C17" w:rsidRDefault="00103C17" w:rsidP="00103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3C17" w:rsidRDefault="00103C17" w:rsidP="00103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http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security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"none"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pattern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"/static/**"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03C17" w:rsidRDefault="00103C17" w:rsidP="00103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3C17" w:rsidRDefault="00103C17" w:rsidP="00103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================================================================================== --&gt;</w:t>
      </w:r>
    </w:p>
    <w:p w:rsidR="00103C17" w:rsidRDefault="00103C17" w:rsidP="00103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Client Security Configuration --&gt;</w:t>
      </w:r>
    </w:p>
    <w:p w:rsidR="00103C17" w:rsidRDefault="00103C17" w:rsidP="00103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================================================================================== --&gt;</w:t>
      </w:r>
    </w:p>
    <w:p w:rsidR="00103C17" w:rsidRDefault="00103C17" w:rsidP="00103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3C17" w:rsidRDefault="00103C17" w:rsidP="00103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http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use-expressions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entry-point-ref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"authenticationEntryPoint"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03C17" w:rsidRDefault="00103C17" w:rsidP="00103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intercept-url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pattern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"/**"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access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"permitAll()"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03C17" w:rsidRDefault="00103C17" w:rsidP="00103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http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03C17" w:rsidRDefault="00103C17" w:rsidP="00103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3C17" w:rsidRDefault="00103C17" w:rsidP="00103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b:bean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"authenticationEntryPoint"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"org.codehustler.oauth.AuthenticationEntryPointImpl"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03C17" w:rsidRDefault="00103C17" w:rsidP="00103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03C17" w:rsidRDefault="00103C17" w:rsidP="00103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authentication-manager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alias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"authenticationManager"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03C17" w:rsidRDefault="00103C17" w:rsidP="00103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3C17" w:rsidRDefault="00103C17" w:rsidP="00103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================================================================================== --&gt;</w:t>
      </w:r>
    </w:p>
    <w:p w:rsidR="00103C17" w:rsidRDefault="00103C17" w:rsidP="00103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OAuth 1.0 3-Legged Client --&gt;</w:t>
      </w:r>
    </w:p>
    <w:p w:rsidR="00103C17" w:rsidRDefault="00103C17" w:rsidP="00103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================================================================================== --&gt;</w:t>
      </w:r>
    </w:p>
    <w:p w:rsidR="00103C17" w:rsidRDefault="00103C17" w:rsidP="00103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3C17" w:rsidRDefault="00103C17" w:rsidP="00103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oauth:consumer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resource-details-service-ref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"resourceDetails"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requireAuthenticated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oauth-failure-page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"/error.jsp"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03C17" w:rsidRDefault="00103C17" w:rsidP="00103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oauth:url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pattern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"/api/**"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resources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"protectedResource"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03C17" w:rsidRDefault="00103C17" w:rsidP="00103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oauth:consumer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03C17" w:rsidRDefault="00103C17" w:rsidP="00103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3C17" w:rsidRDefault="00103C17" w:rsidP="00103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oauth:resource-details-service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"resourceDetails"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03C17" w:rsidRDefault="00103C17" w:rsidP="00103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oauth:resource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"protectedResource"</w:t>
      </w:r>
    </w:p>
    <w:p w:rsidR="00103C17" w:rsidRDefault="00103C17" w:rsidP="00103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"3a4393c3da1a4e316ee66c0cc61c71"</w:t>
      </w:r>
    </w:p>
    <w:p w:rsidR="00103C17" w:rsidRDefault="00103C17" w:rsidP="00103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7F007F"/>
          <w:sz w:val="20"/>
          <w:szCs w:val="20"/>
        </w:rPr>
        <w:t>secret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"fe1372c074185b19c309964812bb8f3f2256ba514aea8a318f05f9d703d524b8"</w:t>
      </w:r>
    </w:p>
    <w:p w:rsidR="00103C17" w:rsidRDefault="00103C17" w:rsidP="00103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7F007F"/>
          <w:sz w:val="20"/>
          <w:szCs w:val="20"/>
        </w:rPr>
        <w:t>request-token-url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"http://localhost:8080/provider/oauth/request_token"</w:t>
      </w:r>
    </w:p>
    <w:p w:rsidR="00103C17" w:rsidRDefault="00103C17" w:rsidP="00103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7F007F"/>
          <w:sz w:val="20"/>
          <w:szCs w:val="20"/>
        </w:rPr>
        <w:t>user-authorization-url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"http://localhost:8080/provider/oauth/confirm_access"</w:t>
      </w:r>
    </w:p>
    <w:p w:rsidR="00103C17" w:rsidRDefault="00103C17" w:rsidP="00103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7F007F"/>
          <w:sz w:val="20"/>
          <w:szCs w:val="20"/>
        </w:rPr>
        <w:t>access-token-url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"http://localhost:8080/provider/oauth/access_token"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103C17" w:rsidRDefault="00103C17" w:rsidP="00103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7F007F"/>
          <w:sz w:val="20"/>
          <w:szCs w:val="20"/>
        </w:rPr>
        <w:t>user-authorization-token-param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"oauth_token"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03C17" w:rsidRDefault="00103C17" w:rsidP="00103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oauth:resource-details-service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03C17" w:rsidRDefault="00103C17" w:rsidP="00103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3C17" w:rsidRDefault="00103C17" w:rsidP="003402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b:bean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"oauthRestTemplate"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"org.springframework.security.oauth.consumer.client.OAuthRestTemplate"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03C17" w:rsidRDefault="00103C17" w:rsidP="00103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b:constructor-arg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"protectedResource"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03C17" w:rsidRDefault="00103C17" w:rsidP="00103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b:bean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03C17" w:rsidRDefault="00103C17" w:rsidP="00103C17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b:beans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C6386" w:rsidRDefault="000C6386" w:rsidP="00103C17">
      <w:pPr>
        <w:rPr>
          <w:rFonts w:ascii="Consolas" w:hAnsi="Consolas" w:cs="Consolas"/>
          <w:color w:val="008080"/>
          <w:sz w:val="20"/>
          <w:szCs w:val="20"/>
        </w:rPr>
      </w:pPr>
    </w:p>
    <w:p w:rsidR="000C6386" w:rsidRDefault="000C6386" w:rsidP="000C6386">
      <w:pPr>
        <w:pStyle w:val="Heading2"/>
        <w:rPr>
          <w:b/>
        </w:rPr>
      </w:pPr>
      <w:r w:rsidRPr="000C6386">
        <w:rPr>
          <w:b/>
        </w:rPr>
        <w:lastRenderedPageBreak/>
        <w:t>Java Code</w:t>
      </w:r>
    </w:p>
    <w:p w:rsidR="000C6386" w:rsidRPr="000C6386" w:rsidRDefault="000C6386" w:rsidP="000C6386">
      <w:pPr>
        <w:pStyle w:val="Heading2"/>
        <w:rPr>
          <w:b/>
        </w:rPr>
      </w:pPr>
      <w:r w:rsidRPr="000C6386">
        <w:rPr>
          <w:b/>
        </w:rPr>
        <w:t>AuthenticationEntryPointImpl.java</w:t>
      </w:r>
    </w:p>
    <w:p w:rsidR="000C6386" w:rsidRDefault="000C6386" w:rsidP="000C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org.codehustler.oauth;</w:t>
      </w:r>
    </w:p>
    <w:p w:rsidR="000C6386" w:rsidRDefault="000C6386" w:rsidP="000C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6386" w:rsidRDefault="000C6386" w:rsidP="000C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0C6386" w:rsidRDefault="000C6386" w:rsidP="000C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6386" w:rsidRDefault="000C6386" w:rsidP="000C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0C6386" w:rsidRDefault="000C6386" w:rsidP="000C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0C6386" w:rsidRDefault="000C6386" w:rsidP="000C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0C6386" w:rsidRDefault="000C6386" w:rsidP="000C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6386" w:rsidRDefault="000C6386" w:rsidP="000C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org.springframework.security.core.AuthenticationException;</w:t>
      </w:r>
    </w:p>
    <w:p w:rsidR="000C6386" w:rsidRDefault="000C6386" w:rsidP="000C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org.springframework.security.web.AuthenticationEntryPoint;</w:t>
      </w:r>
    </w:p>
    <w:p w:rsidR="000C6386" w:rsidRDefault="000C6386" w:rsidP="000C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6386" w:rsidRDefault="000C6386" w:rsidP="000C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AuthenticationEntryPointImpl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AuthenticationEntryPoint {</w:t>
      </w:r>
    </w:p>
    <w:p w:rsidR="000C6386" w:rsidRDefault="000C6386" w:rsidP="000C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commence(HttpServletRequest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0C6386" w:rsidRDefault="000C6386" w:rsidP="000C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, AuthenticationException </w:t>
      </w:r>
      <w:r>
        <w:rPr>
          <w:rFonts w:ascii="Consolas" w:hAnsi="Consolas" w:cs="Consolas"/>
          <w:color w:val="6A3E3E"/>
          <w:sz w:val="20"/>
          <w:szCs w:val="20"/>
        </w:rPr>
        <w:t>failure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C6386" w:rsidRDefault="000C6386" w:rsidP="000C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IOException, ServletException {</w:t>
      </w:r>
    </w:p>
    <w:p w:rsidR="000C6386" w:rsidRDefault="000C6386" w:rsidP="000C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6386" w:rsidRDefault="000C6386" w:rsidP="000C638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5D83" w:rsidRDefault="00AA4902" w:rsidP="00AA4902">
      <w:pPr>
        <w:pStyle w:val="Heading2"/>
        <w:rPr>
          <w:b/>
        </w:rPr>
      </w:pPr>
      <w:r w:rsidRPr="00AA4902">
        <w:rPr>
          <w:b/>
        </w:rPr>
        <w:t>ProxyResource.java</w:t>
      </w:r>
    </w:p>
    <w:p w:rsidR="00AA4902" w:rsidRDefault="00AA4902" w:rsidP="00AA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org.codehustler.resource;</w:t>
      </w:r>
    </w:p>
    <w:p w:rsidR="00AA4902" w:rsidRDefault="00AA4902" w:rsidP="00AA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4902" w:rsidRDefault="00AA4902" w:rsidP="00AA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java.net.URI;</w:t>
      </w:r>
    </w:p>
    <w:p w:rsidR="00AA4902" w:rsidRDefault="00AA4902" w:rsidP="00AA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4902" w:rsidRDefault="00AA4902" w:rsidP="00AA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javax.ws.rs.Consumes;</w:t>
      </w:r>
    </w:p>
    <w:p w:rsidR="00AA4902" w:rsidRDefault="00AA4902" w:rsidP="00AA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javax.ws.rs.GET;</w:t>
      </w:r>
    </w:p>
    <w:p w:rsidR="00AA4902" w:rsidRDefault="00AA4902" w:rsidP="00AA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javax.ws.rs.Path;</w:t>
      </w:r>
    </w:p>
    <w:p w:rsidR="00AA4902" w:rsidRDefault="00AA4902" w:rsidP="00AA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javax.ws.rs.Produces;</w:t>
      </w:r>
    </w:p>
    <w:p w:rsidR="00AA4902" w:rsidRDefault="00AA4902" w:rsidP="00AA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javax.ws.rs.core.MediaType;</w:t>
      </w:r>
    </w:p>
    <w:p w:rsidR="00AA4902" w:rsidRDefault="00AA4902" w:rsidP="00AA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4902" w:rsidRDefault="00AA4902" w:rsidP="00AA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org.springframework.beans.factory.annotation.Autowired;</w:t>
      </w:r>
    </w:p>
    <w:p w:rsidR="00AA4902" w:rsidRDefault="00AA4902" w:rsidP="00AA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org.springframework.security.oauth.consumer.client.OAuthRestTemplate;</w:t>
      </w:r>
    </w:p>
    <w:p w:rsidR="00AA4902" w:rsidRDefault="00AA4902" w:rsidP="00AA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org.springframework.stereotype.Component;</w:t>
      </w:r>
    </w:p>
    <w:p w:rsidR="00AA4902" w:rsidRDefault="00AA4902" w:rsidP="00AA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4902" w:rsidRDefault="00AA4902" w:rsidP="00AA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com.sun.jersey.spi.resource.Singleton;</w:t>
      </w:r>
    </w:p>
    <w:p w:rsidR="00AA4902" w:rsidRDefault="00AA4902" w:rsidP="00AA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4902" w:rsidRDefault="00AA4902" w:rsidP="00AA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@Singleton</w:t>
      </w:r>
    </w:p>
    <w:p w:rsidR="00AA4902" w:rsidRDefault="00AA4902" w:rsidP="00AA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</w:p>
    <w:p w:rsidR="00AA4902" w:rsidRDefault="00AA4902" w:rsidP="00AA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"/proxy"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A4902" w:rsidRDefault="00AA4902" w:rsidP="00AA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@Consumes</w:t>
      </w:r>
      <w:r>
        <w:rPr>
          <w:rFonts w:ascii="Consolas" w:hAnsi="Consolas" w:cs="Consolas"/>
          <w:color w:val="000000"/>
          <w:sz w:val="20"/>
          <w:szCs w:val="20"/>
        </w:rPr>
        <w:t>(MediaType.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A4902" w:rsidRDefault="00AA4902" w:rsidP="00AA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@Produces</w:t>
      </w:r>
      <w:r>
        <w:rPr>
          <w:rFonts w:ascii="Consolas" w:hAnsi="Consolas" w:cs="Consolas"/>
          <w:color w:val="000000"/>
          <w:sz w:val="20"/>
          <w:szCs w:val="20"/>
        </w:rPr>
        <w:t>(MediaType.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A4902" w:rsidRDefault="00AA4902" w:rsidP="00AA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ProxyResource {</w:t>
      </w:r>
    </w:p>
    <w:p w:rsidR="00AA4902" w:rsidRDefault="00AA4902" w:rsidP="00AA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endpointUrl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"http://localhost:8080/provider/api/protected"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4902" w:rsidRDefault="00AA4902" w:rsidP="00AA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4902" w:rsidRDefault="00AA4902" w:rsidP="00AA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AA4902" w:rsidRDefault="00AA4902" w:rsidP="00AA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OAuthRestTemplate </w:t>
      </w:r>
      <w:r>
        <w:rPr>
          <w:rFonts w:ascii="Consolas" w:hAnsi="Consolas" w:cs="Consolas"/>
          <w:color w:val="0000C0"/>
          <w:sz w:val="20"/>
          <w:szCs w:val="20"/>
        </w:rPr>
        <w:t>oauthRestTemplate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4902" w:rsidRDefault="00AA4902" w:rsidP="00AA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4902" w:rsidRDefault="00AA4902" w:rsidP="00AA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ProxyResource() {</w:t>
      </w:r>
    </w:p>
    <w:p w:rsidR="00AA4902" w:rsidRDefault="00AA4902" w:rsidP="00AA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4902" w:rsidRDefault="00AA4902" w:rsidP="00AA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4902" w:rsidRDefault="00AA4902" w:rsidP="00AA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</w:t>
      </w:r>
    </w:p>
    <w:p w:rsidR="00AA4902" w:rsidRDefault="00AA4902" w:rsidP="00AA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fetchOAuthProtectedData() {</w:t>
      </w:r>
    </w:p>
    <w:p w:rsidR="00AA4902" w:rsidRDefault="00AA4902" w:rsidP="00AA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A4902" w:rsidRDefault="00AA4902" w:rsidP="00AA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oauthRestTemplate</w:t>
      </w:r>
      <w:r>
        <w:rPr>
          <w:rFonts w:ascii="Consolas" w:hAnsi="Consolas" w:cs="Consolas"/>
          <w:color w:val="000000"/>
          <w:sz w:val="20"/>
          <w:szCs w:val="20"/>
        </w:rPr>
        <w:t>.getForObject(URI.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endpointUrl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AA4902" w:rsidRDefault="00AA4902" w:rsidP="00AA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4902" w:rsidRDefault="00AA4902" w:rsidP="00AA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A4902" w:rsidRDefault="00AA4902" w:rsidP="00AA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.toString();</w:t>
      </w:r>
    </w:p>
    <w:p w:rsidR="00AA4902" w:rsidRDefault="00AA4902" w:rsidP="00AA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4902" w:rsidRDefault="00AA4902" w:rsidP="00AA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bookmarkStart w:id="0" w:name="_GoBack"/>
      <w:bookmarkEnd w:id="0"/>
    </w:p>
    <w:p w:rsidR="00AA4902" w:rsidRDefault="00AA4902" w:rsidP="00AA4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A4902" w:rsidRPr="00AA4902" w:rsidRDefault="00AA4902" w:rsidP="00AA4902"/>
    <w:sectPr w:rsidR="00AA4902" w:rsidRPr="00AA4902" w:rsidSect="00F53F99">
      <w:footerReference w:type="default" r:id="rId10"/>
      <w:pgSz w:w="11907" w:h="16839" w:code="9"/>
      <w:pgMar w:top="360" w:right="270" w:bottom="360" w:left="36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7535" w:rsidRDefault="003A7535" w:rsidP="00F53F99">
      <w:pPr>
        <w:spacing w:after="0" w:line="240" w:lineRule="auto"/>
      </w:pPr>
      <w:r>
        <w:separator/>
      </w:r>
    </w:p>
  </w:endnote>
  <w:endnote w:type="continuationSeparator" w:id="0">
    <w:p w:rsidR="003A7535" w:rsidRDefault="003A7535" w:rsidP="00F53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74745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3F99" w:rsidRDefault="00F53F9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7FF0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F53F99" w:rsidRDefault="00F53F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7535" w:rsidRDefault="003A7535" w:rsidP="00F53F99">
      <w:pPr>
        <w:spacing w:after="0" w:line="240" w:lineRule="auto"/>
      </w:pPr>
      <w:r>
        <w:separator/>
      </w:r>
    </w:p>
  </w:footnote>
  <w:footnote w:type="continuationSeparator" w:id="0">
    <w:p w:rsidR="003A7535" w:rsidRDefault="003A7535" w:rsidP="00F53F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7D1"/>
    <w:rsid w:val="000066DC"/>
    <w:rsid w:val="00086C04"/>
    <w:rsid w:val="000C32CF"/>
    <w:rsid w:val="000C6386"/>
    <w:rsid w:val="000C7FF0"/>
    <w:rsid w:val="000D7C4C"/>
    <w:rsid w:val="00103C17"/>
    <w:rsid w:val="00204DB1"/>
    <w:rsid w:val="0021242C"/>
    <w:rsid w:val="00310C22"/>
    <w:rsid w:val="00340280"/>
    <w:rsid w:val="003876BC"/>
    <w:rsid w:val="003A7535"/>
    <w:rsid w:val="003B3888"/>
    <w:rsid w:val="003D4BDD"/>
    <w:rsid w:val="00406F00"/>
    <w:rsid w:val="00470F37"/>
    <w:rsid w:val="00484D60"/>
    <w:rsid w:val="004C5972"/>
    <w:rsid w:val="004F7DC2"/>
    <w:rsid w:val="005A06C5"/>
    <w:rsid w:val="00642044"/>
    <w:rsid w:val="006615F6"/>
    <w:rsid w:val="006777D1"/>
    <w:rsid w:val="006C5D83"/>
    <w:rsid w:val="00777382"/>
    <w:rsid w:val="0084632A"/>
    <w:rsid w:val="0087274A"/>
    <w:rsid w:val="008867F4"/>
    <w:rsid w:val="00891F11"/>
    <w:rsid w:val="008A5838"/>
    <w:rsid w:val="009A7393"/>
    <w:rsid w:val="00A1472B"/>
    <w:rsid w:val="00A33106"/>
    <w:rsid w:val="00A42BA4"/>
    <w:rsid w:val="00A8703E"/>
    <w:rsid w:val="00A94204"/>
    <w:rsid w:val="00AA4902"/>
    <w:rsid w:val="00B91080"/>
    <w:rsid w:val="00C5005B"/>
    <w:rsid w:val="00C94270"/>
    <w:rsid w:val="00CC3EDE"/>
    <w:rsid w:val="00CF4F36"/>
    <w:rsid w:val="00D03637"/>
    <w:rsid w:val="00D754EA"/>
    <w:rsid w:val="00DA04C5"/>
    <w:rsid w:val="00E31CAE"/>
    <w:rsid w:val="00F5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3DA319-5EBF-4332-A9E7-1FCD12D19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7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9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F99"/>
  </w:style>
  <w:style w:type="paragraph" w:styleId="Footer">
    <w:name w:val="footer"/>
    <w:basedOn w:val="Normal"/>
    <w:link w:val="FooterChar"/>
    <w:uiPriority w:val="99"/>
    <w:unhideWhenUsed/>
    <w:rsid w:val="00F53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F99"/>
  </w:style>
  <w:style w:type="paragraph" w:styleId="Title">
    <w:name w:val="Title"/>
    <w:basedOn w:val="Normal"/>
    <w:next w:val="Normal"/>
    <w:link w:val="TitleChar"/>
    <w:uiPriority w:val="10"/>
    <w:qFormat/>
    <w:rsid w:val="006777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7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777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59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KU\Documents\Custom%20Office%20Templates\Print-Article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2D7FF-625E-461A-93C5-0F7F8D54C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Print-Article-Template.dotx</Template>
  <TotalTime>33</TotalTime>
  <Pages>17</Pages>
  <Words>4489</Words>
  <Characters>25588</Characters>
  <Application>Microsoft Office Word</Application>
  <DocSecurity>0</DocSecurity>
  <Lines>213</Lines>
  <Paragraphs>60</Paragraphs>
  <ScaleCrop>false</ScaleCrop>
  <Company/>
  <LinksUpToDate>false</LinksUpToDate>
  <CharactersWithSpaces>30017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PIKU</dc:creator>
  <cp:keywords/>
  <dc:description/>
  <cp:lastModifiedBy>Debadatta Mishra</cp:lastModifiedBy>
  <cp:revision>49</cp:revision>
  <dcterms:created xsi:type="dcterms:W3CDTF">2015-11-11T14:25:00Z</dcterms:created>
  <dcterms:modified xsi:type="dcterms:W3CDTF">2015-11-11T14:58:00Z</dcterms:modified>
</cp:coreProperties>
</file>