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75B8" w14:textId="77777777" w:rsidR="00E73742" w:rsidRPr="00E73742" w:rsidRDefault="00E73742" w:rsidP="00E73742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b/>
          <w:bCs/>
          <w:color w:val="202124"/>
          <w:sz w:val="21"/>
          <w:szCs w:val="21"/>
          <w:u w:val="single"/>
          <w:lang w:val="en-IN" w:bidi="hi-IN"/>
        </w:rPr>
      </w:pPr>
      <w:proofErr w:type="spellStart"/>
      <w:r w:rsidRPr="00E73742">
        <w:rPr>
          <w:rFonts w:ascii="Palatino Linotype" w:eastAsia="Times New Roman" w:hAnsi="Palatino Linotype" w:cs="Arial"/>
          <w:b/>
          <w:bCs/>
          <w:color w:val="202124"/>
          <w:sz w:val="44"/>
          <w:szCs w:val="44"/>
          <w:u w:val="single"/>
          <w:lang w:val="en-IN" w:bidi="hi-IN"/>
        </w:rPr>
        <w:t>CountDownLatch</w:t>
      </w:r>
      <w:proofErr w:type="spellEnd"/>
    </w:p>
    <w:p w14:paraId="6FD92C69" w14:textId="5FA99584" w:rsidR="00C31770" w:rsidRPr="00727E67" w:rsidRDefault="00E73742" w:rsidP="00727E67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02124"/>
          <w:sz w:val="21"/>
          <w:szCs w:val="21"/>
          <w:lang w:val="en-IN" w:bidi="hi-IN"/>
        </w:rPr>
      </w:pPr>
      <w:proofErr w:type="spellStart"/>
      <w:r w:rsidRPr="00E73742">
        <w:rPr>
          <w:rFonts w:ascii="Palatino Linotype" w:eastAsia="Times New Roman" w:hAnsi="Palatino Linotype" w:cs="Arial"/>
          <w:color w:val="202124"/>
          <w:sz w:val="24"/>
          <w:szCs w:val="24"/>
          <w:lang w:val="en-IN" w:bidi="hi-IN"/>
        </w:rPr>
        <w:t>CountDownLatch</w:t>
      </w:r>
      <w:proofErr w:type="spellEnd"/>
      <w:r w:rsidRPr="00E73742">
        <w:rPr>
          <w:rFonts w:ascii="Palatino Linotype" w:eastAsia="Times New Roman" w:hAnsi="Palatino Linotype" w:cs="Arial"/>
          <w:color w:val="202124"/>
          <w:sz w:val="24"/>
          <w:szCs w:val="24"/>
          <w:lang w:val="en-IN" w:bidi="hi-IN"/>
        </w:rPr>
        <w:t xml:space="preserve"> is </w:t>
      </w:r>
      <w:r w:rsidRPr="00E73742">
        <w:rPr>
          <w:rFonts w:ascii="Palatino Linotype" w:eastAsia="Times New Roman" w:hAnsi="Palatino Linotype" w:cs="Arial"/>
          <w:b/>
          <w:bCs/>
          <w:color w:val="202124"/>
          <w:sz w:val="24"/>
          <w:szCs w:val="24"/>
          <w:lang w:val="en-IN" w:bidi="hi-IN"/>
        </w:rPr>
        <w:t>a concurrency construct that allows one or more threads to wait for a given set of operations to complete</w:t>
      </w:r>
      <w:r w:rsidRPr="00E73742">
        <w:rPr>
          <w:rFonts w:ascii="Palatino Linotype" w:eastAsia="Times New Roman" w:hAnsi="Palatino Linotype" w:cs="Arial"/>
          <w:color w:val="202124"/>
          <w:sz w:val="24"/>
          <w:szCs w:val="24"/>
          <w:lang w:val="en-IN" w:bidi="hi-IN"/>
        </w:rPr>
        <w:t xml:space="preserve">. A </w:t>
      </w:r>
      <w:proofErr w:type="spellStart"/>
      <w:r w:rsidRPr="00E73742">
        <w:rPr>
          <w:rFonts w:ascii="Palatino Linotype" w:eastAsia="Times New Roman" w:hAnsi="Palatino Linotype" w:cs="Arial"/>
          <w:color w:val="202124"/>
          <w:sz w:val="24"/>
          <w:szCs w:val="24"/>
          <w:lang w:val="en-IN" w:bidi="hi-IN"/>
        </w:rPr>
        <w:t>CountDownLatch</w:t>
      </w:r>
      <w:proofErr w:type="spellEnd"/>
      <w:r w:rsidRPr="00E73742">
        <w:rPr>
          <w:rFonts w:ascii="Palatino Linotype" w:eastAsia="Times New Roman" w:hAnsi="Palatino Linotype" w:cs="Arial"/>
          <w:color w:val="202124"/>
          <w:sz w:val="24"/>
          <w:szCs w:val="24"/>
          <w:lang w:val="en-IN" w:bidi="hi-IN"/>
        </w:rPr>
        <w:t xml:space="preserve"> is initialized with a given count. This count is decremented by calls to the </w:t>
      </w:r>
      <w:proofErr w:type="spellStart"/>
      <w:proofErr w:type="gramStart"/>
      <w:r w:rsidRPr="00E73742">
        <w:rPr>
          <w:rFonts w:ascii="Palatino Linotype" w:eastAsia="Times New Roman" w:hAnsi="Palatino Linotype" w:cs="Arial"/>
          <w:color w:val="202124"/>
          <w:sz w:val="24"/>
          <w:szCs w:val="24"/>
          <w:lang w:val="en-IN" w:bidi="hi-IN"/>
        </w:rPr>
        <w:t>countDown</w:t>
      </w:r>
      <w:proofErr w:type="spellEnd"/>
      <w:r w:rsidRPr="00E73742">
        <w:rPr>
          <w:rFonts w:ascii="Palatino Linotype" w:eastAsia="Times New Roman" w:hAnsi="Palatino Linotype" w:cs="Arial"/>
          <w:color w:val="202124"/>
          <w:sz w:val="24"/>
          <w:szCs w:val="24"/>
          <w:lang w:val="en-IN" w:bidi="hi-IN"/>
        </w:rPr>
        <w:t>(</w:t>
      </w:r>
      <w:proofErr w:type="gramEnd"/>
      <w:r w:rsidRPr="00E73742">
        <w:rPr>
          <w:rFonts w:ascii="Palatino Linotype" w:eastAsia="Times New Roman" w:hAnsi="Palatino Linotype" w:cs="Arial"/>
          <w:color w:val="202124"/>
          <w:sz w:val="24"/>
          <w:szCs w:val="24"/>
          <w:lang w:val="en-IN" w:bidi="hi-IN"/>
        </w:rPr>
        <w:t xml:space="preserve">) method. Threads waiting for this count to reach zero can call one of the </w:t>
      </w:r>
      <w:proofErr w:type="gramStart"/>
      <w:r w:rsidRPr="00E73742">
        <w:rPr>
          <w:rFonts w:ascii="Palatino Linotype" w:eastAsia="Times New Roman" w:hAnsi="Palatino Linotype" w:cs="Arial"/>
          <w:color w:val="202124"/>
          <w:sz w:val="24"/>
          <w:szCs w:val="24"/>
          <w:lang w:val="en-IN" w:bidi="hi-IN"/>
        </w:rPr>
        <w:t>await(</w:t>
      </w:r>
      <w:proofErr w:type="gramEnd"/>
      <w:r w:rsidRPr="00E73742">
        <w:rPr>
          <w:rFonts w:ascii="Palatino Linotype" w:eastAsia="Times New Roman" w:hAnsi="Palatino Linotype" w:cs="Arial"/>
          <w:color w:val="202124"/>
          <w:sz w:val="24"/>
          <w:szCs w:val="24"/>
          <w:lang w:val="en-IN" w:bidi="hi-IN"/>
        </w:rPr>
        <w:t>) methods.</w:t>
      </w:r>
    </w:p>
    <w:p w14:paraId="1A3B6199" w14:textId="08F19ED8" w:rsidR="00E73742" w:rsidRPr="00C63F94" w:rsidRDefault="00E73742" w:rsidP="00E73742">
      <w:pPr>
        <w:rPr>
          <w:rFonts w:ascii="Palatino Linotype" w:hAnsi="Palatino Linotype"/>
          <w:sz w:val="24"/>
          <w:szCs w:val="24"/>
        </w:rPr>
      </w:pPr>
      <w:proofErr w:type="spellStart"/>
      <w:r w:rsidRPr="00C63F94">
        <w:rPr>
          <w:rFonts w:ascii="Palatino Linotype" w:hAnsi="Palatino Linotype"/>
          <w:sz w:val="24"/>
          <w:szCs w:val="24"/>
        </w:rPr>
        <w:t>CountDownLatch</w:t>
      </w:r>
      <w:proofErr w:type="spellEnd"/>
      <w:r w:rsidRPr="00C63F94">
        <w:rPr>
          <w:rFonts w:ascii="Palatino Linotype" w:hAnsi="Palatino Linotype"/>
          <w:sz w:val="24"/>
          <w:szCs w:val="24"/>
        </w:rPr>
        <w:t xml:space="preserve"> is used to make a thread wait till other threads finish their execution.</w:t>
      </w:r>
    </w:p>
    <w:p w14:paraId="2E0B05A9" w14:textId="77777777" w:rsidR="00E73742" w:rsidRPr="00C63F94" w:rsidRDefault="00E73742" w:rsidP="00E737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C63F94">
        <w:rPr>
          <w:rFonts w:ascii="Palatino Linotype" w:hAnsi="Palatino Linotype"/>
          <w:sz w:val="24"/>
          <w:szCs w:val="24"/>
        </w:rPr>
        <w:t xml:space="preserve">A </w:t>
      </w:r>
      <w:proofErr w:type="spellStart"/>
      <w:r w:rsidRPr="00C63F94">
        <w:rPr>
          <w:rFonts w:ascii="Palatino Linotype" w:hAnsi="Palatino Linotype"/>
          <w:sz w:val="24"/>
          <w:szCs w:val="24"/>
        </w:rPr>
        <w:t>CountDownLatch</w:t>
      </w:r>
      <w:proofErr w:type="spellEnd"/>
      <w:r w:rsidRPr="00C63F94">
        <w:rPr>
          <w:rFonts w:ascii="Palatino Linotype" w:hAnsi="Palatino Linotype"/>
          <w:sz w:val="24"/>
          <w:szCs w:val="24"/>
        </w:rPr>
        <w:t xml:space="preserve"> is initialized with a count which is the number of child threads for which the main thread will wait before executing further.</w:t>
      </w:r>
    </w:p>
    <w:p w14:paraId="77E4FF0E" w14:textId="77777777" w:rsidR="00E73742" w:rsidRPr="00C63F94" w:rsidRDefault="00E73742" w:rsidP="00E737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C63F94">
        <w:rPr>
          <w:rFonts w:ascii="Palatino Linotype" w:hAnsi="Palatino Linotype"/>
          <w:sz w:val="24"/>
          <w:szCs w:val="24"/>
        </w:rPr>
        <w:t>It is an integer.</w:t>
      </w:r>
    </w:p>
    <w:p w14:paraId="2719B40C" w14:textId="77777777" w:rsidR="00E73742" w:rsidRPr="00C63F94" w:rsidRDefault="00E73742" w:rsidP="00E737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C63F94">
        <w:rPr>
          <w:rFonts w:ascii="Palatino Linotype" w:hAnsi="Palatino Linotype"/>
          <w:sz w:val="24"/>
          <w:szCs w:val="24"/>
        </w:rPr>
        <w:t xml:space="preserve">Thread which starts other </w:t>
      </w:r>
      <w:proofErr w:type="gramStart"/>
      <w:r w:rsidRPr="00C63F94">
        <w:rPr>
          <w:rFonts w:ascii="Palatino Linotype" w:hAnsi="Palatino Linotype"/>
          <w:sz w:val="24"/>
          <w:szCs w:val="24"/>
        </w:rPr>
        <w:t>threads</w:t>
      </w:r>
      <w:proofErr w:type="gramEnd"/>
      <w:r w:rsidRPr="00C63F94">
        <w:rPr>
          <w:rFonts w:ascii="Palatino Linotype" w:hAnsi="Palatino Linotype"/>
          <w:sz w:val="24"/>
          <w:szCs w:val="24"/>
        </w:rPr>
        <w:t xml:space="preserve"> and which wants to wait for these threads to finish calls await.</w:t>
      </w:r>
    </w:p>
    <w:p w14:paraId="201D02DC" w14:textId="77777777" w:rsidR="00E73742" w:rsidRPr="00C63F94" w:rsidRDefault="00E73742" w:rsidP="00E737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C63F94">
        <w:rPr>
          <w:rFonts w:ascii="Palatino Linotype" w:hAnsi="Palatino Linotype"/>
          <w:sz w:val="24"/>
          <w:szCs w:val="24"/>
        </w:rPr>
        <w:t xml:space="preserve">Every child thread when finishes execution, calls </w:t>
      </w:r>
      <w:proofErr w:type="spellStart"/>
      <w:r w:rsidRPr="00C63F94">
        <w:rPr>
          <w:rFonts w:ascii="Palatino Linotype" w:hAnsi="Palatino Linotype"/>
          <w:sz w:val="24"/>
          <w:szCs w:val="24"/>
        </w:rPr>
        <w:t>countDown</w:t>
      </w:r>
      <w:proofErr w:type="spellEnd"/>
      <w:r w:rsidRPr="00C63F94">
        <w:rPr>
          <w:rFonts w:ascii="Palatino Linotype" w:hAnsi="Palatino Linotype"/>
          <w:sz w:val="24"/>
          <w:szCs w:val="24"/>
        </w:rPr>
        <w:t xml:space="preserve"> method.</w:t>
      </w:r>
    </w:p>
    <w:p w14:paraId="140364E0" w14:textId="77777777" w:rsidR="00E73742" w:rsidRPr="00C63F94" w:rsidRDefault="00E73742" w:rsidP="00E737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C63F94">
        <w:rPr>
          <w:rFonts w:ascii="Palatino Linotype" w:hAnsi="Palatino Linotype"/>
          <w:sz w:val="24"/>
          <w:szCs w:val="24"/>
        </w:rPr>
        <w:t>This reduces the count by 1.</w:t>
      </w:r>
    </w:p>
    <w:p w14:paraId="38677147" w14:textId="6141ACA1" w:rsidR="00E73742" w:rsidRPr="00C63F94" w:rsidRDefault="00E73742" w:rsidP="00E737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C63F94">
        <w:rPr>
          <w:rFonts w:ascii="Palatino Linotype" w:hAnsi="Palatino Linotype"/>
          <w:sz w:val="24"/>
          <w:szCs w:val="24"/>
        </w:rPr>
        <w:t xml:space="preserve">When all the child threads have </w:t>
      </w:r>
      <w:proofErr w:type="gramStart"/>
      <w:r w:rsidRPr="00C63F94">
        <w:rPr>
          <w:rFonts w:ascii="Palatino Linotype" w:hAnsi="Palatino Linotype"/>
          <w:sz w:val="24"/>
          <w:szCs w:val="24"/>
        </w:rPr>
        <w:t>completed(</w:t>
      </w:r>
      <w:proofErr w:type="gramEnd"/>
      <w:r w:rsidRPr="00C63F94">
        <w:rPr>
          <w:rFonts w:ascii="Palatino Linotype" w:hAnsi="Palatino Linotype"/>
          <w:sz w:val="24"/>
          <w:szCs w:val="24"/>
        </w:rPr>
        <w:t xml:space="preserve">and have called </w:t>
      </w:r>
      <w:proofErr w:type="spellStart"/>
      <w:r w:rsidRPr="00C63F94">
        <w:rPr>
          <w:rFonts w:ascii="Palatino Linotype" w:hAnsi="Palatino Linotype"/>
          <w:sz w:val="24"/>
          <w:szCs w:val="24"/>
        </w:rPr>
        <w:t>countDown</w:t>
      </w:r>
      <w:proofErr w:type="spellEnd"/>
      <w:r w:rsidRPr="00C63F94">
        <w:rPr>
          <w:rFonts w:ascii="Palatino Linotype" w:hAnsi="Palatino Linotype"/>
          <w:sz w:val="24"/>
          <w:szCs w:val="24"/>
        </w:rPr>
        <w:t>), the value of count becomes 0 and main thread resumes its execution.</w:t>
      </w:r>
    </w:p>
    <w:p w14:paraId="12E2CBEE" w14:textId="00675540" w:rsidR="00E73742" w:rsidRDefault="0007759E" w:rsidP="00E73742">
      <w:pPr>
        <w:rPr>
          <w:rFonts w:ascii="Palatino Linotype" w:hAnsi="Palatino Linotype"/>
        </w:rPr>
      </w:pPr>
      <w:r w:rsidRPr="0007759E">
        <w:rPr>
          <w:rFonts w:ascii="Palatino Linotype" w:hAnsi="Palatino Linotype"/>
        </w:rPr>
        <w:t xml:space="preserve">One of the disadvantages/advantages of </w:t>
      </w:r>
      <w:proofErr w:type="spellStart"/>
      <w:r w:rsidRPr="0007759E">
        <w:rPr>
          <w:rFonts w:ascii="Palatino Linotype" w:hAnsi="Palatino Linotype"/>
        </w:rPr>
        <w:t>CountDownLatch</w:t>
      </w:r>
      <w:proofErr w:type="spellEnd"/>
      <w:r w:rsidRPr="0007759E">
        <w:rPr>
          <w:rFonts w:ascii="Palatino Linotype" w:hAnsi="Palatino Linotype"/>
        </w:rPr>
        <w:t xml:space="preserve"> is that it's not reusable: once count reaches zero you cannot use </w:t>
      </w:r>
      <w:proofErr w:type="spellStart"/>
      <w:r w:rsidRPr="0007759E">
        <w:rPr>
          <w:rFonts w:ascii="Palatino Linotype" w:hAnsi="Palatino Linotype"/>
        </w:rPr>
        <w:t>CountDownLatch</w:t>
      </w:r>
      <w:proofErr w:type="spellEnd"/>
      <w:r w:rsidRPr="0007759E">
        <w:rPr>
          <w:rFonts w:ascii="Palatino Linotype" w:hAnsi="Palatino Linotype"/>
        </w:rPr>
        <w:t xml:space="preserve"> </w:t>
      </w:r>
      <w:proofErr w:type="spellStart"/>
      <w:proofErr w:type="gramStart"/>
      <w:r w:rsidRPr="0007759E">
        <w:rPr>
          <w:rFonts w:ascii="Palatino Linotype" w:hAnsi="Palatino Linotype"/>
        </w:rPr>
        <w:t>any more</w:t>
      </w:r>
      <w:proofErr w:type="spellEnd"/>
      <w:proofErr w:type="gramEnd"/>
      <w:r w:rsidRPr="0007759E">
        <w:rPr>
          <w:rFonts w:ascii="Palatino Linotype" w:hAnsi="Palatino Linotype"/>
        </w:rPr>
        <w:t>.</w:t>
      </w:r>
      <w:r w:rsidR="00D75C20">
        <w:rPr>
          <w:rFonts w:ascii="Palatino Linotype" w:hAnsi="Palatino Linotype"/>
        </w:rPr>
        <w:t xml:space="preserve"> </w:t>
      </w:r>
      <w:r w:rsidR="00D75C20" w:rsidRPr="005A487E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 xml:space="preserve">The await methods block until the current count reaches zero due to invocations of the </w:t>
      </w:r>
      <w:proofErr w:type="spellStart"/>
      <w:proofErr w:type="gramStart"/>
      <w:r w:rsidR="00D75C20" w:rsidRPr="005A487E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countDown</w:t>
      </w:r>
      <w:proofErr w:type="spellEnd"/>
      <w:r w:rsidR="00D75C20" w:rsidRPr="005A487E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(</w:t>
      </w:r>
      <w:proofErr w:type="gramEnd"/>
      <w:r w:rsidR="00D75C20" w:rsidRPr="005A487E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) method</w:t>
      </w:r>
      <w:r w:rsidR="00D75C20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.</w:t>
      </w:r>
    </w:p>
    <w:p w14:paraId="6CE78288" w14:textId="4C7FD4EE" w:rsidR="005344C2" w:rsidRDefault="005344C2" w:rsidP="00E73742">
      <w:pPr>
        <w:rPr>
          <w:rFonts w:ascii="Palatino Linotype" w:hAnsi="Palatino Linotype"/>
        </w:rPr>
      </w:pPr>
      <w:r w:rsidRPr="005344C2">
        <w:rPr>
          <w:rFonts w:ascii="Palatino Linotype" w:hAnsi="Palatino Linotype"/>
        </w:rPr>
        <w:t xml:space="preserve">Use </w:t>
      </w:r>
      <w:proofErr w:type="spellStart"/>
      <w:r w:rsidRPr="005344C2">
        <w:rPr>
          <w:rFonts w:ascii="Palatino Linotype" w:hAnsi="Palatino Linotype"/>
        </w:rPr>
        <w:t>CountDownLatch</w:t>
      </w:r>
      <w:proofErr w:type="spellEnd"/>
      <w:r w:rsidRPr="005344C2">
        <w:rPr>
          <w:rFonts w:ascii="Palatino Linotype" w:hAnsi="Palatino Linotype"/>
        </w:rPr>
        <w:t xml:space="preserve"> when one thread (like the main thread) requires </w:t>
      </w:r>
      <w:proofErr w:type="gramStart"/>
      <w:r w:rsidRPr="005344C2">
        <w:rPr>
          <w:rFonts w:ascii="Palatino Linotype" w:hAnsi="Palatino Linotype"/>
        </w:rPr>
        <w:t>to wait</w:t>
      </w:r>
      <w:proofErr w:type="gramEnd"/>
      <w:r w:rsidRPr="005344C2">
        <w:rPr>
          <w:rFonts w:ascii="Palatino Linotype" w:hAnsi="Palatino Linotype"/>
        </w:rPr>
        <w:t xml:space="preserve"> for one or more threads to complete, before it can continue processing.</w:t>
      </w:r>
    </w:p>
    <w:p w14:paraId="5F188899" w14:textId="30ADC5D8" w:rsidR="001258C7" w:rsidRDefault="001258C7" w:rsidP="001258C7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F027B5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we can make several threads start at the same time;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</w:t>
      </w:r>
      <w:r w:rsidRPr="00F027B5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we can wait for several threads to finish (whereas, for example, the </w:t>
      </w:r>
      <w:proofErr w:type="spellStart"/>
      <w:r w:rsidRPr="00F027B5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Thread.join</w:t>
      </w:r>
      <w:proofErr w:type="spellEnd"/>
      <w:r w:rsidRPr="00F027B5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() method only lets you wait for a single thread).</w:t>
      </w:r>
    </w:p>
    <w:p w14:paraId="158BB0BC" w14:textId="2B07D7CB" w:rsidR="007E03AD" w:rsidRDefault="007E03AD" w:rsidP="001258C7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14:paraId="5D841FA2" w14:textId="77777777" w:rsidR="007E03AD" w:rsidRPr="00F027B5" w:rsidRDefault="007E03AD" w:rsidP="007E03AD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kern w:val="1"/>
          <w:sz w:val="24"/>
          <w:szCs w:val="24"/>
          <w:u w:val="single"/>
          <w:lang w:eastAsia="hi-IN" w:bidi="hi-IN"/>
        </w:rPr>
      </w:pPr>
      <w:r w:rsidRPr="00F027B5">
        <w:rPr>
          <w:rFonts w:ascii="Times New Roman" w:eastAsia="SimSun" w:hAnsi="Times New Roman" w:cs="Mangal"/>
          <w:b/>
          <w:bCs/>
          <w:kern w:val="1"/>
          <w:sz w:val="24"/>
          <w:szCs w:val="24"/>
          <w:u w:val="single"/>
          <w:lang w:eastAsia="hi-IN" w:bidi="hi-IN"/>
        </w:rPr>
        <w:t xml:space="preserve">Why use </w:t>
      </w:r>
      <w:proofErr w:type="spellStart"/>
      <w:r w:rsidRPr="00F027B5">
        <w:rPr>
          <w:rFonts w:ascii="Times New Roman" w:eastAsia="SimSun" w:hAnsi="Times New Roman" w:cs="Mangal"/>
          <w:b/>
          <w:bCs/>
          <w:kern w:val="1"/>
          <w:sz w:val="24"/>
          <w:szCs w:val="24"/>
          <w:u w:val="single"/>
          <w:lang w:eastAsia="hi-IN" w:bidi="hi-IN"/>
        </w:rPr>
        <w:t>CountDownLatch</w:t>
      </w:r>
      <w:proofErr w:type="spellEnd"/>
      <w:r w:rsidRPr="00F027B5">
        <w:rPr>
          <w:rFonts w:ascii="Times New Roman" w:eastAsia="SimSun" w:hAnsi="Times New Roman" w:cs="Mangal"/>
          <w:b/>
          <w:bCs/>
          <w:kern w:val="1"/>
          <w:sz w:val="24"/>
          <w:szCs w:val="24"/>
          <w:u w:val="single"/>
          <w:lang w:eastAsia="hi-IN" w:bidi="hi-IN"/>
        </w:rPr>
        <w:t xml:space="preserve"> (rather than wait/notify, Condition </w:t>
      </w:r>
      <w:proofErr w:type="spellStart"/>
      <w:r w:rsidRPr="00F027B5">
        <w:rPr>
          <w:rFonts w:ascii="Times New Roman" w:eastAsia="SimSun" w:hAnsi="Times New Roman" w:cs="Mangal"/>
          <w:b/>
          <w:bCs/>
          <w:kern w:val="1"/>
          <w:sz w:val="24"/>
          <w:szCs w:val="24"/>
          <w:u w:val="single"/>
          <w:lang w:eastAsia="hi-IN" w:bidi="hi-IN"/>
        </w:rPr>
        <w:t>etc</w:t>
      </w:r>
      <w:proofErr w:type="spellEnd"/>
      <w:r w:rsidRPr="00F027B5">
        <w:rPr>
          <w:rFonts w:ascii="Times New Roman" w:eastAsia="SimSun" w:hAnsi="Times New Roman" w:cs="Mangal"/>
          <w:b/>
          <w:bCs/>
          <w:kern w:val="1"/>
          <w:sz w:val="24"/>
          <w:szCs w:val="24"/>
          <w:u w:val="single"/>
          <w:lang w:eastAsia="hi-IN" w:bidi="hi-IN"/>
        </w:rPr>
        <w:t>)?</w:t>
      </w:r>
    </w:p>
    <w:p w14:paraId="66EE42C3" w14:textId="4B8A32D3" w:rsidR="007E03AD" w:rsidRDefault="007E03AD" w:rsidP="007E03AD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F027B5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The </w:t>
      </w:r>
      <w:proofErr w:type="spellStart"/>
      <w:r w:rsidRPr="00F027B5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CountDownLatch</w:t>
      </w:r>
      <w:proofErr w:type="spellEnd"/>
      <w:r w:rsidRPr="00F027B5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protects you against the case of a thread missing a signal which can occur if you use these other mechanisms for coordinating jobs. Something like a Condition is useful for signaling to threads if they are waiting, but where it doesn't matter if they're not, or where a thread will explicitly check if it </w:t>
      </w:r>
      <w:proofErr w:type="gramStart"/>
      <w:r w:rsidRPr="00F027B5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has to</w:t>
      </w:r>
      <w:proofErr w:type="gramEnd"/>
      <w:r w:rsidRPr="00F027B5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wait before waiting. With a </w:t>
      </w:r>
      <w:proofErr w:type="spellStart"/>
      <w:r w:rsidRPr="00F027B5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CountDownLatch</w:t>
      </w:r>
      <w:proofErr w:type="spellEnd"/>
      <w:r w:rsidRPr="00F027B5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, we await a signal if it hasn't been triggered yet, but immediately continue without waiting if that signal was already triggered before we start waiting.</w:t>
      </w:r>
    </w:p>
    <w:p w14:paraId="0FCC9F0C" w14:textId="37FE5365" w:rsidR="008813CC" w:rsidRDefault="008813CC" w:rsidP="007E03AD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14:paraId="42426EBC" w14:textId="77777777" w:rsidR="008813CC" w:rsidRPr="00BF6DD1" w:rsidRDefault="008813CC" w:rsidP="008813CC">
      <w:pPr>
        <w:pStyle w:val="NoSpacing"/>
        <w:rPr>
          <w:rFonts w:ascii="Palatino Linotype" w:eastAsia="Calibri" w:hAnsi="Palatino Linotype" w:cs="Kalinga"/>
          <w:sz w:val="24"/>
          <w:lang w:bidi="or-IN"/>
        </w:rPr>
      </w:pPr>
      <w:r w:rsidRPr="005E3319">
        <w:rPr>
          <w:rFonts w:ascii="Palatino Linotype" w:hAnsi="Palatino Linotype"/>
          <w:lang w:bidi="or-IN"/>
        </w:rPr>
        <w:t xml:space="preserve">Problem: </w:t>
      </w:r>
      <w:r w:rsidRPr="005E3319">
        <w:rPr>
          <w:rFonts w:ascii="Palatino Linotype" w:hAnsi="Palatino Linotype"/>
          <w:b/>
          <w:bCs/>
          <w:lang w:bidi="or-IN"/>
        </w:rPr>
        <w:t>A teach</w:t>
      </w:r>
      <w:r>
        <w:rPr>
          <w:rFonts w:ascii="Palatino Linotype" w:hAnsi="Palatino Linotype"/>
          <w:b/>
          <w:bCs/>
          <w:lang w:bidi="or-IN"/>
        </w:rPr>
        <w:t>er</w:t>
      </w:r>
      <w:r w:rsidRPr="005E3319">
        <w:rPr>
          <w:rFonts w:ascii="Palatino Linotype" w:hAnsi="Palatino Linotype"/>
          <w:b/>
          <w:bCs/>
          <w:lang w:bidi="or-IN"/>
        </w:rPr>
        <w:t xml:space="preserve"> gives a problem to 5 students to compute. Once all the students have completed the computations, finally teacher </w:t>
      </w:r>
      <w:proofErr w:type="gramStart"/>
      <w:r w:rsidRPr="005E3319">
        <w:rPr>
          <w:rFonts w:ascii="Palatino Linotype" w:hAnsi="Palatino Linotype"/>
          <w:b/>
          <w:bCs/>
          <w:lang w:bidi="or-IN"/>
        </w:rPr>
        <w:t>has to</w:t>
      </w:r>
      <w:proofErr w:type="gramEnd"/>
      <w:r w:rsidRPr="005E3319">
        <w:rPr>
          <w:rFonts w:ascii="Palatino Linotype" w:hAnsi="Palatino Linotype"/>
          <w:b/>
          <w:bCs/>
          <w:lang w:bidi="or-IN"/>
        </w:rPr>
        <w:t xml:space="preserve"> disclose the result of all students.</w:t>
      </w:r>
      <w:r>
        <w:rPr>
          <w:rFonts w:ascii="Palatino Linotype" w:hAnsi="Palatino Linotype"/>
          <w:b/>
          <w:bCs/>
          <w:lang w:bidi="or-IN"/>
        </w:rPr>
        <w:t xml:space="preserve"> </w:t>
      </w:r>
      <w:r w:rsidRPr="00BF6DD1">
        <w:rPr>
          <w:rFonts w:ascii="Palatino Linotype" w:eastAsia="Calibri" w:hAnsi="Palatino Linotype" w:cs="Kalinga"/>
          <w:sz w:val="24"/>
          <w:lang w:bidi="or-IN"/>
        </w:rPr>
        <w:t>Code is given below.</w:t>
      </w:r>
    </w:p>
    <w:p w14:paraId="099EF698" w14:textId="40B9CBBB" w:rsidR="008813CC" w:rsidRDefault="008813CC" w:rsidP="00881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bidi="or-IN"/>
        </w:rPr>
      </w:pP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import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java.util.Map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="00D70DC9">
        <w:rPr>
          <w:rFonts w:ascii="Courier New" w:eastAsia="Times New Roman" w:hAnsi="Courier New" w:cs="Courier New"/>
          <w:color w:val="000000"/>
          <w:lang w:bidi="or-IN"/>
        </w:rPr>
        <w:t xml:space="preserve">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import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java.util.Random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import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java.util.concurrent.CountDownLatch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import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java.util.concurrent.TimeUnit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public class </w:t>
      </w:r>
      <w:proofErr w:type="spellStart"/>
      <w:r w:rsidRPr="00E15929">
        <w:rPr>
          <w:rFonts w:ascii="Courier New" w:eastAsia="Times New Roman" w:hAnsi="Courier New" w:cs="Courier New"/>
          <w:b/>
          <w:bCs/>
          <w:color w:val="000000"/>
          <w:lang w:bidi="or-IN"/>
        </w:rPr>
        <w:t>StudentThread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implements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Runnable {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private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Map&lt;String, Integer&gt; </w:t>
      </w:r>
      <w:proofErr w:type="spellStart"/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>dataMap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private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String </w:t>
      </w:r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>name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private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CountDownLatch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 </w:t>
      </w:r>
      <w:proofErr w:type="spellStart"/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>countDownLatch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private int </w:t>
      </w:r>
      <w:proofErr w:type="spellStart"/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>timeInSecs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public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StudentThread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(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  Map&lt;String, Integer&gt;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dataMap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, String name,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CountDownLatch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countDownLatch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,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int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timeInSecs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) {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</w:t>
      </w:r>
      <w:proofErr w:type="spellStart"/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>this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.</w:t>
      </w:r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>dataMap</w:t>
      </w:r>
      <w:proofErr w:type="spellEnd"/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 xml:space="preserve">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=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dataMap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>this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.</w:t>
      </w:r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 xml:space="preserve">name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= name;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</w:t>
      </w:r>
      <w:proofErr w:type="spellStart"/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>this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.</w:t>
      </w:r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>countDownLatch</w:t>
      </w:r>
      <w:proofErr w:type="spellEnd"/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 xml:space="preserve">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=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countDownLatch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</w:t>
      </w:r>
      <w:proofErr w:type="spellStart"/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>this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.</w:t>
      </w:r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>timeInSecs</w:t>
      </w:r>
      <w:proofErr w:type="spellEnd"/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 xml:space="preserve">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=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timeInSecs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}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</w:r>
      <w:r w:rsidRPr="00E15929">
        <w:rPr>
          <w:rFonts w:ascii="Courier New" w:eastAsia="Times New Roman" w:hAnsi="Courier New" w:cs="Courier New"/>
          <w:color w:val="000000"/>
          <w:lang w:bidi="or-IN"/>
        </w:rPr>
        <w:lastRenderedPageBreak/>
        <w:t xml:space="preserve">  </w:t>
      </w:r>
      <w:r w:rsidRPr="00E15929">
        <w:rPr>
          <w:rFonts w:ascii="Courier New" w:eastAsia="Times New Roman" w:hAnsi="Courier New" w:cs="Courier New"/>
          <w:color w:val="808000"/>
          <w:lang w:bidi="or-IN"/>
        </w:rPr>
        <w:t>@Override</w:t>
      </w:r>
      <w:r w:rsidRPr="00E15929">
        <w:rPr>
          <w:rFonts w:ascii="Courier New" w:eastAsia="Times New Roman" w:hAnsi="Courier New" w:cs="Courier New"/>
          <w:color w:val="808000"/>
          <w:lang w:bidi="or-IN"/>
        </w:rPr>
        <w:br/>
        <w:t xml:space="preserve"> 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public void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run() {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try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{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 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System.</w:t>
      </w:r>
      <w:r w:rsidRPr="00E15929">
        <w:rPr>
          <w:rFonts w:ascii="Courier New" w:eastAsia="Times New Roman" w:hAnsi="Courier New" w:cs="Courier New"/>
          <w:b/>
          <w:bCs/>
          <w:i/>
          <w:iCs/>
          <w:color w:val="660E7A"/>
          <w:lang w:bidi="or-IN"/>
        </w:rPr>
        <w:t>out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.println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(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Thread.</w:t>
      </w:r>
      <w:r w:rsidRPr="00E15929">
        <w:rPr>
          <w:rFonts w:ascii="Courier New" w:eastAsia="Times New Roman" w:hAnsi="Courier New" w:cs="Courier New"/>
          <w:i/>
          <w:iCs/>
          <w:color w:val="000000"/>
          <w:lang w:bidi="or-IN"/>
        </w:rPr>
        <w:t>currentThread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().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getName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() + </w:t>
      </w:r>
      <w:r w:rsidRPr="00E15929">
        <w:rPr>
          <w:rFonts w:ascii="Courier New" w:eastAsia="Times New Roman" w:hAnsi="Courier New" w:cs="Courier New"/>
          <w:b/>
          <w:bCs/>
          <w:color w:val="008000"/>
          <w:lang w:bidi="or-IN"/>
        </w:rPr>
        <w:t>" computing value ..."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 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TimeUnit.</w:t>
      </w:r>
      <w:r w:rsidRPr="00E15929">
        <w:rPr>
          <w:rFonts w:ascii="Courier New" w:eastAsia="Times New Roman" w:hAnsi="Courier New" w:cs="Courier New"/>
          <w:b/>
          <w:bCs/>
          <w:i/>
          <w:iCs/>
          <w:color w:val="660E7A"/>
          <w:lang w:bidi="or-IN"/>
        </w:rPr>
        <w:t>SECONDS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.sleep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(</w:t>
      </w:r>
      <w:proofErr w:type="spellStart"/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>timeInSecs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  Random rand =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new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Random();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 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int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value =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rand.nextInt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(</w:t>
      </w:r>
      <w:r w:rsidRPr="00E15929">
        <w:rPr>
          <w:rFonts w:ascii="Courier New" w:eastAsia="Times New Roman" w:hAnsi="Courier New" w:cs="Courier New"/>
          <w:color w:val="0000FF"/>
          <w:lang w:bidi="or-IN"/>
        </w:rPr>
        <w:t>100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  </w:t>
      </w:r>
      <w:proofErr w:type="spellStart"/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>dataMap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.put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(</w:t>
      </w:r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>name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, value);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}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catch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(Exception e) {</w:t>
      </w:r>
      <w:r w:rsidR="00AD49D9">
        <w:rPr>
          <w:rFonts w:ascii="Courier New" w:eastAsia="Times New Roman" w:hAnsi="Courier New" w:cs="Courier New"/>
          <w:color w:val="000000"/>
          <w:lang w:bidi="or-IN"/>
        </w:rPr>
        <w:t xml:space="preserve">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e.printStackTrace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();</w:t>
      </w:r>
      <w:r w:rsidR="00AD49D9">
        <w:rPr>
          <w:rFonts w:ascii="Courier New" w:eastAsia="Times New Roman" w:hAnsi="Courier New" w:cs="Courier New"/>
          <w:color w:val="000000"/>
          <w:lang w:bidi="or-IN"/>
        </w:rPr>
        <w:t xml:space="preserve">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}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System.</w:t>
      </w:r>
      <w:r w:rsidRPr="00E15929">
        <w:rPr>
          <w:rFonts w:ascii="Courier New" w:eastAsia="Times New Roman" w:hAnsi="Courier New" w:cs="Courier New"/>
          <w:b/>
          <w:bCs/>
          <w:i/>
          <w:iCs/>
          <w:color w:val="660E7A"/>
          <w:lang w:bidi="or-IN"/>
        </w:rPr>
        <w:t>out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.println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(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Thread.</w:t>
      </w:r>
      <w:r w:rsidRPr="00E15929">
        <w:rPr>
          <w:rFonts w:ascii="Courier New" w:eastAsia="Times New Roman" w:hAnsi="Courier New" w:cs="Courier New"/>
          <w:i/>
          <w:iCs/>
          <w:color w:val="000000"/>
          <w:lang w:bidi="or-IN"/>
        </w:rPr>
        <w:t>currentThread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().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getName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() + </w:t>
      </w:r>
      <w:r w:rsidRPr="00E15929">
        <w:rPr>
          <w:rFonts w:ascii="Courier New" w:eastAsia="Times New Roman" w:hAnsi="Courier New" w:cs="Courier New"/>
          <w:b/>
          <w:bCs/>
          <w:color w:val="008000"/>
          <w:lang w:bidi="or-IN"/>
        </w:rPr>
        <w:t>" completed the computation"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</w:t>
      </w:r>
      <w:proofErr w:type="spellStart"/>
      <w:r w:rsidRPr="00E15929">
        <w:rPr>
          <w:rFonts w:ascii="Courier New" w:eastAsia="Times New Roman" w:hAnsi="Courier New" w:cs="Courier New"/>
          <w:b/>
          <w:bCs/>
          <w:color w:val="660E7A"/>
          <w:lang w:bidi="or-IN"/>
        </w:rPr>
        <w:t>countDownLatch</w:t>
      </w:r>
      <w:r w:rsidRPr="00E15929">
        <w:rPr>
          <w:rFonts w:ascii="Courier New" w:eastAsia="Times New Roman" w:hAnsi="Courier New" w:cs="Courier New"/>
          <w:b/>
          <w:bCs/>
          <w:color w:val="000000"/>
          <w:lang w:bidi="or-IN"/>
        </w:rPr>
        <w:t>.countDown</w:t>
      </w:r>
      <w:proofErr w:type="spellEnd"/>
      <w:r w:rsidRPr="00E15929">
        <w:rPr>
          <w:rFonts w:ascii="Courier New" w:eastAsia="Times New Roman" w:hAnsi="Courier New" w:cs="Courier New"/>
          <w:b/>
          <w:bCs/>
          <w:color w:val="000000"/>
          <w:lang w:bidi="or-IN"/>
        </w:rPr>
        <w:t>();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}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>}</w:t>
      </w:r>
    </w:p>
    <w:p w14:paraId="29645DB9" w14:textId="77777777" w:rsidR="00C3670A" w:rsidRPr="00E15929" w:rsidRDefault="00C3670A" w:rsidP="00881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bidi="or-IN"/>
        </w:rPr>
      </w:pPr>
    </w:p>
    <w:p w14:paraId="3090BF72" w14:textId="555BD922" w:rsidR="008813CC" w:rsidRPr="00AD49D9" w:rsidRDefault="008813CC" w:rsidP="00AD4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bidi="or-IN"/>
        </w:rPr>
      </w:pP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import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java.util.Map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="00AD49D9">
        <w:rPr>
          <w:rFonts w:ascii="Courier New" w:eastAsia="Times New Roman" w:hAnsi="Courier New" w:cs="Courier New"/>
          <w:color w:val="000000"/>
          <w:lang w:bidi="or-IN"/>
        </w:rPr>
        <w:t xml:space="preserve">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import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java.util.concurrent.ConcurrentHashMap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import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java.util.concurrent.CountDownLatch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public class </w:t>
      </w:r>
      <w:proofErr w:type="spellStart"/>
      <w:r w:rsidRPr="00E15929">
        <w:rPr>
          <w:rFonts w:ascii="Courier New" w:eastAsia="Times New Roman" w:hAnsi="Courier New" w:cs="Courier New"/>
          <w:b/>
          <w:bCs/>
          <w:color w:val="000000"/>
          <w:lang w:bidi="or-IN"/>
        </w:rPr>
        <w:t>TestCountDownLatch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 {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public static void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main(String[]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args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) {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CountDownLatch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countDownLatch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 =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new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CountDownLatch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(</w:t>
      </w:r>
      <w:r w:rsidRPr="00E15929">
        <w:rPr>
          <w:rFonts w:ascii="Courier New" w:eastAsia="Times New Roman" w:hAnsi="Courier New" w:cs="Courier New"/>
          <w:color w:val="0000FF"/>
          <w:lang w:bidi="or-IN"/>
        </w:rPr>
        <w:t>5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Map&lt;String, Integer&gt;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dataMap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 =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new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ConcurrentHashMap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&lt;String, Integer&gt;();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Thread t1 = </w:t>
      </w:r>
      <w:r w:rsidRPr="003B5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Thread(</w:t>
      </w:r>
      <w:r w:rsidRPr="003B5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StudentThread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dataMap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"John"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countDownLatch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3B534F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3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), </w:t>
      </w:r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"John"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 t2 = </w:t>
      </w:r>
      <w:r w:rsidRPr="003B5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Thread(</w:t>
      </w:r>
      <w:r w:rsidRPr="003B5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StudentThread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dataMap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"Vidya"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countDownLatch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3B534F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5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), </w:t>
      </w:r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"Vidya"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 t3 = </w:t>
      </w:r>
      <w:r w:rsidRPr="003B5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Thread(</w:t>
      </w:r>
      <w:r w:rsidRPr="003B5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StudentThread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dataMap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"Amit"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countDownLatch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3B534F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7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), </w:t>
      </w:r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"Amit"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 t4 = </w:t>
      </w:r>
      <w:r w:rsidRPr="003B5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Thread(</w:t>
      </w:r>
      <w:r w:rsidRPr="003B5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StudentThread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dataMap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"Ronaldo"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countDownLatch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3B534F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3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), </w:t>
      </w:r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"Ronaldo"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 t5 = </w:t>
      </w:r>
      <w:r w:rsidRPr="003B5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Thread(</w:t>
      </w:r>
      <w:r w:rsidRPr="003B5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StudentThread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dataMap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</w:t>
      </w:r>
      <w:proofErr w:type="spellStart"/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Pihu</w:t>
      </w:r>
      <w:proofErr w:type="spellEnd"/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proofErr w:type="spellStart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countDownLatch</w:t>
      </w:r>
      <w:proofErr w:type="spellEnd"/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3B534F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9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), </w:t>
      </w:r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</w:t>
      </w:r>
      <w:proofErr w:type="spellStart"/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Pihu</w:t>
      </w:r>
      <w:proofErr w:type="spellEnd"/>
      <w:r w:rsidRPr="003B53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</w:t>
      </w:r>
      <w:r w:rsidRPr="003B534F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t1.start();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t2.start();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t3.start();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t4.start();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t5.start();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try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{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  </w:t>
      </w:r>
      <w:proofErr w:type="spellStart"/>
      <w:r w:rsidRPr="00E15929">
        <w:rPr>
          <w:rFonts w:ascii="Courier New" w:eastAsia="Times New Roman" w:hAnsi="Courier New" w:cs="Courier New"/>
          <w:b/>
          <w:bCs/>
          <w:color w:val="000000"/>
          <w:lang w:bidi="or-IN"/>
        </w:rPr>
        <w:t>countDownLatch.await</w:t>
      </w:r>
      <w:proofErr w:type="spellEnd"/>
      <w:r w:rsidRPr="00E15929">
        <w:rPr>
          <w:rFonts w:ascii="Courier New" w:eastAsia="Times New Roman" w:hAnsi="Courier New" w:cs="Courier New"/>
          <w:b/>
          <w:bCs/>
          <w:color w:val="000000"/>
          <w:lang w:bidi="or-IN"/>
        </w:rPr>
        <w:t>();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sym w:font="Wingdings" w:char="F0E7"/>
      </w:r>
      <w:r w:rsidRPr="00E15929">
        <w:rPr>
          <w:rFonts w:ascii="Courier New" w:eastAsia="Times New Roman" w:hAnsi="Courier New" w:cs="Courier New"/>
          <w:b/>
          <w:bCs/>
          <w:color w:val="000000"/>
          <w:lang w:bidi="or-IN"/>
        </w:rPr>
        <w:t>It is blocking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 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System.</w:t>
      </w:r>
      <w:r w:rsidRPr="00E15929">
        <w:rPr>
          <w:rFonts w:ascii="Courier New" w:eastAsia="Times New Roman" w:hAnsi="Courier New" w:cs="Courier New"/>
          <w:b/>
          <w:bCs/>
          <w:i/>
          <w:iCs/>
          <w:color w:val="660E7A"/>
          <w:lang w:bidi="or-IN"/>
        </w:rPr>
        <w:t>out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.println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(</w:t>
      </w:r>
      <w:r w:rsidRPr="00E15929">
        <w:rPr>
          <w:rFonts w:ascii="Courier New" w:eastAsia="Times New Roman" w:hAnsi="Courier New" w:cs="Courier New"/>
          <w:b/>
          <w:bCs/>
          <w:color w:val="008000"/>
          <w:lang w:bidi="or-IN"/>
        </w:rPr>
        <w:t>"All students completed the computations, now show the result ..."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 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dataMap.forEach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((key, value) -&gt;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System.</w:t>
      </w:r>
      <w:r w:rsidRPr="00E15929">
        <w:rPr>
          <w:rFonts w:ascii="Courier New" w:eastAsia="Times New Roman" w:hAnsi="Courier New" w:cs="Courier New"/>
          <w:b/>
          <w:bCs/>
          <w:i/>
          <w:iCs/>
          <w:color w:val="660E7A"/>
          <w:lang w:bidi="or-IN"/>
        </w:rPr>
        <w:t>out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.println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(key + </w:t>
      </w:r>
      <w:r w:rsidRPr="00E15929">
        <w:rPr>
          <w:rFonts w:ascii="Courier New" w:eastAsia="Times New Roman" w:hAnsi="Courier New" w:cs="Courier New"/>
          <w:b/>
          <w:bCs/>
          <w:color w:val="008000"/>
          <w:lang w:bidi="or-IN"/>
        </w:rPr>
        <w:t xml:space="preserve">"&lt;---&gt;"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+ value));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} </w:t>
      </w:r>
      <w:r w:rsidRPr="00E15929">
        <w:rPr>
          <w:rFonts w:ascii="Courier New" w:eastAsia="Times New Roman" w:hAnsi="Courier New" w:cs="Courier New"/>
          <w:b/>
          <w:bCs/>
          <w:color w:val="000080"/>
          <w:lang w:bidi="or-IN"/>
        </w:rPr>
        <w:t xml:space="preserve">catch 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t>(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InterruptedException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 xml:space="preserve"> e) {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  </w:t>
      </w:r>
      <w:proofErr w:type="spellStart"/>
      <w:r w:rsidRPr="00E15929">
        <w:rPr>
          <w:rFonts w:ascii="Courier New" w:eastAsia="Times New Roman" w:hAnsi="Courier New" w:cs="Courier New"/>
          <w:color w:val="000000"/>
          <w:lang w:bidi="or-IN"/>
        </w:rPr>
        <w:t>e.printStackTrace</w:t>
      </w:r>
      <w:proofErr w:type="spellEnd"/>
      <w:r w:rsidRPr="00E15929">
        <w:rPr>
          <w:rFonts w:ascii="Courier New" w:eastAsia="Times New Roman" w:hAnsi="Courier New" w:cs="Courier New"/>
          <w:color w:val="000000"/>
          <w:lang w:bidi="or-IN"/>
        </w:rPr>
        <w:t>();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  }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 xml:space="preserve">  }</w:t>
      </w:r>
      <w:r w:rsidRPr="00E15929">
        <w:rPr>
          <w:rFonts w:ascii="Courier New" w:eastAsia="Times New Roman" w:hAnsi="Courier New" w:cs="Courier New"/>
          <w:color w:val="000000"/>
          <w:lang w:bidi="or-IN"/>
        </w:rPr>
        <w:br/>
        <w:t>}</w:t>
      </w:r>
    </w:p>
    <w:p w14:paraId="3C0D5148" w14:textId="77777777" w:rsidR="008813CC" w:rsidRPr="005F650C" w:rsidRDefault="008813CC" w:rsidP="008813CC">
      <w:pPr>
        <w:pStyle w:val="NoSpacing"/>
        <w:rPr>
          <w:b/>
          <w:bCs/>
          <w:sz w:val="18"/>
          <w:szCs w:val="18"/>
          <w:u w:val="single"/>
          <w:lang w:bidi="or-IN"/>
        </w:rPr>
      </w:pPr>
      <w:r w:rsidRPr="005F650C">
        <w:rPr>
          <w:b/>
          <w:bCs/>
          <w:sz w:val="18"/>
          <w:szCs w:val="18"/>
          <w:u w:val="single"/>
          <w:lang w:bidi="or-IN"/>
        </w:rPr>
        <w:t>OUTPUT</w:t>
      </w:r>
    </w:p>
    <w:p w14:paraId="65F3FAF7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r w:rsidRPr="005F650C">
        <w:rPr>
          <w:sz w:val="18"/>
          <w:szCs w:val="18"/>
          <w:lang w:bidi="or-IN"/>
        </w:rPr>
        <w:t>John computing value ...</w:t>
      </w:r>
    </w:p>
    <w:p w14:paraId="5BEFBE54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r w:rsidRPr="005F650C">
        <w:rPr>
          <w:sz w:val="18"/>
          <w:szCs w:val="18"/>
          <w:lang w:bidi="or-IN"/>
        </w:rPr>
        <w:t>Vidya computing value ...</w:t>
      </w:r>
    </w:p>
    <w:p w14:paraId="17658C3D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r w:rsidRPr="005F650C">
        <w:rPr>
          <w:sz w:val="18"/>
          <w:szCs w:val="18"/>
          <w:lang w:bidi="or-IN"/>
        </w:rPr>
        <w:t>Amit computing value ...</w:t>
      </w:r>
    </w:p>
    <w:p w14:paraId="2DC1ACF8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r w:rsidRPr="005F650C">
        <w:rPr>
          <w:sz w:val="18"/>
          <w:szCs w:val="18"/>
          <w:lang w:bidi="or-IN"/>
        </w:rPr>
        <w:t>Ronaldo computing value ...</w:t>
      </w:r>
    </w:p>
    <w:p w14:paraId="7A157165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proofErr w:type="spellStart"/>
      <w:r w:rsidRPr="005F650C">
        <w:rPr>
          <w:sz w:val="18"/>
          <w:szCs w:val="18"/>
          <w:lang w:bidi="or-IN"/>
        </w:rPr>
        <w:t>Pihu</w:t>
      </w:r>
      <w:proofErr w:type="spellEnd"/>
      <w:r w:rsidRPr="005F650C">
        <w:rPr>
          <w:sz w:val="18"/>
          <w:szCs w:val="18"/>
          <w:lang w:bidi="or-IN"/>
        </w:rPr>
        <w:t xml:space="preserve"> computing value ...</w:t>
      </w:r>
    </w:p>
    <w:p w14:paraId="23AC1E96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r w:rsidRPr="005F650C">
        <w:rPr>
          <w:sz w:val="18"/>
          <w:szCs w:val="18"/>
          <w:lang w:bidi="or-IN"/>
        </w:rPr>
        <w:t>John completed the computation</w:t>
      </w:r>
    </w:p>
    <w:p w14:paraId="1D1E33BD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r w:rsidRPr="005F650C">
        <w:rPr>
          <w:sz w:val="18"/>
          <w:szCs w:val="18"/>
          <w:lang w:bidi="or-IN"/>
        </w:rPr>
        <w:t>Ronaldo completed the computation</w:t>
      </w:r>
    </w:p>
    <w:p w14:paraId="2AB3ABEF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r w:rsidRPr="005F650C">
        <w:rPr>
          <w:sz w:val="18"/>
          <w:szCs w:val="18"/>
          <w:lang w:bidi="or-IN"/>
        </w:rPr>
        <w:t>Vidya completed the computation</w:t>
      </w:r>
    </w:p>
    <w:p w14:paraId="49D7B43C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r w:rsidRPr="005F650C">
        <w:rPr>
          <w:sz w:val="18"/>
          <w:szCs w:val="18"/>
          <w:lang w:bidi="or-IN"/>
        </w:rPr>
        <w:t>Amit completed the computation</w:t>
      </w:r>
    </w:p>
    <w:p w14:paraId="732A356A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proofErr w:type="spellStart"/>
      <w:r w:rsidRPr="005F650C">
        <w:rPr>
          <w:sz w:val="18"/>
          <w:szCs w:val="18"/>
          <w:lang w:bidi="or-IN"/>
        </w:rPr>
        <w:t>Pihu</w:t>
      </w:r>
      <w:proofErr w:type="spellEnd"/>
      <w:r w:rsidRPr="005F650C">
        <w:rPr>
          <w:sz w:val="18"/>
          <w:szCs w:val="18"/>
          <w:lang w:bidi="or-IN"/>
        </w:rPr>
        <w:t xml:space="preserve"> completed the computation</w:t>
      </w:r>
    </w:p>
    <w:p w14:paraId="3550189F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r w:rsidRPr="005F650C">
        <w:rPr>
          <w:sz w:val="18"/>
          <w:szCs w:val="18"/>
          <w:lang w:bidi="or-IN"/>
        </w:rPr>
        <w:t>All students completed the computations, now show the result ...</w:t>
      </w:r>
    </w:p>
    <w:p w14:paraId="5CCD6201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r w:rsidRPr="005F650C">
        <w:rPr>
          <w:sz w:val="18"/>
          <w:szCs w:val="18"/>
          <w:lang w:bidi="or-IN"/>
        </w:rPr>
        <w:t>Ronaldo&lt;---&gt;97</w:t>
      </w:r>
    </w:p>
    <w:p w14:paraId="4E359CD3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proofErr w:type="spellStart"/>
      <w:r w:rsidRPr="005F650C">
        <w:rPr>
          <w:sz w:val="18"/>
          <w:szCs w:val="18"/>
          <w:lang w:bidi="or-IN"/>
        </w:rPr>
        <w:t>Pihu</w:t>
      </w:r>
      <w:proofErr w:type="spellEnd"/>
      <w:r w:rsidRPr="005F650C">
        <w:rPr>
          <w:sz w:val="18"/>
          <w:szCs w:val="18"/>
          <w:lang w:bidi="or-IN"/>
        </w:rPr>
        <w:t>&lt;---&gt;84</w:t>
      </w:r>
    </w:p>
    <w:p w14:paraId="79CE2A08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r w:rsidRPr="005F650C">
        <w:rPr>
          <w:sz w:val="18"/>
          <w:szCs w:val="18"/>
          <w:lang w:bidi="or-IN"/>
        </w:rPr>
        <w:t>Vidya&lt;---&gt;84</w:t>
      </w:r>
    </w:p>
    <w:p w14:paraId="752F7DDF" w14:textId="77777777" w:rsidR="008813CC" w:rsidRPr="005F650C" w:rsidRDefault="008813CC" w:rsidP="008813CC">
      <w:pPr>
        <w:pStyle w:val="NoSpacing"/>
        <w:rPr>
          <w:sz w:val="18"/>
          <w:szCs w:val="18"/>
          <w:lang w:bidi="or-IN"/>
        </w:rPr>
      </w:pPr>
      <w:r w:rsidRPr="005F650C">
        <w:rPr>
          <w:sz w:val="18"/>
          <w:szCs w:val="18"/>
          <w:lang w:bidi="or-IN"/>
        </w:rPr>
        <w:t>John&lt;---&gt;57</w:t>
      </w:r>
    </w:p>
    <w:p w14:paraId="32D220D6" w14:textId="39FCD5B7" w:rsidR="008813CC" w:rsidRDefault="008813CC" w:rsidP="008813CC">
      <w:pPr>
        <w:widowControl w:val="0"/>
        <w:suppressAutoHyphens/>
        <w:spacing w:after="0" w:line="240" w:lineRule="auto"/>
        <w:rPr>
          <w:rFonts w:ascii="Palatino Linotype" w:hAnsi="Palatino Linotype"/>
        </w:rPr>
      </w:pPr>
      <w:r w:rsidRPr="005F650C">
        <w:rPr>
          <w:rFonts w:ascii="Palatino Linotype" w:eastAsia="Calibri" w:hAnsi="Palatino Linotype" w:cs="Kalinga"/>
          <w:sz w:val="18"/>
          <w:szCs w:val="18"/>
          <w:lang w:bidi="or-IN"/>
        </w:rPr>
        <w:t>Amit&lt;---&gt;25</w:t>
      </w:r>
    </w:p>
    <w:p w14:paraId="084511E6" w14:textId="5682F171" w:rsidR="001258C7" w:rsidRDefault="001258C7" w:rsidP="00E73742">
      <w:pPr>
        <w:rPr>
          <w:rFonts w:ascii="Palatino Linotype" w:hAnsi="Palatino Linotype"/>
        </w:rPr>
      </w:pPr>
    </w:p>
    <w:p w14:paraId="4244ED56" w14:textId="77777777" w:rsidR="00704081" w:rsidRPr="00B9305D" w:rsidRDefault="00704081" w:rsidP="00704081">
      <w:pPr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B9305D">
        <w:rPr>
          <w:rFonts w:ascii="Palatino Linotype" w:hAnsi="Palatino Linotype"/>
          <w:b/>
          <w:bCs/>
          <w:sz w:val="28"/>
          <w:szCs w:val="28"/>
          <w:u w:val="single"/>
        </w:rPr>
        <w:lastRenderedPageBreak/>
        <w:t xml:space="preserve">A precise way to writing </w:t>
      </w:r>
      <w:proofErr w:type="spellStart"/>
      <w:r w:rsidRPr="00B9305D">
        <w:rPr>
          <w:rFonts w:ascii="Palatino Linotype" w:hAnsi="Palatino Linotype"/>
          <w:b/>
          <w:bCs/>
          <w:sz w:val="28"/>
          <w:szCs w:val="28"/>
          <w:u w:val="single"/>
        </w:rPr>
        <w:t>CountDownLatch</w:t>
      </w:r>
      <w:proofErr w:type="spellEnd"/>
      <w:r w:rsidRPr="00B9305D">
        <w:rPr>
          <w:rFonts w:ascii="Palatino Linotype" w:hAnsi="Palatino Linotype"/>
          <w:b/>
          <w:bCs/>
          <w:sz w:val="28"/>
          <w:szCs w:val="28"/>
          <w:u w:val="single"/>
        </w:rPr>
        <w:t xml:space="preserve"> using Java 8 Lambda</w:t>
      </w:r>
    </w:p>
    <w:p w14:paraId="6951C67E" w14:textId="77777777" w:rsidR="00704081" w:rsidRPr="0009087E" w:rsidRDefault="00704081" w:rsidP="00704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0908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TestLatch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0908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task(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CountDownLatch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latch, String name, </w:t>
      </w:r>
      <w:r w:rsidRPr="000908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time) {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0908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Thread.</w:t>
      </w:r>
      <w:r w:rsidRPr="000908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currentThread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setName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(name);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0908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0908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...."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Thread.</w:t>
      </w:r>
      <w:r w:rsidRPr="000908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currentThread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getName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0908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(time);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0908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0908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"Task completed ..."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 </w:t>
      </w:r>
      <w:r w:rsidRPr="000908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catch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ie.printStackTrace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 </w:t>
      </w:r>
      <w:r w:rsidRPr="000908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finally 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latch.countDown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0908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main(String[]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</w:t>
      </w:r>
      <w:r w:rsidRPr="000908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throws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CountDownLatch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latch = </w:t>
      </w:r>
      <w:r w:rsidRPr="000908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CountDownLatch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09087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r1 = () -&gt; </w:t>
      </w:r>
      <w:r w:rsidRPr="000908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09087E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latch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0908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"Aadhar"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</w:t>
      </w:r>
      <w:r w:rsidRPr="0009087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7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r2 = () -&gt; </w:t>
      </w:r>
      <w:r w:rsidRPr="000908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09087E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latch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0908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"Pan"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09087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5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r3 = () -&gt; </w:t>
      </w:r>
      <w:r w:rsidRPr="000908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09087E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latch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0908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"Passport"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09087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0908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Pr="000908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      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Thread t1 = </w:t>
      </w:r>
      <w:r w:rsidRPr="000908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Thread(r1);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t2 = </w:t>
      </w:r>
      <w:r w:rsidRPr="000908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Thread(r1);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t3 = </w:t>
      </w:r>
      <w:r w:rsidRPr="000908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Thread(r1);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t1.start();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t2.start();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t3.start();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latch.await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0908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0908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"All validations completed "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09087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8755FC7" w14:textId="77777777" w:rsidR="0078213A" w:rsidRPr="00E73742" w:rsidRDefault="0078213A" w:rsidP="00E73742">
      <w:pPr>
        <w:rPr>
          <w:rFonts w:ascii="Palatino Linotype" w:hAnsi="Palatino Linotype"/>
        </w:rPr>
      </w:pPr>
    </w:p>
    <w:sectPr w:rsidR="0078213A" w:rsidRPr="00E73742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423D" w14:textId="77777777" w:rsidR="006260BA" w:rsidRDefault="006260BA" w:rsidP="00F84140">
      <w:pPr>
        <w:spacing w:after="0" w:line="240" w:lineRule="auto"/>
      </w:pPr>
      <w:r>
        <w:separator/>
      </w:r>
    </w:p>
  </w:endnote>
  <w:endnote w:type="continuationSeparator" w:id="0">
    <w:p w14:paraId="75DC2E1F" w14:textId="77777777" w:rsidR="006260BA" w:rsidRDefault="006260BA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F3ED57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E52762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BDB86" w14:textId="77777777" w:rsidR="006260BA" w:rsidRDefault="006260BA" w:rsidP="00F84140">
      <w:pPr>
        <w:spacing w:after="0" w:line="240" w:lineRule="auto"/>
      </w:pPr>
      <w:r>
        <w:separator/>
      </w:r>
    </w:p>
  </w:footnote>
  <w:footnote w:type="continuationSeparator" w:id="0">
    <w:p w14:paraId="2073CEEC" w14:textId="77777777" w:rsidR="006260BA" w:rsidRDefault="006260BA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01988"/>
    <w:multiLevelType w:val="hybridMultilevel"/>
    <w:tmpl w:val="4A98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42"/>
    <w:rsid w:val="0000674D"/>
    <w:rsid w:val="0007759E"/>
    <w:rsid w:val="001258C7"/>
    <w:rsid w:val="005344C2"/>
    <w:rsid w:val="00535A29"/>
    <w:rsid w:val="006260BA"/>
    <w:rsid w:val="0065062C"/>
    <w:rsid w:val="006E62EB"/>
    <w:rsid w:val="00704081"/>
    <w:rsid w:val="00727E67"/>
    <w:rsid w:val="0078213A"/>
    <w:rsid w:val="007E03AD"/>
    <w:rsid w:val="008813CC"/>
    <w:rsid w:val="00881B99"/>
    <w:rsid w:val="00AD49D9"/>
    <w:rsid w:val="00C31770"/>
    <w:rsid w:val="00C3670A"/>
    <w:rsid w:val="00C63F94"/>
    <w:rsid w:val="00D70DC9"/>
    <w:rsid w:val="00D75C20"/>
    <w:rsid w:val="00DC3407"/>
    <w:rsid w:val="00DC4A4C"/>
    <w:rsid w:val="00E73742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A5434"/>
  <w15:chartTrackingRefBased/>
  <w15:docId w15:val="{E3080B10-AC62-4C96-904F-BC77B376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gabyb">
    <w:name w:val="mgabyb"/>
    <w:basedOn w:val="DefaultParagraphFont"/>
    <w:rsid w:val="00E73742"/>
  </w:style>
  <w:style w:type="character" w:customStyle="1" w:styleId="hgkelc">
    <w:name w:val="hgkelc"/>
    <w:basedOn w:val="DefaultParagraphFont"/>
    <w:rsid w:val="00E73742"/>
  </w:style>
  <w:style w:type="paragraph" w:styleId="ListParagraph">
    <w:name w:val="List Paragraph"/>
    <w:basedOn w:val="Normal"/>
    <w:uiPriority w:val="34"/>
    <w:qFormat/>
    <w:rsid w:val="00E73742"/>
    <w:pPr>
      <w:ind w:left="720"/>
      <w:contextualSpacing/>
    </w:pPr>
  </w:style>
  <w:style w:type="paragraph" w:styleId="NoSpacing">
    <w:name w:val="No Spacing"/>
    <w:uiPriority w:val="1"/>
    <w:qFormat/>
    <w:rsid w:val="008813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07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7523">
          <w:marLeft w:val="0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602">
          <w:marLeft w:val="0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10</TotalTime>
  <Pages>3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29</cp:revision>
  <dcterms:created xsi:type="dcterms:W3CDTF">2022-02-13T12:45:00Z</dcterms:created>
  <dcterms:modified xsi:type="dcterms:W3CDTF">2022-02-13T13:00:00Z</dcterms:modified>
</cp:coreProperties>
</file>