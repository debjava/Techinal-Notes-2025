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024B" w14:textId="5C6B17E2" w:rsidR="008537B1" w:rsidRDefault="006C5E5D" w:rsidP="006C5E5D">
      <w:pPr>
        <w:pStyle w:val="NoSpacing"/>
        <w:ind w:left="2160" w:firstLine="720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</w:rPr>
        <w:t>Basic Java Multihreaing</w:t>
      </w:r>
      <w:r w:rsidR="00AF3970">
        <w:rPr>
          <w:b/>
          <w:bCs/>
          <w:sz w:val="34"/>
          <w:szCs w:val="32"/>
          <w:u w:val="single"/>
        </w:rPr>
        <w:t xml:space="preserve"> </w:t>
      </w:r>
      <w:r w:rsidR="00E34DB9">
        <w:rPr>
          <w:b/>
          <w:bCs/>
          <w:sz w:val="34"/>
          <w:szCs w:val="32"/>
          <w:u w:val="single"/>
        </w:rPr>
        <w:t>–</w:t>
      </w:r>
      <w:r w:rsidR="008537B1">
        <w:rPr>
          <w:b/>
          <w:bCs/>
          <w:sz w:val="34"/>
          <w:szCs w:val="32"/>
          <w:u w:val="single"/>
        </w:rPr>
        <w:t xml:space="preserve"> 2022</w:t>
      </w:r>
    </w:p>
    <w:p w14:paraId="32C84035" w14:textId="07DF17F1" w:rsidR="006C5E5D" w:rsidRPr="00440ED2" w:rsidRDefault="00440ED2" w:rsidP="006C5E5D">
      <w:pPr>
        <w:pStyle w:val="NoSpacing"/>
        <w:rPr>
          <w:b/>
          <w:bCs/>
          <w:sz w:val="26"/>
          <w:szCs w:val="24"/>
          <w:u w:val="single"/>
        </w:rPr>
      </w:pPr>
      <w:r w:rsidRPr="00440ED2">
        <w:rPr>
          <w:b/>
          <w:bCs/>
          <w:sz w:val="26"/>
          <w:szCs w:val="24"/>
          <w:u w:val="single"/>
        </w:rPr>
        <w:t>How to define a thread in Java 8</w:t>
      </w:r>
    </w:p>
    <w:p w14:paraId="750A742C" w14:textId="3491E20D" w:rsidR="00440ED2" w:rsidRPr="00440ED2" w:rsidRDefault="00440ED2" w:rsidP="00440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40ED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</w:t>
      </w:r>
      <w:r w:rsidRPr="00440E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440ED2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m1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40ED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40E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440E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440ED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"Executing m1 ..."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40E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440E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SECONDS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.sleep(</w:t>
      </w:r>
      <w:r w:rsidRPr="00440ED2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5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440ED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40E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 ie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40E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.printStackTrace();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40ED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440ED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"m1"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440ED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r w:rsidRPr="00440ED2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check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</w:t>
      </w:r>
      <w:r w:rsidRPr="00440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Runnable r 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= () -&gt; m1();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</w:t>
      </w:r>
      <w:r w:rsidRPr="00440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Thread th 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r w:rsidRPr="00440ED2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 xml:space="preserve">new 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Thread(</w:t>
      </w:r>
      <w:r w:rsidRPr="00440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 w:rsidR="001C040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or Thread th = new Thread( () -&gt; m1() );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</w:t>
      </w:r>
      <w:r w:rsidRPr="00440E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.start();</w:t>
      </w:r>
      <w:r w:rsidRPr="00440ED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</w:r>
      <w:r w:rsidRPr="00440ED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</w:t>
      </w:r>
    </w:p>
    <w:p w14:paraId="48E21876" w14:textId="77777777" w:rsidR="00440ED2" w:rsidRDefault="00440ED2" w:rsidP="006C5E5D">
      <w:pPr>
        <w:pStyle w:val="NoSpacing"/>
        <w:rPr>
          <w:b/>
          <w:bCs/>
          <w:sz w:val="26"/>
          <w:szCs w:val="24"/>
          <w:u w:val="single"/>
        </w:rPr>
      </w:pPr>
    </w:p>
    <w:p w14:paraId="269C5864" w14:textId="6C6D669E" w:rsidR="00A87E23" w:rsidRDefault="00A87E23" w:rsidP="006C5E5D">
      <w:pPr>
        <w:pStyle w:val="NoSpacing"/>
        <w:rPr>
          <w:b/>
          <w:bCs/>
          <w:sz w:val="26"/>
          <w:szCs w:val="24"/>
          <w:u w:val="single"/>
        </w:rPr>
      </w:pPr>
      <w:r>
        <w:rPr>
          <w:b/>
          <w:bCs/>
          <w:sz w:val="26"/>
          <w:szCs w:val="24"/>
          <w:u w:val="single"/>
        </w:rPr>
        <w:t>How to use Executor properly</w:t>
      </w:r>
    </w:p>
    <w:p w14:paraId="06F11B5E" w14:textId="77777777" w:rsidR="00EF5AD9" w:rsidRPr="00EF5AD9" w:rsidRDefault="00EF5AD9" w:rsidP="00EF5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EF5AD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r w:rsidRPr="00EF5AD9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check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ExecutorService executor 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F5A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newSingleThreadExecutor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.submit(() -&gt; m1());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EF5AD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F5A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EF5AD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"attempt to shutdown executor"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.shutdown();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.awaitTermination(</w:t>
      </w:r>
      <w:r w:rsidRPr="00EF5AD9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5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F5A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SECONDS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EF5AD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 e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F5A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err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EF5AD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"tasks interrupted"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EF5AD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finally 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if 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(!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.isTerminated()) {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F5A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err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EF5AD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"cancel non-finished tasks"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}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.shutdownNow();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EF5AD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F5A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EF5AD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"shutdown finished"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EF5AD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6791A920" w14:textId="0424A839" w:rsidR="00A87E23" w:rsidRDefault="002C2C7F" w:rsidP="006C5E5D">
      <w:pPr>
        <w:pStyle w:val="NoSpacing"/>
        <w:rPr>
          <w:b/>
          <w:bCs/>
          <w:u w:val="single"/>
        </w:rPr>
      </w:pPr>
      <w:r w:rsidRPr="00B04FDF">
        <w:rPr>
          <w:b/>
          <w:bCs/>
          <w:u w:val="single"/>
        </w:rPr>
        <w:t>Executor with Callable in Java 8</w:t>
      </w:r>
    </w:p>
    <w:p w14:paraId="0530E068" w14:textId="77777777" w:rsidR="0059746B" w:rsidRPr="0059746B" w:rsidRDefault="0059746B" w:rsidP="00597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59746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m1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74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59746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"Executing m1 ..."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74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SECONDS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.sleep(</w:t>
      </w:r>
      <w:r w:rsidRPr="0059746B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5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 ie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.printStackTrace();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59746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"m1"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59746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m2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74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59746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"Executing m2 ..."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74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SECONDS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.sleep(</w:t>
      </w:r>
      <w:r w:rsidRPr="0059746B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3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 ie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.printStackTrace();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59746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"m2"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59746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m3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74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59746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"Executing m3 ..."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lastRenderedPageBreak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74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SECONDS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.sleep(</w:t>
      </w:r>
      <w:r w:rsidRPr="0059746B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2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 ie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74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.printStackTrace();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9746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59746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"m3"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59746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0321EED5" w14:textId="5EE1DBF1" w:rsidR="0059746B" w:rsidRDefault="0059746B" w:rsidP="006C5E5D">
      <w:pPr>
        <w:pStyle w:val="NoSpacing"/>
        <w:rPr>
          <w:sz w:val="22"/>
          <w:szCs w:val="20"/>
        </w:rPr>
      </w:pPr>
      <w:r w:rsidRPr="0059746B">
        <w:rPr>
          <w:sz w:val="22"/>
          <w:szCs w:val="20"/>
        </w:rPr>
        <w:t>All the above methods should return value.</w:t>
      </w:r>
    </w:p>
    <w:p w14:paraId="4E74EE86" w14:textId="77777777" w:rsidR="00656B9A" w:rsidRPr="00656B9A" w:rsidRDefault="00656B9A" w:rsidP="0065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656B9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r w:rsidRPr="00656B9A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check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() </w:t>
      </w:r>
      <w:r w:rsidRPr="00656B9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InterruptedException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ExecutorService executor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656B9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newWorkStealingPool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Callable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&gt;&gt;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callables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Arrays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656B9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asList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(() -&gt; m1(), () -&gt; m2(), () -&gt; m3());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.invokeAll(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callables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.stream()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.map(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future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-&gt; {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        </w:t>
      </w:r>
      <w:r w:rsidRPr="00656B9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            </w:t>
      </w:r>
      <w:r w:rsidRPr="00656B9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.get();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        } </w:t>
      </w:r>
      <w:r w:rsidRPr="00656B9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e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            </w:t>
      </w:r>
      <w:r w:rsidRPr="00656B9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 new 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IllegalStateException(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        }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    })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.forEach(</w:t>
      </w:r>
      <w:r w:rsidRPr="00656B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656B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::println);</w:t>
      </w:r>
      <w:r w:rsidRPr="00656B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57819A90" w14:textId="77777777" w:rsidR="0090232B" w:rsidRPr="0059746B" w:rsidRDefault="0090232B" w:rsidP="006C5E5D">
      <w:pPr>
        <w:pStyle w:val="NoSpacing"/>
        <w:rPr>
          <w:sz w:val="22"/>
          <w:szCs w:val="20"/>
        </w:rPr>
      </w:pPr>
    </w:p>
    <w:sectPr w:rsidR="0090232B" w:rsidRPr="0059746B" w:rsidSect="00702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675ED" w14:textId="77777777" w:rsidR="00547690" w:rsidRDefault="00547690" w:rsidP="00F84140">
      <w:pPr>
        <w:spacing w:after="0" w:line="240" w:lineRule="auto"/>
      </w:pPr>
      <w:r>
        <w:separator/>
      </w:r>
    </w:p>
  </w:endnote>
  <w:endnote w:type="continuationSeparator" w:id="0">
    <w:p w14:paraId="53E38FF7" w14:textId="77777777" w:rsidR="00547690" w:rsidRDefault="0054769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C3134" w14:textId="77777777" w:rsidR="00C62421" w:rsidRDefault="00C62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536614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FEDFF" w14:textId="77777777" w:rsidR="00F84140" w:rsidRDefault="00F84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E172B" w14:textId="77777777" w:rsidR="00C62421" w:rsidRDefault="00C62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CE658" w14:textId="77777777" w:rsidR="00547690" w:rsidRDefault="00547690" w:rsidP="00F84140">
      <w:pPr>
        <w:spacing w:after="0" w:line="240" w:lineRule="auto"/>
      </w:pPr>
      <w:r>
        <w:separator/>
      </w:r>
    </w:p>
  </w:footnote>
  <w:footnote w:type="continuationSeparator" w:id="0">
    <w:p w14:paraId="183A5380" w14:textId="77777777" w:rsidR="00547690" w:rsidRDefault="00547690" w:rsidP="00F8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EA271" w14:textId="77777777" w:rsidR="00C62421" w:rsidRDefault="00C62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3DEAB" w14:textId="77777777" w:rsidR="00C62421" w:rsidRDefault="00C62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8A8A" w14:textId="77777777" w:rsidR="00C62421" w:rsidRDefault="00C62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0148"/>
    <w:multiLevelType w:val="multilevel"/>
    <w:tmpl w:val="C51C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4760A"/>
    <w:multiLevelType w:val="multilevel"/>
    <w:tmpl w:val="79D2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56282"/>
    <w:multiLevelType w:val="multilevel"/>
    <w:tmpl w:val="E63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950373">
    <w:abstractNumId w:val="2"/>
  </w:num>
  <w:num w:numId="2" w16cid:durableId="2101873367">
    <w:abstractNumId w:val="1"/>
  </w:num>
  <w:num w:numId="3" w16cid:durableId="96543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1"/>
    <w:rsid w:val="0000674D"/>
    <w:rsid w:val="000153D5"/>
    <w:rsid w:val="00063ECC"/>
    <w:rsid w:val="00064306"/>
    <w:rsid w:val="000912B5"/>
    <w:rsid w:val="000A727F"/>
    <w:rsid w:val="000D16CB"/>
    <w:rsid w:val="000D2204"/>
    <w:rsid w:val="000D27EB"/>
    <w:rsid w:val="000F4FB0"/>
    <w:rsid w:val="00100D2F"/>
    <w:rsid w:val="00102E10"/>
    <w:rsid w:val="0012467C"/>
    <w:rsid w:val="00141187"/>
    <w:rsid w:val="001702E8"/>
    <w:rsid w:val="001921D0"/>
    <w:rsid w:val="001A17B9"/>
    <w:rsid w:val="001A7A1F"/>
    <w:rsid w:val="001C0403"/>
    <w:rsid w:val="001C0992"/>
    <w:rsid w:val="001D388D"/>
    <w:rsid w:val="00211B1D"/>
    <w:rsid w:val="00237F5D"/>
    <w:rsid w:val="0026178A"/>
    <w:rsid w:val="002968AD"/>
    <w:rsid w:val="002A6C03"/>
    <w:rsid w:val="002A7BFD"/>
    <w:rsid w:val="002C1B57"/>
    <w:rsid w:val="002C2C7F"/>
    <w:rsid w:val="002D174B"/>
    <w:rsid w:val="00306047"/>
    <w:rsid w:val="003079E1"/>
    <w:rsid w:val="003128C7"/>
    <w:rsid w:val="00332CDC"/>
    <w:rsid w:val="00343A73"/>
    <w:rsid w:val="00345452"/>
    <w:rsid w:val="00347E8F"/>
    <w:rsid w:val="00371D10"/>
    <w:rsid w:val="003B3EF3"/>
    <w:rsid w:val="003B6F56"/>
    <w:rsid w:val="003D154C"/>
    <w:rsid w:val="003D1BFA"/>
    <w:rsid w:val="003D66CF"/>
    <w:rsid w:val="003F1F5C"/>
    <w:rsid w:val="00404F9C"/>
    <w:rsid w:val="0041079B"/>
    <w:rsid w:val="004221D4"/>
    <w:rsid w:val="00437500"/>
    <w:rsid w:val="00440ED2"/>
    <w:rsid w:val="0044252F"/>
    <w:rsid w:val="00447761"/>
    <w:rsid w:val="00451F0C"/>
    <w:rsid w:val="00460997"/>
    <w:rsid w:val="004662AB"/>
    <w:rsid w:val="0049527D"/>
    <w:rsid w:val="004A518E"/>
    <w:rsid w:val="004A6602"/>
    <w:rsid w:val="004B1F6C"/>
    <w:rsid w:val="004B4479"/>
    <w:rsid w:val="004E362B"/>
    <w:rsid w:val="004F75CA"/>
    <w:rsid w:val="00504279"/>
    <w:rsid w:val="0052503B"/>
    <w:rsid w:val="00535A29"/>
    <w:rsid w:val="0054523F"/>
    <w:rsid w:val="00547690"/>
    <w:rsid w:val="00555E32"/>
    <w:rsid w:val="00566CF0"/>
    <w:rsid w:val="0058470F"/>
    <w:rsid w:val="00592C3D"/>
    <w:rsid w:val="005968C1"/>
    <w:rsid w:val="0059746B"/>
    <w:rsid w:val="00597DBE"/>
    <w:rsid w:val="005B2CFF"/>
    <w:rsid w:val="005B5381"/>
    <w:rsid w:val="005B682A"/>
    <w:rsid w:val="005C25FE"/>
    <w:rsid w:val="005D1777"/>
    <w:rsid w:val="005D3C1A"/>
    <w:rsid w:val="005E0484"/>
    <w:rsid w:val="00604AB2"/>
    <w:rsid w:val="00624D2B"/>
    <w:rsid w:val="006413D4"/>
    <w:rsid w:val="0065062C"/>
    <w:rsid w:val="00656B9A"/>
    <w:rsid w:val="006719EB"/>
    <w:rsid w:val="00694CEB"/>
    <w:rsid w:val="006B484A"/>
    <w:rsid w:val="006C5444"/>
    <w:rsid w:val="006C5E5D"/>
    <w:rsid w:val="006E62EB"/>
    <w:rsid w:val="0070212A"/>
    <w:rsid w:val="007043D0"/>
    <w:rsid w:val="00734A93"/>
    <w:rsid w:val="00751207"/>
    <w:rsid w:val="0077585E"/>
    <w:rsid w:val="00776244"/>
    <w:rsid w:val="00790143"/>
    <w:rsid w:val="007A0DFD"/>
    <w:rsid w:val="007C57AF"/>
    <w:rsid w:val="007D1F62"/>
    <w:rsid w:val="0082427F"/>
    <w:rsid w:val="0083551D"/>
    <w:rsid w:val="00850DF6"/>
    <w:rsid w:val="008537B1"/>
    <w:rsid w:val="00877587"/>
    <w:rsid w:val="00881B99"/>
    <w:rsid w:val="00890799"/>
    <w:rsid w:val="00896900"/>
    <w:rsid w:val="008D332F"/>
    <w:rsid w:val="008D5544"/>
    <w:rsid w:val="008F54B4"/>
    <w:rsid w:val="008F78C3"/>
    <w:rsid w:val="0090232B"/>
    <w:rsid w:val="00904D1E"/>
    <w:rsid w:val="00926E5A"/>
    <w:rsid w:val="00957105"/>
    <w:rsid w:val="00975365"/>
    <w:rsid w:val="0097673B"/>
    <w:rsid w:val="009920FA"/>
    <w:rsid w:val="009930E6"/>
    <w:rsid w:val="009A4652"/>
    <w:rsid w:val="009B19FB"/>
    <w:rsid w:val="009B58AE"/>
    <w:rsid w:val="009B7142"/>
    <w:rsid w:val="009D2D30"/>
    <w:rsid w:val="009F34BD"/>
    <w:rsid w:val="00A27FC9"/>
    <w:rsid w:val="00A50912"/>
    <w:rsid w:val="00A63D87"/>
    <w:rsid w:val="00A641E6"/>
    <w:rsid w:val="00A70BA9"/>
    <w:rsid w:val="00A81B99"/>
    <w:rsid w:val="00A874EC"/>
    <w:rsid w:val="00A8753C"/>
    <w:rsid w:val="00A87E23"/>
    <w:rsid w:val="00AA591C"/>
    <w:rsid w:val="00AC31F6"/>
    <w:rsid w:val="00AF3970"/>
    <w:rsid w:val="00AF5699"/>
    <w:rsid w:val="00B00145"/>
    <w:rsid w:val="00B068AF"/>
    <w:rsid w:val="00B06C15"/>
    <w:rsid w:val="00B149F4"/>
    <w:rsid w:val="00B152A1"/>
    <w:rsid w:val="00B17CAA"/>
    <w:rsid w:val="00B2410E"/>
    <w:rsid w:val="00B4576F"/>
    <w:rsid w:val="00B71E00"/>
    <w:rsid w:val="00BA3656"/>
    <w:rsid w:val="00BB22AF"/>
    <w:rsid w:val="00BB2874"/>
    <w:rsid w:val="00BB6E97"/>
    <w:rsid w:val="00BC1A78"/>
    <w:rsid w:val="00BC1B78"/>
    <w:rsid w:val="00BC57AC"/>
    <w:rsid w:val="00BC6F0D"/>
    <w:rsid w:val="00BC7405"/>
    <w:rsid w:val="00BF7451"/>
    <w:rsid w:val="00C0160C"/>
    <w:rsid w:val="00C01B00"/>
    <w:rsid w:val="00C10B41"/>
    <w:rsid w:val="00C13704"/>
    <w:rsid w:val="00C2400C"/>
    <w:rsid w:val="00C31770"/>
    <w:rsid w:val="00C4603B"/>
    <w:rsid w:val="00C541AD"/>
    <w:rsid w:val="00C62421"/>
    <w:rsid w:val="00C70BE3"/>
    <w:rsid w:val="00C81CE0"/>
    <w:rsid w:val="00C832FA"/>
    <w:rsid w:val="00CA0A51"/>
    <w:rsid w:val="00CB5486"/>
    <w:rsid w:val="00CC5A96"/>
    <w:rsid w:val="00CE1102"/>
    <w:rsid w:val="00CE6062"/>
    <w:rsid w:val="00CF0A04"/>
    <w:rsid w:val="00D34D08"/>
    <w:rsid w:val="00D51024"/>
    <w:rsid w:val="00D64D04"/>
    <w:rsid w:val="00D802E8"/>
    <w:rsid w:val="00D95024"/>
    <w:rsid w:val="00DC3407"/>
    <w:rsid w:val="00DC4A4C"/>
    <w:rsid w:val="00DD2446"/>
    <w:rsid w:val="00DE3322"/>
    <w:rsid w:val="00DF6E48"/>
    <w:rsid w:val="00E02C7F"/>
    <w:rsid w:val="00E1095F"/>
    <w:rsid w:val="00E138B4"/>
    <w:rsid w:val="00E266BF"/>
    <w:rsid w:val="00E34DB9"/>
    <w:rsid w:val="00E50D24"/>
    <w:rsid w:val="00E61D06"/>
    <w:rsid w:val="00E72FA2"/>
    <w:rsid w:val="00E81705"/>
    <w:rsid w:val="00ED49D6"/>
    <w:rsid w:val="00EE73CD"/>
    <w:rsid w:val="00EF5AD9"/>
    <w:rsid w:val="00F01E44"/>
    <w:rsid w:val="00F46A61"/>
    <w:rsid w:val="00F60BA8"/>
    <w:rsid w:val="00F667FC"/>
    <w:rsid w:val="00F75B57"/>
    <w:rsid w:val="00F81EAF"/>
    <w:rsid w:val="00F84140"/>
    <w:rsid w:val="00F85BAF"/>
    <w:rsid w:val="00FA29FE"/>
    <w:rsid w:val="00FC406B"/>
    <w:rsid w:val="00FD00D7"/>
    <w:rsid w:val="00FE54B5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129E"/>
  <w15:chartTrackingRefBased/>
  <w15:docId w15:val="{4F996EF0-BD41-4244-B0CF-C2C82091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537B1"/>
    <w:pPr>
      <w:spacing w:after="0" w:line="240" w:lineRule="auto"/>
    </w:pPr>
    <w:rPr>
      <w:rFonts w:ascii="Palatino Linotype" w:eastAsia="Calibri" w:hAnsi="Palatino Linotype" w:cs="Kalinga"/>
      <w:sz w:val="24"/>
      <w:lang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A50912"/>
    <w:rPr>
      <w:rFonts w:asciiTheme="majorHAnsi" w:eastAsiaTheme="majorEastAsia" w:hAnsiTheme="majorHAnsi" w:cstheme="majorBidi"/>
      <w:b/>
      <w:bCs/>
      <w:kern w:val="32"/>
      <w:sz w:val="32"/>
      <w:szCs w:val="32"/>
      <w:lang w:bidi="or-IN"/>
    </w:rPr>
  </w:style>
  <w:style w:type="character" w:styleId="Emphasis">
    <w:name w:val="Emphasis"/>
    <w:uiPriority w:val="20"/>
    <w:qFormat/>
    <w:rsid w:val="00790143"/>
    <w:rPr>
      <w:i/>
      <w:iCs/>
    </w:rPr>
  </w:style>
  <w:style w:type="character" w:styleId="Strong">
    <w:name w:val="Strong"/>
    <w:basedOn w:val="DefaultParagraphFont"/>
    <w:uiPriority w:val="22"/>
    <w:qFormat/>
    <w:rsid w:val="007901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TMLCode">
    <w:name w:val="HTML Code"/>
    <w:uiPriority w:val="99"/>
    <w:semiHidden/>
    <w:unhideWhenUsed/>
    <w:rsid w:val="005B53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81"/>
    <w:rPr>
      <w:rFonts w:ascii="Courier New" w:eastAsia="Times New Roman" w:hAnsi="Courier New" w:cs="Courier New"/>
      <w:sz w:val="20"/>
      <w:szCs w:val="20"/>
      <w:lang w:bidi="or-IN"/>
    </w:rPr>
  </w:style>
  <w:style w:type="character" w:styleId="Hyperlink">
    <w:name w:val="Hyperlink"/>
    <w:basedOn w:val="DefaultParagraphFont"/>
    <w:uiPriority w:val="99"/>
    <w:unhideWhenUsed/>
    <w:rsid w:val="005B5381"/>
    <w:rPr>
      <w:color w:val="0563C1" w:themeColor="hyperlink"/>
      <w:u w:val="single"/>
    </w:rPr>
  </w:style>
  <w:style w:type="character" w:customStyle="1" w:styleId="hljs-string">
    <w:name w:val="hljs-string"/>
    <w:basedOn w:val="DefaultParagraphFont"/>
    <w:rsid w:val="005B5381"/>
  </w:style>
  <w:style w:type="character" w:customStyle="1" w:styleId="hljs-keyword">
    <w:name w:val="hljs-keyword"/>
    <w:basedOn w:val="DefaultParagraphFont"/>
    <w:rsid w:val="005B5381"/>
  </w:style>
  <w:style w:type="character" w:customStyle="1" w:styleId="hljs-comment">
    <w:name w:val="hljs-comment"/>
    <w:basedOn w:val="DefaultParagraphFont"/>
    <w:rsid w:val="005B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C04F-2F22-4839-AE75-C575396B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1064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393</cp:revision>
  <dcterms:created xsi:type="dcterms:W3CDTF">2022-06-26T17:13:00Z</dcterms:created>
  <dcterms:modified xsi:type="dcterms:W3CDTF">2024-06-09T04:00:00Z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2022-06-27T06:24:05Z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1e6e6d20-5b4c-44d8-9136-295c1b7844eb</vt:lpwstr>
  </property>
  <property fmtid="{D5CDD505-2E9C-101B-9397-08002B2CF9AE}" pid="8" name="MSIP_Label_dad3be33-4108-4738-9e07-d8656a181486_ContentBits">
    <vt:lpwstr>0</vt:lpwstr>
  </property>
</Properties>
</file>