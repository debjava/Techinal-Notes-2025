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76EF1" w14:textId="5CF10A12" w:rsidR="008365C4" w:rsidRPr="008365C4" w:rsidRDefault="008365C4" w:rsidP="008365C4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bidi="or-IN"/>
        </w:rPr>
      </w:pPr>
      <w:r w:rsidRPr="008365C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bidi="or-IN"/>
        </w:rPr>
        <w:t>How will you create your own thread pool in Java</w:t>
      </w:r>
    </w:p>
    <w:p w14:paraId="277EBB61" w14:textId="77777777" w:rsidR="008365C4" w:rsidRPr="008365C4" w:rsidRDefault="008365C4" w:rsidP="00836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</w:pPr>
      <w:r w:rsidRPr="008365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import 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java.util.concurrent.BlockingQueue;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8365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import 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java.util.concurrent.LinkedBlockingQueue;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8365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public class </w:t>
      </w:r>
      <w:r w:rsidRPr="008365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t>CustomThreadPool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 {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8365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t xml:space="preserve">  </w:t>
      </w:r>
      <w:r w:rsidRPr="008365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private </w:t>
      </w:r>
      <w:r w:rsidRPr="008365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t xml:space="preserve">BlockingQueue&lt;Runnable&gt; </w:t>
      </w:r>
      <w:r w:rsidRPr="008365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>blockingQueue</w:t>
      </w:r>
      <w:r w:rsidRPr="008365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t>;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</w:t>
      </w:r>
      <w:r w:rsidRPr="008365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private boolean </w:t>
      </w:r>
      <w:r w:rsidRPr="008365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 xml:space="preserve">shutdown 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= </w:t>
      </w:r>
      <w:r w:rsidRPr="008365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>false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;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</w:t>
      </w:r>
      <w:r w:rsidRPr="008365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public 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CustomThreadPool(</w:t>
      </w:r>
      <w:r w:rsidRPr="008365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int 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nThreads) {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</w:t>
      </w:r>
      <w:r w:rsidRPr="008365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 xml:space="preserve">blockingQueue 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= </w:t>
      </w:r>
      <w:r w:rsidRPr="008365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new </w:t>
      </w:r>
      <w:r w:rsidRPr="008365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t>LinkedBlockingQueue&lt;&gt;(nThreads);</w:t>
      </w:r>
      <w:r w:rsidRPr="008365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br/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    </w:t>
      </w:r>
      <w:r w:rsidRPr="008365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for 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</w:t>
      </w:r>
      <w:r w:rsidRPr="008365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int 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i = </w:t>
      </w:r>
      <w:r w:rsidRPr="008365C4">
        <w:rPr>
          <w:rFonts w:ascii="Courier New" w:eastAsia="Times New Roman" w:hAnsi="Courier New" w:cs="Courier New"/>
          <w:color w:val="0000FF"/>
          <w:sz w:val="20"/>
          <w:szCs w:val="20"/>
          <w:lang w:bidi="or-IN"/>
        </w:rPr>
        <w:t>0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; i &lt; nThreads; i++) {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  </w:t>
      </w:r>
      <w:r w:rsidRPr="008365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t xml:space="preserve">TaskExecutor executor = </w:t>
      </w:r>
      <w:r w:rsidRPr="008365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new </w:t>
      </w:r>
      <w:r w:rsidRPr="008365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t>TaskExecutor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</w:t>
      </w:r>
      <w:r w:rsidRPr="008365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>this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, </w:t>
      </w:r>
      <w:r w:rsidRPr="008365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>blockingQueue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);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  </w:t>
      </w:r>
      <w:r w:rsidRPr="008365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t>executor.setName(</w:t>
      </w:r>
      <w:r w:rsidRPr="008365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or-IN"/>
        </w:rPr>
        <w:t xml:space="preserve">"Thread-Pool-" </w:t>
      </w:r>
      <w:r w:rsidRPr="008365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t>+ i);</w:t>
      </w:r>
      <w:r w:rsidRPr="008365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br/>
        <w:t xml:space="preserve">     executor.start();</w:t>
      </w:r>
      <w:r w:rsidRPr="008365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br/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    }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}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</w:t>
      </w:r>
      <w:r w:rsidRPr="008365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public synchronized void 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execute(Runnable runnable) </w:t>
      </w:r>
      <w:r w:rsidRPr="008365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throws 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Exception {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</w:t>
      </w:r>
      <w:r w:rsidRPr="008365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>blockingQueue</w:t>
      </w:r>
      <w:r w:rsidRPr="008365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t>.put(runnable);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}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</w:t>
      </w:r>
      <w:r w:rsidRPr="008365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public void 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shutdown() {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</w:t>
      </w:r>
      <w:r w:rsidRPr="008365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>this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.</w:t>
      </w:r>
      <w:r w:rsidRPr="008365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 xml:space="preserve">shutdown 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= </w:t>
      </w:r>
      <w:r w:rsidRPr="008365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>true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;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}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</w:t>
      </w:r>
      <w:r w:rsidRPr="008365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public boolean 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isShutdown() {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</w:t>
      </w:r>
      <w:r w:rsidRPr="008365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return </w:t>
      </w:r>
      <w:r w:rsidRPr="008365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>shutdown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;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}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>}</w:t>
      </w:r>
    </w:p>
    <w:p w14:paraId="43E73EAC" w14:textId="681B632A" w:rsidR="008365C4" w:rsidRDefault="008365C4" w:rsidP="008365C4">
      <w:pPr>
        <w:spacing w:after="0" w:line="240" w:lineRule="auto"/>
        <w:rPr>
          <w:rFonts w:ascii="Palatino Linotype" w:eastAsia="Calibri" w:hAnsi="Palatino Linotype" w:cs="Kalinga"/>
          <w:sz w:val="20"/>
          <w:szCs w:val="20"/>
          <w:lang w:bidi="or-IN"/>
        </w:rPr>
      </w:pPr>
    </w:p>
    <w:p w14:paraId="7DB8278F" w14:textId="77777777" w:rsidR="005D6F26" w:rsidRPr="008365C4" w:rsidRDefault="005D6F26" w:rsidP="008365C4">
      <w:pPr>
        <w:spacing w:after="0" w:line="240" w:lineRule="auto"/>
        <w:rPr>
          <w:rFonts w:ascii="Palatino Linotype" w:eastAsia="Calibri" w:hAnsi="Palatino Linotype" w:cs="Kalinga"/>
          <w:sz w:val="20"/>
          <w:szCs w:val="20"/>
          <w:lang w:bidi="or-IN"/>
        </w:rPr>
      </w:pPr>
    </w:p>
    <w:p w14:paraId="195C1C70" w14:textId="77777777" w:rsidR="008365C4" w:rsidRPr="008365C4" w:rsidRDefault="008365C4" w:rsidP="00836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</w:pPr>
      <w:r w:rsidRPr="008365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import 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java.util.concurrent.BlockingQueue;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8365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public class </w:t>
      </w:r>
      <w:r w:rsidRPr="008365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t>TaskExecutor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 </w:t>
      </w:r>
      <w:r w:rsidRPr="008365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extends 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Thread {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</w:t>
      </w:r>
      <w:r w:rsidRPr="008365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private </w:t>
      </w:r>
      <w:r w:rsidRPr="008365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t xml:space="preserve">BlockingQueue&lt;Runnable&gt; </w:t>
      </w:r>
      <w:r w:rsidRPr="008365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>blockingQueue</w:t>
      </w:r>
      <w:r w:rsidRPr="008365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t>;</w:t>
      </w:r>
      <w:r w:rsidRPr="008365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br/>
        <w:t xml:space="preserve">  </w:t>
      </w:r>
      <w:r w:rsidRPr="008365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private </w:t>
      </w:r>
      <w:r w:rsidRPr="008365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t xml:space="preserve">CustomThreadPool </w:t>
      </w:r>
      <w:r w:rsidRPr="008365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>threadPool</w:t>
      </w:r>
      <w:r w:rsidRPr="008365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t>;</w:t>
      </w:r>
      <w:r w:rsidRPr="008365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br/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</w:t>
      </w:r>
      <w:r w:rsidRPr="008365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public 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TaskExecutor(CustomThreadPool threadPool, BlockingQueue&lt;Runnable&gt; blockingQueue) {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</w:t>
      </w:r>
      <w:r w:rsidRPr="008365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>this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.</w:t>
      </w:r>
      <w:r w:rsidRPr="008365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 xml:space="preserve">blockingQueue 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= blockingQueue;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</w:t>
      </w:r>
      <w:r w:rsidRPr="008365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>this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.</w:t>
      </w:r>
      <w:r w:rsidRPr="008365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 xml:space="preserve">threadPool 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= threadPool;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}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</w:t>
      </w:r>
      <w:r w:rsidRPr="008365C4">
        <w:rPr>
          <w:rFonts w:ascii="Courier New" w:eastAsia="Times New Roman" w:hAnsi="Courier New" w:cs="Courier New"/>
          <w:color w:val="808000"/>
          <w:sz w:val="20"/>
          <w:szCs w:val="20"/>
          <w:lang w:bidi="or-IN"/>
        </w:rPr>
        <w:t>@Override</w:t>
      </w:r>
      <w:r w:rsidRPr="008365C4">
        <w:rPr>
          <w:rFonts w:ascii="Courier New" w:eastAsia="Times New Roman" w:hAnsi="Courier New" w:cs="Courier New"/>
          <w:color w:val="808000"/>
          <w:sz w:val="20"/>
          <w:szCs w:val="20"/>
          <w:lang w:bidi="or-IN"/>
        </w:rPr>
        <w:br/>
        <w:t xml:space="preserve">  </w:t>
      </w:r>
      <w:r w:rsidRPr="008365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public void 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run() {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</w:t>
      </w:r>
      <w:r w:rsidRPr="008365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try 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{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  </w:t>
      </w:r>
      <w:r w:rsidRPr="008365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while 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</w:t>
      </w:r>
      <w:r w:rsidRPr="008365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>true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) {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    </w:t>
      </w:r>
      <w:r w:rsidRPr="008365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t xml:space="preserve">Runnable runnable = </w:t>
      </w:r>
      <w:r w:rsidRPr="008365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>blockingQueue</w:t>
      </w:r>
      <w:r w:rsidRPr="008365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t>.take();</w:t>
      </w:r>
      <w:r w:rsidRPr="008365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br/>
        <w:t xml:space="preserve">       runnable.run();</w:t>
      </w:r>
      <w:r w:rsidRPr="008365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br/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        System.</w:t>
      </w:r>
      <w:r w:rsidRPr="008365C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or-IN"/>
        </w:rPr>
        <w:t>out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.println(Thread.</w:t>
      </w:r>
      <w:r w:rsidRPr="008365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or-IN"/>
        </w:rPr>
        <w:t>currentThread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().getName() + </w:t>
      </w:r>
      <w:r w:rsidRPr="008365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or-IN"/>
        </w:rPr>
        <w:t>" executed ..."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);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    </w:t>
      </w:r>
      <w:r w:rsidRPr="008365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if </w:t>
      </w:r>
      <w:r w:rsidRPr="008365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t>(</w:t>
      </w:r>
      <w:r w:rsidRPr="008365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>blockingQueue</w:t>
      </w:r>
      <w:r w:rsidRPr="008365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t xml:space="preserve">.size() == </w:t>
      </w:r>
      <w:r w:rsidRPr="008365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or-IN"/>
        </w:rPr>
        <w:t xml:space="preserve">0 </w:t>
      </w:r>
      <w:r w:rsidRPr="008365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t xml:space="preserve">&amp;&amp; </w:t>
      </w:r>
      <w:r w:rsidRPr="008365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>threadPool</w:t>
      </w:r>
      <w:r w:rsidRPr="008365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t>.isShutdown()) {</w:t>
      </w:r>
      <w:r w:rsidRPr="008365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br/>
        <w:t xml:space="preserve">          </w:t>
      </w:r>
      <w:r w:rsidRPr="008365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>this</w:t>
      </w:r>
      <w:r w:rsidRPr="008365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t>.interrupt();</w:t>
      </w:r>
      <w:r w:rsidRPr="008365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br/>
        <w:t xml:space="preserve">        }</w:t>
      </w:r>
      <w:r w:rsidRPr="008365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br/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      }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} </w:t>
      </w:r>
      <w:r w:rsidRPr="008365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catch 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(InterruptedException ie) {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  System.</w:t>
      </w:r>
      <w:r w:rsidRPr="008365C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or-IN"/>
        </w:rPr>
        <w:t>out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.println(Thread.</w:t>
      </w:r>
      <w:r w:rsidRPr="008365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or-IN"/>
        </w:rPr>
        <w:t>currentThread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().getName() + </w:t>
      </w:r>
      <w:r w:rsidRPr="008365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or-IN"/>
        </w:rPr>
        <w:t>" has been stopped ..."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);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}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}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>}</w:t>
      </w:r>
    </w:p>
    <w:p w14:paraId="7DBBA0E4" w14:textId="77777777" w:rsidR="008365C4" w:rsidRPr="008365C4" w:rsidRDefault="008365C4" w:rsidP="008365C4">
      <w:pPr>
        <w:rPr>
          <w:rFonts w:ascii="Palatino Linotype" w:eastAsia="Calibri" w:hAnsi="Palatino Linotype" w:cs="Kalinga"/>
          <w:sz w:val="20"/>
          <w:szCs w:val="20"/>
          <w:lang w:bidi="or-IN"/>
        </w:rPr>
      </w:pPr>
    </w:p>
    <w:p w14:paraId="2218517A" w14:textId="77777777" w:rsidR="008365C4" w:rsidRPr="008365C4" w:rsidRDefault="008365C4" w:rsidP="008365C4">
      <w:pPr>
        <w:spacing w:after="0" w:line="240" w:lineRule="auto"/>
        <w:rPr>
          <w:rFonts w:ascii="Palatino Linotype" w:eastAsia="Calibri" w:hAnsi="Palatino Linotype" w:cs="Kalinga"/>
          <w:sz w:val="20"/>
          <w:szCs w:val="20"/>
          <w:lang w:bidi="or-IN"/>
        </w:rPr>
      </w:pPr>
      <w:r w:rsidRPr="008365C4">
        <w:rPr>
          <w:rFonts w:ascii="Palatino Linotype" w:eastAsia="Calibri" w:hAnsi="Palatino Linotype" w:cs="Kalinga"/>
          <w:sz w:val="20"/>
          <w:szCs w:val="20"/>
          <w:lang w:bidi="or-IN"/>
        </w:rPr>
        <w:br w:type="page"/>
      </w:r>
    </w:p>
    <w:p w14:paraId="19FA7889" w14:textId="77777777" w:rsidR="008365C4" w:rsidRPr="008365C4" w:rsidRDefault="008365C4" w:rsidP="008365C4">
      <w:pPr>
        <w:rPr>
          <w:rFonts w:ascii="Palatino Linotype" w:eastAsia="Calibri" w:hAnsi="Palatino Linotype" w:cs="Kalinga"/>
          <w:sz w:val="20"/>
          <w:szCs w:val="20"/>
          <w:lang w:bidi="or-IN"/>
        </w:rPr>
      </w:pPr>
      <w:r w:rsidRPr="008365C4">
        <w:rPr>
          <w:rFonts w:ascii="Palatino Linotype" w:eastAsia="Calibri" w:hAnsi="Palatino Linotype" w:cs="Kalinga"/>
          <w:sz w:val="20"/>
          <w:szCs w:val="20"/>
          <w:lang w:bidi="or-IN"/>
        </w:rPr>
        <w:lastRenderedPageBreak/>
        <w:t>Test Program is given below about how to test.</w:t>
      </w:r>
    </w:p>
    <w:p w14:paraId="3CC64E16" w14:textId="53DD5AD9" w:rsidR="008365C4" w:rsidRDefault="008365C4" w:rsidP="005D6F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</w:pPr>
      <w:r w:rsidRPr="008365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import 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java.util.concurrent.TimeUnit;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8365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public class </w:t>
      </w:r>
      <w:r w:rsidRPr="008365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t>TestThread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 </w:t>
      </w:r>
      <w:r w:rsidRPr="008365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extends 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Thread {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</w:t>
      </w:r>
      <w:r w:rsidRPr="008365C4">
        <w:rPr>
          <w:rFonts w:ascii="Courier New" w:eastAsia="Times New Roman" w:hAnsi="Courier New" w:cs="Courier New"/>
          <w:color w:val="808000"/>
          <w:sz w:val="20"/>
          <w:szCs w:val="20"/>
          <w:lang w:bidi="or-IN"/>
        </w:rPr>
        <w:t>@Override</w:t>
      </w:r>
      <w:r w:rsidRPr="008365C4">
        <w:rPr>
          <w:rFonts w:ascii="Courier New" w:eastAsia="Times New Roman" w:hAnsi="Courier New" w:cs="Courier New"/>
          <w:color w:val="808000"/>
          <w:sz w:val="20"/>
          <w:szCs w:val="20"/>
          <w:lang w:bidi="or-IN"/>
        </w:rPr>
        <w:br/>
        <w:t xml:space="preserve">  </w:t>
      </w:r>
      <w:r w:rsidRPr="008365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public void 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run() {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System.</w:t>
      </w:r>
      <w:r w:rsidRPr="008365C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or-IN"/>
        </w:rPr>
        <w:t>out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.println(Thread.</w:t>
      </w:r>
      <w:r w:rsidRPr="008365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or-IN"/>
        </w:rPr>
        <w:t>currentThread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().getName() + </w:t>
      </w:r>
      <w:r w:rsidRPr="008365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or-IN"/>
        </w:rPr>
        <w:t>" running ..."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);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</w:t>
      </w:r>
      <w:r w:rsidRPr="008365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try 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{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  TimeUnit.</w:t>
      </w:r>
      <w:r w:rsidRPr="008365C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or-IN"/>
        </w:rPr>
        <w:t>SECONDS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.sleep(</w:t>
      </w:r>
      <w:r w:rsidRPr="008365C4">
        <w:rPr>
          <w:rFonts w:ascii="Courier New" w:eastAsia="Times New Roman" w:hAnsi="Courier New" w:cs="Courier New"/>
          <w:color w:val="0000FF"/>
          <w:sz w:val="20"/>
          <w:szCs w:val="20"/>
          <w:lang w:bidi="or-IN"/>
        </w:rPr>
        <w:t>3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);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} </w:t>
      </w:r>
      <w:r w:rsidRPr="008365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catch 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(InterruptedException e) {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  e.printStackTrace();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}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System.</w:t>
      </w:r>
      <w:r w:rsidRPr="008365C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or-IN"/>
        </w:rPr>
        <w:t>out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.println(Thread.</w:t>
      </w:r>
      <w:r w:rsidRPr="008365C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or-IN"/>
        </w:rPr>
        <w:t>currentThread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().getName() + </w:t>
      </w:r>
      <w:r w:rsidRPr="008365C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or-IN"/>
        </w:rPr>
        <w:t>" completed"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);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}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>}</w:t>
      </w:r>
    </w:p>
    <w:p w14:paraId="6DF31EFB" w14:textId="77777777" w:rsidR="005D6F26" w:rsidRPr="008365C4" w:rsidRDefault="005D6F26" w:rsidP="005D6F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</w:pPr>
    </w:p>
    <w:p w14:paraId="1EAE722B" w14:textId="77777777" w:rsidR="008365C4" w:rsidRPr="008365C4" w:rsidRDefault="008365C4" w:rsidP="00836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bidi="or-IN"/>
        </w:rPr>
      </w:pPr>
      <w:r w:rsidRPr="008365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public class </w:t>
      </w:r>
      <w:r w:rsidRPr="008365C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t>TestThreadPool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 {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</w:t>
      </w:r>
      <w:r w:rsidRPr="008365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public static void 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main(String[] args) {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CustomThreadPool threadPool = </w:t>
      </w:r>
      <w:r w:rsidRPr="008365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new 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CustomThreadPool(</w:t>
      </w:r>
      <w:r w:rsidRPr="008365C4">
        <w:rPr>
          <w:rFonts w:ascii="Courier New" w:eastAsia="Times New Roman" w:hAnsi="Courier New" w:cs="Courier New"/>
          <w:color w:val="0000FF"/>
          <w:sz w:val="20"/>
          <w:szCs w:val="20"/>
          <w:lang w:bidi="or-IN"/>
        </w:rPr>
        <w:t>3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);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</w:t>
      </w:r>
      <w:r w:rsidRPr="008365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for 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</w:t>
      </w:r>
      <w:r w:rsidRPr="008365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int 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i = </w:t>
      </w:r>
      <w:r w:rsidRPr="008365C4">
        <w:rPr>
          <w:rFonts w:ascii="Courier New" w:eastAsia="Times New Roman" w:hAnsi="Courier New" w:cs="Courier New"/>
          <w:color w:val="0000FF"/>
          <w:sz w:val="20"/>
          <w:szCs w:val="20"/>
          <w:lang w:bidi="or-IN"/>
        </w:rPr>
        <w:t>0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; i &lt; </w:t>
      </w:r>
      <w:r w:rsidRPr="008365C4">
        <w:rPr>
          <w:rFonts w:ascii="Courier New" w:eastAsia="Times New Roman" w:hAnsi="Courier New" w:cs="Courier New"/>
          <w:color w:val="0000FF"/>
          <w:sz w:val="20"/>
          <w:szCs w:val="20"/>
          <w:lang w:bidi="or-IN"/>
        </w:rPr>
        <w:t>3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; i++) {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  Thread thread = </w:t>
      </w:r>
      <w:r w:rsidRPr="008365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new 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TestThread();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  </w:t>
      </w:r>
      <w:r w:rsidRPr="008365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try 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{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    threadPool.execute(thread);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  } </w:t>
      </w:r>
      <w:r w:rsidRPr="008365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catch 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(Exception e) {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    e.printStackTrace();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  }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}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threadPool.shutdown();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}</w:t>
      </w:r>
      <w:r w:rsidRPr="008365C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>}</w:t>
      </w:r>
    </w:p>
    <w:p w14:paraId="255E9CBC" w14:textId="77777777" w:rsidR="008365C4" w:rsidRPr="008365C4" w:rsidRDefault="008365C4" w:rsidP="008365C4">
      <w:pPr>
        <w:rPr>
          <w:rFonts w:ascii="Palatino Linotype" w:eastAsia="Calibri" w:hAnsi="Palatino Linotype" w:cs="Kalinga"/>
          <w:sz w:val="24"/>
          <w:lang w:bidi="or-IN"/>
        </w:rPr>
      </w:pPr>
      <w:r w:rsidRPr="008365C4">
        <w:rPr>
          <w:rFonts w:ascii="Palatino Linotype" w:eastAsia="Calibri" w:hAnsi="Palatino Linotype" w:cs="Kalinga"/>
          <w:sz w:val="24"/>
          <w:lang w:bidi="or-IN"/>
        </w:rPr>
        <w:t>OUTPUT</w:t>
      </w:r>
    </w:p>
    <w:p w14:paraId="39AFAC38" w14:textId="77777777" w:rsidR="008365C4" w:rsidRPr="008365C4" w:rsidRDefault="008365C4" w:rsidP="008365C4">
      <w:pPr>
        <w:spacing w:after="0" w:line="240" w:lineRule="auto"/>
        <w:rPr>
          <w:rFonts w:ascii="Palatino Linotype" w:eastAsia="Calibri" w:hAnsi="Palatino Linotype" w:cs="Kalinga"/>
          <w:sz w:val="24"/>
          <w:lang w:bidi="or-IN"/>
        </w:rPr>
      </w:pPr>
      <w:r w:rsidRPr="008365C4">
        <w:rPr>
          <w:rFonts w:ascii="Palatino Linotype" w:eastAsia="Calibri" w:hAnsi="Palatino Linotype" w:cs="Kalinga"/>
          <w:sz w:val="24"/>
          <w:lang w:bidi="or-IN"/>
        </w:rPr>
        <w:t>Thread-Pool-0 running ...</w:t>
      </w:r>
    </w:p>
    <w:p w14:paraId="236EA49B" w14:textId="77777777" w:rsidR="008365C4" w:rsidRPr="008365C4" w:rsidRDefault="008365C4" w:rsidP="008365C4">
      <w:pPr>
        <w:spacing w:after="0" w:line="240" w:lineRule="auto"/>
        <w:rPr>
          <w:rFonts w:ascii="Palatino Linotype" w:eastAsia="Calibri" w:hAnsi="Palatino Linotype" w:cs="Kalinga"/>
          <w:sz w:val="24"/>
          <w:lang w:bidi="or-IN"/>
        </w:rPr>
      </w:pPr>
      <w:r w:rsidRPr="008365C4">
        <w:rPr>
          <w:rFonts w:ascii="Palatino Linotype" w:eastAsia="Calibri" w:hAnsi="Palatino Linotype" w:cs="Kalinga"/>
          <w:sz w:val="24"/>
          <w:lang w:bidi="or-IN"/>
        </w:rPr>
        <w:t>Thread-Pool-2 running ...</w:t>
      </w:r>
    </w:p>
    <w:p w14:paraId="66AD93FD" w14:textId="77777777" w:rsidR="008365C4" w:rsidRPr="008365C4" w:rsidRDefault="008365C4" w:rsidP="008365C4">
      <w:pPr>
        <w:spacing w:after="0" w:line="240" w:lineRule="auto"/>
        <w:rPr>
          <w:rFonts w:ascii="Palatino Linotype" w:eastAsia="Calibri" w:hAnsi="Palatino Linotype" w:cs="Kalinga"/>
          <w:sz w:val="24"/>
          <w:lang w:bidi="or-IN"/>
        </w:rPr>
      </w:pPr>
      <w:r w:rsidRPr="008365C4">
        <w:rPr>
          <w:rFonts w:ascii="Palatino Linotype" w:eastAsia="Calibri" w:hAnsi="Palatino Linotype" w:cs="Kalinga"/>
          <w:sz w:val="24"/>
          <w:lang w:bidi="or-IN"/>
        </w:rPr>
        <w:t>Thread-Pool-1 running ...</w:t>
      </w:r>
    </w:p>
    <w:p w14:paraId="2C134E44" w14:textId="77777777" w:rsidR="008365C4" w:rsidRPr="008365C4" w:rsidRDefault="008365C4" w:rsidP="008365C4">
      <w:pPr>
        <w:spacing w:after="0" w:line="240" w:lineRule="auto"/>
        <w:rPr>
          <w:rFonts w:ascii="Palatino Linotype" w:eastAsia="Calibri" w:hAnsi="Palatino Linotype" w:cs="Kalinga"/>
          <w:sz w:val="24"/>
          <w:lang w:bidi="or-IN"/>
        </w:rPr>
      </w:pPr>
      <w:r w:rsidRPr="008365C4">
        <w:rPr>
          <w:rFonts w:ascii="Palatino Linotype" w:eastAsia="Calibri" w:hAnsi="Palatino Linotype" w:cs="Kalinga"/>
          <w:sz w:val="24"/>
          <w:lang w:bidi="or-IN"/>
        </w:rPr>
        <w:t>Thread-Pool-1 completed</w:t>
      </w:r>
    </w:p>
    <w:p w14:paraId="7BAE5C1E" w14:textId="77777777" w:rsidR="008365C4" w:rsidRPr="008365C4" w:rsidRDefault="008365C4" w:rsidP="008365C4">
      <w:pPr>
        <w:spacing w:after="0" w:line="240" w:lineRule="auto"/>
        <w:rPr>
          <w:rFonts w:ascii="Palatino Linotype" w:eastAsia="Calibri" w:hAnsi="Palatino Linotype" w:cs="Kalinga"/>
          <w:sz w:val="24"/>
          <w:lang w:bidi="or-IN"/>
        </w:rPr>
      </w:pPr>
      <w:r w:rsidRPr="008365C4">
        <w:rPr>
          <w:rFonts w:ascii="Palatino Linotype" w:eastAsia="Calibri" w:hAnsi="Palatino Linotype" w:cs="Kalinga"/>
          <w:sz w:val="24"/>
          <w:lang w:bidi="or-IN"/>
        </w:rPr>
        <w:t>Thread-Pool-2 completed</w:t>
      </w:r>
    </w:p>
    <w:p w14:paraId="6B10EDCC" w14:textId="77777777" w:rsidR="008365C4" w:rsidRPr="008365C4" w:rsidRDefault="008365C4" w:rsidP="008365C4">
      <w:pPr>
        <w:spacing w:after="0" w:line="240" w:lineRule="auto"/>
        <w:rPr>
          <w:rFonts w:ascii="Palatino Linotype" w:eastAsia="Calibri" w:hAnsi="Palatino Linotype" w:cs="Kalinga"/>
          <w:sz w:val="24"/>
          <w:lang w:bidi="or-IN"/>
        </w:rPr>
      </w:pPr>
      <w:r w:rsidRPr="008365C4">
        <w:rPr>
          <w:rFonts w:ascii="Palatino Linotype" w:eastAsia="Calibri" w:hAnsi="Palatino Linotype" w:cs="Kalinga"/>
          <w:sz w:val="24"/>
          <w:lang w:bidi="or-IN"/>
        </w:rPr>
        <w:t>Thread-Pool-2 executed ...</w:t>
      </w:r>
    </w:p>
    <w:p w14:paraId="037F918A" w14:textId="77777777" w:rsidR="008365C4" w:rsidRPr="008365C4" w:rsidRDefault="008365C4" w:rsidP="008365C4">
      <w:pPr>
        <w:spacing w:after="0" w:line="240" w:lineRule="auto"/>
        <w:rPr>
          <w:rFonts w:ascii="Palatino Linotype" w:eastAsia="Calibri" w:hAnsi="Palatino Linotype" w:cs="Kalinga"/>
          <w:sz w:val="24"/>
          <w:lang w:bidi="or-IN"/>
        </w:rPr>
      </w:pPr>
      <w:r w:rsidRPr="008365C4">
        <w:rPr>
          <w:rFonts w:ascii="Palatino Linotype" w:eastAsia="Calibri" w:hAnsi="Palatino Linotype" w:cs="Kalinga"/>
          <w:sz w:val="24"/>
          <w:lang w:bidi="or-IN"/>
        </w:rPr>
        <w:t>Thread-Pool-0 completed</w:t>
      </w:r>
    </w:p>
    <w:p w14:paraId="4FFF1A4C" w14:textId="77777777" w:rsidR="008365C4" w:rsidRPr="008365C4" w:rsidRDefault="008365C4" w:rsidP="008365C4">
      <w:pPr>
        <w:spacing w:after="0" w:line="240" w:lineRule="auto"/>
        <w:rPr>
          <w:rFonts w:ascii="Palatino Linotype" w:eastAsia="Calibri" w:hAnsi="Palatino Linotype" w:cs="Kalinga"/>
          <w:sz w:val="24"/>
          <w:lang w:bidi="or-IN"/>
        </w:rPr>
      </w:pPr>
      <w:r w:rsidRPr="008365C4">
        <w:rPr>
          <w:rFonts w:ascii="Palatino Linotype" w:eastAsia="Calibri" w:hAnsi="Palatino Linotype" w:cs="Kalinga"/>
          <w:sz w:val="24"/>
          <w:lang w:bidi="or-IN"/>
        </w:rPr>
        <w:t>Thread-Pool-0 executed ...</w:t>
      </w:r>
    </w:p>
    <w:p w14:paraId="08A0B42C" w14:textId="77777777" w:rsidR="008365C4" w:rsidRPr="008365C4" w:rsidRDefault="008365C4" w:rsidP="008365C4">
      <w:pPr>
        <w:spacing w:after="0" w:line="240" w:lineRule="auto"/>
        <w:rPr>
          <w:rFonts w:ascii="Palatino Linotype" w:eastAsia="Calibri" w:hAnsi="Palatino Linotype" w:cs="Kalinga"/>
          <w:sz w:val="24"/>
          <w:lang w:bidi="or-IN"/>
        </w:rPr>
      </w:pPr>
      <w:r w:rsidRPr="008365C4">
        <w:rPr>
          <w:rFonts w:ascii="Palatino Linotype" w:eastAsia="Calibri" w:hAnsi="Palatino Linotype" w:cs="Kalinga"/>
          <w:sz w:val="24"/>
          <w:lang w:bidi="or-IN"/>
        </w:rPr>
        <w:t>Thread-Pool-1 executed ...</w:t>
      </w:r>
    </w:p>
    <w:p w14:paraId="182CB84E" w14:textId="77777777" w:rsidR="008365C4" w:rsidRPr="008365C4" w:rsidRDefault="008365C4" w:rsidP="008365C4">
      <w:pPr>
        <w:spacing w:after="0" w:line="240" w:lineRule="auto"/>
        <w:rPr>
          <w:rFonts w:ascii="Palatino Linotype" w:eastAsia="Calibri" w:hAnsi="Palatino Linotype" w:cs="Kalinga"/>
          <w:sz w:val="24"/>
          <w:lang w:bidi="or-IN"/>
        </w:rPr>
      </w:pPr>
      <w:r w:rsidRPr="008365C4">
        <w:rPr>
          <w:rFonts w:ascii="Palatino Linotype" w:eastAsia="Calibri" w:hAnsi="Palatino Linotype" w:cs="Kalinga"/>
          <w:sz w:val="24"/>
          <w:lang w:bidi="or-IN"/>
        </w:rPr>
        <w:t>Thread-Pool-0 has been stopped ...</w:t>
      </w:r>
    </w:p>
    <w:p w14:paraId="06A74448" w14:textId="77777777" w:rsidR="008365C4" w:rsidRPr="008365C4" w:rsidRDefault="008365C4" w:rsidP="008365C4">
      <w:pPr>
        <w:spacing w:after="0" w:line="240" w:lineRule="auto"/>
        <w:rPr>
          <w:rFonts w:ascii="Palatino Linotype" w:eastAsia="Calibri" w:hAnsi="Palatino Linotype" w:cs="Kalinga"/>
          <w:sz w:val="24"/>
          <w:lang w:bidi="or-IN"/>
        </w:rPr>
      </w:pPr>
      <w:r w:rsidRPr="008365C4">
        <w:rPr>
          <w:rFonts w:ascii="Palatino Linotype" w:eastAsia="Calibri" w:hAnsi="Palatino Linotype" w:cs="Kalinga"/>
          <w:sz w:val="24"/>
          <w:lang w:bidi="or-IN"/>
        </w:rPr>
        <w:t>Thread-Pool-2 has been stopped ...</w:t>
      </w:r>
    </w:p>
    <w:p w14:paraId="59F33D9F" w14:textId="77777777" w:rsidR="008365C4" w:rsidRPr="008365C4" w:rsidRDefault="008365C4" w:rsidP="008365C4">
      <w:pPr>
        <w:spacing w:after="0" w:line="240" w:lineRule="auto"/>
        <w:rPr>
          <w:rFonts w:ascii="Palatino Linotype" w:eastAsia="Calibri" w:hAnsi="Palatino Linotype" w:cs="Kalinga"/>
          <w:sz w:val="24"/>
          <w:lang w:bidi="or-IN"/>
        </w:rPr>
      </w:pPr>
      <w:r w:rsidRPr="008365C4">
        <w:rPr>
          <w:rFonts w:ascii="Palatino Linotype" w:eastAsia="Calibri" w:hAnsi="Palatino Linotype" w:cs="Kalinga"/>
          <w:sz w:val="24"/>
          <w:lang w:bidi="or-IN"/>
        </w:rPr>
        <w:t>Thread-Pool-1 has been stopped ...</w:t>
      </w:r>
    </w:p>
    <w:p w14:paraId="638FD0D4" w14:textId="29C19B86" w:rsidR="008365C4" w:rsidRDefault="008365C4" w:rsidP="008365C4">
      <w:pPr>
        <w:spacing w:after="0" w:line="240" w:lineRule="auto"/>
        <w:rPr>
          <w:rFonts w:ascii="Palatino Linotype" w:eastAsia="Calibri" w:hAnsi="Palatino Linotype" w:cs="Kalinga"/>
          <w:sz w:val="24"/>
          <w:lang w:bidi="or-IN"/>
        </w:rPr>
      </w:pPr>
      <w:r w:rsidRPr="008365C4">
        <w:rPr>
          <w:rFonts w:ascii="Palatino Linotype" w:eastAsia="Calibri" w:hAnsi="Palatino Linotype" w:cs="Kalinga"/>
          <w:sz w:val="24"/>
          <w:lang w:bidi="or-IN"/>
        </w:rPr>
        <w:br w:type="page"/>
      </w:r>
    </w:p>
    <w:p w14:paraId="03783761" w14:textId="630371AE" w:rsidR="00BE0717" w:rsidRPr="00650244" w:rsidRDefault="00BE0717" w:rsidP="00BE0717">
      <w:pPr>
        <w:pStyle w:val="Title"/>
        <w:rPr>
          <w:rFonts w:eastAsia="Calibri"/>
          <w:b/>
          <w:bCs/>
          <w:u w:val="single"/>
          <w:lang w:bidi="or-IN"/>
        </w:rPr>
      </w:pPr>
      <w:r w:rsidRPr="00650244">
        <w:rPr>
          <w:rFonts w:eastAsia="Calibri"/>
          <w:b/>
          <w:bCs/>
          <w:u w:val="single"/>
          <w:lang w:bidi="or-IN"/>
        </w:rPr>
        <w:lastRenderedPageBreak/>
        <w:t>Better way of ThreadPool Creation</w:t>
      </w:r>
    </w:p>
    <w:p w14:paraId="5B3E9FD1" w14:textId="77777777" w:rsidR="00BE0717" w:rsidRPr="00CC44F0" w:rsidRDefault="00BE0717" w:rsidP="00BE0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</w:rPr>
      </w:pPr>
      <w:r w:rsidRPr="00CC44F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C44F0">
        <w:rPr>
          <w:rFonts w:ascii="Courier New" w:eastAsia="Times New Roman" w:hAnsi="Courier New" w:cs="Courier New"/>
          <w:color w:val="000000"/>
          <w:sz w:val="20"/>
          <w:szCs w:val="20"/>
        </w:rPr>
        <w:t>java.util.ArrayList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44F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C44F0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44F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C44F0">
        <w:rPr>
          <w:rFonts w:ascii="Courier New" w:eastAsia="Times New Roman" w:hAnsi="Courier New" w:cs="Courier New"/>
          <w:color w:val="000000"/>
          <w:sz w:val="20"/>
          <w:szCs w:val="20"/>
        </w:rPr>
        <w:t>java.util.concurrent.BlockingQueue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44F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C44F0">
        <w:rPr>
          <w:rFonts w:ascii="Courier New" w:eastAsia="Times New Roman" w:hAnsi="Courier New" w:cs="Courier New"/>
          <w:color w:val="000000"/>
          <w:sz w:val="20"/>
          <w:szCs w:val="20"/>
        </w:rPr>
        <w:t>java.util.concurrent.LinkedBlockingQueue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44F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CC44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CustomThreadPool 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</w:t>
      </w:r>
      <w:r w:rsidRPr="00CC44F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holds tasks</w:t>
      </w:r>
      <w:r w:rsidRPr="00CC44F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CC44F0">
        <w:rPr>
          <w:rFonts w:ascii="Courier New" w:eastAsia="Times New Roman" w:hAnsi="Courier New" w:cs="Courier New"/>
          <w:b/>
          <w:bCs/>
          <w:i/>
          <w:iCs/>
          <w:color w:val="8C8C8C"/>
          <w:sz w:val="20"/>
          <w:szCs w:val="20"/>
        </w:rPr>
        <w:t xml:space="preserve">   </w:t>
      </w:r>
      <w:r w:rsidRPr="00CC44F0">
        <w:rPr>
          <w:rFonts w:ascii="Courier New" w:eastAsia="Times New Roman" w:hAnsi="Courier New" w:cs="Courier New"/>
          <w:b/>
          <w:bCs/>
          <w:color w:val="0033B3"/>
          <w:sz w:val="20"/>
          <w:szCs w:val="20"/>
        </w:rPr>
        <w:t xml:space="preserve">private </w:t>
      </w:r>
      <w:r w:rsidRPr="00CC44F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BlockingQueue</w:t>
      </w:r>
      <w:r w:rsidRPr="00CC44F0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&lt;</w:t>
      </w:r>
      <w:r w:rsidRPr="00CC44F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Runnable</w:t>
      </w:r>
      <w:r w:rsidRPr="00CC44F0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 xml:space="preserve">&gt; </w:t>
      </w:r>
      <w:r w:rsidRPr="00CC44F0">
        <w:rPr>
          <w:rFonts w:ascii="Courier New" w:eastAsia="Times New Roman" w:hAnsi="Courier New" w:cs="Courier New"/>
          <w:b/>
          <w:bCs/>
          <w:color w:val="871094"/>
          <w:sz w:val="20"/>
          <w:szCs w:val="20"/>
        </w:rPr>
        <w:t>runnableQueue</w:t>
      </w:r>
      <w:r w:rsidRPr="00CC44F0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;</w:t>
      </w:r>
      <w:r w:rsidRPr="00CC44F0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</w:t>
      </w:r>
      <w:r w:rsidRPr="00CC44F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holds the pool of worker threads</w:t>
      </w:r>
      <w:r w:rsidRPr="00CC44F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</w:t>
      </w:r>
      <w:r w:rsidRPr="00CC44F0">
        <w:rPr>
          <w:rFonts w:ascii="Courier New" w:eastAsia="Times New Roman" w:hAnsi="Courier New" w:cs="Courier New"/>
          <w:b/>
          <w:bCs/>
          <w:color w:val="0033B3"/>
          <w:sz w:val="20"/>
          <w:szCs w:val="20"/>
        </w:rPr>
        <w:t xml:space="preserve">private </w:t>
      </w:r>
      <w:r w:rsidRPr="00CC44F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List</w:t>
      </w:r>
      <w:r w:rsidRPr="00CC44F0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&lt;</w:t>
      </w:r>
      <w:r w:rsidRPr="00CC44F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WorkerThread</w:t>
      </w:r>
      <w:r w:rsidRPr="00CC44F0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 xml:space="preserve">&gt; </w:t>
      </w:r>
      <w:r w:rsidRPr="00CC44F0">
        <w:rPr>
          <w:rFonts w:ascii="Courier New" w:eastAsia="Times New Roman" w:hAnsi="Courier New" w:cs="Courier New"/>
          <w:b/>
          <w:bCs/>
          <w:color w:val="871094"/>
          <w:sz w:val="20"/>
          <w:szCs w:val="20"/>
        </w:rPr>
        <w:t>threads</w:t>
      </w:r>
      <w:r w:rsidRPr="00CC44F0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;</w:t>
      </w:r>
      <w:r w:rsidRPr="00CC44F0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</w:t>
      </w:r>
      <w:r w:rsidRPr="00CC44F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check if shutdown is initiated</w:t>
      </w:r>
      <w:r w:rsidRPr="00CC44F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</w:t>
      </w:r>
      <w:r w:rsidRPr="00751122">
        <w:rPr>
          <w:rFonts w:ascii="Courier New" w:eastAsia="Times New Roman" w:hAnsi="Courier New" w:cs="Courier New"/>
          <w:b/>
          <w:bCs/>
          <w:color w:val="0033B3"/>
          <w:sz w:val="20"/>
          <w:szCs w:val="20"/>
        </w:rPr>
        <w:t xml:space="preserve">private boolean </w:t>
      </w:r>
      <w:r w:rsidRPr="00751122">
        <w:rPr>
          <w:rFonts w:ascii="Courier New" w:eastAsia="Times New Roman" w:hAnsi="Courier New" w:cs="Courier New"/>
          <w:b/>
          <w:bCs/>
          <w:color w:val="871094"/>
          <w:sz w:val="20"/>
          <w:szCs w:val="20"/>
        </w:rPr>
        <w:t>isShutDown</w:t>
      </w:r>
      <w:r w:rsidRPr="00751122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;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</w:t>
      </w:r>
      <w:r w:rsidRPr="00CC44F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CC44F0">
        <w:rPr>
          <w:rFonts w:ascii="Courier New" w:eastAsia="Times New Roman" w:hAnsi="Courier New" w:cs="Courier New"/>
          <w:color w:val="00627A"/>
          <w:sz w:val="20"/>
          <w:szCs w:val="20"/>
        </w:rPr>
        <w:t>CustomThreadPool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C44F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final int 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>noOfThreads) {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r w:rsidRPr="00CC44F0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C44F0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runnableQueue 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C44F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>LinkedBlockingQueue&lt;&gt;();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r w:rsidRPr="00CC44F0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C44F0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threads 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C44F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>ArrayList&lt;&gt;(noOfThreads);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r w:rsidRPr="00CC44F0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C44F0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isShutDown 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C44F0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r w:rsidRPr="00CC44F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create worker threads</w:t>
      </w:r>
      <w:r w:rsidRPr="00CC44F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</w:t>
      </w:r>
      <w:r w:rsidRPr="00CC44F0">
        <w:rPr>
          <w:rFonts w:ascii="Courier New" w:eastAsia="Times New Roman" w:hAnsi="Courier New" w:cs="Courier New"/>
          <w:b/>
          <w:bCs/>
          <w:color w:val="0033B3"/>
        </w:rPr>
        <w:t xml:space="preserve">for 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>(</w:t>
      </w:r>
      <w:r w:rsidRPr="00CC44F0">
        <w:rPr>
          <w:rFonts w:ascii="Courier New" w:eastAsia="Times New Roman" w:hAnsi="Courier New" w:cs="Courier New"/>
          <w:b/>
          <w:bCs/>
          <w:color w:val="0033B3"/>
        </w:rPr>
        <w:t xml:space="preserve">int 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 xml:space="preserve">i = </w:t>
      </w:r>
      <w:r w:rsidRPr="00CC44F0">
        <w:rPr>
          <w:rFonts w:ascii="Courier New" w:eastAsia="Times New Roman" w:hAnsi="Courier New" w:cs="Courier New"/>
          <w:b/>
          <w:bCs/>
          <w:color w:val="1750EB"/>
        </w:rPr>
        <w:t>1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>; i &lt;= noOfThreads; i++) {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</w:t>
      </w:r>
      <w:r w:rsidRPr="00CC44F0">
        <w:rPr>
          <w:rFonts w:ascii="Courier New" w:eastAsia="Times New Roman" w:hAnsi="Courier New" w:cs="Courier New"/>
          <w:b/>
          <w:bCs/>
          <w:color w:val="000000"/>
        </w:rPr>
        <w:t xml:space="preserve">WorkerThread thread 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 xml:space="preserve">= </w:t>
      </w:r>
      <w:r w:rsidRPr="00CC44F0">
        <w:rPr>
          <w:rFonts w:ascii="Courier New" w:eastAsia="Times New Roman" w:hAnsi="Courier New" w:cs="Courier New"/>
          <w:b/>
          <w:bCs/>
          <w:color w:val="0033B3"/>
        </w:rPr>
        <w:t xml:space="preserve">new 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>WorkerThread(</w:t>
      </w:r>
      <w:r w:rsidRPr="00CC44F0">
        <w:rPr>
          <w:rFonts w:ascii="Courier New" w:eastAsia="Times New Roman" w:hAnsi="Courier New" w:cs="Courier New"/>
          <w:b/>
          <w:bCs/>
          <w:color w:val="871094"/>
        </w:rPr>
        <w:t>runnableQueue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 xml:space="preserve">, </w:t>
      </w:r>
      <w:r w:rsidRPr="00CC44F0">
        <w:rPr>
          <w:rFonts w:ascii="Courier New" w:eastAsia="Times New Roman" w:hAnsi="Courier New" w:cs="Courier New"/>
          <w:b/>
          <w:bCs/>
          <w:color w:val="0033B3"/>
        </w:rPr>
        <w:t>this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>);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</w:t>
      </w:r>
      <w:r w:rsidRPr="00CC44F0">
        <w:rPr>
          <w:rFonts w:ascii="Courier New" w:eastAsia="Times New Roman" w:hAnsi="Courier New" w:cs="Courier New"/>
          <w:b/>
          <w:bCs/>
          <w:color w:val="000000"/>
        </w:rPr>
        <w:t>thread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>.setName(</w:t>
      </w:r>
      <w:r w:rsidRPr="00CC44F0">
        <w:rPr>
          <w:rFonts w:ascii="Courier New" w:eastAsia="Times New Roman" w:hAnsi="Courier New" w:cs="Courier New"/>
          <w:b/>
          <w:bCs/>
          <w:color w:val="067D17"/>
        </w:rPr>
        <w:t xml:space="preserve">"Worker Thread - " 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>+ i);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</w:t>
      </w:r>
      <w:r w:rsidRPr="00CC44F0">
        <w:rPr>
          <w:rFonts w:ascii="Courier New" w:eastAsia="Times New Roman" w:hAnsi="Courier New" w:cs="Courier New"/>
          <w:b/>
          <w:bCs/>
          <w:color w:val="000000"/>
        </w:rPr>
        <w:t>thread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>.start();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</w:t>
      </w:r>
      <w:r w:rsidRPr="00CC44F0">
        <w:rPr>
          <w:rFonts w:ascii="Courier New" w:eastAsia="Times New Roman" w:hAnsi="Courier New" w:cs="Courier New"/>
          <w:b/>
          <w:bCs/>
          <w:color w:val="871094"/>
        </w:rPr>
        <w:t>threads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>.add(</w:t>
      </w:r>
      <w:r w:rsidRPr="00CC44F0">
        <w:rPr>
          <w:rFonts w:ascii="Courier New" w:eastAsia="Times New Roman" w:hAnsi="Courier New" w:cs="Courier New"/>
          <w:b/>
          <w:bCs/>
          <w:color w:val="000000"/>
        </w:rPr>
        <w:t>thread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>);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br/>
        <w:t xml:space="preserve">      }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br/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}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</w:t>
      </w:r>
      <w:r w:rsidRPr="00CC44F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CC44F0">
        <w:rPr>
          <w:rFonts w:ascii="Courier New" w:eastAsia="Times New Roman" w:hAnsi="Courier New" w:cs="Courier New"/>
          <w:color w:val="00627A"/>
          <w:sz w:val="20"/>
          <w:szCs w:val="20"/>
        </w:rPr>
        <w:t>execute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C44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Runnable 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r) </w:t>
      </w:r>
      <w:r w:rsidRPr="00CC44F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r w:rsidRPr="00CC44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InterruptedException 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r w:rsidRPr="00CC44F0">
        <w:rPr>
          <w:rFonts w:ascii="Courier New" w:eastAsia="Times New Roman" w:hAnsi="Courier New" w:cs="Courier New"/>
          <w:b/>
          <w:bCs/>
          <w:color w:val="0033B3"/>
        </w:rPr>
        <w:t xml:space="preserve">if 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>(!</w:t>
      </w:r>
      <w:r w:rsidRPr="00CC44F0">
        <w:rPr>
          <w:rFonts w:ascii="Courier New" w:eastAsia="Times New Roman" w:hAnsi="Courier New" w:cs="Courier New"/>
          <w:b/>
          <w:bCs/>
          <w:color w:val="871094"/>
        </w:rPr>
        <w:t>isShutDown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>) {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</w:t>
      </w:r>
      <w:r w:rsidRPr="00CC44F0">
        <w:rPr>
          <w:rFonts w:ascii="Courier New" w:eastAsia="Times New Roman" w:hAnsi="Courier New" w:cs="Courier New"/>
          <w:b/>
          <w:bCs/>
          <w:color w:val="871094"/>
        </w:rPr>
        <w:t>runnableQueue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>.put(r);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br/>
        <w:t xml:space="preserve">      } </w:t>
      </w:r>
      <w:r w:rsidRPr="00CC44F0">
        <w:rPr>
          <w:rFonts w:ascii="Courier New" w:eastAsia="Times New Roman" w:hAnsi="Courier New" w:cs="Courier New"/>
          <w:b/>
          <w:bCs/>
          <w:color w:val="0033B3"/>
        </w:rPr>
        <w:t xml:space="preserve">else 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</w:t>
      </w:r>
      <w:r w:rsidRPr="00CC44F0">
        <w:rPr>
          <w:rFonts w:ascii="Courier New" w:eastAsia="Times New Roman" w:hAnsi="Courier New" w:cs="Courier New"/>
          <w:b/>
          <w:bCs/>
          <w:color w:val="0033B3"/>
        </w:rPr>
        <w:t xml:space="preserve">throw new 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>InterruptedException(</w:t>
      </w:r>
      <w:r w:rsidRPr="00CC44F0">
        <w:rPr>
          <w:rFonts w:ascii="Courier New" w:eastAsia="Times New Roman" w:hAnsi="Courier New" w:cs="Courier New"/>
          <w:b/>
          <w:bCs/>
          <w:color w:val="067D17"/>
        </w:rPr>
        <w:t>"Thread Pool shutdown is initiated, unable to execute task"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>);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br/>
        <w:t xml:space="preserve">      }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br/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}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</w:t>
      </w:r>
      <w:r w:rsidRPr="00CC44F0">
        <w:rPr>
          <w:rFonts w:ascii="Courier New" w:eastAsia="Times New Roman" w:hAnsi="Courier New" w:cs="Courier New"/>
          <w:b/>
          <w:bCs/>
          <w:color w:val="0033B3"/>
        </w:rPr>
        <w:t xml:space="preserve">public void </w:t>
      </w:r>
      <w:r w:rsidRPr="00CC44F0">
        <w:rPr>
          <w:rFonts w:ascii="Courier New" w:eastAsia="Times New Roman" w:hAnsi="Courier New" w:cs="Courier New"/>
          <w:b/>
          <w:bCs/>
          <w:color w:val="00627A"/>
        </w:rPr>
        <w:t>shutdown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>() {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br/>
        <w:t xml:space="preserve">      </w:t>
      </w:r>
      <w:r w:rsidRPr="00CC44F0">
        <w:rPr>
          <w:rFonts w:ascii="Courier New" w:eastAsia="Times New Roman" w:hAnsi="Courier New" w:cs="Courier New"/>
          <w:b/>
          <w:bCs/>
          <w:color w:val="871094"/>
        </w:rPr>
        <w:t xml:space="preserve">isShutDown 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 xml:space="preserve">= </w:t>
      </w:r>
      <w:r w:rsidRPr="00CC44F0">
        <w:rPr>
          <w:rFonts w:ascii="Courier New" w:eastAsia="Times New Roman" w:hAnsi="Courier New" w:cs="Courier New"/>
          <w:b/>
          <w:bCs/>
          <w:color w:val="0033B3"/>
        </w:rPr>
        <w:t>true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>;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br/>
        <w:t xml:space="preserve">   }</w:t>
      </w:r>
    </w:p>
    <w:p w14:paraId="0C8607F2" w14:textId="77777777" w:rsidR="00BE0717" w:rsidRDefault="00BE0717" w:rsidP="00BE0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CEB7B6D" w14:textId="77777777" w:rsidR="00BE0717" w:rsidRDefault="00BE0717" w:rsidP="00BE0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40EAB407" w14:textId="77777777" w:rsidR="00BE0717" w:rsidRDefault="00BE0717" w:rsidP="00BE0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7094990" w14:textId="77777777" w:rsidR="00BE0717" w:rsidRDefault="00BE0717" w:rsidP="00BE0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A57C4B3" w14:textId="77777777" w:rsidR="00BE0717" w:rsidRDefault="00BE0717" w:rsidP="00BE0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421C105" w14:textId="77777777" w:rsidR="00BE0717" w:rsidRDefault="00BE0717" w:rsidP="00BE0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DF6CD48" w14:textId="77777777" w:rsidR="00BE0717" w:rsidRDefault="00BE0717" w:rsidP="00BE0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02E35A7" w14:textId="77777777" w:rsidR="00BE0717" w:rsidRDefault="00BE0717" w:rsidP="00BE0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7CCE9C4" w14:textId="77777777" w:rsidR="00BE0717" w:rsidRDefault="00BE0717" w:rsidP="00BE0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B30AA1E" w14:textId="1739E4A2" w:rsidR="00BE0717" w:rsidRDefault="00BE0717" w:rsidP="00BE0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304D380" w14:textId="0B329544" w:rsidR="00BE0717" w:rsidRDefault="00BE0717" w:rsidP="00BE0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E951B49" w14:textId="2944813C" w:rsidR="00BE0717" w:rsidRDefault="00BE0717" w:rsidP="00BE0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441E99BD" w14:textId="64FCB150" w:rsidR="00BE0717" w:rsidRDefault="00BE0717" w:rsidP="00BE0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4D2B391B" w14:textId="0E3AA1FE" w:rsidR="00BE0717" w:rsidRDefault="00BE0717" w:rsidP="00BE0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A65574D" w14:textId="1CD3107F" w:rsidR="00BE0717" w:rsidRDefault="00BE0717" w:rsidP="00BE0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82CA4C9" w14:textId="13BAAC42" w:rsidR="00BE0717" w:rsidRDefault="00BE0717" w:rsidP="00BE0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B6F0F67" w14:textId="77777777" w:rsidR="00BE0717" w:rsidRDefault="00BE0717" w:rsidP="00BE0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4FB25AA" w14:textId="77777777" w:rsidR="00BE0717" w:rsidRDefault="00BE0717" w:rsidP="00BE0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1E0E770" w14:textId="77777777" w:rsidR="00BE0717" w:rsidRDefault="00BE0717" w:rsidP="00BE0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C1B971F" w14:textId="77777777" w:rsidR="00BE0717" w:rsidRPr="00CC44F0" w:rsidRDefault="00BE0717" w:rsidP="00BE0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</w:t>
      </w:r>
      <w:r w:rsidRPr="00A42606">
        <w:rPr>
          <w:rFonts w:ascii="Courier New" w:eastAsia="Times New Roman" w:hAnsi="Courier New" w:cs="Courier New"/>
          <w:b/>
          <w:bCs/>
          <w:color w:val="0033B3"/>
        </w:rPr>
        <w:t xml:space="preserve">private class </w:t>
      </w:r>
      <w:r w:rsidRPr="00A42606">
        <w:rPr>
          <w:rFonts w:ascii="Courier New" w:eastAsia="Times New Roman" w:hAnsi="Courier New" w:cs="Courier New"/>
          <w:b/>
          <w:bCs/>
          <w:color w:val="000000"/>
        </w:rPr>
        <w:t xml:space="preserve">WorkerThread </w:t>
      </w:r>
      <w:r w:rsidRPr="00A42606">
        <w:rPr>
          <w:rFonts w:ascii="Courier New" w:eastAsia="Times New Roman" w:hAnsi="Courier New" w:cs="Courier New"/>
          <w:b/>
          <w:bCs/>
          <w:color w:val="0033B3"/>
        </w:rPr>
        <w:t xml:space="preserve">extends </w:t>
      </w:r>
      <w:r w:rsidRPr="00A42606">
        <w:rPr>
          <w:rFonts w:ascii="Courier New" w:eastAsia="Times New Roman" w:hAnsi="Courier New" w:cs="Courier New"/>
          <w:b/>
          <w:bCs/>
          <w:color w:val="000000"/>
        </w:rPr>
        <w:t>Thread</w:t>
      </w:r>
      <w:r w:rsidRPr="00CC44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r w:rsidRPr="00CC44F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holds tasks</w:t>
      </w:r>
      <w:r w:rsidRPr="00CC44F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</w:t>
      </w:r>
      <w:r w:rsidRPr="00EA4B2B">
        <w:rPr>
          <w:rFonts w:ascii="Courier New" w:eastAsia="Times New Roman" w:hAnsi="Courier New" w:cs="Courier New"/>
          <w:b/>
          <w:bCs/>
          <w:color w:val="0033B3"/>
          <w:sz w:val="20"/>
          <w:szCs w:val="20"/>
        </w:rPr>
        <w:t xml:space="preserve">private </w:t>
      </w:r>
      <w:r w:rsidRPr="00EA4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BlockingQueue</w:t>
      </w:r>
      <w:r w:rsidRPr="00EA4B2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&lt;</w:t>
      </w:r>
      <w:r w:rsidRPr="00EA4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Runnable</w:t>
      </w:r>
      <w:r w:rsidRPr="00EA4B2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 xml:space="preserve">&gt; </w:t>
      </w:r>
      <w:r w:rsidRPr="00EA4B2B">
        <w:rPr>
          <w:rFonts w:ascii="Courier New" w:eastAsia="Times New Roman" w:hAnsi="Courier New" w:cs="Courier New"/>
          <w:b/>
          <w:bCs/>
          <w:color w:val="871094"/>
          <w:sz w:val="20"/>
          <w:szCs w:val="20"/>
        </w:rPr>
        <w:t>runnableQueue</w:t>
      </w:r>
      <w:r w:rsidRPr="00EA4B2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;</w:t>
      </w:r>
      <w:r w:rsidRPr="00EA4B2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r w:rsidRPr="00CC44F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check if shutdown is initiated</w:t>
      </w:r>
      <w:r w:rsidRPr="00CC44F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EA4B2B">
        <w:rPr>
          <w:rFonts w:ascii="Courier New" w:eastAsia="Times New Roman" w:hAnsi="Courier New" w:cs="Courier New"/>
          <w:b/>
          <w:bCs/>
          <w:i/>
          <w:iCs/>
          <w:color w:val="8C8C8C"/>
          <w:sz w:val="20"/>
          <w:szCs w:val="20"/>
        </w:rPr>
        <w:t xml:space="preserve">      </w:t>
      </w:r>
      <w:r w:rsidRPr="00EA4B2B">
        <w:rPr>
          <w:rFonts w:ascii="Courier New" w:eastAsia="Times New Roman" w:hAnsi="Courier New" w:cs="Courier New"/>
          <w:b/>
          <w:bCs/>
          <w:color w:val="0033B3"/>
          <w:sz w:val="20"/>
          <w:szCs w:val="20"/>
        </w:rPr>
        <w:t xml:space="preserve">private </w:t>
      </w:r>
      <w:r w:rsidRPr="00EA4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CustomThreadPool </w:t>
      </w:r>
      <w:r w:rsidRPr="00EA4B2B">
        <w:rPr>
          <w:rFonts w:ascii="Courier New" w:eastAsia="Times New Roman" w:hAnsi="Courier New" w:cs="Courier New"/>
          <w:b/>
          <w:bCs/>
          <w:color w:val="871094"/>
          <w:sz w:val="20"/>
          <w:szCs w:val="20"/>
        </w:rPr>
        <w:t>threadPool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44F0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 xml:space="preserve">      </w:t>
      </w:r>
      <w:r w:rsidRPr="00CC44F0">
        <w:rPr>
          <w:rFonts w:ascii="Courier New" w:eastAsia="Times New Roman" w:hAnsi="Courier New" w:cs="Courier New"/>
          <w:b/>
          <w:bCs/>
          <w:color w:val="0033B3"/>
          <w:sz w:val="20"/>
          <w:szCs w:val="20"/>
        </w:rPr>
        <w:t xml:space="preserve">public </w:t>
      </w:r>
      <w:r w:rsidRPr="00CC44F0">
        <w:rPr>
          <w:rFonts w:ascii="Courier New" w:eastAsia="Times New Roman" w:hAnsi="Courier New" w:cs="Courier New"/>
          <w:b/>
          <w:bCs/>
          <w:color w:val="00627A"/>
          <w:sz w:val="20"/>
          <w:szCs w:val="20"/>
        </w:rPr>
        <w:t>WorkerThread</w:t>
      </w:r>
      <w:r w:rsidRPr="00CC44F0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(</w:t>
      </w:r>
      <w:r w:rsidRPr="00CC44F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BlockingQueue</w:t>
      </w:r>
      <w:r w:rsidRPr="00CC44F0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&lt;</w:t>
      </w:r>
      <w:r w:rsidRPr="00CC44F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Runnable</w:t>
      </w:r>
      <w:r w:rsidRPr="00CC44F0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 xml:space="preserve">&gt; taskQueue, </w:t>
      </w:r>
      <w:r w:rsidRPr="00CC44F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CustomThreadPool </w:t>
      </w:r>
      <w:r w:rsidRPr="00CC44F0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threadPool) {</w:t>
      </w:r>
      <w:r w:rsidRPr="00CC44F0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</w:t>
      </w:r>
      <w:r w:rsidRPr="00CC44F0">
        <w:rPr>
          <w:rFonts w:ascii="Courier New" w:eastAsia="Times New Roman" w:hAnsi="Courier New" w:cs="Courier New"/>
          <w:b/>
          <w:bCs/>
          <w:color w:val="0033B3"/>
          <w:sz w:val="20"/>
          <w:szCs w:val="20"/>
        </w:rPr>
        <w:t>this</w:t>
      </w:r>
      <w:r w:rsidRPr="00CC44F0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.</w:t>
      </w:r>
      <w:r w:rsidRPr="00CC44F0">
        <w:rPr>
          <w:rFonts w:ascii="Courier New" w:eastAsia="Times New Roman" w:hAnsi="Courier New" w:cs="Courier New"/>
          <w:b/>
          <w:bCs/>
          <w:color w:val="871094"/>
          <w:sz w:val="20"/>
          <w:szCs w:val="20"/>
        </w:rPr>
        <w:t xml:space="preserve">runnableQueue </w:t>
      </w:r>
      <w:r w:rsidRPr="00CC44F0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= taskQueue;</w:t>
      </w:r>
      <w:r w:rsidRPr="00CC44F0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</w:t>
      </w:r>
      <w:r w:rsidRPr="00CC44F0">
        <w:rPr>
          <w:rFonts w:ascii="Courier New" w:eastAsia="Times New Roman" w:hAnsi="Courier New" w:cs="Courier New"/>
          <w:b/>
          <w:bCs/>
          <w:color w:val="0033B3"/>
          <w:sz w:val="20"/>
          <w:szCs w:val="20"/>
        </w:rPr>
        <w:t>this</w:t>
      </w:r>
      <w:r w:rsidRPr="00CC44F0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.</w:t>
      </w:r>
      <w:r w:rsidRPr="00CC44F0">
        <w:rPr>
          <w:rFonts w:ascii="Courier New" w:eastAsia="Times New Roman" w:hAnsi="Courier New" w:cs="Courier New"/>
          <w:b/>
          <w:bCs/>
          <w:color w:val="871094"/>
          <w:sz w:val="20"/>
          <w:szCs w:val="20"/>
        </w:rPr>
        <w:t xml:space="preserve">threadPool </w:t>
      </w:r>
      <w:r w:rsidRPr="00CC44F0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= threadPool;</w:t>
      </w:r>
      <w:r w:rsidRPr="00CC44F0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}</w:t>
      </w:r>
      <w:r w:rsidRPr="00CC44F0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r w:rsidRPr="00CC44F0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CC44F0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</w:t>
      </w:r>
      <w:r w:rsidRPr="00CC44F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CC44F0">
        <w:rPr>
          <w:rFonts w:ascii="Courier New" w:eastAsia="Times New Roman" w:hAnsi="Courier New" w:cs="Courier New"/>
          <w:color w:val="00627A"/>
          <w:sz w:val="20"/>
          <w:szCs w:val="20"/>
        </w:rPr>
        <w:t>run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</w:t>
      </w:r>
      <w:r w:rsidRPr="00CC44F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try 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C44F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continue until all tasks finished processing</w:t>
      </w:r>
      <w:r w:rsidRPr="00CC44F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CC44F0">
        <w:rPr>
          <w:rFonts w:ascii="Courier New" w:eastAsia="Times New Roman" w:hAnsi="Courier New" w:cs="Courier New"/>
          <w:b/>
          <w:bCs/>
          <w:color w:val="0033B3"/>
        </w:rPr>
        <w:t xml:space="preserve">while 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>(!</w:t>
      </w:r>
      <w:r w:rsidRPr="00CC44F0">
        <w:rPr>
          <w:rFonts w:ascii="Courier New" w:eastAsia="Times New Roman" w:hAnsi="Courier New" w:cs="Courier New"/>
          <w:b/>
          <w:bCs/>
          <w:color w:val="871094"/>
        </w:rPr>
        <w:t>threadPool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>.</w:t>
      </w:r>
      <w:r w:rsidRPr="00CC44F0">
        <w:rPr>
          <w:rFonts w:ascii="Courier New" w:eastAsia="Times New Roman" w:hAnsi="Courier New" w:cs="Courier New"/>
          <w:b/>
          <w:bCs/>
          <w:color w:val="871094"/>
        </w:rPr>
        <w:t xml:space="preserve">isShutDown 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>|| !</w:t>
      </w:r>
      <w:r w:rsidRPr="00CC44F0">
        <w:rPr>
          <w:rFonts w:ascii="Courier New" w:eastAsia="Times New Roman" w:hAnsi="Courier New" w:cs="Courier New"/>
          <w:b/>
          <w:bCs/>
          <w:color w:val="871094"/>
        </w:rPr>
        <w:t>runnableQueue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>.isEmpty()) {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</w:t>
      </w:r>
      <w:r w:rsidRPr="00CC44F0">
        <w:rPr>
          <w:rFonts w:ascii="Courier New" w:eastAsia="Times New Roman" w:hAnsi="Courier New" w:cs="Courier New"/>
          <w:b/>
          <w:bCs/>
          <w:color w:val="000000"/>
        </w:rPr>
        <w:t xml:space="preserve">Runnable 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>runnable;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</w:t>
      </w:r>
      <w:r w:rsidRPr="00CC44F0">
        <w:rPr>
          <w:rFonts w:ascii="Courier New" w:eastAsia="Times New Roman" w:hAnsi="Courier New" w:cs="Courier New"/>
          <w:b/>
          <w:bCs/>
          <w:i/>
          <w:iCs/>
          <w:color w:val="8C8C8C"/>
        </w:rPr>
        <w:t>// Poll a runnable from the queue and execute it</w:t>
      </w:r>
      <w:r w:rsidRPr="00CC44F0">
        <w:rPr>
          <w:rFonts w:ascii="Courier New" w:eastAsia="Times New Roman" w:hAnsi="Courier New" w:cs="Courier New"/>
          <w:b/>
          <w:bCs/>
          <w:i/>
          <w:iCs/>
          <w:color w:val="8C8C8C"/>
        </w:rPr>
        <w:br/>
        <w:t xml:space="preserve">               </w:t>
      </w:r>
      <w:r w:rsidRPr="00CC44F0">
        <w:rPr>
          <w:rFonts w:ascii="Courier New" w:eastAsia="Times New Roman" w:hAnsi="Courier New" w:cs="Courier New"/>
          <w:b/>
          <w:bCs/>
          <w:color w:val="0033B3"/>
        </w:rPr>
        <w:t xml:space="preserve">while 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 xml:space="preserve">((runnable = </w:t>
      </w:r>
      <w:r w:rsidRPr="00CC44F0">
        <w:rPr>
          <w:rFonts w:ascii="Courier New" w:eastAsia="Times New Roman" w:hAnsi="Courier New" w:cs="Courier New"/>
          <w:b/>
          <w:bCs/>
          <w:color w:val="871094"/>
        </w:rPr>
        <w:t>runnableQueue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 xml:space="preserve">.poll()) != </w:t>
      </w:r>
      <w:r w:rsidRPr="00CC44F0">
        <w:rPr>
          <w:rFonts w:ascii="Courier New" w:eastAsia="Times New Roman" w:hAnsi="Courier New" w:cs="Courier New"/>
          <w:b/>
          <w:bCs/>
          <w:color w:val="0033B3"/>
        </w:rPr>
        <w:t>null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>) {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  runnable.run();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}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</w:t>
      </w:r>
      <w:r w:rsidRPr="00CC44F0">
        <w:rPr>
          <w:rFonts w:ascii="Courier New" w:eastAsia="Times New Roman" w:hAnsi="Courier New" w:cs="Courier New"/>
          <w:b/>
          <w:bCs/>
          <w:color w:val="000000"/>
        </w:rPr>
        <w:t>Thread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>.</w:t>
      </w:r>
      <w:r w:rsidRPr="00CC44F0">
        <w:rPr>
          <w:rFonts w:ascii="Courier New" w:eastAsia="Times New Roman" w:hAnsi="Courier New" w:cs="Courier New"/>
          <w:b/>
          <w:bCs/>
          <w:i/>
          <w:iCs/>
          <w:color w:val="080808"/>
        </w:rPr>
        <w:t>sleep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>(</w:t>
      </w:r>
      <w:r w:rsidRPr="00CC44F0">
        <w:rPr>
          <w:rFonts w:ascii="Courier New" w:eastAsia="Times New Roman" w:hAnsi="Courier New" w:cs="Courier New"/>
          <w:b/>
          <w:bCs/>
          <w:color w:val="1750EB"/>
        </w:rPr>
        <w:t>1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>);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}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br/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} </w:t>
      </w:r>
      <w:r w:rsidRPr="00CC44F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catch 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C44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>e) {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e.printStackTrace();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}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}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}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1981352A" w14:textId="77777777" w:rsidR="00BE0717" w:rsidRDefault="00BE0717" w:rsidP="00BE0717"/>
    <w:p w14:paraId="0CE148E1" w14:textId="77777777" w:rsidR="00BE0717" w:rsidRPr="00CC44F0" w:rsidRDefault="00BE0717" w:rsidP="00BE0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6"/>
          <w:szCs w:val="26"/>
          <w:u w:val="single"/>
        </w:rPr>
      </w:pPr>
      <w:r w:rsidRPr="00CC44F0">
        <w:rPr>
          <w:rFonts w:ascii="Courier New" w:eastAsia="Times New Roman" w:hAnsi="Courier New" w:cs="Courier New"/>
          <w:b/>
          <w:bCs/>
          <w:color w:val="080808"/>
          <w:sz w:val="26"/>
          <w:szCs w:val="26"/>
          <w:u w:val="single"/>
        </w:rPr>
        <w:t>Test Class</w:t>
      </w:r>
    </w:p>
    <w:p w14:paraId="39B59131" w14:textId="77777777" w:rsidR="00BE0717" w:rsidRDefault="00BE0717" w:rsidP="00BE0717">
      <w:pPr>
        <w:pStyle w:val="HTMLPreformatted"/>
        <w:shd w:val="clear" w:color="auto" w:fill="FFFFFF"/>
        <w:rPr>
          <w:color w:val="0033B3"/>
        </w:rPr>
      </w:pPr>
    </w:p>
    <w:p w14:paraId="058FDA26" w14:textId="77777777" w:rsidR="00BE0717" w:rsidRDefault="00BE0717" w:rsidP="00BE0717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CustomThreadPoolTest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args) </w:t>
      </w:r>
      <w:r>
        <w:rPr>
          <w:color w:val="0033B3"/>
        </w:rPr>
        <w:t xml:space="preserve">throws </w:t>
      </w:r>
      <w:r>
        <w:rPr>
          <w:color w:val="000000"/>
        </w:rPr>
        <w:t xml:space="preserve">InterruptedException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Runnable r </w:t>
      </w:r>
      <w:r>
        <w:rPr>
          <w:color w:val="080808"/>
        </w:rPr>
        <w:t>= () -&gt; {</w:t>
      </w:r>
      <w:r>
        <w:rPr>
          <w:color w:val="080808"/>
        </w:rPr>
        <w:br/>
        <w:t xml:space="preserve">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0000"/>
        </w:rPr>
        <w:t>Thread</w:t>
      </w:r>
      <w:r>
        <w:rPr>
          <w:color w:val="080808"/>
        </w:rPr>
        <w:t>.</w:t>
      </w:r>
      <w:r>
        <w:rPr>
          <w:i/>
          <w:iCs/>
          <w:color w:val="080808"/>
        </w:rPr>
        <w:t>sleep</w:t>
      </w:r>
      <w:r>
        <w:rPr>
          <w:color w:val="080808"/>
        </w:rPr>
        <w:t>(</w:t>
      </w:r>
      <w:r>
        <w:rPr>
          <w:color w:val="1750EB"/>
        </w:rPr>
        <w:t>5000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00000"/>
        </w:rPr>
        <w:t>Thread</w:t>
      </w:r>
      <w:r>
        <w:rPr>
          <w:color w:val="080808"/>
        </w:rPr>
        <w:t>.</w:t>
      </w:r>
      <w:r>
        <w:rPr>
          <w:i/>
          <w:iCs/>
          <w:color w:val="080808"/>
        </w:rPr>
        <w:t>currentThread</w:t>
      </w:r>
      <w:r>
        <w:rPr>
          <w:color w:val="080808"/>
        </w:rPr>
        <w:t xml:space="preserve">().getName() + </w:t>
      </w:r>
      <w:r>
        <w:rPr>
          <w:color w:val="067D17"/>
        </w:rPr>
        <w:t>" is executing task."</w:t>
      </w:r>
      <w:r>
        <w:rPr>
          <w:color w:val="080808"/>
        </w:rPr>
        <w:t>);</w:t>
      </w:r>
      <w:r>
        <w:rPr>
          <w:color w:val="080808"/>
        </w:rPr>
        <w:br/>
        <w:t xml:space="preserve"> 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 xml:space="preserve">InterruptedException </w:t>
      </w:r>
      <w:r>
        <w:rPr>
          <w:color w:val="080808"/>
        </w:rPr>
        <w:t>e) {</w:t>
      </w:r>
      <w:r>
        <w:rPr>
          <w:color w:val="080808"/>
        </w:rPr>
        <w:br/>
        <w:t xml:space="preserve">            e.printStackTrace();</w:t>
      </w:r>
      <w:r>
        <w:rPr>
          <w:color w:val="080808"/>
        </w:rPr>
        <w:br/>
        <w:t xml:space="preserve">         }</w:t>
      </w:r>
      <w:r>
        <w:rPr>
          <w:color w:val="080808"/>
        </w:rPr>
        <w:br/>
        <w:t xml:space="preserve">      };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CustomThreadPool threadPool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CustomThreadPool(</w:t>
      </w:r>
      <w:r>
        <w:rPr>
          <w:color w:val="1750EB"/>
        </w:rPr>
        <w:t>2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>threadPool</w:t>
      </w:r>
      <w:r>
        <w:rPr>
          <w:color w:val="080808"/>
        </w:rPr>
        <w:t>.execute(</w:t>
      </w:r>
      <w:r>
        <w:rPr>
          <w:color w:val="000000"/>
        </w:rPr>
        <w:t>r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>threadPool</w:t>
      </w:r>
      <w:r>
        <w:rPr>
          <w:color w:val="080808"/>
        </w:rPr>
        <w:t>.execute(</w:t>
      </w:r>
      <w:r>
        <w:rPr>
          <w:color w:val="000000"/>
        </w:rPr>
        <w:t>r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>threadPool</w:t>
      </w:r>
      <w:r>
        <w:rPr>
          <w:color w:val="080808"/>
        </w:rPr>
        <w:t>.shutdown();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14:paraId="162D19AC" w14:textId="2E3A7992" w:rsidR="00BE0717" w:rsidRDefault="00BE0717" w:rsidP="008365C4">
      <w:pPr>
        <w:spacing w:after="0" w:line="240" w:lineRule="auto"/>
        <w:rPr>
          <w:rFonts w:ascii="Palatino Linotype" w:eastAsia="Calibri" w:hAnsi="Palatino Linotype" w:cs="Kalinga"/>
          <w:sz w:val="24"/>
          <w:lang w:bidi="or-IN"/>
        </w:rPr>
      </w:pPr>
    </w:p>
    <w:p w14:paraId="1456A4B7" w14:textId="77777777" w:rsidR="00C9435B" w:rsidRDefault="00C9435B" w:rsidP="008365C4">
      <w:pPr>
        <w:spacing w:after="0" w:line="240" w:lineRule="auto"/>
        <w:rPr>
          <w:rFonts w:ascii="Palatino Linotype" w:eastAsia="Calibri" w:hAnsi="Palatino Linotype" w:cs="Kalinga"/>
          <w:sz w:val="24"/>
          <w:lang w:bidi="or-IN"/>
        </w:rPr>
      </w:pPr>
    </w:p>
    <w:p w14:paraId="01552045" w14:textId="77777777" w:rsidR="00BE0717" w:rsidRPr="008365C4" w:rsidRDefault="00BE0717" w:rsidP="008365C4">
      <w:pPr>
        <w:spacing w:after="0" w:line="240" w:lineRule="auto"/>
        <w:rPr>
          <w:rFonts w:ascii="Palatino Linotype" w:eastAsia="Calibri" w:hAnsi="Palatino Linotype" w:cs="Kalinga"/>
          <w:sz w:val="24"/>
          <w:lang w:bidi="or-IN"/>
        </w:rPr>
      </w:pPr>
    </w:p>
    <w:p w14:paraId="1F4B4D94" w14:textId="77777777" w:rsidR="008365C4" w:rsidRPr="008365C4" w:rsidRDefault="008365C4" w:rsidP="008365C4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bidi="or-IN"/>
        </w:rPr>
      </w:pPr>
      <w:r w:rsidRPr="008365C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bidi="or-IN"/>
        </w:rPr>
        <w:lastRenderedPageBreak/>
        <w:t>How to create background thread</w:t>
      </w:r>
    </w:p>
    <w:p w14:paraId="26EBE435" w14:textId="77777777" w:rsidR="008365C4" w:rsidRPr="008365C4" w:rsidRDefault="008365C4" w:rsidP="008365C4">
      <w:pPr>
        <w:rPr>
          <w:rFonts w:ascii="Palatino Linotype" w:eastAsia="Calibri" w:hAnsi="Palatino Linotype" w:cs="Kalinga"/>
          <w:sz w:val="24"/>
          <w:lang w:bidi="or-IN"/>
        </w:rPr>
      </w:pPr>
      <w:r w:rsidRPr="008365C4">
        <w:rPr>
          <w:rFonts w:ascii="Palatino Linotype" w:eastAsia="Calibri" w:hAnsi="Palatino Linotype" w:cs="Kalinga"/>
          <w:sz w:val="24"/>
          <w:lang w:bidi="or-IN"/>
        </w:rPr>
        <w:t xml:space="preserve">A background thread is created using </w:t>
      </w:r>
      <w:r w:rsidRPr="008365C4">
        <w:rPr>
          <w:rFonts w:ascii="Palatino Linotype" w:eastAsia="Calibri" w:hAnsi="Palatino Linotype" w:cs="Kalinga"/>
          <w:b/>
          <w:bCs/>
          <w:sz w:val="24"/>
          <w:lang w:bidi="or-IN"/>
        </w:rPr>
        <w:t>Thread.setDemon(true)</w:t>
      </w:r>
      <w:r w:rsidRPr="008365C4">
        <w:rPr>
          <w:rFonts w:ascii="Palatino Linotype" w:eastAsia="Calibri" w:hAnsi="Palatino Linotype" w:cs="Kalinga"/>
          <w:sz w:val="24"/>
          <w:lang w:bidi="or-IN"/>
        </w:rPr>
        <w:t>. There are two types of threads one is user thread and another is demon/background/low priority thread. Main application cannot exit if the user threads are running, but in case of demon threads, if the main application exits, demon threads get killed/stopped automatically. Demon threads are useful for house keeping works like log rotating, log file movement, deleting old temp files etc.</w:t>
      </w:r>
    </w:p>
    <w:p w14:paraId="429E9CFF" w14:textId="77777777" w:rsidR="008365C4" w:rsidRPr="008365C4" w:rsidRDefault="008365C4" w:rsidP="008365C4">
      <w:pPr>
        <w:rPr>
          <w:rFonts w:ascii="Palatino Linotype" w:eastAsia="Calibri" w:hAnsi="Palatino Linotype" w:cs="Kalinga"/>
          <w:sz w:val="24"/>
          <w:lang w:bidi="or-IN"/>
        </w:rPr>
      </w:pPr>
      <w:r w:rsidRPr="008365C4">
        <w:rPr>
          <w:rFonts w:ascii="Palatino Linotype" w:eastAsia="Calibri" w:hAnsi="Palatino Linotype" w:cs="Kalinga"/>
          <w:sz w:val="24"/>
          <w:lang w:bidi="or-IN"/>
        </w:rPr>
        <w:t>Code is given below.</w:t>
      </w:r>
    </w:p>
    <w:p w14:paraId="59F9B103" w14:textId="77777777" w:rsidR="008365C4" w:rsidRPr="008365C4" w:rsidRDefault="008365C4" w:rsidP="00836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or-IN"/>
        </w:rPr>
      </w:pPr>
      <w:r w:rsidRPr="008365C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or-IN"/>
        </w:rPr>
        <w:t xml:space="preserve">import </w:t>
      </w:r>
      <w:r w:rsidRPr="008365C4">
        <w:rPr>
          <w:rFonts w:ascii="Courier New" w:eastAsia="Times New Roman" w:hAnsi="Courier New" w:cs="Courier New"/>
          <w:color w:val="000000"/>
          <w:sz w:val="24"/>
          <w:szCs w:val="24"/>
          <w:lang w:bidi="or-IN"/>
        </w:rPr>
        <w:t>java.util.concurrent.TimeUnit;</w:t>
      </w:r>
      <w:r w:rsidRPr="008365C4">
        <w:rPr>
          <w:rFonts w:ascii="Courier New" w:eastAsia="Times New Roman" w:hAnsi="Courier New" w:cs="Courier New"/>
          <w:color w:val="000000"/>
          <w:sz w:val="24"/>
          <w:szCs w:val="24"/>
          <w:lang w:bidi="or-IN"/>
        </w:rPr>
        <w:br/>
      </w:r>
      <w:r w:rsidRPr="008365C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or-IN"/>
        </w:rPr>
        <w:t xml:space="preserve">public class </w:t>
      </w:r>
      <w:r w:rsidRPr="008365C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bidi="or-IN"/>
        </w:rPr>
        <w:t>RunnableTask</w:t>
      </w:r>
      <w:r w:rsidRPr="008365C4">
        <w:rPr>
          <w:rFonts w:ascii="Courier New" w:eastAsia="Times New Roman" w:hAnsi="Courier New" w:cs="Courier New"/>
          <w:color w:val="000000"/>
          <w:sz w:val="24"/>
          <w:szCs w:val="24"/>
          <w:lang w:bidi="or-IN"/>
        </w:rPr>
        <w:t xml:space="preserve"> </w:t>
      </w:r>
      <w:r w:rsidRPr="008365C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or-IN"/>
        </w:rPr>
        <w:t xml:space="preserve">implements </w:t>
      </w:r>
      <w:r w:rsidRPr="008365C4">
        <w:rPr>
          <w:rFonts w:ascii="Courier New" w:eastAsia="Times New Roman" w:hAnsi="Courier New" w:cs="Courier New"/>
          <w:color w:val="000000"/>
          <w:sz w:val="24"/>
          <w:szCs w:val="24"/>
          <w:lang w:bidi="or-IN"/>
        </w:rPr>
        <w:t>Runnable {</w:t>
      </w:r>
      <w:r w:rsidRPr="008365C4">
        <w:rPr>
          <w:rFonts w:ascii="Courier New" w:eastAsia="Times New Roman" w:hAnsi="Courier New" w:cs="Courier New"/>
          <w:color w:val="000000"/>
          <w:sz w:val="24"/>
          <w:szCs w:val="24"/>
          <w:lang w:bidi="or-IN"/>
        </w:rPr>
        <w:br/>
      </w:r>
      <w:r w:rsidRPr="008365C4">
        <w:rPr>
          <w:rFonts w:ascii="Courier New" w:eastAsia="Times New Roman" w:hAnsi="Courier New" w:cs="Courier New"/>
          <w:color w:val="000000"/>
          <w:sz w:val="24"/>
          <w:szCs w:val="24"/>
          <w:lang w:bidi="or-IN"/>
        </w:rPr>
        <w:br/>
        <w:t xml:space="preserve">  </w:t>
      </w:r>
      <w:r w:rsidRPr="008365C4">
        <w:rPr>
          <w:rFonts w:ascii="Courier New" w:eastAsia="Times New Roman" w:hAnsi="Courier New" w:cs="Courier New"/>
          <w:color w:val="808000"/>
          <w:sz w:val="24"/>
          <w:szCs w:val="24"/>
          <w:lang w:bidi="or-IN"/>
        </w:rPr>
        <w:t>@Override</w:t>
      </w:r>
      <w:r w:rsidRPr="008365C4">
        <w:rPr>
          <w:rFonts w:ascii="Courier New" w:eastAsia="Times New Roman" w:hAnsi="Courier New" w:cs="Courier New"/>
          <w:color w:val="808000"/>
          <w:sz w:val="24"/>
          <w:szCs w:val="24"/>
          <w:lang w:bidi="or-IN"/>
        </w:rPr>
        <w:br/>
        <w:t xml:space="preserve">  </w:t>
      </w:r>
      <w:r w:rsidRPr="008365C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or-IN"/>
        </w:rPr>
        <w:t xml:space="preserve">public void </w:t>
      </w:r>
      <w:r w:rsidRPr="008365C4">
        <w:rPr>
          <w:rFonts w:ascii="Courier New" w:eastAsia="Times New Roman" w:hAnsi="Courier New" w:cs="Courier New"/>
          <w:color w:val="000000"/>
          <w:sz w:val="24"/>
          <w:szCs w:val="24"/>
          <w:lang w:bidi="or-IN"/>
        </w:rPr>
        <w:t>run() {</w:t>
      </w:r>
      <w:r w:rsidRPr="008365C4">
        <w:rPr>
          <w:rFonts w:ascii="Courier New" w:eastAsia="Times New Roman" w:hAnsi="Courier New" w:cs="Courier New"/>
          <w:color w:val="000000"/>
          <w:sz w:val="24"/>
          <w:szCs w:val="24"/>
          <w:lang w:bidi="or-IN"/>
        </w:rPr>
        <w:br/>
        <w:t xml:space="preserve">    </w:t>
      </w:r>
      <w:r w:rsidRPr="008365C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or-IN"/>
        </w:rPr>
        <w:t xml:space="preserve">try </w:t>
      </w:r>
      <w:r w:rsidRPr="008365C4">
        <w:rPr>
          <w:rFonts w:ascii="Courier New" w:eastAsia="Times New Roman" w:hAnsi="Courier New" w:cs="Courier New"/>
          <w:color w:val="000000"/>
          <w:sz w:val="24"/>
          <w:szCs w:val="24"/>
          <w:lang w:bidi="or-IN"/>
        </w:rPr>
        <w:t>{</w:t>
      </w:r>
      <w:r w:rsidRPr="008365C4">
        <w:rPr>
          <w:rFonts w:ascii="Courier New" w:eastAsia="Times New Roman" w:hAnsi="Courier New" w:cs="Courier New"/>
          <w:color w:val="000000"/>
          <w:sz w:val="24"/>
          <w:szCs w:val="24"/>
          <w:lang w:bidi="or-IN"/>
        </w:rPr>
        <w:br/>
        <w:t xml:space="preserve">      </w:t>
      </w:r>
      <w:r w:rsidRPr="008365C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or-IN"/>
        </w:rPr>
        <w:t xml:space="preserve">while </w:t>
      </w:r>
      <w:r w:rsidRPr="008365C4">
        <w:rPr>
          <w:rFonts w:ascii="Courier New" w:eastAsia="Times New Roman" w:hAnsi="Courier New" w:cs="Courier New"/>
          <w:color w:val="000000"/>
          <w:sz w:val="24"/>
          <w:szCs w:val="24"/>
          <w:lang w:bidi="or-IN"/>
        </w:rPr>
        <w:t>(</w:t>
      </w:r>
      <w:r w:rsidRPr="008365C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or-IN"/>
        </w:rPr>
        <w:t>true</w:t>
      </w:r>
      <w:r w:rsidRPr="008365C4">
        <w:rPr>
          <w:rFonts w:ascii="Courier New" w:eastAsia="Times New Roman" w:hAnsi="Courier New" w:cs="Courier New"/>
          <w:color w:val="000000"/>
          <w:sz w:val="24"/>
          <w:szCs w:val="24"/>
          <w:lang w:bidi="or-IN"/>
        </w:rPr>
        <w:t>) {</w:t>
      </w:r>
      <w:r w:rsidRPr="008365C4">
        <w:rPr>
          <w:rFonts w:ascii="Courier New" w:eastAsia="Times New Roman" w:hAnsi="Courier New" w:cs="Courier New"/>
          <w:color w:val="000000"/>
          <w:sz w:val="24"/>
          <w:szCs w:val="24"/>
          <w:lang w:bidi="or-IN"/>
        </w:rPr>
        <w:br/>
        <w:t xml:space="preserve">        System.</w:t>
      </w:r>
      <w:r w:rsidRPr="008365C4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bidi="or-IN"/>
        </w:rPr>
        <w:t>out</w:t>
      </w:r>
      <w:r w:rsidRPr="008365C4">
        <w:rPr>
          <w:rFonts w:ascii="Courier New" w:eastAsia="Times New Roman" w:hAnsi="Courier New" w:cs="Courier New"/>
          <w:color w:val="000000"/>
          <w:sz w:val="24"/>
          <w:szCs w:val="24"/>
          <w:lang w:bidi="or-IN"/>
        </w:rPr>
        <w:t>.println(Thread.</w:t>
      </w:r>
      <w:r w:rsidRPr="008365C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bidi="or-IN"/>
        </w:rPr>
        <w:t>currentThread</w:t>
      </w:r>
      <w:r w:rsidRPr="008365C4">
        <w:rPr>
          <w:rFonts w:ascii="Courier New" w:eastAsia="Times New Roman" w:hAnsi="Courier New" w:cs="Courier New"/>
          <w:color w:val="000000"/>
          <w:sz w:val="24"/>
          <w:szCs w:val="24"/>
          <w:lang w:bidi="or-IN"/>
        </w:rPr>
        <w:t xml:space="preserve">().getName() + </w:t>
      </w:r>
      <w:r w:rsidRPr="008365C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or-IN"/>
        </w:rPr>
        <w:t>" running ..."</w:t>
      </w:r>
      <w:r w:rsidRPr="008365C4">
        <w:rPr>
          <w:rFonts w:ascii="Courier New" w:eastAsia="Times New Roman" w:hAnsi="Courier New" w:cs="Courier New"/>
          <w:color w:val="000000"/>
          <w:sz w:val="24"/>
          <w:szCs w:val="24"/>
          <w:lang w:bidi="or-IN"/>
        </w:rPr>
        <w:t>);</w:t>
      </w:r>
      <w:r w:rsidRPr="008365C4">
        <w:rPr>
          <w:rFonts w:ascii="Courier New" w:eastAsia="Times New Roman" w:hAnsi="Courier New" w:cs="Courier New"/>
          <w:color w:val="000000"/>
          <w:sz w:val="24"/>
          <w:szCs w:val="24"/>
          <w:lang w:bidi="or-IN"/>
        </w:rPr>
        <w:br/>
        <w:t xml:space="preserve">        TimeUnit.</w:t>
      </w:r>
      <w:r w:rsidRPr="008365C4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bidi="or-IN"/>
        </w:rPr>
        <w:t>SECONDS</w:t>
      </w:r>
      <w:r w:rsidRPr="008365C4">
        <w:rPr>
          <w:rFonts w:ascii="Courier New" w:eastAsia="Times New Roman" w:hAnsi="Courier New" w:cs="Courier New"/>
          <w:color w:val="000000"/>
          <w:sz w:val="24"/>
          <w:szCs w:val="24"/>
          <w:lang w:bidi="or-IN"/>
        </w:rPr>
        <w:t>.sleep(</w:t>
      </w:r>
      <w:r w:rsidRPr="008365C4">
        <w:rPr>
          <w:rFonts w:ascii="Courier New" w:eastAsia="Times New Roman" w:hAnsi="Courier New" w:cs="Courier New"/>
          <w:color w:val="0000FF"/>
          <w:sz w:val="24"/>
          <w:szCs w:val="24"/>
          <w:lang w:bidi="or-IN"/>
        </w:rPr>
        <w:t>3</w:t>
      </w:r>
      <w:r w:rsidRPr="008365C4">
        <w:rPr>
          <w:rFonts w:ascii="Courier New" w:eastAsia="Times New Roman" w:hAnsi="Courier New" w:cs="Courier New"/>
          <w:color w:val="000000"/>
          <w:sz w:val="24"/>
          <w:szCs w:val="24"/>
          <w:lang w:bidi="or-IN"/>
        </w:rPr>
        <w:t>);</w:t>
      </w:r>
      <w:r w:rsidRPr="008365C4">
        <w:rPr>
          <w:rFonts w:ascii="Courier New" w:eastAsia="Times New Roman" w:hAnsi="Courier New" w:cs="Courier New"/>
          <w:color w:val="000000"/>
          <w:sz w:val="24"/>
          <w:szCs w:val="24"/>
          <w:lang w:bidi="or-IN"/>
        </w:rPr>
        <w:br/>
        <w:t xml:space="preserve">      }</w:t>
      </w:r>
      <w:r w:rsidRPr="008365C4">
        <w:rPr>
          <w:rFonts w:ascii="Courier New" w:eastAsia="Times New Roman" w:hAnsi="Courier New" w:cs="Courier New"/>
          <w:color w:val="000000"/>
          <w:sz w:val="24"/>
          <w:szCs w:val="24"/>
          <w:lang w:bidi="or-IN"/>
        </w:rPr>
        <w:br/>
        <w:t xml:space="preserve">    } </w:t>
      </w:r>
      <w:r w:rsidRPr="008365C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or-IN"/>
        </w:rPr>
        <w:t xml:space="preserve">catch </w:t>
      </w:r>
      <w:r w:rsidRPr="008365C4">
        <w:rPr>
          <w:rFonts w:ascii="Courier New" w:eastAsia="Times New Roman" w:hAnsi="Courier New" w:cs="Courier New"/>
          <w:color w:val="000000"/>
          <w:sz w:val="24"/>
          <w:szCs w:val="24"/>
          <w:lang w:bidi="or-IN"/>
        </w:rPr>
        <w:t>(Exception ex) {</w:t>
      </w:r>
      <w:r w:rsidRPr="008365C4">
        <w:rPr>
          <w:rFonts w:ascii="Courier New" w:eastAsia="Times New Roman" w:hAnsi="Courier New" w:cs="Courier New"/>
          <w:color w:val="000000"/>
          <w:sz w:val="24"/>
          <w:szCs w:val="24"/>
          <w:lang w:bidi="or-IN"/>
        </w:rPr>
        <w:br/>
        <w:t xml:space="preserve">      ex.printStackTrace();</w:t>
      </w:r>
      <w:r w:rsidRPr="008365C4">
        <w:rPr>
          <w:rFonts w:ascii="Courier New" w:eastAsia="Times New Roman" w:hAnsi="Courier New" w:cs="Courier New"/>
          <w:color w:val="000000"/>
          <w:sz w:val="24"/>
          <w:szCs w:val="24"/>
          <w:lang w:bidi="or-IN"/>
        </w:rPr>
        <w:br/>
        <w:t xml:space="preserve">    }</w:t>
      </w:r>
      <w:r w:rsidRPr="008365C4">
        <w:rPr>
          <w:rFonts w:ascii="Courier New" w:eastAsia="Times New Roman" w:hAnsi="Courier New" w:cs="Courier New"/>
          <w:color w:val="000000"/>
          <w:sz w:val="24"/>
          <w:szCs w:val="24"/>
          <w:lang w:bidi="or-IN"/>
        </w:rPr>
        <w:br/>
        <w:t xml:space="preserve">  }</w:t>
      </w:r>
      <w:r w:rsidRPr="008365C4">
        <w:rPr>
          <w:rFonts w:ascii="Courier New" w:eastAsia="Times New Roman" w:hAnsi="Courier New" w:cs="Courier New"/>
          <w:color w:val="000000"/>
          <w:sz w:val="24"/>
          <w:szCs w:val="24"/>
          <w:lang w:bidi="or-IN"/>
        </w:rPr>
        <w:br/>
        <w:t>}</w:t>
      </w:r>
    </w:p>
    <w:p w14:paraId="5B0899C7" w14:textId="77777777" w:rsidR="008365C4" w:rsidRPr="008365C4" w:rsidRDefault="008365C4" w:rsidP="008365C4">
      <w:pPr>
        <w:rPr>
          <w:rFonts w:ascii="Palatino Linotype" w:eastAsia="Calibri" w:hAnsi="Palatino Linotype" w:cs="Kalinga"/>
          <w:sz w:val="24"/>
          <w:szCs w:val="24"/>
          <w:lang w:bidi="or-IN"/>
        </w:rPr>
      </w:pPr>
    </w:p>
    <w:p w14:paraId="4B3F4AF6" w14:textId="3806FC71" w:rsidR="008365C4" w:rsidRPr="001E0E54" w:rsidRDefault="008365C4" w:rsidP="001E0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bidi="or-IN"/>
        </w:rPr>
      </w:pPr>
      <w:r w:rsidRPr="008365C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or-IN"/>
        </w:rPr>
        <w:t xml:space="preserve">import </w:t>
      </w:r>
      <w:r w:rsidRPr="008365C4">
        <w:rPr>
          <w:rFonts w:ascii="Courier New" w:eastAsia="Times New Roman" w:hAnsi="Courier New" w:cs="Courier New"/>
          <w:color w:val="000000"/>
          <w:sz w:val="24"/>
          <w:szCs w:val="24"/>
          <w:lang w:bidi="or-IN"/>
        </w:rPr>
        <w:t>java.util.concurrent.TimeUnit;</w:t>
      </w:r>
      <w:r w:rsidRPr="008365C4">
        <w:rPr>
          <w:rFonts w:ascii="Courier New" w:eastAsia="Times New Roman" w:hAnsi="Courier New" w:cs="Courier New"/>
          <w:color w:val="000000"/>
          <w:sz w:val="24"/>
          <w:szCs w:val="24"/>
          <w:lang w:bidi="or-IN"/>
        </w:rPr>
        <w:br/>
      </w:r>
      <w:r w:rsidRPr="008365C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or-IN"/>
        </w:rPr>
        <w:t xml:space="preserve">public class </w:t>
      </w:r>
      <w:r w:rsidRPr="008365C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bidi="or-IN"/>
        </w:rPr>
        <w:t>TestDemonThread1</w:t>
      </w:r>
      <w:r w:rsidRPr="008365C4">
        <w:rPr>
          <w:rFonts w:ascii="Courier New" w:eastAsia="Times New Roman" w:hAnsi="Courier New" w:cs="Courier New"/>
          <w:color w:val="000000"/>
          <w:sz w:val="24"/>
          <w:szCs w:val="24"/>
          <w:lang w:bidi="or-IN"/>
        </w:rPr>
        <w:t xml:space="preserve"> {</w:t>
      </w:r>
      <w:r w:rsidRPr="008365C4">
        <w:rPr>
          <w:rFonts w:ascii="Courier New" w:eastAsia="Times New Roman" w:hAnsi="Courier New" w:cs="Courier New"/>
          <w:color w:val="000000"/>
          <w:sz w:val="24"/>
          <w:szCs w:val="24"/>
          <w:lang w:bidi="or-IN"/>
        </w:rPr>
        <w:br/>
        <w:t xml:space="preserve">  </w:t>
      </w:r>
      <w:r w:rsidRPr="008365C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or-IN"/>
        </w:rPr>
        <w:t xml:space="preserve">public static void </w:t>
      </w:r>
      <w:r w:rsidRPr="008365C4">
        <w:rPr>
          <w:rFonts w:ascii="Courier New" w:eastAsia="Times New Roman" w:hAnsi="Courier New" w:cs="Courier New"/>
          <w:color w:val="000000"/>
          <w:sz w:val="24"/>
          <w:szCs w:val="24"/>
          <w:lang w:bidi="or-IN"/>
        </w:rPr>
        <w:t xml:space="preserve">main(String[] args) </w:t>
      </w:r>
      <w:r w:rsidRPr="008365C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or-IN"/>
        </w:rPr>
        <w:t xml:space="preserve">throws </w:t>
      </w:r>
      <w:r w:rsidRPr="008365C4">
        <w:rPr>
          <w:rFonts w:ascii="Courier New" w:eastAsia="Times New Roman" w:hAnsi="Courier New" w:cs="Courier New"/>
          <w:color w:val="000000"/>
          <w:sz w:val="24"/>
          <w:szCs w:val="24"/>
          <w:lang w:bidi="or-IN"/>
        </w:rPr>
        <w:t>Exception {</w:t>
      </w:r>
      <w:r w:rsidRPr="008365C4">
        <w:rPr>
          <w:rFonts w:ascii="Courier New" w:eastAsia="Times New Roman" w:hAnsi="Courier New" w:cs="Courier New"/>
          <w:color w:val="000000"/>
          <w:sz w:val="24"/>
          <w:szCs w:val="24"/>
          <w:lang w:bidi="or-IN"/>
        </w:rPr>
        <w:br/>
        <w:t xml:space="preserve">    Thread t1 = </w:t>
      </w:r>
      <w:r w:rsidRPr="008365C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or-IN"/>
        </w:rPr>
        <w:t xml:space="preserve">new </w:t>
      </w:r>
      <w:r w:rsidRPr="008365C4">
        <w:rPr>
          <w:rFonts w:ascii="Courier New" w:eastAsia="Times New Roman" w:hAnsi="Courier New" w:cs="Courier New"/>
          <w:color w:val="000000"/>
          <w:sz w:val="24"/>
          <w:szCs w:val="24"/>
          <w:lang w:bidi="or-IN"/>
        </w:rPr>
        <w:t>Thread(</w:t>
      </w:r>
      <w:r w:rsidRPr="008365C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or-IN"/>
        </w:rPr>
        <w:t xml:space="preserve">new </w:t>
      </w:r>
      <w:r w:rsidRPr="008365C4">
        <w:rPr>
          <w:rFonts w:ascii="Courier New" w:eastAsia="Times New Roman" w:hAnsi="Courier New" w:cs="Courier New"/>
          <w:color w:val="000000"/>
          <w:sz w:val="24"/>
          <w:szCs w:val="24"/>
          <w:lang w:bidi="or-IN"/>
        </w:rPr>
        <w:t xml:space="preserve">RunnableTask(), </w:t>
      </w:r>
      <w:r w:rsidRPr="008365C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or-IN"/>
        </w:rPr>
        <w:t>"Demon-1"</w:t>
      </w:r>
      <w:r w:rsidRPr="008365C4">
        <w:rPr>
          <w:rFonts w:ascii="Courier New" w:eastAsia="Times New Roman" w:hAnsi="Courier New" w:cs="Courier New"/>
          <w:color w:val="000000"/>
          <w:sz w:val="24"/>
          <w:szCs w:val="24"/>
          <w:lang w:bidi="or-IN"/>
        </w:rPr>
        <w:t>);</w:t>
      </w:r>
      <w:r w:rsidRPr="008365C4">
        <w:rPr>
          <w:rFonts w:ascii="Courier New" w:eastAsia="Times New Roman" w:hAnsi="Courier New" w:cs="Courier New"/>
          <w:color w:val="000000"/>
          <w:sz w:val="24"/>
          <w:szCs w:val="24"/>
          <w:lang w:bidi="or-IN"/>
        </w:rPr>
        <w:br/>
        <w:t xml:space="preserve">    t1.setDaemon(</w:t>
      </w:r>
      <w:r w:rsidRPr="008365C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bidi="or-IN"/>
        </w:rPr>
        <w:t>true</w:t>
      </w:r>
      <w:r w:rsidRPr="008365C4">
        <w:rPr>
          <w:rFonts w:ascii="Courier New" w:eastAsia="Times New Roman" w:hAnsi="Courier New" w:cs="Courier New"/>
          <w:color w:val="000000"/>
          <w:sz w:val="24"/>
          <w:szCs w:val="24"/>
          <w:lang w:bidi="or-IN"/>
        </w:rPr>
        <w:t xml:space="preserve">); </w:t>
      </w:r>
      <w:r w:rsidRPr="008365C4">
        <w:rPr>
          <w:rFonts w:ascii="Courier New" w:eastAsia="Times New Roman" w:hAnsi="Courier New" w:cs="Courier New"/>
          <w:color w:val="000000"/>
          <w:sz w:val="24"/>
          <w:szCs w:val="24"/>
          <w:lang w:bidi="or-IN"/>
        </w:rPr>
        <w:sym w:font="Wingdings" w:char="F0E7"/>
      </w:r>
      <w:r w:rsidRPr="008365C4">
        <w:rPr>
          <w:rFonts w:ascii="Courier New" w:eastAsia="Times New Roman" w:hAnsi="Courier New" w:cs="Courier New"/>
          <w:color w:val="000000"/>
          <w:sz w:val="24"/>
          <w:szCs w:val="24"/>
          <w:lang w:bidi="or-IN"/>
        </w:rPr>
        <w:t>Demon thread.</w:t>
      </w:r>
      <w:r w:rsidRPr="008365C4">
        <w:rPr>
          <w:rFonts w:ascii="Courier New" w:eastAsia="Times New Roman" w:hAnsi="Courier New" w:cs="Courier New"/>
          <w:color w:val="000000"/>
          <w:sz w:val="24"/>
          <w:szCs w:val="24"/>
          <w:lang w:bidi="or-IN"/>
        </w:rPr>
        <w:br/>
        <w:t xml:space="preserve">    t1.start();</w:t>
      </w:r>
      <w:r w:rsidRPr="008365C4">
        <w:rPr>
          <w:rFonts w:ascii="Courier New" w:eastAsia="Times New Roman" w:hAnsi="Courier New" w:cs="Courier New"/>
          <w:color w:val="000000"/>
          <w:sz w:val="24"/>
          <w:szCs w:val="24"/>
          <w:lang w:bidi="or-IN"/>
        </w:rPr>
        <w:br/>
      </w:r>
      <w:r w:rsidRPr="008365C4">
        <w:rPr>
          <w:rFonts w:ascii="Courier New" w:eastAsia="Times New Roman" w:hAnsi="Courier New" w:cs="Courier New"/>
          <w:color w:val="000000"/>
          <w:sz w:val="24"/>
          <w:szCs w:val="24"/>
          <w:lang w:bidi="or-IN"/>
        </w:rPr>
        <w:br/>
        <w:t xml:space="preserve">    TimeUnit.</w:t>
      </w:r>
      <w:r w:rsidRPr="008365C4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bidi="or-IN"/>
        </w:rPr>
        <w:t>SECONDS</w:t>
      </w:r>
      <w:r w:rsidRPr="008365C4">
        <w:rPr>
          <w:rFonts w:ascii="Courier New" w:eastAsia="Times New Roman" w:hAnsi="Courier New" w:cs="Courier New"/>
          <w:color w:val="000000"/>
          <w:sz w:val="24"/>
          <w:szCs w:val="24"/>
          <w:lang w:bidi="or-IN"/>
        </w:rPr>
        <w:t>.sleep(</w:t>
      </w:r>
      <w:r w:rsidRPr="008365C4">
        <w:rPr>
          <w:rFonts w:ascii="Courier New" w:eastAsia="Times New Roman" w:hAnsi="Courier New" w:cs="Courier New"/>
          <w:color w:val="0000FF"/>
          <w:sz w:val="24"/>
          <w:szCs w:val="24"/>
          <w:lang w:bidi="or-IN"/>
        </w:rPr>
        <w:t>10</w:t>
      </w:r>
      <w:r w:rsidRPr="008365C4">
        <w:rPr>
          <w:rFonts w:ascii="Courier New" w:eastAsia="Times New Roman" w:hAnsi="Courier New" w:cs="Courier New"/>
          <w:color w:val="000000"/>
          <w:sz w:val="24"/>
          <w:szCs w:val="24"/>
          <w:lang w:bidi="or-IN"/>
        </w:rPr>
        <w:t>);</w:t>
      </w:r>
      <w:r w:rsidRPr="008365C4">
        <w:rPr>
          <w:rFonts w:ascii="Courier New" w:eastAsia="Times New Roman" w:hAnsi="Courier New" w:cs="Courier New"/>
          <w:color w:val="000000"/>
          <w:sz w:val="24"/>
          <w:szCs w:val="24"/>
          <w:lang w:bidi="or-IN"/>
        </w:rPr>
        <w:br/>
        <w:t xml:space="preserve">    System.</w:t>
      </w:r>
      <w:r w:rsidRPr="008365C4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bidi="or-IN"/>
        </w:rPr>
        <w:t>out</w:t>
      </w:r>
      <w:r w:rsidRPr="008365C4">
        <w:rPr>
          <w:rFonts w:ascii="Courier New" w:eastAsia="Times New Roman" w:hAnsi="Courier New" w:cs="Courier New"/>
          <w:color w:val="000000"/>
          <w:sz w:val="24"/>
          <w:szCs w:val="24"/>
          <w:lang w:bidi="or-IN"/>
        </w:rPr>
        <w:t>.println(</w:t>
      </w:r>
      <w:r w:rsidRPr="008365C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or-IN"/>
        </w:rPr>
        <w:t>"All tasks done ..."</w:t>
      </w:r>
      <w:r w:rsidRPr="008365C4">
        <w:rPr>
          <w:rFonts w:ascii="Courier New" w:eastAsia="Times New Roman" w:hAnsi="Courier New" w:cs="Courier New"/>
          <w:color w:val="000000"/>
          <w:sz w:val="24"/>
          <w:szCs w:val="24"/>
          <w:lang w:bidi="or-IN"/>
        </w:rPr>
        <w:t>);</w:t>
      </w:r>
      <w:r w:rsidRPr="008365C4">
        <w:rPr>
          <w:rFonts w:ascii="Courier New" w:eastAsia="Times New Roman" w:hAnsi="Courier New" w:cs="Courier New"/>
          <w:color w:val="000000"/>
          <w:sz w:val="24"/>
          <w:szCs w:val="24"/>
          <w:lang w:bidi="or-IN"/>
        </w:rPr>
        <w:br/>
        <w:t xml:space="preserve">  }</w:t>
      </w:r>
      <w:r w:rsidRPr="008365C4">
        <w:rPr>
          <w:rFonts w:ascii="Courier New" w:eastAsia="Times New Roman" w:hAnsi="Courier New" w:cs="Courier New"/>
          <w:color w:val="000000"/>
          <w:sz w:val="24"/>
          <w:szCs w:val="24"/>
          <w:lang w:bidi="or-IN"/>
        </w:rPr>
        <w:br/>
        <w:t>}</w:t>
      </w:r>
    </w:p>
    <w:p w14:paraId="562B8CEB" w14:textId="77777777" w:rsidR="008365C4" w:rsidRPr="008365C4" w:rsidRDefault="008365C4" w:rsidP="008365C4">
      <w:pPr>
        <w:rPr>
          <w:rFonts w:ascii="Palatino Linotype" w:eastAsia="Calibri" w:hAnsi="Palatino Linotype" w:cs="Kalinga"/>
          <w:sz w:val="24"/>
          <w:lang w:bidi="or-IN"/>
        </w:rPr>
      </w:pPr>
      <w:r w:rsidRPr="008365C4">
        <w:rPr>
          <w:rFonts w:ascii="Palatino Linotype" w:eastAsia="Calibri" w:hAnsi="Palatino Linotype" w:cs="Kalinga"/>
          <w:sz w:val="24"/>
          <w:lang w:bidi="or-IN"/>
        </w:rPr>
        <w:t>In this case, main thread/application exits after 10 seconds and all the demon threads get killed/stopped.</w:t>
      </w:r>
    </w:p>
    <w:p w14:paraId="5FC9ED22" w14:textId="77777777" w:rsidR="008365C4" w:rsidRPr="008365C4" w:rsidRDefault="008365C4" w:rsidP="008365C4">
      <w:pPr>
        <w:rPr>
          <w:rFonts w:ascii="Palatino Linotype" w:eastAsia="Calibri" w:hAnsi="Palatino Linotype" w:cs="Kalinga"/>
          <w:sz w:val="24"/>
          <w:lang w:bidi="or-IN"/>
        </w:rPr>
      </w:pPr>
      <w:r w:rsidRPr="008365C4">
        <w:rPr>
          <w:rFonts w:ascii="Palatino Linotype" w:eastAsia="Calibri" w:hAnsi="Palatino Linotype" w:cs="Kalinga"/>
          <w:sz w:val="24"/>
          <w:lang w:bidi="or-IN"/>
        </w:rPr>
        <w:t>If it had been user thread, if the main application exits, still all the user threads will continue to run.</w:t>
      </w:r>
    </w:p>
    <w:p w14:paraId="715BC3E2" w14:textId="225D59C7" w:rsidR="00C31770" w:rsidRDefault="00C31770" w:rsidP="0000674D"/>
    <w:p w14:paraId="7249E0AF" w14:textId="173D9F06" w:rsidR="000E3F2D" w:rsidRDefault="000E3F2D" w:rsidP="0000674D"/>
    <w:p w14:paraId="320A6FFD" w14:textId="55770956" w:rsidR="000E3F2D" w:rsidRDefault="000E3F2D" w:rsidP="0000674D"/>
    <w:p w14:paraId="52AE0C92" w14:textId="7A251F31" w:rsidR="000E3F2D" w:rsidRDefault="000E3F2D" w:rsidP="0000674D"/>
    <w:p w14:paraId="7D2A990D" w14:textId="663E8A78" w:rsidR="000E3F2D" w:rsidRDefault="000E3F2D" w:rsidP="0000674D"/>
    <w:p w14:paraId="08531C73" w14:textId="77772F1B" w:rsidR="000E3F2D" w:rsidRDefault="000E3F2D" w:rsidP="0000674D"/>
    <w:p w14:paraId="32571C04" w14:textId="52DA8D02" w:rsidR="000E3F2D" w:rsidRDefault="000E3F2D" w:rsidP="0000674D"/>
    <w:p w14:paraId="09D07F04" w14:textId="77777777" w:rsidR="00070A00" w:rsidRPr="001E0E54" w:rsidRDefault="00070A00" w:rsidP="00070A00">
      <w:pPr>
        <w:keepNext/>
        <w:spacing w:before="240" w:after="60"/>
        <w:outlineLvl w:val="0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u w:val="single"/>
          <w:lang w:bidi="or-IN"/>
        </w:rPr>
      </w:pPr>
      <w:r w:rsidRPr="001E0E54"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u w:val="single"/>
          <w:lang w:bidi="or-IN"/>
        </w:rPr>
        <w:lastRenderedPageBreak/>
        <w:t>Use of ThreadLocal in Java Multithreading</w:t>
      </w:r>
    </w:p>
    <w:p w14:paraId="1EA5728E" w14:textId="77777777" w:rsidR="00070A00" w:rsidRPr="00070A00" w:rsidRDefault="00070A00" w:rsidP="00070A00">
      <w:pPr>
        <w:rPr>
          <w:rFonts w:ascii="Palatino Linotype" w:eastAsia="Calibri" w:hAnsi="Palatino Linotype" w:cs="Kalinga"/>
          <w:sz w:val="24"/>
          <w:lang w:bidi="or-IN"/>
        </w:rPr>
      </w:pPr>
      <w:r w:rsidRPr="00070A00">
        <w:rPr>
          <w:rFonts w:ascii="Palatino Linotype" w:eastAsia="Calibri" w:hAnsi="Palatino Linotype" w:cs="Kalinga"/>
          <w:sz w:val="24"/>
          <w:lang w:bidi="or-IN"/>
        </w:rPr>
        <w:t>Let us see first, if we do not use ThreadLocal, what will happen. There is a List of animal, one thread will iterate the list, another thread will remove the data from the list and another thread will add the data to the list.</w:t>
      </w:r>
    </w:p>
    <w:p w14:paraId="4C286A9B" w14:textId="77777777" w:rsidR="00070A00" w:rsidRPr="00070A00" w:rsidRDefault="00070A00" w:rsidP="00070A00">
      <w:pPr>
        <w:rPr>
          <w:rFonts w:ascii="Palatino Linotype" w:eastAsia="Calibri" w:hAnsi="Palatino Linotype" w:cs="Kalinga"/>
          <w:sz w:val="24"/>
          <w:lang w:bidi="or-IN"/>
        </w:rPr>
      </w:pPr>
      <w:r w:rsidRPr="00070A00">
        <w:rPr>
          <w:rFonts w:ascii="Palatino Linotype" w:eastAsia="Calibri" w:hAnsi="Palatino Linotype" w:cs="Kalinga"/>
          <w:sz w:val="24"/>
          <w:lang w:bidi="or-IN"/>
        </w:rPr>
        <w:t>Code is given below.</w:t>
      </w:r>
    </w:p>
    <w:p w14:paraId="458E9EEA" w14:textId="77777777" w:rsidR="00070A00" w:rsidRPr="001E0E54" w:rsidRDefault="00070A00" w:rsidP="00070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</w:pP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import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java.util.Iterator;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import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java.util.List;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public class </w:t>
      </w:r>
      <w:r w:rsidRPr="001E0E5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t>Thread1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extends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Thread {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private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List&lt;String&gt; </w:t>
      </w:r>
      <w:r w:rsidRPr="001E0E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>list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public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Thread1(List&lt;String&gt; list) {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 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>this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.</w:t>
      </w:r>
      <w:r w:rsidRPr="001E0E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 xml:space="preserve">list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= list;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}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1E0E5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or-IN"/>
        </w:rPr>
        <w:br/>
        <w:t xml:space="preserve">  </w:t>
      </w:r>
      <w:r w:rsidRPr="001E0E54">
        <w:rPr>
          <w:rFonts w:ascii="Courier New" w:eastAsia="Times New Roman" w:hAnsi="Courier New" w:cs="Courier New"/>
          <w:color w:val="808000"/>
          <w:sz w:val="20"/>
          <w:szCs w:val="20"/>
          <w:lang w:bidi="or-IN"/>
        </w:rPr>
        <w:t>@Override</w:t>
      </w:r>
      <w:r w:rsidRPr="001E0E54">
        <w:rPr>
          <w:rFonts w:ascii="Courier New" w:eastAsia="Times New Roman" w:hAnsi="Courier New" w:cs="Courier New"/>
          <w:color w:val="808000"/>
          <w:sz w:val="20"/>
          <w:szCs w:val="20"/>
          <w:lang w:bidi="or-IN"/>
        </w:rPr>
        <w:br/>
        <w:t xml:space="preserve"> 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public void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run() {</w:t>
      </w:r>
      <w:r w:rsidRPr="001E0E5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or-IN"/>
        </w:rPr>
        <w:br/>
        <w:t xml:space="preserve">   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for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(Iterator&lt;String&gt; itr = </w:t>
      </w:r>
      <w:r w:rsidRPr="001E0E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>list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.iterator(); itr.hasNext(); ) {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  String value = itr.next();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  System.</w:t>
      </w:r>
      <w:r w:rsidRPr="001E0E5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or-IN"/>
        </w:rPr>
        <w:t>out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.println(</w:t>
      </w:r>
      <w:r w:rsidRPr="001E0E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or-IN"/>
        </w:rPr>
        <w:t xml:space="preserve">"Now Value : "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+ value);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}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}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>}</w:t>
      </w:r>
    </w:p>
    <w:p w14:paraId="0B735259" w14:textId="77777777" w:rsidR="00070A00" w:rsidRPr="001E0E54" w:rsidRDefault="00070A00" w:rsidP="00070A00">
      <w:pPr>
        <w:rPr>
          <w:rFonts w:ascii="Palatino Linotype" w:eastAsia="Calibri" w:hAnsi="Palatino Linotype" w:cs="Kalinga"/>
          <w:sz w:val="20"/>
          <w:szCs w:val="20"/>
          <w:lang w:bidi="or-IN"/>
        </w:rPr>
      </w:pPr>
    </w:p>
    <w:p w14:paraId="622AE3EA" w14:textId="77777777" w:rsidR="00070A00" w:rsidRPr="001E0E54" w:rsidRDefault="00070A00" w:rsidP="00070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</w:pP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import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java.util.Iterator;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import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java.util.List;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public class </w:t>
      </w:r>
      <w:r w:rsidRPr="001E0E5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t>Thread2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extends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Thread {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private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List&lt;String&gt; </w:t>
      </w:r>
      <w:r w:rsidRPr="001E0E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>list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public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Thread2(List&lt;String&gt; list) {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>this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.</w:t>
      </w:r>
      <w:r w:rsidRPr="001E0E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 xml:space="preserve">list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= list;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}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1E0E5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or-IN"/>
        </w:rPr>
        <w:br/>
        <w:t xml:space="preserve">  </w:t>
      </w:r>
      <w:r w:rsidRPr="001E0E54">
        <w:rPr>
          <w:rFonts w:ascii="Courier New" w:eastAsia="Times New Roman" w:hAnsi="Courier New" w:cs="Courier New"/>
          <w:color w:val="808000"/>
          <w:sz w:val="20"/>
          <w:szCs w:val="20"/>
          <w:lang w:bidi="or-IN"/>
        </w:rPr>
        <w:t>@Override</w:t>
      </w:r>
      <w:r w:rsidRPr="001E0E54">
        <w:rPr>
          <w:rFonts w:ascii="Courier New" w:eastAsia="Times New Roman" w:hAnsi="Courier New" w:cs="Courier New"/>
          <w:color w:val="808000"/>
          <w:sz w:val="20"/>
          <w:szCs w:val="20"/>
          <w:lang w:bidi="or-IN"/>
        </w:rPr>
        <w:br/>
        <w:t xml:space="preserve"> 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public void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run() {</w:t>
      </w:r>
      <w:r w:rsidRPr="001E0E5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or-IN"/>
        </w:rPr>
        <w:br/>
        <w:t xml:space="preserve">   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for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int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i = </w:t>
      </w:r>
      <w:r w:rsidRPr="001E0E54">
        <w:rPr>
          <w:rFonts w:ascii="Courier New" w:eastAsia="Times New Roman" w:hAnsi="Courier New" w:cs="Courier New"/>
          <w:color w:val="0000FF"/>
          <w:sz w:val="20"/>
          <w:szCs w:val="20"/>
          <w:lang w:bidi="or-IN"/>
        </w:rPr>
        <w:t>0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; i &lt; </w:t>
      </w:r>
      <w:r w:rsidRPr="001E0E54">
        <w:rPr>
          <w:rFonts w:ascii="Courier New" w:eastAsia="Times New Roman" w:hAnsi="Courier New" w:cs="Courier New"/>
          <w:color w:val="0000FF"/>
          <w:sz w:val="20"/>
          <w:szCs w:val="20"/>
          <w:lang w:bidi="or-IN"/>
        </w:rPr>
        <w:t>10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; i++) {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  </w:t>
      </w:r>
      <w:r w:rsidRPr="001E0E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>list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.add(</w:t>
      </w:r>
      <w:r w:rsidRPr="001E0E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or-IN"/>
        </w:rPr>
        <w:t xml:space="preserve">"Add-Value-"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+ i);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}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}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>}</w:t>
      </w:r>
    </w:p>
    <w:p w14:paraId="22768211" w14:textId="61DA62CA" w:rsidR="00070A00" w:rsidRPr="001E0E54" w:rsidRDefault="00070A00" w:rsidP="00070A00">
      <w:pPr>
        <w:spacing w:after="0" w:line="240" w:lineRule="auto"/>
        <w:rPr>
          <w:rFonts w:ascii="Palatino Linotype" w:eastAsia="Calibri" w:hAnsi="Palatino Linotype" w:cs="Kalinga"/>
          <w:sz w:val="20"/>
          <w:szCs w:val="20"/>
          <w:lang w:bidi="or-IN"/>
        </w:rPr>
      </w:pPr>
    </w:p>
    <w:p w14:paraId="37689BE5" w14:textId="77777777" w:rsidR="00070A00" w:rsidRPr="001E0E54" w:rsidRDefault="00070A00" w:rsidP="00070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</w:pP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import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java.util.List;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public class </w:t>
      </w:r>
      <w:r w:rsidRPr="001E0E5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t>Thread3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extends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Thread {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private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List&lt;String&gt; </w:t>
      </w:r>
      <w:r w:rsidRPr="001E0E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>list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public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Thread3(List&lt;String&gt; list) {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>this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.</w:t>
      </w:r>
      <w:r w:rsidRPr="001E0E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 xml:space="preserve">list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= list;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}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1E0E5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or-IN"/>
        </w:rPr>
        <w:br/>
        <w:t xml:space="preserve">  </w:t>
      </w:r>
      <w:r w:rsidRPr="001E0E54">
        <w:rPr>
          <w:rFonts w:ascii="Courier New" w:eastAsia="Times New Roman" w:hAnsi="Courier New" w:cs="Courier New"/>
          <w:color w:val="808000"/>
          <w:sz w:val="20"/>
          <w:szCs w:val="20"/>
          <w:lang w:bidi="or-IN"/>
        </w:rPr>
        <w:t>@Override</w:t>
      </w:r>
      <w:r w:rsidRPr="001E0E54">
        <w:rPr>
          <w:rFonts w:ascii="Courier New" w:eastAsia="Times New Roman" w:hAnsi="Courier New" w:cs="Courier New"/>
          <w:color w:val="808000"/>
          <w:sz w:val="20"/>
          <w:szCs w:val="20"/>
          <w:lang w:bidi="or-IN"/>
        </w:rPr>
        <w:br/>
        <w:t xml:space="preserve"> 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public void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run() {</w:t>
      </w:r>
      <w:r w:rsidRPr="001E0E5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or-IN"/>
        </w:rPr>
        <w:br/>
        <w:t xml:space="preserve">   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for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int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i = </w:t>
      </w:r>
      <w:r w:rsidRPr="001E0E54">
        <w:rPr>
          <w:rFonts w:ascii="Courier New" w:eastAsia="Times New Roman" w:hAnsi="Courier New" w:cs="Courier New"/>
          <w:color w:val="0000FF"/>
          <w:sz w:val="20"/>
          <w:szCs w:val="20"/>
          <w:lang w:bidi="or-IN"/>
        </w:rPr>
        <w:t>0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; i &lt; </w:t>
      </w:r>
      <w:r w:rsidRPr="001E0E54">
        <w:rPr>
          <w:rFonts w:ascii="Courier New" w:eastAsia="Times New Roman" w:hAnsi="Courier New" w:cs="Courier New"/>
          <w:color w:val="0000FF"/>
          <w:sz w:val="20"/>
          <w:szCs w:val="20"/>
          <w:lang w:bidi="or-IN"/>
        </w:rPr>
        <w:t>2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; i++) {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  </w:t>
      </w:r>
      <w:r w:rsidRPr="001E0E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>list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.remove(i);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}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}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>}</w:t>
      </w:r>
    </w:p>
    <w:p w14:paraId="4331723D" w14:textId="77777777" w:rsidR="00070A00" w:rsidRPr="001E0E54" w:rsidRDefault="00070A00" w:rsidP="00070A00">
      <w:pPr>
        <w:rPr>
          <w:rFonts w:ascii="Palatino Linotype" w:eastAsia="Calibri" w:hAnsi="Palatino Linotype" w:cs="Kalinga"/>
          <w:sz w:val="20"/>
          <w:szCs w:val="20"/>
          <w:lang w:bidi="or-IN"/>
        </w:rPr>
      </w:pPr>
    </w:p>
    <w:p w14:paraId="06224088" w14:textId="44A54127" w:rsidR="00070A00" w:rsidRPr="00070A00" w:rsidRDefault="00070A00" w:rsidP="001E0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bidi="or-IN"/>
        </w:rPr>
      </w:pP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lastRenderedPageBreak/>
        <w:t xml:space="preserve">import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java.util.ArrayList;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import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java.util.Arrays;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import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java.util.List;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public class </w:t>
      </w:r>
      <w:r w:rsidRPr="001E0E5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t>Test1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 {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public static void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main(String[] args)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throws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Exception {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List&lt;String&gt; list =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   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new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ArrayList&lt;&gt;(Arrays.</w:t>
      </w:r>
      <w:r w:rsidRPr="001E0E5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or-IN"/>
        </w:rPr>
        <w:t>asList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</w:t>
      </w:r>
      <w:r w:rsidRPr="001E0E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or-IN"/>
        </w:rPr>
        <w:t>"Elephant"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, </w:t>
      </w:r>
      <w:r w:rsidRPr="001E0E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or-IN"/>
        </w:rPr>
        <w:t>"Tiger"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, </w:t>
      </w:r>
      <w:r w:rsidRPr="001E0E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or-IN"/>
        </w:rPr>
        <w:t>"Lion"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, </w:t>
      </w:r>
      <w:r w:rsidRPr="001E0E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or-IN"/>
        </w:rPr>
        <w:t>"Rat"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, </w:t>
      </w:r>
      <w:r w:rsidRPr="001E0E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or-IN"/>
        </w:rPr>
        <w:t>"Deer"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, </w:t>
      </w:r>
      <w:r w:rsidRPr="001E0E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or-IN"/>
        </w:rPr>
        <w:t>"Zebra"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));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Thread t1 =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new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Thread1(list);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Thread t2 =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new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Thread2(list);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Thread t3 =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new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Thread3(list);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t1.start();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t2.start();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t3.start();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t1.join();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t2.join();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t3.join();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System.</w:t>
      </w:r>
      <w:r w:rsidRPr="001E0E5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or-IN"/>
        </w:rPr>
        <w:t>out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.println(</w:t>
      </w:r>
      <w:r w:rsidRPr="001E0E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or-IN"/>
        </w:rPr>
        <w:t>"All threads completed operations ..."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);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}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>}</w:t>
      </w:r>
    </w:p>
    <w:p w14:paraId="6B1248AB" w14:textId="77777777" w:rsidR="00070A00" w:rsidRPr="00070A00" w:rsidRDefault="00070A00" w:rsidP="00070A00">
      <w:pPr>
        <w:rPr>
          <w:rFonts w:ascii="Palatino Linotype" w:eastAsia="Calibri" w:hAnsi="Palatino Linotype" w:cs="Kalinga"/>
          <w:sz w:val="24"/>
          <w:lang w:bidi="or-IN"/>
        </w:rPr>
      </w:pPr>
      <w:r w:rsidRPr="00070A00">
        <w:rPr>
          <w:rFonts w:ascii="Palatino Linotype" w:eastAsia="Calibri" w:hAnsi="Palatino Linotype" w:cs="Kalinga"/>
          <w:sz w:val="24"/>
          <w:lang w:bidi="or-IN"/>
        </w:rPr>
        <w:t>OUTPUT</w:t>
      </w:r>
    </w:p>
    <w:p w14:paraId="377AA8DB" w14:textId="77777777" w:rsidR="00070A00" w:rsidRPr="00070A00" w:rsidRDefault="00070A00" w:rsidP="00070A00">
      <w:pPr>
        <w:rPr>
          <w:rFonts w:ascii="Palatino Linotype" w:eastAsia="Calibri" w:hAnsi="Palatino Linotype" w:cs="Kalinga"/>
          <w:sz w:val="24"/>
          <w:lang w:bidi="or-IN"/>
        </w:rPr>
      </w:pPr>
      <w:r w:rsidRPr="00070A00">
        <w:rPr>
          <w:rFonts w:ascii="Palatino Linotype" w:eastAsia="Calibri" w:hAnsi="Palatino Linotype" w:cs="Kalinga"/>
          <w:sz w:val="24"/>
          <w:lang w:bidi="or-IN"/>
        </w:rPr>
        <w:t>Now Value : Elephant</w:t>
      </w:r>
    </w:p>
    <w:p w14:paraId="77ACA037" w14:textId="77777777" w:rsidR="00070A00" w:rsidRPr="006F18F9" w:rsidRDefault="00070A00" w:rsidP="006F18F9">
      <w:pPr>
        <w:pStyle w:val="NoSpacing"/>
        <w:rPr>
          <w:lang w:bidi="or-IN"/>
        </w:rPr>
      </w:pPr>
      <w:r w:rsidRPr="006F18F9">
        <w:rPr>
          <w:lang w:bidi="or-IN"/>
        </w:rPr>
        <w:t>Exception in thread "Thread-0" java.util.ConcurrentModificationException</w:t>
      </w:r>
    </w:p>
    <w:p w14:paraId="348B42D6" w14:textId="77777777" w:rsidR="00070A00" w:rsidRPr="006F18F9" w:rsidRDefault="00070A00" w:rsidP="006F18F9">
      <w:pPr>
        <w:pStyle w:val="NoSpacing"/>
        <w:rPr>
          <w:lang w:bidi="or-IN"/>
        </w:rPr>
      </w:pPr>
      <w:r w:rsidRPr="006F18F9">
        <w:rPr>
          <w:lang w:bidi="or-IN"/>
        </w:rPr>
        <w:tab/>
        <w:t>at java.util.ArrayList$Itr.checkForComodification(ArrayList.java:909)</w:t>
      </w:r>
    </w:p>
    <w:p w14:paraId="5D8FD219" w14:textId="77777777" w:rsidR="00070A00" w:rsidRPr="006F18F9" w:rsidRDefault="00070A00" w:rsidP="006F18F9">
      <w:pPr>
        <w:pStyle w:val="NoSpacing"/>
        <w:rPr>
          <w:lang w:bidi="or-IN"/>
        </w:rPr>
      </w:pPr>
      <w:r w:rsidRPr="006F18F9">
        <w:rPr>
          <w:lang w:bidi="or-IN"/>
        </w:rPr>
        <w:tab/>
        <w:t>at java.util.ArrayList$Itr.next(ArrayList.java:859)</w:t>
      </w:r>
    </w:p>
    <w:p w14:paraId="717BF86C" w14:textId="77777777" w:rsidR="00070A00" w:rsidRPr="006F18F9" w:rsidRDefault="00070A00" w:rsidP="006F18F9">
      <w:pPr>
        <w:pStyle w:val="NoSpacing"/>
        <w:rPr>
          <w:lang w:bidi="or-IN"/>
        </w:rPr>
      </w:pPr>
      <w:r w:rsidRPr="006F18F9">
        <w:rPr>
          <w:lang w:bidi="or-IN"/>
        </w:rPr>
        <w:tab/>
        <w:t>at com.ddlab.rnd.threadlocal.Thread1.run(Thread1.java:23)</w:t>
      </w:r>
    </w:p>
    <w:p w14:paraId="71A6AADD" w14:textId="1B21724F" w:rsidR="00070A00" w:rsidRPr="00070A00" w:rsidRDefault="00070A00" w:rsidP="00070A00">
      <w:pPr>
        <w:rPr>
          <w:rFonts w:ascii="Palatino Linotype" w:eastAsia="Calibri" w:hAnsi="Palatino Linotype" w:cs="Kalinga"/>
          <w:sz w:val="24"/>
          <w:lang w:bidi="or-IN"/>
        </w:rPr>
      </w:pPr>
      <w:r w:rsidRPr="00070A00">
        <w:rPr>
          <w:rFonts w:ascii="Palatino Linotype" w:eastAsia="Calibri" w:hAnsi="Palatino Linotype" w:cs="Kalinga"/>
          <w:sz w:val="24"/>
          <w:lang w:bidi="or-IN"/>
        </w:rPr>
        <w:t>All threads completed operations ...</w:t>
      </w:r>
      <w:r w:rsidR="001E0E54">
        <w:rPr>
          <w:rFonts w:ascii="Palatino Linotype" w:eastAsia="Calibri" w:hAnsi="Palatino Linotype" w:cs="Kalinga"/>
          <w:sz w:val="24"/>
          <w:lang w:bidi="or-IN"/>
        </w:rPr>
        <w:t xml:space="preserve">, </w:t>
      </w:r>
      <w:r w:rsidRPr="00070A00">
        <w:rPr>
          <w:rFonts w:ascii="Palatino Linotype" w:eastAsia="Calibri" w:hAnsi="Palatino Linotype" w:cs="Kalinga"/>
          <w:sz w:val="24"/>
          <w:lang w:bidi="or-IN"/>
        </w:rPr>
        <w:t>Here we found ConcurrentModificationException.</w:t>
      </w:r>
    </w:p>
    <w:p w14:paraId="21F5D447" w14:textId="77777777" w:rsidR="00070A00" w:rsidRPr="00070A00" w:rsidRDefault="00070A00" w:rsidP="00070A00">
      <w:pPr>
        <w:rPr>
          <w:rFonts w:ascii="Palatino Linotype" w:eastAsia="Calibri" w:hAnsi="Palatino Linotype" w:cs="Kalinga"/>
          <w:sz w:val="24"/>
          <w:lang w:bidi="or-IN"/>
        </w:rPr>
      </w:pPr>
      <w:r w:rsidRPr="00070A00">
        <w:rPr>
          <w:rFonts w:ascii="Palatino Linotype" w:eastAsia="Calibri" w:hAnsi="Palatino Linotype" w:cs="Kalinga"/>
          <w:sz w:val="24"/>
          <w:lang w:bidi="or-IN"/>
        </w:rPr>
        <w:t>Let us see below the modified code.</w:t>
      </w:r>
    </w:p>
    <w:p w14:paraId="6EDD6229" w14:textId="123CE18B" w:rsidR="00070A00" w:rsidRPr="001E0E54" w:rsidRDefault="00070A00" w:rsidP="00070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</w:pP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import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java.util.ArrayList;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import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java.util.List;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public class </w:t>
      </w:r>
      <w:r w:rsidRPr="001E0E5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t>ThreadLocaList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 {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private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List&lt;String&gt; </w:t>
      </w:r>
      <w:r w:rsidRPr="001E0E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>list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public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ThreadLocaList(List&lt;String&gt; list) {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   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>this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.</w:t>
      </w:r>
      <w:r w:rsidRPr="001E0E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 xml:space="preserve">list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= list;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}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private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ThreadLocal&lt;List&lt;String&gt;&gt; </w:t>
      </w:r>
      <w:r w:rsidRPr="001E0E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 xml:space="preserve">tLocal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=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new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ThreadLocal() {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   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protected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List&lt;String&gt; initialValue() {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       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return new </w:t>
      </w:r>
      <w:r w:rsidRPr="001E0E5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t>ArrayList(</w:t>
      </w:r>
      <w:r w:rsidRPr="001E0E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>list</w:t>
      </w:r>
      <w:r w:rsidRPr="001E0E5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t>);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    }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};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public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List&lt;String&gt; getList() {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   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return </w:t>
      </w:r>
      <w:r w:rsidRPr="001E0E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>tLocal</w:t>
      </w:r>
      <w:r w:rsidRPr="001E0E5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t>.get();</w:t>
      </w:r>
      <w:r w:rsidRPr="001E0E5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br/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    }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>}</w:t>
      </w:r>
    </w:p>
    <w:p w14:paraId="3E0BABD7" w14:textId="34782A7B" w:rsidR="00070A00" w:rsidRDefault="00070A00" w:rsidP="00070A00">
      <w:pPr>
        <w:spacing w:after="0" w:line="240" w:lineRule="auto"/>
        <w:rPr>
          <w:rFonts w:ascii="Palatino Linotype" w:eastAsia="Calibri" w:hAnsi="Palatino Linotype" w:cs="Kalinga"/>
          <w:sz w:val="24"/>
          <w:lang w:bidi="or-IN"/>
        </w:rPr>
      </w:pPr>
    </w:p>
    <w:p w14:paraId="010277B9" w14:textId="56B79FD0" w:rsidR="006F18F9" w:rsidRDefault="006F18F9" w:rsidP="00070A00">
      <w:pPr>
        <w:spacing w:after="0" w:line="240" w:lineRule="auto"/>
        <w:rPr>
          <w:rFonts w:ascii="Palatino Linotype" w:eastAsia="Calibri" w:hAnsi="Palatino Linotype" w:cs="Kalinga"/>
          <w:sz w:val="24"/>
          <w:lang w:bidi="or-IN"/>
        </w:rPr>
      </w:pPr>
    </w:p>
    <w:p w14:paraId="5D7AE3D3" w14:textId="4E830538" w:rsidR="006F18F9" w:rsidRDefault="006F18F9" w:rsidP="00070A00">
      <w:pPr>
        <w:spacing w:after="0" w:line="240" w:lineRule="auto"/>
        <w:rPr>
          <w:rFonts w:ascii="Palatino Linotype" w:eastAsia="Calibri" w:hAnsi="Palatino Linotype" w:cs="Kalinga"/>
          <w:sz w:val="24"/>
          <w:lang w:bidi="or-IN"/>
        </w:rPr>
      </w:pPr>
    </w:p>
    <w:p w14:paraId="136C20F2" w14:textId="36389119" w:rsidR="006F18F9" w:rsidRDefault="006F18F9" w:rsidP="00070A00">
      <w:pPr>
        <w:spacing w:after="0" w:line="240" w:lineRule="auto"/>
        <w:rPr>
          <w:rFonts w:ascii="Palatino Linotype" w:eastAsia="Calibri" w:hAnsi="Palatino Linotype" w:cs="Kalinga"/>
          <w:sz w:val="24"/>
          <w:lang w:bidi="or-IN"/>
        </w:rPr>
      </w:pPr>
    </w:p>
    <w:p w14:paraId="332333DD" w14:textId="68897F92" w:rsidR="006F18F9" w:rsidRDefault="006F18F9" w:rsidP="00070A00">
      <w:pPr>
        <w:spacing w:after="0" w:line="240" w:lineRule="auto"/>
        <w:rPr>
          <w:rFonts w:ascii="Palatino Linotype" w:eastAsia="Calibri" w:hAnsi="Palatino Linotype" w:cs="Kalinga"/>
          <w:sz w:val="24"/>
          <w:lang w:bidi="or-IN"/>
        </w:rPr>
      </w:pPr>
    </w:p>
    <w:p w14:paraId="7DEFFF84" w14:textId="7B2A7857" w:rsidR="006F18F9" w:rsidRDefault="006F18F9" w:rsidP="00070A00">
      <w:pPr>
        <w:spacing w:after="0" w:line="240" w:lineRule="auto"/>
        <w:rPr>
          <w:rFonts w:ascii="Palatino Linotype" w:eastAsia="Calibri" w:hAnsi="Palatino Linotype" w:cs="Kalinga"/>
          <w:sz w:val="24"/>
          <w:lang w:bidi="or-IN"/>
        </w:rPr>
      </w:pPr>
    </w:p>
    <w:p w14:paraId="27579885" w14:textId="6682E3FB" w:rsidR="006F18F9" w:rsidRDefault="006F18F9" w:rsidP="00070A00">
      <w:pPr>
        <w:spacing w:after="0" w:line="240" w:lineRule="auto"/>
        <w:rPr>
          <w:rFonts w:ascii="Palatino Linotype" w:eastAsia="Calibri" w:hAnsi="Palatino Linotype" w:cs="Kalinga"/>
          <w:sz w:val="24"/>
          <w:lang w:bidi="or-IN"/>
        </w:rPr>
      </w:pPr>
    </w:p>
    <w:p w14:paraId="467100D4" w14:textId="77777777" w:rsidR="006F18F9" w:rsidRPr="00070A00" w:rsidRDefault="006F18F9" w:rsidP="00070A00">
      <w:pPr>
        <w:spacing w:after="0" w:line="240" w:lineRule="auto"/>
        <w:rPr>
          <w:rFonts w:ascii="Palatino Linotype" w:eastAsia="Calibri" w:hAnsi="Palatino Linotype" w:cs="Kalinga"/>
          <w:sz w:val="24"/>
          <w:lang w:bidi="or-IN"/>
        </w:rPr>
      </w:pPr>
    </w:p>
    <w:p w14:paraId="60CC3524" w14:textId="77777777" w:rsidR="00070A00" w:rsidRPr="001E0E54" w:rsidRDefault="00070A00" w:rsidP="00070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</w:pP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lastRenderedPageBreak/>
        <w:t xml:space="preserve">import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java.util.Iterator;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import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java.util.List;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public class </w:t>
      </w:r>
      <w:r w:rsidRPr="001E0E5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t>Thread1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extends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Thread {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private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ThreadLocaList </w:t>
      </w:r>
      <w:r w:rsidRPr="001E0E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>thList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public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Thread1(ThreadLocaList thList) {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>this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.</w:t>
      </w:r>
      <w:r w:rsidRPr="001E0E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 xml:space="preserve">thList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= thList;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}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</w:t>
      </w:r>
      <w:r w:rsidRPr="001E0E54">
        <w:rPr>
          <w:rFonts w:ascii="Courier New" w:eastAsia="Times New Roman" w:hAnsi="Courier New" w:cs="Courier New"/>
          <w:color w:val="808000"/>
          <w:sz w:val="20"/>
          <w:szCs w:val="20"/>
          <w:lang w:bidi="or-IN"/>
        </w:rPr>
        <w:t>@Override</w:t>
      </w:r>
      <w:r w:rsidRPr="001E0E54">
        <w:rPr>
          <w:rFonts w:ascii="Courier New" w:eastAsia="Times New Roman" w:hAnsi="Courier New" w:cs="Courier New"/>
          <w:color w:val="808000"/>
          <w:sz w:val="20"/>
          <w:szCs w:val="20"/>
          <w:lang w:bidi="or-IN"/>
        </w:rPr>
        <w:br/>
        <w:t xml:space="preserve"> 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public void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run() {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List&lt;String&gt; tList = </w:t>
      </w:r>
      <w:r w:rsidRPr="001E0E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>thList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.getList();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for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(Iterator&lt;String&gt; itr = tList.iterator(); itr.hasNext(); ) {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  String value = itr.next();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  System.</w:t>
      </w:r>
      <w:r w:rsidRPr="001E0E5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or-IN"/>
        </w:rPr>
        <w:t>out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.println(</w:t>
      </w:r>
      <w:r w:rsidRPr="001E0E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or-IN"/>
        </w:rPr>
        <w:t xml:space="preserve">"Now Value : "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+ value);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}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}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>}</w:t>
      </w:r>
    </w:p>
    <w:p w14:paraId="151F7E59" w14:textId="77777777" w:rsidR="00070A00" w:rsidRPr="001E0E54" w:rsidRDefault="00070A00" w:rsidP="00070A00">
      <w:pPr>
        <w:rPr>
          <w:rFonts w:ascii="Palatino Linotype" w:eastAsia="Calibri" w:hAnsi="Palatino Linotype" w:cs="Kalinga"/>
          <w:sz w:val="20"/>
          <w:szCs w:val="20"/>
          <w:lang w:bidi="or-IN"/>
        </w:rPr>
      </w:pPr>
    </w:p>
    <w:p w14:paraId="743ECEC2" w14:textId="77777777" w:rsidR="00070A00" w:rsidRPr="001E0E54" w:rsidRDefault="00070A00" w:rsidP="00070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</w:pP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import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java.util.List;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public class </w:t>
      </w:r>
      <w:r w:rsidRPr="001E0E5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t>Thread2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extends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Thread {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private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ThreadLocaList </w:t>
      </w:r>
      <w:r w:rsidRPr="001E0E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>thList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public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Thread2(ThreadLocaList thList) {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>this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.</w:t>
      </w:r>
      <w:r w:rsidRPr="001E0E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 xml:space="preserve">thList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= thList;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}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</w:t>
      </w:r>
      <w:r w:rsidRPr="001E0E54">
        <w:rPr>
          <w:rFonts w:ascii="Courier New" w:eastAsia="Times New Roman" w:hAnsi="Courier New" w:cs="Courier New"/>
          <w:color w:val="808000"/>
          <w:sz w:val="20"/>
          <w:szCs w:val="20"/>
          <w:lang w:bidi="or-IN"/>
        </w:rPr>
        <w:t>@Override</w:t>
      </w:r>
      <w:r w:rsidRPr="001E0E54">
        <w:rPr>
          <w:rFonts w:ascii="Courier New" w:eastAsia="Times New Roman" w:hAnsi="Courier New" w:cs="Courier New"/>
          <w:color w:val="808000"/>
          <w:sz w:val="20"/>
          <w:szCs w:val="20"/>
          <w:lang w:bidi="or-IN"/>
        </w:rPr>
        <w:br/>
        <w:t xml:space="preserve"> 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public void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run() {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List&lt;String&gt; tList = </w:t>
      </w:r>
      <w:r w:rsidRPr="001E0E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>thList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.getList();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for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int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i = </w:t>
      </w:r>
      <w:r w:rsidRPr="001E0E54">
        <w:rPr>
          <w:rFonts w:ascii="Courier New" w:eastAsia="Times New Roman" w:hAnsi="Courier New" w:cs="Courier New"/>
          <w:color w:val="0000FF"/>
          <w:sz w:val="20"/>
          <w:szCs w:val="20"/>
          <w:lang w:bidi="or-IN"/>
        </w:rPr>
        <w:t>0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; i &lt; </w:t>
      </w:r>
      <w:r w:rsidRPr="001E0E54">
        <w:rPr>
          <w:rFonts w:ascii="Courier New" w:eastAsia="Times New Roman" w:hAnsi="Courier New" w:cs="Courier New"/>
          <w:color w:val="0000FF"/>
          <w:sz w:val="20"/>
          <w:szCs w:val="20"/>
          <w:lang w:bidi="or-IN"/>
        </w:rPr>
        <w:t>10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; i++) </w:t>
      </w:r>
    </w:p>
    <w:p w14:paraId="288ECBAF" w14:textId="77777777" w:rsidR="00070A00" w:rsidRPr="001E0E54" w:rsidRDefault="00070A00" w:rsidP="00070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</w:pP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ab/>
        <w:t>tList.add(</w:t>
      </w:r>
      <w:r w:rsidRPr="001E0E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or-IN"/>
        </w:rPr>
        <w:t xml:space="preserve">"Add-Value-"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+ i);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}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>}</w:t>
      </w:r>
    </w:p>
    <w:p w14:paraId="0928BEF0" w14:textId="77777777" w:rsidR="00070A00" w:rsidRPr="001E0E54" w:rsidRDefault="00070A00" w:rsidP="00070A00">
      <w:pPr>
        <w:rPr>
          <w:rFonts w:ascii="Palatino Linotype" w:eastAsia="Calibri" w:hAnsi="Palatino Linotype" w:cs="Kalinga"/>
          <w:sz w:val="20"/>
          <w:szCs w:val="20"/>
          <w:lang w:bidi="or-IN"/>
        </w:rPr>
      </w:pPr>
    </w:p>
    <w:p w14:paraId="7B319FCD" w14:textId="73DA7D79" w:rsidR="00070A00" w:rsidRDefault="00070A00" w:rsidP="00070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</w:pP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import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java.util.List;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public class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Thread3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extends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Thread {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private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ThreadLocaList </w:t>
      </w:r>
      <w:r w:rsidRPr="001E0E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>thList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public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Thread3(ThreadLocaList thList) {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>this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.</w:t>
      </w:r>
      <w:r w:rsidRPr="001E0E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 xml:space="preserve">thList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= thList;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}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</w:t>
      </w:r>
      <w:r w:rsidRPr="001E0E54">
        <w:rPr>
          <w:rFonts w:ascii="Courier New" w:eastAsia="Times New Roman" w:hAnsi="Courier New" w:cs="Courier New"/>
          <w:color w:val="808000"/>
          <w:sz w:val="20"/>
          <w:szCs w:val="20"/>
          <w:lang w:bidi="or-IN"/>
        </w:rPr>
        <w:t>@Override</w:t>
      </w:r>
      <w:r w:rsidRPr="001E0E54">
        <w:rPr>
          <w:rFonts w:ascii="Courier New" w:eastAsia="Times New Roman" w:hAnsi="Courier New" w:cs="Courier New"/>
          <w:color w:val="808000"/>
          <w:sz w:val="20"/>
          <w:szCs w:val="20"/>
          <w:lang w:bidi="or-IN"/>
        </w:rPr>
        <w:br/>
        <w:t xml:space="preserve"> 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public void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run() {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List&lt;String&gt; tList = </w:t>
      </w:r>
      <w:r w:rsidRPr="001E0E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or-IN"/>
        </w:rPr>
        <w:t>thList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.getList();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for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int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i = </w:t>
      </w:r>
      <w:r w:rsidRPr="001E0E54">
        <w:rPr>
          <w:rFonts w:ascii="Courier New" w:eastAsia="Times New Roman" w:hAnsi="Courier New" w:cs="Courier New"/>
          <w:color w:val="0000FF"/>
          <w:sz w:val="20"/>
          <w:szCs w:val="20"/>
          <w:lang w:bidi="or-IN"/>
        </w:rPr>
        <w:t>0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; i &lt; </w:t>
      </w:r>
      <w:r w:rsidRPr="001E0E54">
        <w:rPr>
          <w:rFonts w:ascii="Courier New" w:eastAsia="Times New Roman" w:hAnsi="Courier New" w:cs="Courier New"/>
          <w:color w:val="0000FF"/>
          <w:sz w:val="20"/>
          <w:szCs w:val="20"/>
          <w:lang w:bidi="or-IN"/>
        </w:rPr>
        <w:t>2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; i++) {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  tList.remove(i);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}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}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>}</w:t>
      </w:r>
    </w:p>
    <w:p w14:paraId="200C79EE" w14:textId="19AE5364" w:rsidR="00150F81" w:rsidRDefault="00150F81" w:rsidP="00070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</w:pPr>
    </w:p>
    <w:p w14:paraId="4FC1D215" w14:textId="59A556A7" w:rsidR="00150F81" w:rsidRDefault="00150F81" w:rsidP="00070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</w:pPr>
    </w:p>
    <w:p w14:paraId="36FA3B81" w14:textId="38C9A0DA" w:rsidR="00150F81" w:rsidRDefault="00150F81" w:rsidP="00070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</w:pPr>
    </w:p>
    <w:p w14:paraId="2A2C8EA2" w14:textId="0A68A29D" w:rsidR="00150F81" w:rsidRDefault="00150F81" w:rsidP="00070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</w:pPr>
    </w:p>
    <w:p w14:paraId="6B3318A1" w14:textId="2244D027" w:rsidR="00150F81" w:rsidRDefault="00150F81" w:rsidP="00070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</w:pPr>
    </w:p>
    <w:p w14:paraId="44F21ECA" w14:textId="1794152F" w:rsidR="00150F81" w:rsidRDefault="00150F81" w:rsidP="00070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</w:pPr>
    </w:p>
    <w:p w14:paraId="26FD71D6" w14:textId="6404D656" w:rsidR="00150F81" w:rsidRDefault="00150F81" w:rsidP="00070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</w:pPr>
    </w:p>
    <w:p w14:paraId="289F98E8" w14:textId="0DB9B2D5" w:rsidR="00150F81" w:rsidRDefault="00150F81" w:rsidP="00070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</w:pPr>
    </w:p>
    <w:p w14:paraId="280E51D9" w14:textId="4866BBB6" w:rsidR="00150F81" w:rsidRDefault="00150F81" w:rsidP="00070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</w:pPr>
    </w:p>
    <w:p w14:paraId="283C12B4" w14:textId="23A65836" w:rsidR="00150F81" w:rsidRDefault="00150F81" w:rsidP="00070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</w:pPr>
    </w:p>
    <w:p w14:paraId="3F92DAC5" w14:textId="7FDF9885" w:rsidR="00150F81" w:rsidRDefault="00150F81" w:rsidP="00070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</w:pPr>
    </w:p>
    <w:p w14:paraId="3FEB282B" w14:textId="3B70CB38" w:rsidR="00150F81" w:rsidRDefault="00150F81" w:rsidP="00070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</w:pPr>
    </w:p>
    <w:p w14:paraId="7130F5C3" w14:textId="7E51328C" w:rsidR="00150F81" w:rsidRDefault="00150F81" w:rsidP="00070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</w:pPr>
    </w:p>
    <w:p w14:paraId="0C0D16AE" w14:textId="77777777" w:rsidR="00150F81" w:rsidRPr="001E0E54" w:rsidRDefault="00150F81" w:rsidP="00070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</w:pPr>
    </w:p>
    <w:p w14:paraId="39CC7887" w14:textId="77777777" w:rsidR="00070A00" w:rsidRPr="001E0E54" w:rsidRDefault="00070A00" w:rsidP="00070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</w:pP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lastRenderedPageBreak/>
        <w:t xml:space="preserve">import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java.util.ArrayList;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import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java.util.Arrays;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import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java.util.List;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public class </w:t>
      </w:r>
      <w:r w:rsidRPr="001E0E5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or-IN"/>
        </w:rPr>
        <w:t>Test2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 {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public static void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main(String[] args)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throws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Exception {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List&lt;String&gt; list =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   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new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ArrayList&lt;&gt;(Arrays.</w:t>
      </w:r>
      <w:r w:rsidRPr="001E0E5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or-IN"/>
        </w:rPr>
        <w:t>asList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(</w:t>
      </w:r>
      <w:r w:rsidRPr="001E0E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or-IN"/>
        </w:rPr>
        <w:t>"Elephant"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, </w:t>
      </w:r>
      <w:r w:rsidRPr="001E0E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or-IN"/>
        </w:rPr>
        <w:t>"Tiger"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, </w:t>
      </w:r>
      <w:r w:rsidRPr="001E0E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or-IN"/>
        </w:rPr>
        <w:t>"Lion"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, </w:t>
      </w:r>
      <w:r w:rsidRPr="001E0E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or-IN"/>
        </w:rPr>
        <w:t>"Rat"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, </w:t>
      </w:r>
      <w:r w:rsidRPr="001E0E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or-IN"/>
        </w:rPr>
        <w:t>"Deer"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 xml:space="preserve">, </w:t>
      </w:r>
      <w:r w:rsidRPr="001E0E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or-IN"/>
        </w:rPr>
        <w:t>"Zebra"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));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ThreadLocaList thList =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new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ThreadLocaList(list);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Thread t1 =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new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Thread1(thList);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Thread t2 =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new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Thread2(thList);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Thread t3 = </w:t>
      </w:r>
      <w:r w:rsidRPr="001E0E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or-IN"/>
        </w:rPr>
        <w:t xml:space="preserve">new 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Thread3(thList);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t1.start();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t2.start();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t3.start();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t1.join();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t2.join();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t3.join();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  System.</w:t>
      </w:r>
      <w:r w:rsidRPr="001E0E5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or-IN"/>
        </w:rPr>
        <w:t>out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.println(</w:t>
      </w:r>
      <w:r w:rsidRPr="001E0E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or-IN"/>
        </w:rPr>
        <w:t>"All threads completed operations ..."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t>);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 xml:space="preserve">  }</w:t>
      </w:r>
      <w:r w:rsidRPr="001E0E54">
        <w:rPr>
          <w:rFonts w:ascii="Courier New" w:eastAsia="Times New Roman" w:hAnsi="Courier New" w:cs="Courier New"/>
          <w:color w:val="000000"/>
          <w:sz w:val="20"/>
          <w:szCs w:val="20"/>
          <w:lang w:bidi="or-IN"/>
        </w:rPr>
        <w:br/>
        <w:t>}</w:t>
      </w:r>
    </w:p>
    <w:p w14:paraId="7438B306" w14:textId="77777777" w:rsidR="00070A00" w:rsidRPr="00070A00" w:rsidRDefault="00070A00" w:rsidP="00150F81">
      <w:pPr>
        <w:pStyle w:val="NoSpacing"/>
        <w:rPr>
          <w:lang w:bidi="or-IN"/>
        </w:rPr>
      </w:pPr>
      <w:r w:rsidRPr="00070A00">
        <w:rPr>
          <w:lang w:bidi="or-IN"/>
        </w:rPr>
        <w:t>OUTPUT</w:t>
      </w:r>
    </w:p>
    <w:p w14:paraId="3E38E12B" w14:textId="77777777" w:rsidR="00070A00" w:rsidRPr="00070A00" w:rsidRDefault="00070A00" w:rsidP="00150F81">
      <w:pPr>
        <w:pStyle w:val="NoSpacing"/>
        <w:rPr>
          <w:lang w:bidi="or-IN"/>
        </w:rPr>
      </w:pPr>
      <w:r w:rsidRPr="00070A00">
        <w:rPr>
          <w:lang w:bidi="or-IN"/>
        </w:rPr>
        <w:t>Now Value : Elephant</w:t>
      </w:r>
    </w:p>
    <w:p w14:paraId="27230F5B" w14:textId="77777777" w:rsidR="00070A00" w:rsidRPr="00070A00" w:rsidRDefault="00070A00" w:rsidP="00150F81">
      <w:pPr>
        <w:pStyle w:val="NoSpacing"/>
        <w:rPr>
          <w:lang w:bidi="or-IN"/>
        </w:rPr>
      </w:pPr>
      <w:r w:rsidRPr="00070A00">
        <w:rPr>
          <w:lang w:bidi="or-IN"/>
        </w:rPr>
        <w:t>Now Value : Tiger</w:t>
      </w:r>
    </w:p>
    <w:p w14:paraId="0710DCA5" w14:textId="77777777" w:rsidR="00070A00" w:rsidRPr="00070A00" w:rsidRDefault="00070A00" w:rsidP="00150F81">
      <w:pPr>
        <w:pStyle w:val="NoSpacing"/>
        <w:rPr>
          <w:lang w:bidi="or-IN"/>
        </w:rPr>
      </w:pPr>
      <w:r w:rsidRPr="00070A00">
        <w:rPr>
          <w:lang w:bidi="or-IN"/>
        </w:rPr>
        <w:t>Now Value : Lion</w:t>
      </w:r>
    </w:p>
    <w:p w14:paraId="2CED5D77" w14:textId="77777777" w:rsidR="00070A00" w:rsidRPr="00070A00" w:rsidRDefault="00070A00" w:rsidP="00150F81">
      <w:pPr>
        <w:pStyle w:val="NoSpacing"/>
        <w:rPr>
          <w:lang w:bidi="or-IN"/>
        </w:rPr>
      </w:pPr>
      <w:r w:rsidRPr="00070A00">
        <w:rPr>
          <w:lang w:bidi="or-IN"/>
        </w:rPr>
        <w:t>Now Value : Rat</w:t>
      </w:r>
    </w:p>
    <w:p w14:paraId="29276890" w14:textId="77777777" w:rsidR="00070A00" w:rsidRPr="00070A00" w:rsidRDefault="00070A00" w:rsidP="00150F81">
      <w:pPr>
        <w:pStyle w:val="NoSpacing"/>
        <w:rPr>
          <w:lang w:bidi="or-IN"/>
        </w:rPr>
      </w:pPr>
      <w:r w:rsidRPr="00070A00">
        <w:rPr>
          <w:lang w:bidi="or-IN"/>
        </w:rPr>
        <w:t>Now Value : Deer</w:t>
      </w:r>
    </w:p>
    <w:p w14:paraId="67E316FB" w14:textId="77777777" w:rsidR="00070A00" w:rsidRPr="00070A00" w:rsidRDefault="00070A00" w:rsidP="00150F81">
      <w:pPr>
        <w:pStyle w:val="NoSpacing"/>
        <w:rPr>
          <w:lang w:bidi="or-IN"/>
        </w:rPr>
      </w:pPr>
      <w:r w:rsidRPr="00070A00">
        <w:rPr>
          <w:lang w:bidi="or-IN"/>
        </w:rPr>
        <w:t>Now Value : Zebra</w:t>
      </w:r>
    </w:p>
    <w:p w14:paraId="0DF57DA5" w14:textId="77777777" w:rsidR="00070A00" w:rsidRPr="00070A00" w:rsidRDefault="00070A00" w:rsidP="00070A00">
      <w:pPr>
        <w:rPr>
          <w:rFonts w:ascii="Palatino Linotype" w:eastAsia="Calibri" w:hAnsi="Palatino Linotype" w:cs="Kalinga"/>
          <w:sz w:val="24"/>
          <w:lang w:bidi="or-IN"/>
        </w:rPr>
      </w:pPr>
      <w:r w:rsidRPr="00070A00">
        <w:rPr>
          <w:rFonts w:ascii="Palatino Linotype" w:eastAsia="Calibri" w:hAnsi="Palatino Linotype" w:cs="Kalinga"/>
          <w:sz w:val="24"/>
          <w:lang w:bidi="or-IN"/>
        </w:rPr>
        <w:t>All threads completed operations ...</w:t>
      </w:r>
    </w:p>
    <w:p w14:paraId="1DE1C9FB" w14:textId="77777777" w:rsidR="00070A00" w:rsidRPr="00070A00" w:rsidRDefault="00070A00" w:rsidP="00070A00">
      <w:pPr>
        <w:rPr>
          <w:rFonts w:ascii="Palatino Linotype" w:eastAsia="Calibri" w:hAnsi="Palatino Linotype" w:cs="Kalinga"/>
          <w:sz w:val="24"/>
          <w:lang w:bidi="or-IN"/>
        </w:rPr>
      </w:pPr>
      <w:r w:rsidRPr="00070A00">
        <w:rPr>
          <w:rFonts w:ascii="Palatino Linotype" w:eastAsia="Calibri" w:hAnsi="Palatino Linotype" w:cs="Kalinga"/>
          <w:sz w:val="24"/>
          <w:lang w:bidi="or-IN"/>
        </w:rPr>
        <w:t>In this case, it does not throw any exception as each thread gets a local copy of List from ThreadLocal.</w:t>
      </w:r>
    </w:p>
    <w:p w14:paraId="7A0E6E02" w14:textId="77777777" w:rsidR="00070A00" w:rsidRPr="00070A00" w:rsidRDefault="00070A00" w:rsidP="00070A00">
      <w:pPr>
        <w:rPr>
          <w:rFonts w:ascii="Palatino Linotype" w:eastAsia="Calibri" w:hAnsi="Palatino Linotype" w:cs="Kalinga"/>
          <w:b/>
          <w:bCs/>
          <w:sz w:val="24"/>
          <w:lang w:bidi="or-IN"/>
        </w:rPr>
      </w:pPr>
      <w:r w:rsidRPr="00070A00">
        <w:rPr>
          <w:rFonts w:ascii="Palatino Linotype" w:eastAsia="Calibri" w:hAnsi="Palatino Linotype" w:cs="Kalinga"/>
          <w:b/>
          <w:bCs/>
          <w:sz w:val="24"/>
          <w:lang w:bidi="or-IN"/>
        </w:rPr>
        <w:t>If you want, you pass as new ArrayList(list) and it works.</w:t>
      </w:r>
    </w:p>
    <w:p w14:paraId="169F3C0A" w14:textId="77777777" w:rsidR="00070A00" w:rsidRPr="00070A00" w:rsidRDefault="00070A00" w:rsidP="00070A00">
      <w:pPr>
        <w:rPr>
          <w:rFonts w:ascii="Palatino Linotype" w:eastAsia="Calibri" w:hAnsi="Palatino Linotype" w:cs="Kalinga"/>
          <w:b/>
          <w:bCs/>
          <w:sz w:val="24"/>
          <w:lang w:bidi="or-IN"/>
        </w:rPr>
      </w:pPr>
      <w:r w:rsidRPr="00070A00">
        <w:rPr>
          <w:rFonts w:ascii="Palatino Linotype" w:eastAsia="Calibri" w:hAnsi="Palatino Linotype" w:cs="Kalinga"/>
          <w:b/>
          <w:bCs/>
          <w:sz w:val="24"/>
          <w:lang w:bidi="or-IN"/>
        </w:rPr>
        <w:t>Do not use </w:t>
      </w:r>
      <w:r w:rsidRPr="00070A00">
        <w:rPr>
          <w:rFonts w:ascii="Palatino Linotype" w:eastAsia="Calibri" w:hAnsi="Palatino Linotype" w:cs="Kalinga"/>
          <w:b/>
          <w:bCs/>
          <w:i/>
          <w:iCs/>
          <w:sz w:val="24"/>
          <w:lang w:bidi="or-IN"/>
        </w:rPr>
        <w:t>ThreadLocal</w:t>
      </w:r>
      <w:r w:rsidRPr="00070A00">
        <w:rPr>
          <w:rFonts w:ascii="Palatino Linotype" w:eastAsia="Calibri" w:hAnsi="Palatino Linotype" w:cs="Kalinga"/>
          <w:b/>
          <w:bCs/>
          <w:sz w:val="24"/>
          <w:lang w:bidi="or-IN"/>
        </w:rPr>
        <w:t> with </w:t>
      </w:r>
      <w:r w:rsidRPr="00070A00">
        <w:rPr>
          <w:rFonts w:ascii="Palatino Linotype" w:eastAsia="Calibri" w:hAnsi="Palatino Linotype" w:cs="Kalinga"/>
          <w:b/>
          <w:bCs/>
          <w:i/>
          <w:iCs/>
          <w:sz w:val="24"/>
          <w:lang w:bidi="or-IN"/>
        </w:rPr>
        <w:t>ExecutorService</w:t>
      </w:r>
    </w:p>
    <w:p w14:paraId="75CF021A" w14:textId="26FE04D1" w:rsidR="00070A00" w:rsidRPr="00070A00" w:rsidRDefault="00070A00" w:rsidP="00070A00">
      <w:pPr>
        <w:rPr>
          <w:rFonts w:ascii="Palatino Linotype" w:eastAsia="Calibri" w:hAnsi="Palatino Linotype" w:cs="Kalinga"/>
          <w:sz w:val="24"/>
          <w:lang w:bidi="or-IN"/>
        </w:rPr>
      </w:pPr>
      <w:r w:rsidRPr="00070A00">
        <w:rPr>
          <w:rFonts w:ascii="Palatino Linotype" w:eastAsia="Calibri" w:hAnsi="Palatino Linotype" w:cs="Kalinga"/>
          <w:sz w:val="24"/>
          <w:lang w:bidi="or-IN"/>
        </w:rPr>
        <w:t>If we want to use an </w:t>
      </w:r>
      <w:r w:rsidRPr="00070A00">
        <w:rPr>
          <w:rFonts w:ascii="Palatino Linotype" w:eastAsia="Calibri" w:hAnsi="Palatino Linotype" w:cs="Kalinga"/>
          <w:i/>
          <w:iCs/>
          <w:sz w:val="24"/>
          <w:lang w:bidi="or-IN"/>
        </w:rPr>
        <w:t>ExecutorService </w:t>
      </w:r>
      <w:r w:rsidRPr="00070A00">
        <w:rPr>
          <w:rFonts w:ascii="Palatino Linotype" w:eastAsia="Calibri" w:hAnsi="Palatino Linotype" w:cs="Kalinga"/>
          <w:sz w:val="24"/>
          <w:lang w:bidi="or-IN"/>
        </w:rPr>
        <w:t>and submit a </w:t>
      </w:r>
      <w:r w:rsidRPr="00070A00">
        <w:rPr>
          <w:rFonts w:ascii="Palatino Linotype" w:eastAsia="Calibri" w:hAnsi="Palatino Linotype" w:cs="Kalinga"/>
          <w:i/>
          <w:iCs/>
          <w:sz w:val="24"/>
          <w:lang w:bidi="or-IN"/>
        </w:rPr>
        <w:t>Runnable </w:t>
      </w:r>
      <w:r w:rsidRPr="00070A00">
        <w:rPr>
          <w:rFonts w:ascii="Palatino Linotype" w:eastAsia="Calibri" w:hAnsi="Palatino Linotype" w:cs="Kalinga"/>
          <w:sz w:val="24"/>
          <w:lang w:bidi="or-IN"/>
        </w:rPr>
        <w:t>to it, using </w:t>
      </w:r>
      <w:r w:rsidRPr="00070A00">
        <w:rPr>
          <w:rFonts w:ascii="Palatino Linotype" w:eastAsia="Calibri" w:hAnsi="Palatino Linotype" w:cs="Kalinga"/>
          <w:i/>
          <w:iCs/>
          <w:sz w:val="24"/>
          <w:lang w:bidi="or-IN"/>
        </w:rPr>
        <w:t>ThreadLocal </w:t>
      </w:r>
      <w:r w:rsidRPr="00070A00">
        <w:rPr>
          <w:rFonts w:ascii="Palatino Linotype" w:eastAsia="Calibri" w:hAnsi="Palatino Linotype" w:cs="Kalinga"/>
          <w:sz w:val="24"/>
          <w:lang w:bidi="or-IN"/>
        </w:rPr>
        <w:t>will yield non-deterministic results – because we do not have a guarantee that every </w:t>
      </w:r>
      <w:r w:rsidRPr="00070A00">
        <w:rPr>
          <w:rFonts w:ascii="Palatino Linotype" w:eastAsia="Calibri" w:hAnsi="Palatino Linotype" w:cs="Kalinga"/>
          <w:i/>
          <w:iCs/>
          <w:sz w:val="24"/>
          <w:lang w:bidi="or-IN"/>
        </w:rPr>
        <w:t>Runnable </w:t>
      </w:r>
      <w:r w:rsidRPr="00070A00">
        <w:rPr>
          <w:rFonts w:ascii="Palatino Linotype" w:eastAsia="Calibri" w:hAnsi="Palatino Linotype" w:cs="Kalinga"/>
          <w:sz w:val="24"/>
          <w:lang w:bidi="or-IN"/>
        </w:rPr>
        <w:t>action for a given</w:t>
      </w:r>
      <w:r w:rsidR="006C5A51">
        <w:rPr>
          <w:rFonts w:ascii="Palatino Linotype" w:eastAsia="Calibri" w:hAnsi="Palatino Linotype" w:cs="Kalinga"/>
          <w:sz w:val="24"/>
          <w:lang w:bidi="or-IN"/>
        </w:rPr>
        <w:t xml:space="preserve"> </w:t>
      </w:r>
      <w:r w:rsidRPr="00070A00">
        <w:rPr>
          <w:rFonts w:ascii="Palatino Linotype" w:eastAsia="Calibri" w:hAnsi="Palatino Linotype" w:cs="Kalinga"/>
          <w:i/>
          <w:iCs/>
          <w:sz w:val="24"/>
          <w:lang w:bidi="or-IN"/>
        </w:rPr>
        <w:t>userId</w:t>
      </w:r>
      <w:r w:rsidRPr="00070A00">
        <w:rPr>
          <w:rFonts w:ascii="Palatino Linotype" w:eastAsia="Calibri" w:hAnsi="Palatino Linotype" w:cs="Kalinga"/>
          <w:sz w:val="24"/>
          <w:lang w:bidi="or-IN"/>
        </w:rPr>
        <w:t> will be handled by the same thread every time it is executed.</w:t>
      </w:r>
    </w:p>
    <w:p w14:paraId="2190A1AC" w14:textId="6E4BABDF" w:rsidR="00070A00" w:rsidRDefault="00070A00" w:rsidP="00070A00">
      <w:pPr>
        <w:rPr>
          <w:rFonts w:ascii="Palatino Linotype" w:eastAsia="Calibri" w:hAnsi="Palatino Linotype" w:cs="Kalinga"/>
          <w:sz w:val="24"/>
          <w:lang w:bidi="or-IN"/>
        </w:rPr>
      </w:pPr>
      <w:r w:rsidRPr="00070A00">
        <w:rPr>
          <w:rFonts w:ascii="Palatino Linotype" w:eastAsia="Calibri" w:hAnsi="Palatino Linotype" w:cs="Kalinga"/>
          <w:sz w:val="24"/>
          <w:lang w:bidi="or-IN"/>
        </w:rPr>
        <w:t>Because of that, our </w:t>
      </w:r>
      <w:r w:rsidRPr="00070A00">
        <w:rPr>
          <w:rFonts w:ascii="Palatino Linotype" w:eastAsia="Calibri" w:hAnsi="Palatino Linotype" w:cs="Kalinga"/>
          <w:i/>
          <w:iCs/>
          <w:sz w:val="24"/>
          <w:lang w:bidi="or-IN"/>
        </w:rPr>
        <w:t>ThreadLocal</w:t>
      </w:r>
      <w:r w:rsidRPr="00070A00">
        <w:rPr>
          <w:rFonts w:ascii="Palatino Linotype" w:eastAsia="Calibri" w:hAnsi="Palatino Linotype" w:cs="Kalinga"/>
          <w:sz w:val="24"/>
          <w:lang w:bidi="or-IN"/>
        </w:rPr>
        <w:t> will be shared among different </w:t>
      </w:r>
      <w:r w:rsidRPr="00070A00">
        <w:rPr>
          <w:rFonts w:ascii="Palatino Linotype" w:eastAsia="Calibri" w:hAnsi="Palatino Linotype" w:cs="Kalinga"/>
          <w:i/>
          <w:iCs/>
          <w:sz w:val="24"/>
          <w:lang w:bidi="or-IN"/>
        </w:rPr>
        <w:t>userIds.</w:t>
      </w:r>
      <w:r w:rsidRPr="00070A00">
        <w:rPr>
          <w:rFonts w:ascii="Palatino Linotype" w:eastAsia="Calibri" w:hAnsi="Palatino Linotype" w:cs="Kalinga"/>
          <w:sz w:val="24"/>
          <w:lang w:bidi="or-IN"/>
        </w:rPr>
        <w:t> That’s why we should not use a </w:t>
      </w:r>
      <w:r w:rsidRPr="00070A00">
        <w:rPr>
          <w:rFonts w:ascii="Palatino Linotype" w:eastAsia="Calibri" w:hAnsi="Palatino Linotype" w:cs="Kalinga"/>
          <w:i/>
          <w:iCs/>
          <w:sz w:val="24"/>
          <w:lang w:bidi="or-IN"/>
        </w:rPr>
        <w:t>TheadLocal</w:t>
      </w:r>
      <w:r w:rsidRPr="00070A00">
        <w:rPr>
          <w:rFonts w:ascii="Palatino Linotype" w:eastAsia="Calibri" w:hAnsi="Palatino Linotype" w:cs="Kalinga"/>
          <w:sz w:val="24"/>
          <w:lang w:bidi="or-IN"/>
        </w:rPr>
        <w:t> together with </w:t>
      </w:r>
      <w:r w:rsidRPr="00070A00">
        <w:rPr>
          <w:rFonts w:ascii="Palatino Linotype" w:eastAsia="Calibri" w:hAnsi="Palatino Linotype" w:cs="Kalinga"/>
          <w:i/>
          <w:iCs/>
          <w:sz w:val="24"/>
          <w:lang w:bidi="or-IN"/>
        </w:rPr>
        <w:t>ExecutorService.</w:t>
      </w:r>
      <w:r w:rsidRPr="00070A00">
        <w:rPr>
          <w:rFonts w:ascii="Palatino Linotype" w:eastAsia="Calibri" w:hAnsi="Palatino Linotype" w:cs="Kalinga"/>
          <w:sz w:val="24"/>
          <w:lang w:bidi="or-IN"/>
        </w:rPr>
        <w:t> It should only be used when we have full control over which thread will pick which runnable action to execute.</w:t>
      </w:r>
    </w:p>
    <w:p w14:paraId="680D8198" w14:textId="6931A086" w:rsidR="00434535" w:rsidRDefault="00434535" w:rsidP="00070A00">
      <w:pPr>
        <w:rPr>
          <w:rFonts w:ascii="Palatino Linotype" w:eastAsia="Calibri" w:hAnsi="Palatino Linotype" w:cs="Kalinga"/>
          <w:sz w:val="24"/>
          <w:lang w:bidi="or-IN"/>
        </w:rPr>
      </w:pPr>
    </w:p>
    <w:p w14:paraId="2FE81BA2" w14:textId="7678DF5A" w:rsidR="00434535" w:rsidRDefault="00434535" w:rsidP="00070A00">
      <w:pPr>
        <w:rPr>
          <w:rFonts w:ascii="Palatino Linotype" w:eastAsia="Calibri" w:hAnsi="Palatino Linotype" w:cs="Kalinga"/>
          <w:sz w:val="24"/>
          <w:lang w:bidi="or-IN"/>
        </w:rPr>
      </w:pPr>
    </w:p>
    <w:p w14:paraId="161D872B" w14:textId="05D73FB0" w:rsidR="00434535" w:rsidRDefault="00434535" w:rsidP="00070A00">
      <w:pPr>
        <w:rPr>
          <w:rFonts w:ascii="Palatino Linotype" w:eastAsia="Calibri" w:hAnsi="Palatino Linotype" w:cs="Kalinga"/>
          <w:sz w:val="24"/>
          <w:lang w:bidi="or-IN"/>
        </w:rPr>
      </w:pPr>
    </w:p>
    <w:p w14:paraId="2DB2E5DB" w14:textId="4328CEC3" w:rsidR="00434535" w:rsidRDefault="00434535" w:rsidP="00070A00">
      <w:pPr>
        <w:rPr>
          <w:rFonts w:ascii="Palatino Linotype" w:eastAsia="Calibri" w:hAnsi="Palatino Linotype" w:cs="Kalinga"/>
          <w:sz w:val="24"/>
          <w:lang w:bidi="or-IN"/>
        </w:rPr>
      </w:pPr>
    </w:p>
    <w:p w14:paraId="0F90DE44" w14:textId="43AB9EDC" w:rsidR="00434535" w:rsidRDefault="00434535" w:rsidP="00070A00">
      <w:pPr>
        <w:rPr>
          <w:rFonts w:ascii="Palatino Linotype" w:eastAsia="Calibri" w:hAnsi="Palatino Linotype" w:cs="Kalinga"/>
          <w:sz w:val="24"/>
          <w:lang w:bidi="or-IN"/>
        </w:rPr>
      </w:pPr>
    </w:p>
    <w:p w14:paraId="29FA34B1" w14:textId="7EC42ACF" w:rsidR="00434535" w:rsidRDefault="00434535" w:rsidP="00070A00">
      <w:pPr>
        <w:rPr>
          <w:rFonts w:ascii="Palatino Linotype" w:eastAsia="Calibri" w:hAnsi="Palatino Linotype" w:cs="Kalinga"/>
          <w:sz w:val="24"/>
          <w:lang w:bidi="or-IN"/>
        </w:rPr>
      </w:pPr>
    </w:p>
    <w:p w14:paraId="46AB5676" w14:textId="3620D219" w:rsidR="00434535" w:rsidRDefault="00434535" w:rsidP="00070A00">
      <w:pPr>
        <w:rPr>
          <w:rFonts w:ascii="Palatino Linotype" w:eastAsia="Calibri" w:hAnsi="Palatino Linotype" w:cs="Kalinga"/>
          <w:sz w:val="24"/>
          <w:lang w:bidi="or-IN"/>
        </w:rPr>
      </w:pPr>
    </w:p>
    <w:p w14:paraId="511DDA34" w14:textId="77777777" w:rsidR="000D3E4F" w:rsidRPr="001E0E54" w:rsidRDefault="000D3E4F" w:rsidP="000D3E4F">
      <w:pPr>
        <w:keepNext/>
        <w:spacing w:before="240" w:after="60"/>
        <w:outlineLvl w:val="0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u w:val="single"/>
          <w:lang w:bidi="or-IN"/>
        </w:rPr>
      </w:pPr>
      <w:r w:rsidRPr="001E0E54"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u w:val="single"/>
          <w:lang w:bidi="or-IN"/>
        </w:rPr>
        <w:lastRenderedPageBreak/>
        <w:t>Use of ThreadLocal in Java Multithreading</w:t>
      </w:r>
    </w:p>
    <w:p w14:paraId="2428CBC5" w14:textId="24EE8D8E" w:rsidR="00434535" w:rsidRDefault="000D3E4F" w:rsidP="000D3E4F">
      <w:pPr>
        <w:rPr>
          <w:rFonts w:ascii="Palatino Linotype" w:eastAsia="Calibri" w:hAnsi="Palatino Linotype" w:cs="Kalinga"/>
          <w:sz w:val="24"/>
          <w:lang w:bidi="or-IN"/>
        </w:rPr>
      </w:pPr>
      <w:r w:rsidRPr="00070A00">
        <w:rPr>
          <w:rFonts w:ascii="Palatino Linotype" w:eastAsia="Calibri" w:hAnsi="Palatino Linotype" w:cs="Kalinga"/>
          <w:sz w:val="24"/>
          <w:lang w:bidi="or-IN"/>
        </w:rPr>
        <w:t>Let us see first, if we do not use ThreadLocal, what will happen.</w:t>
      </w:r>
    </w:p>
    <w:p w14:paraId="7FCAB932" w14:textId="3DF6697C" w:rsidR="00D15E2C" w:rsidRPr="00D15E2C" w:rsidRDefault="00E13D13" w:rsidP="00D15E2C">
      <w:pPr>
        <w:pStyle w:val="HTMLPreformatted"/>
        <w:shd w:val="clear" w:color="auto" w:fill="FFFFFF"/>
        <w:rPr>
          <w:color w:val="000000"/>
          <w:lang w:bidi="hi-IN"/>
        </w:rPr>
      </w:pPr>
      <w:r w:rsidRPr="00E13D13">
        <w:rPr>
          <w:b/>
          <w:bCs/>
          <w:color w:val="000080"/>
          <w:lang w:bidi="hi-IN"/>
        </w:rPr>
        <w:t xml:space="preserve">public class </w:t>
      </w:r>
      <w:r w:rsidRPr="00E13D13">
        <w:rPr>
          <w:color w:val="000000"/>
          <w:lang w:bidi="hi-IN"/>
        </w:rPr>
        <w:t>Check1 {</w:t>
      </w:r>
      <w:r w:rsidRPr="00E13D13">
        <w:rPr>
          <w:color w:val="000000"/>
          <w:lang w:bidi="hi-IN"/>
        </w:rPr>
        <w:br/>
        <w:t xml:space="preserve">    </w:t>
      </w:r>
      <w:r w:rsidRPr="00E13D13">
        <w:rPr>
          <w:b/>
          <w:bCs/>
          <w:color w:val="000080"/>
          <w:lang w:bidi="hi-IN"/>
        </w:rPr>
        <w:t xml:space="preserve">public void </w:t>
      </w:r>
      <w:r w:rsidRPr="00E13D13">
        <w:rPr>
          <w:color w:val="000000"/>
          <w:lang w:bidi="hi-IN"/>
        </w:rPr>
        <w:t>add(List&lt;String&gt; list) {</w:t>
      </w:r>
      <w:r w:rsidRPr="00E13D13">
        <w:rPr>
          <w:color w:val="000000"/>
          <w:lang w:bidi="hi-IN"/>
        </w:rPr>
        <w:br/>
        <w:t xml:space="preserve">        </w:t>
      </w:r>
      <w:r w:rsidRPr="00E13D13">
        <w:rPr>
          <w:b/>
          <w:bCs/>
          <w:color w:val="000080"/>
          <w:lang w:bidi="hi-IN"/>
        </w:rPr>
        <w:t xml:space="preserve">for </w:t>
      </w:r>
      <w:r w:rsidRPr="00E13D13">
        <w:rPr>
          <w:color w:val="000000"/>
          <w:lang w:bidi="hi-IN"/>
        </w:rPr>
        <w:t>(</w:t>
      </w:r>
      <w:r w:rsidRPr="00E13D13">
        <w:rPr>
          <w:b/>
          <w:bCs/>
          <w:color w:val="000080"/>
          <w:lang w:bidi="hi-IN"/>
        </w:rPr>
        <w:t xml:space="preserve">int </w:t>
      </w:r>
      <w:r w:rsidRPr="00E13D13">
        <w:rPr>
          <w:color w:val="000000"/>
          <w:lang w:bidi="hi-IN"/>
        </w:rPr>
        <w:t xml:space="preserve">i = </w:t>
      </w:r>
      <w:r w:rsidRPr="00E13D13">
        <w:rPr>
          <w:color w:val="0000FF"/>
          <w:lang w:bidi="hi-IN"/>
        </w:rPr>
        <w:t>0</w:t>
      </w:r>
      <w:r w:rsidRPr="00E13D13">
        <w:rPr>
          <w:color w:val="000000"/>
          <w:lang w:bidi="hi-IN"/>
        </w:rPr>
        <w:t xml:space="preserve">; i &lt; </w:t>
      </w:r>
      <w:r w:rsidRPr="00E13D13">
        <w:rPr>
          <w:color w:val="0000FF"/>
          <w:lang w:bidi="hi-IN"/>
        </w:rPr>
        <w:t>10</w:t>
      </w:r>
      <w:r w:rsidRPr="00E13D13">
        <w:rPr>
          <w:color w:val="000000"/>
          <w:lang w:bidi="hi-IN"/>
        </w:rPr>
        <w:t>; i++) {</w:t>
      </w:r>
      <w:r w:rsidRPr="00E13D13">
        <w:rPr>
          <w:color w:val="000000"/>
          <w:lang w:bidi="hi-IN"/>
        </w:rPr>
        <w:br/>
        <w:t xml:space="preserve">            list.add(</w:t>
      </w:r>
      <w:r w:rsidRPr="00E13D13">
        <w:rPr>
          <w:b/>
          <w:bCs/>
          <w:color w:val="008000"/>
          <w:lang w:bidi="hi-IN"/>
        </w:rPr>
        <w:t xml:space="preserve">"Add-Value-" </w:t>
      </w:r>
      <w:r w:rsidRPr="00E13D13">
        <w:rPr>
          <w:color w:val="000000"/>
          <w:lang w:bidi="hi-IN"/>
        </w:rPr>
        <w:t>+ i);</w:t>
      </w:r>
      <w:r w:rsidRPr="00E13D13">
        <w:rPr>
          <w:color w:val="000000"/>
          <w:lang w:bidi="hi-IN"/>
        </w:rPr>
        <w:br/>
        <w:t xml:space="preserve">        }</w:t>
      </w:r>
      <w:r w:rsidRPr="00E13D13">
        <w:rPr>
          <w:color w:val="000000"/>
          <w:lang w:bidi="hi-IN"/>
        </w:rPr>
        <w:br/>
        <w:t xml:space="preserve">    }</w:t>
      </w:r>
      <w:r w:rsidRPr="00E13D13">
        <w:rPr>
          <w:color w:val="000000"/>
          <w:lang w:bidi="hi-IN"/>
        </w:rPr>
        <w:br/>
      </w:r>
      <w:r w:rsidRPr="00E13D13">
        <w:rPr>
          <w:color w:val="000000"/>
          <w:lang w:bidi="hi-IN"/>
        </w:rPr>
        <w:br/>
        <w:t xml:space="preserve">    </w:t>
      </w:r>
      <w:r w:rsidRPr="00E13D13">
        <w:rPr>
          <w:b/>
          <w:bCs/>
          <w:color w:val="000080"/>
          <w:lang w:bidi="hi-IN"/>
        </w:rPr>
        <w:t xml:space="preserve">public void </w:t>
      </w:r>
      <w:r w:rsidRPr="00E13D13">
        <w:rPr>
          <w:color w:val="000000"/>
          <w:lang w:bidi="hi-IN"/>
        </w:rPr>
        <w:t>remove(List&lt;String&gt; list) {</w:t>
      </w:r>
      <w:r w:rsidRPr="00E13D13">
        <w:rPr>
          <w:color w:val="000000"/>
          <w:lang w:bidi="hi-IN"/>
        </w:rPr>
        <w:br/>
        <w:t xml:space="preserve">        </w:t>
      </w:r>
      <w:r w:rsidRPr="00E13D13">
        <w:rPr>
          <w:b/>
          <w:bCs/>
          <w:color w:val="000080"/>
          <w:lang w:bidi="hi-IN"/>
        </w:rPr>
        <w:t xml:space="preserve">for </w:t>
      </w:r>
      <w:r w:rsidRPr="00E13D13">
        <w:rPr>
          <w:color w:val="000000"/>
          <w:lang w:bidi="hi-IN"/>
        </w:rPr>
        <w:t>(</w:t>
      </w:r>
      <w:r w:rsidRPr="00E13D13">
        <w:rPr>
          <w:b/>
          <w:bCs/>
          <w:color w:val="000080"/>
          <w:lang w:bidi="hi-IN"/>
        </w:rPr>
        <w:t xml:space="preserve">int </w:t>
      </w:r>
      <w:r w:rsidRPr="00E13D13">
        <w:rPr>
          <w:color w:val="000000"/>
          <w:lang w:bidi="hi-IN"/>
        </w:rPr>
        <w:t xml:space="preserve">i = </w:t>
      </w:r>
      <w:r w:rsidRPr="00E13D13">
        <w:rPr>
          <w:color w:val="0000FF"/>
          <w:lang w:bidi="hi-IN"/>
        </w:rPr>
        <w:t>0</w:t>
      </w:r>
      <w:r w:rsidRPr="00E13D13">
        <w:rPr>
          <w:color w:val="000000"/>
          <w:lang w:bidi="hi-IN"/>
        </w:rPr>
        <w:t xml:space="preserve">; i &lt; </w:t>
      </w:r>
      <w:r w:rsidRPr="00E13D13">
        <w:rPr>
          <w:color w:val="0000FF"/>
          <w:lang w:bidi="hi-IN"/>
        </w:rPr>
        <w:t>2</w:t>
      </w:r>
      <w:r w:rsidRPr="00E13D13">
        <w:rPr>
          <w:color w:val="000000"/>
          <w:lang w:bidi="hi-IN"/>
        </w:rPr>
        <w:t>; i++) {</w:t>
      </w:r>
      <w:r w:rsidRPr="00E13D13">
        <w:rPr>
          <w:color w:val="000000"/>
          <w:lang w:bidi="hi-IN"/>
        </w:rPr>
        <w:br/>
        <w:t xml:space="preserve">            list.remove(i);</w:t>
      </w:r>
      <w:r w:rsidRPr="00E13D13">
        <w:rPr>
          <w:color w:val="000000"/>
          <w:lang w:bidi="hi-IN"/>
        </w:rPr>
        <w:br/>
        <w:t xml:space="preserve">        }</w:t>
      </w:r>
      <w:r w:rsidRPr="00E13D13">
        <w:rPr>
          <w:color w:val="000000"/>
          <w:lang w:bidi="hi-IN"/>
        </w:rPr>
        <w:br/>
        <w:t xml:space="preserve">    }</w:t>
      </w:r>
      <w:r w:rsidRPr="00E13D13">
        <w:rPr>
          <w:color w:val="000000"/>
          <w:lang w:bidi="hi-IN"/>
        </w:rPr>
        <w:br/>
      </w:r>
      <w:r w:rsidRPr="00E13D13">
        <w:rPr>
          <w:color w:val="000000"/>
          <w:lang w:bidi="hi-IN"/>
        </w:rPr>
        <w:br/>
        <w:t xml:space="preserve">    </w:t>
      </w:r>
      <w:r w:rsidRPr="00E13D13">
        <w:rPr>
          <w:b/>
          <w:bCs/>
          <w:color w:val="000080"/>
          <w:lang w:bidi="hi-IN"/>
        </w:rPr>
        <w:t xml:space="preserve">public void </w:t>
      </w:r>
      <w:r w:rsidRPr="00E13D13">
        <w:rPr>
          <w:color w:val="000000"/>
          <w:lang w:bidi="hi-IN"/>
        </w:rPr>
        <w:t>show(List&lt;String&gt; list) {</w:t>
      </w:r>
      <w:r w:rsidRPr="00E13D13">
        <w:rPr>
          <w:color w:val="000000"/>
          <w:lang w:bidi="hi-IN"/>
        </w:rPr>
        <w:br/>
        <w:t xml:space="preserve">        </w:t>
      </w:r>
      <w:r w:rsidRPr="00E13D13">
        <w:rPr>
          <w:b/>
          <w:bCs/>
          <w:color w:val="000080"/>
          <w:lang w:bidi="hi-IN"/>
        </w:rPr>
        <w:t xml:space="preserve">for </w:t>
      </w:r>
      <w:r w:rsidRPr="00E13D13">
        <w:rPr>
          <w:color w:val="000000"/>
          <w:lang w:bidi="hi-IN"/>
        </w:rPr>
        <w:t>(Iterator&lt;String&gt; itr = list.iterator(); itr.hasNext(); ) {</w:t>
      </w:r>
      <w:r w:rsidRPr="00E13D13">
        <w:rPr>
          <w:color w:val="000000"/>
          <w:lang w:bidi="hi-IN"/>
        </w:rPr>
        <w:br/>
        <w:t xml:space="preserve">            String value = itr.next();</w:t>
      </w:r>
      <w:r w:rsidRPr="00E13D13">
        <w:rPr>
          <w:color w:val="000000"/>
          <w:lang w:bidi="hi-IN"/>
        </w:rPr>
        <w:br/>
        <w:t xml:space="preserve">            System.</w:t>
      </w:r>
      <w:r w:rsidRPr="00E13D13">
        <w:rPr>
          <w:b/>
          <w:bCs/>
          <w:i/>
          <w:iCs/>
          <w:color w:val="660E7A"/>
          <w:lang w:bidi="hi-IN"/>
        </w:rPr>
        <w:t>out</w:t>
      </w:r>
      <w:r w:rsidRPr="00E13D13">
        <w:rPr>
          <w:color w:val="000000"/>
          <w:lang w:bidi="hi-IN"/>
        </w:rPr>
        <w:t>.println(</w:t>
      </w:r>
      <w:r w:rsidRPr="00E13D13">
        <w:rPr>
          <w:b/>
          <w:bCs/>
          <w:color w:val="008000"/>
          <w:lang w:bidi="hi-IN"/>
        </w:rPr>
        <w:t xml:space="preserve">"Now Value : " </w:t>
      </w:r>
      <w:r w:rsidRPr="00E13D13">
        <w:rPr>
          <w:color w:val="000000"/>
          <w:lang w:bidi="hi-IN"/>
        </w:rPr>
        <w:t>+ value);</w:t>
      </w:r>
      <w:r w:rsidRPr="00E13D13">
        <w:rPr>
          <w:color w:val="000000"/>
          <w:lang w:bidi="hi-IN"/>
        </w:rPr>
        <w:br/>
        <w:t xml:space="preserve">        }</w:t>
      </w:r>
      <w:r w:rsidRPr="00E13D13">
        <w:rPr>
          <w:color w:val="000000"/>
          <w:lang w:bidi="hi-IN"/>
        </w:rPr>
        <w:br/>
        <w:t xml:space="preserve">    }</w:t>
      </w:r>
      <w:r w:rsidRPr="00E13D13">
        <w:rPr>
          <w:color w:val="000000"/>
          <w:lang w:bidi="hi-IN"/>
        </w:rPr>
        <w:br/>
      </w:r>
      <w:r w:rsidRPr="00E13D13">
        <w:rPr>
          <w:color w:val="000000"/>
          <w:lang w:bidi="hi-IN"/>
        </w:rPr>
        <w:br/>
        <w:t xml:space="preserve">    </w:t>
      </w:r>
      <w:r w:rsidRPr="00E13D13">
        <w:rPr>
          <w:b/>
          <w:bCs/>
          <w:color w:val="000080"/>
          <w:lang w:bidi="hi-IN"/>
        </w:rPr>
        <w:t xml:space="preserve">public void </w:t>
      </w:r>
      <w:r w:rsidRPr="00E13D13">
        <w:rPr>
          <w:color w:val="000000"/>
          <w:lang w:bidi="hi-IN"/>
        </w:rPr>
        <w:t xml:space="preserve">check()  </w:t>
      </w:r>
      <w:r w:rsidRPr="00E13D13">
        <w:rPr>
          <w:b/>
          <w:bCs/>
          <w:color w:val="000080"/>
          <w:lang w:bidi="hi-IN"/>
        </w:rPr>
        <w:t xml:space="preserve">throws </w:t>
      </w:r>
      <w:r w:rsidRPr="00E13D13">
        <w:rPr>
          <w:color w:val="000000"/>
          <w:lang w:bidi="hi-IN"/>
        </w:rPr>
        <w:t>InterruptedException {</w:t>
      </w:r>
      <w:r w:rsidRPr="00E13D13">
        <w:rPr>
          <w:color w:val="000000"/>
          <w:lang w:bidi="hi-IN"/>
        </w:rPr>
        <w:br/>
        <w:t xml:space="preserve">        </w:t>
      </w:r>
      <w:r w:rsidR="00D15E2C" w:rsidRPr="00D15E2C">
        <w:rPr>
          <w:color w:val="000000"/>
          <w:lang w:bidi="hi-IN"/>
        </w:rPr>
        <w:t>List&lt;String&gt; alphabets = Arrays.</w:t>
      </w:r>
      <w:r w:rsidR="00D15E2C" w:rsidRPr="00D15E2C">
        <w:rPr>
          <w:i/>
          <w:iCs/>
          <w:color w:val="000000"/>
          <w:lang w:bidi="hi-IN"/>
        </w:rPr>
        <w:t>asList</w:t>
      </w:r>
      <w:r w:rsidR="00D15E2C" w:rsidRPr="00D15E2C">
        <w:rPr>
          <w:color w:val="000000"/>
          <w:lang w:bidi="hi-IN"/>
        </w:rPr>
        <w:t>(</w:t>
      </w:r>
      <w:r w:rsidR="00D15E2C" w:rsidRPr="00D15E2C">
        <w:rPr>
          <w:b/>
          <w:bCs/>
          <w:color w:val="008000"/>
          <w:lang w:bidi="hi-IN"/>
        </w:rPr>
        <w:t>"A"</w:t>
      </w:r>
      <w:r w:rsidR="00D15E2C" w:rsidRPr="00D15E2C">
        <w:rPr>
          <w:color w:val="000000"/>
          <w:lang w:bidi="hi-IN"/>
        </w:rPr>
        <w:t xml:space="preserve">, </w:t>
      </w:r>
      <w:r w:rsidR="00D15E2C" w:rsidRPr="00D15E2C">
        <w:rPr>
          <w:b/>
          <w:bCs/>
          <w:color w:val="008000"/>
          <w:lang w:bidi="hi-IN"/>
        </w:rPr>
        <w:t>"B"</w:t>
      </w:r>
      <w:r w:rsidR="00D15E2C" w:rsidRPr="00D15E2C">
        <w:rPr>
          <w:color w:val="000000"/>
          <w:lang w:bidi="hi-IN"/>
        </w:rPr>
        <w:t xml:space="preserve">, </w:t>
      </w:r>
      <w:r w:rsidR="00D15E2C" w:rsidRPr="00D15E2C">
        <w:rPr>
          <w:b/>
          <w:bCs/>
          <w:color w:val="008000"/>
          <w:lang w:bidi="hi-IN"/>
        </w:rPr>
        <w:t>"C"</w:t>
      </w:r>
      <w:r w:rsidR="00D15E2C" w:rsidRPr="00D15E2C">
        <w:rPr>
          <w:color w:val="000000"/>
          <w:lang w:bidi="hi-IN"/>
        </w:rPr>
        <w:t xml:space="preserve">, </w:t>
      </w:r>
      <w:r w:rsidR="00D15E2C" w:rsidRPr="00D15E2C">
        <w:rPr>
          <w:b/>
          <w:bCs/>
          <w:color w:val="008000"/>
          <w:lang w:bidi="hi-IN"/>
        </w:rPr>
        <w:t>"D"</w:t>
      </w:r>
      <w:r w:rsidR="00D15E2C" w:rsidRPr="00D15E2C">
        <w:rPr>
          <w:color w:val="000000"/>
          <w:lang w:bidi="hi-IN"/>
        </w:rPr>
        <w:t xml:space="preserve">, </w:t>
      </w:r>
      <w:r w:rsidR="00D15E2C" w:rsidRPr="00D15E2C">
        <w:rPr>
          <w:b/>
          <w:bCs/>
          <w:color w:val="008000"/>
          <w:lang w:bidi="hi-IN"/>
        </w:rPr>
        <w:t>"E"</w:t>
      </w:r>
      <w:r w:rsidR="00D15E2C" w:rsidRPr="00D15E2C">
        <w:rPr>
          <w:color w:val="000000"/>
          <w:lang w:bidi="hi-IN"/>
        </w:rPr>
        <w:t xml:space="preserve">, </w:t>
      </w:r>
      <w:r w:rsidR="00D15E2C" w:rsidRPr="00D15E2C">
        <w:rPr>
          <w:b/>
          <w:bCs/>
          <w:color w:val="008000"/>
          <w:lang w:bidi="hi-IN"/>
        </w:rPr>
        <w:t>"F"</w:t>
      </w:r>
      <w:r w:rsidR="00D15E2C" w:rsidRPr="00D15E2C">
        <w:rPr>
          <w:color w:val="000000"/>
          <w:lang w:bidi="hi-IN"/>
        </w:rPr>
        <w:t>);</w:t>
      </w:r>
      <w:r w:rsidR="00D15E2C" w:rsidRPr="00D15E2C">
        <w:rPr>
          <w:color w:val="000000"/>
          <w:lang w:bidi="hi-IN"/>
        </w:rPr>
        <w:br/>
      </w:r>
      <w:r w:rsidR="00D15E2C">
        <w:rPr>
          <w:color w:val="000000"/>
          <w:lang w:bidi="hi-IN"/>
        </w:rPr>
        <w:t xml:space="preserve">        </w:t>
      </w:r>
      <w:r w:rsidR="00D15E2C" w:rsidRPr="00D15E2C">
        <w:rPr>
          <w:color w:val="000000"/>
          <w:lang w:bidi="hi-IN"/>
        </w:rPr>
        <w:t xml:space="preserve">List&lt;String&gt; list = </w:t>
      </w:r>
      <w:r w:rsidR="00D15E2C" w:rsidRPr="00D15E2C">
        <w:rPr>
          <w:b/>
          <w:bCs/>
          <w:color w:val="000080"/>
          <w:lang w:bidi="hi-IN"/>
        </w:rPr>
        <w:t xml:space="preserve">new </w:t>
      </w:r>
      <w:r w:rsidR="00D15E2C" w:rsidRPr="00D15E2C">
        <w:rPr>
          <w:color w:val="000000"/>
          <w:lang w:bidi="hi-IN"/>
        </w:rPr>
        <w:t>ArrayList&lt;&gt;(alphabets);</w:t>
      </w:r>
    </w:p>
    <w:p w14:paraId="3E7029B3" w14:textId="1F2FA0F0" w:rsidR="00E13D13" w:rsidRDefault="00E13D13" w:rsidP="00E13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 Runnable add = () -&gt; add(</w:t>
      </w:r>
      <w:r w:rsidRPr="00E13D13">
        <w:rPr>
          <w:rFonts w:ascii="Courier New" w:eastAsia="Times New Roman" w:hAnsi="Courier New" w:cs="Courier New"/>
          <w:color w:val="660E7A"/>
          <w:sz w:val="20"/>
          <w:szCs w:val="20"/>
          <w:lang w:bidi="hi-IN"/>
        </w:rPr>
        <w:t>list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Runnable remove = () -&gt; remove(</w:t>
      </w:r>
      <w:r w:rsidRPr="00E13D13">
        <w:rPr>
          <w:rFonts w:ascii="Courier New" w:eastAsia="Times New Roman" w:hAnsi="Courier New" w:cs="Courier New"/>
          <w:color w:val="660E7A"/>
          <w:sz w:val="20"/>
          <w:szCs w:val="20"/>
          <w:lang w:bidi="hi-IN"/>
        </w:rPr>
        <w:t>list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Runnable show = () -&gt; show(</w:t>
      </w:r>
      <w:r w:rsidRPr="00E13D13">
        <w:rPr>
          <w:rFonts w:ascii="Courier New" w:eastAsia="Times New Roman" w:hAnsi="Courier New" w:cs="Courier New"/>
          <w:color w:val="660E7A"/>
          <w:sz w:val="20"/>
          <w:szCs w:val="20"/>
          <w:lang w:bidi="hi-IN"/>
        </w:rPr>
        <w:t>list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Thread t1 = </w:t>
      </w:r>
      <w:r w:rsidRPr="00E13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new 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Thread(add);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Thread t2 = </w:t>
      </w:r>
      <w:r w:rsidRPr="00E13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new 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Thread(remove);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Thread t3 = </w:t>
      </w:r>
      <w:r w:rsidRPr="00E13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new 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Thread(show);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t1.start();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t2.start();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t3.start();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t1.join();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t2.join();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t3.join();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System.</w:t>
      </w:r>
      <w:r w:rsidRPr="00E13D1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.println(</w:t>
      </w:r>
      <w:r w:rsidRPr="00E13D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"All threads completed operations ..."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</w:p>
    <w:p w14:paraId="7E4FA170" w14:textId="4FF13A20" w:rsidR="00E13D13" w:rsidRDefault="00E13D13" w:rsidP="00E13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744FC1F3" w14:textId="4E1D472C" w:rsidR="00E13D13" w:rsidRPr="00E13D13" w:rsidRDefault="00E13D13" w:rsidP="00E13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u w:val="single"/>
          <w:lang w:bidi="hi-IN"/>
        </w:rPr>
      </w:pPr>
      <w:r w:rsidRPr="00FF7E60">
        <w:rPr>
          <w:rFonts w:ascii="Courier New" w:eastAsia="Times New Roman" w:hAnsi="Courier New" w:cs="Courier New"/>
          <w:b/>
          <w:bCs/>
          <w:color w:val="000000"/>
          <w:u w:val="single"/>
          <w:lang w:bidi="hi-IN"/>
        </w:rPr>
        <w:t>OUTPUT</w:t>
      </w:r>
    </w:p>
    <w:p w14:paraId="0C822517" w14:textId="73AC1EAC" w:rsidR="00E13D13" w:rsidRPr="00E13D13" w:rsidRDefault="004375D0" w:rsidP="00E13D13">
      <w:pPr>
        <w:pStyle w:val="NoSpacing"/>
        <w:rPr>
          <w:color w:val="FF0000"/>
          <w:lang w:bidi="or-IN"/>
        </w:rPr>
      </w:pPr>
      <w:r w:rsidRPr="004375D0">
        <w:rPr>
          <w:color w:val="FF0000"/>
          <w:lang w:bidi="or-IN"/>
        </w:rPr>
        <w:t>Now Value : B</w:t>
      </w:r>
    </w:p>
    <w:p w14:paraId="77D5A0DE" w14:textId="77777777" w:rsidR="00E13D13" w:rsidRPr="00E13D13" w:rsidRDefault="00E13D13" w:rsidP="00E13D13">
      <w:pPr>
        <w:pStyle w:val="NoSpacing"/>
        <w:rPr>
          <w:color w:val="FF0000"/>
          <w:lang w:bidi="or-IN"/>
        </w:rPr>
      </w:pPr>
      <w:r w:rsidRPr="00E13D13">
        <w:rPr>
          <w:color w:val="FF0000"/>
          <w:lang w:bidi="or-IN"/>
        </w:rPr>
        <w:t>All threads completed operations ...</w:t>
      </w:r>
    </w:p>
    <w:p w14:paraId="598969B8" w14:textId="77777777" w:rsidR="00E13D13" w:rsidRPr="00E13D13" w:rsidRDefault="00E13D13" w:rsidP="00E13D13">
      <w:pPr>
        <w:pStyle w:val="NoSpacing"/>
        <w:rPr>
          <w:color w:val="FF0000"/>
          <w:lang w:bidi="or-IN"/>
        </w:rPr>
      </w:pPr>
      <w:r w:rsidRPr="00E13D13">
        <w:rPr>
          <w:color w:val="FF0000"/>
          <w:lang w:bidi="or-IN"/>
        </w:rPr>
        <w:t>Exception in thread "Thread-2" java.util.ConcurrentModificationException</w:t>
      </w:r>
    </w:p>
    <w:p w14:paraId="07A9A877" w14:textId="77777777" w:rsidR="00E13D13" w:rsidRPr="00E13D13" w:rsidRDefault="00E13D13" w:rsidP="00E13D13">
      <w:pPr>
        <w:pStyle w:val="NoSpacing"/>
        <w:rPr>
          <w:color w:val="FF0000"/>
          <w:lang w:bidi="or-IN"/>
        </w:rPr>
      </w:pPr>
      <w:r w:rsidRPr="00E13D13">
        <w:rPr>
          <w:color w:val="FF0000"/>
          <w:lang w:bidi="or-IN"/>
        </w:rPr>
        <w:tab/>
        <w:t>at java.base/java.util.ArrayList$Itr.checkForComodification(ArrayList.java:1042)</w:t>
      </w:r>
    </w:p>
    <w:p w14:paraId="12B090EF" w14:textId="77777777" w:rsidR="00E13D13" w:rsidRPr="00E13D13" w:rsidRDefault="00E13D13" w:rsidP="00E13D13">
      <w:pPr>
        <w:pStyle w:val="NoSpacing"/>
        <w:rPr>
          <w:color w:val="FF0000"/>
          <w:lang w:bidi="or-IN"/>
        </w:rPr>
      </w:pPr>
      <w:r w:rsidRPr="00E13D13">
        <w:rPr>
          <w:color w:val="FF0000"/>
          <w:lang w:bidi="or-IN"/>
        </w:rPr>
        <w:tab/>
        <w:t>at java.base/java.util.ArrayList$Itr.next(ArrayList.java:996)</w:t>
      </w:r>
    </w:p>
    <w:p w14:paraId="1AB4E10A" w14:textId="77777777" w:rsidR="00E13D13" w:rsidRPr="00E13D13" w:rsidRDefault="00E13D13" w:rsidP="00E13D13">
      <w:pPr>
        <w:pStyle w:val="NoSpacing"/>
        <w:rPr>
          <w:color w:val="FF0000"/>
          <w:lang w:bidi="or-IN"/>
        </w:rPr>
      </w:pPr>
      <w:r w:rsidRPr="00E13D13">
        <w:rPr>
          <w:color w:val="FF0000"/>
          <w:lang w:bidi="or-IN"/>
        </w:rPr>
        <w:tab/>
        <w:t>at com.ddlab.rnd.type1.Check1.show(Check1.java:24)</w:t>
      </w:r>
    </w:p>
    <w:p w14:paraId="282A09A9" w14:textId="77777777" w:rsidR="00E13D13" w:rsidRPr="00E13D13" w:rsidRDefault="00E13D13" w:rsidP="00E13D13">
      <w:pPr>
        <w:pStyle w:val="NoSpacing"/>
        <w:rPr>
          <w:color w:val="FF0000"/>
          <w:lang w:bidi="or-IN"/>
        </w:rPr>
      </w:pPr>
      <w:r w:rsidRPr="00E13D13">
        <w:rPr>
          <w:color w:val="FF0000"/>
          <w:lang w:bidi="or-IN"/>
        </w:rPr>
        <w:tab/>
        <w:t>at com.ddlab.rnd.type1.Check1.lambda$check$2(Check1.java:34)</w:t>
      </w:r>
    </w:p>
    <w:p w14:paraId="6EB9345C" w14:textId="6FC167BE" w:rsidR="0050479D" w:rsidRPr="00E13D13" w:rsidRDefault="00E13D13" w:rsidP="00E13D13">
      <w:pPr>
        <w:pStyle w:val="NoSpacing"/>
        <w:rPr>
          <w:color w:val="FF0000"/>
          <w:lang w:bidi="or-IN"/>
        </w:rPr>
      </w:pPr>
      <w:r w:rsidRPr="00E13D13">
        <w:rPr>
          <w:color w:val="FF0000"/>
          <w:lang w:bidi="or-IN"/>
        </w:rPr>
        <w:tab/>
        <w:t>at java.base/java.lang.Thread.run(Thread.java:834)</w:t>
      </w:r>
    </w:p>
    <w:p w14:paraId="2560717A" w14:textId="7FEE106F" w:rsidR="000E3F2D" w:rsidRDefault="000E3F2D" w:rsidP="0000674D"/>
    <w:p w14:paraId="6AF97E96" w14:textId="50ADE62A" w:rsidR="000E3F2D" w:rsidRDefault="009920A2" w:rsidP="0000674D">
      <w:r>
        <w:t>Let use a modified program using ThreadLocal.</w:t>
      </w:r>
    </w:p>
    <w:p w14:paraId="3A63AB15" w14:textId="1CA70598" w:rsidR="009920A2" w:rsidRDefault="009920A2" w:rsidP="0000674D"/>
    <w:p w14:paraId="4E8E5E34" w14:textId="46C0BD64" w:rsidR="009920A2" w:rsidRDefault="009920A2" w:rsidP="0000674D"/>
    <w:p w14:paraId="6B2E90A0" w14:textId="08FF06B4" w:rsidR="009920A2" w:rsidRDefault="009920A2" w:rsidP="0000674D">
      <w:r>
        <w:lastRenderedPageBreak/>
        <w:t>Create a class extending ThreadLocal</w:t>
      </w:r>
      <w:r w:rsidR="00D62CA6">
        <w:t xml:space="preserve"> and use it other classes.</w:t>
      </w:r>
    </w:p>
    <w:p w14:paraId="6764853C" w14:textId="1CFDEED9" w:rsidR="009920A2" w:rsidRDefault="009920A2" w:rsidP="00D62C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9920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class </w:t>
      </w:r>
      <w:r w:rsidRPr="009920A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MyThreadLocal </w:t>
      </w:r>
      <w:r w:rsidRPr="009920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extends </w:t>
      </w:r>
      <w:r w:rsidRPr="009920A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ThreadLocal&lt;List&lt;String&gt;&gt; {</w:t>
      </w:r>
      <w:r w:rsidRPr="009920A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9920A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</w:t>
      </w:r>
      <w:r w:rsidRPr="009920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private </w:t>
      </w:r>
      <w:r w:rsidRPr="009920A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List&lt;String&gt; </w:t>
      </w:r>
      <w:r w:rsidRPr="009920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>list</w:t>
      </w:r>
      <w:r w:rsidRPr="009920A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</w:t>
      </w:r>
      <w:r w:rsidRPr="009920A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9920A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</w:t>
      </w:r>
      <w:r w:rsidRPr="009920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</w:t>
      </w:r>
      <w:r w:rsidRPr="009920A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MyThreadLocal(List&lt;String&gt; list) {</w:t>
      </w:r>
      <w:r w:rsidRPr="009920A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</w:t>
      </w:r>
      <w:r w:rsidRPr="009920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this</w:t>
      </w:r>
      <w:r w:rsidRPr="009920A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</w:t>
      </w:r>
      <w:r w:rsidRPr="009920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 xml:space="preserve">list </w:t>
      </w:r>
      <w:r w:rsidRPr="009920A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= list;</w:t>
      </w:r>
      <w:r w:rsidRPr="009920A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}</w:t>
      </w:r>
      <w:r w:rsidRPr="009920A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9920A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</w:t>
      </w:r>
      <w:r w:rsidRPr="009920A2">
        <w:rPr>
          <w:rFonts w:ascii="Courier New" w:eastAsia="Times New Roman" w:hAnsi="Courier New" w:cs="Courier New"/>
          <w:color w:val="808000"/>
          <w:sz w:val="20"/>
          <w:szCs w:val="20"/>
          <w:lang w:bidi="hi-IN"/>
        </w:rPr>
        <w:t>@Override</w:t>
      </w:r>
      <w:r w:rsidRPr="009920A2">
        <w:rPr>
          <w:rFonts w:ascii="Courier New" w:eastAsia="Times New Roman" w:hAnsi="Courier New" w:cs="Courier New"/>
          <w:color w:val="808000"/>
          <w:sz w:val="20"/>
          <w:szCs w:val="20"/>
          <w:lang w:bidi="hi-IN"/>
        </w:rPr>
        <w:br/>
        <w:t xml:space="preserve">   </w:t>
      </w:r>
      <w:r w:rsidRPr="009920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protected </w:t>
      </w:r>
      <w:r w:rsidRPr="009920A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List&lt;String&gt; initialValue() {</w:t>
      </w:r>
      <w:r w:rsidRPr="009920A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</w:t>
      </w:r>
      <w:r w:rsidRPr="009920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return new </w:t>
      </w:r>
      <w:r w:rsidRPr="009920A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ArrayList&lt;String&gt;(</w:t>
      </w:r>
      <w:r w:rsidRPr="009920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>list</w:t>
      </w:r>
      <w:r w:rsidRPr="009920A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9920A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}</w:t>
      </w:r>
      <w:r w:rsidRPr="009920A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54C0AD2F" w14:textId="77777777" w:rsidR="00D62CA6" w:rsidRPr="00D62CA6" w:rsidRDefault="00D62CA6" w:rsidP="00D62C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712DD3DB" w14:textId="736CD908" w:rsidR="00CC69AD" w:rsidRPr="00CC69AD" w:rsidRDefault="00D62CA6" w:rsidP="00CC69AD">
      <w:pPr>
        <w:pStyle w:val="HTMLPreformatted"/>
        <w:shd w:val="clear" w:color="auto" w:fill="FFFFFF"/>
        <w:rPr>
          <w:color w:val="000000"/>
          <w:lang w:bidi="hi-IN"/>
        </w:rPr>
      </w:pPr>
      <w:r w:rsidRPr="00D62CA6">
        <w:rPr>
          <w:b/>
          <w:bCs/>
          <w:color w:val="000080"/>
          <w:lang w:bidi="hi-IN"/>
        </w:rPr>
        <w:t xml:space="preserve">public class </w:t>
      </w:r>
      <w:r w:rsidRPr="00D62CA6">
        <w:rPr>
          <w:color w:val="000000"/>
          <w:lang w:bidi="hi-IN"/>
        </w:rPr>
        <w:t>Check1 {</w:t>
      </w:r>
      <w:r w:rsidRPr="00D62CA6">
        <w:rPr>
          <w:color w:val="000000"/>
          <w:lang w:bidi="hi-IN"/>
        </w:rPr>
        <w:br/>
        <w:t xml:space="preserve">    </w:t>
      </w:r>
      <w:r w:rsidRPr="00D62CA6">
        <w:rPr>
          <w:b/>
          <w:bCs/>
          <w:color w:val="000080"/>
          <w:lang w:bidi="hi-IN"/>
        </w:rPr>
        <w:t xml:space="preserve">public void </w:t>
      </w:r>
      <w:r w:rsidRPr="00D62CA6">
        <w:rPr>
          <w:color w:val="000000"/>
          <w:lang w:bidi="hi-IN"/>
        </w:rPr>
        <w:t>add(MyThreadLocal thList) {</w:t>
      </w:r>
      <w:r w:rsidRPr="00D62CA6">
        <w:rPr>
          <w:color w:val="000000"/>
          <w:lang w:bidi="hi-IN"/>
        </w:rPr>
        <w:br/>
        <w:t xml:space="preserve">       List&lt;String&gt; list = thList.get();</w:t>
      </w:r>
      <w:r w:rsidRPr="00D62CA6">
        <w:rPr>
          <w:color w:val="000000"/>
          <w:lang w:bidi="hi-IN"/>
        </w:rPr>
        <w:br/>
        <w:t xml:space="preserve">        </w:t>
      </w:r>
      <w:r w:rsidRPr="00D62CA6">
        <w:rPr>
          <w:b/>
          <w:bCs/>
          <w:color w:val="000080"/>
          <w:lang w:bidi="hi-IN"/>
        </w:rPr>
        <w:t xml:space="preserve">for </w:t>
      </w:r>
      <w:r w:rsidRPr="00D62CA6">
        <w:rPr>
          <w:color w:val="000000"/>
          <w:lang w:bidi="hi-IN"/>
        </w:rPr>
        <w:t>(</w:t>
      </w:r>
      <w:r w:rsidRPr="00D62CA6">
        <w:rPr>
          <w:b/>
          <w:bCs/>
          <w:color w:val="000080"/>
          <w:lang w:bidi="hi-IN"/>
        </w:rPr>
        <w:t xml:space="preserve">int </w:t>
      </w:r>
      <w:r w:rsidRPr="00D62CA6">
        <w:rPr>
          <w:color w:val="000000"/>
          <w:lang w:bidi="hi-IN"/>
        </w:rPr>
        <w:t xml:space="preserve">i = </w:t>
      </w:r>
      <w:r w:rsidRPr="00D62CA6">
        <w:rPr>
          <w:color w:val="0000FF"/>
          <w:lang w:bidi="hi-IN"/>
        </w:rPr>
        <w:t>0</w:t>
      </w:r>
      <w:r w:rsidRPr="00D62CA6">
        <w:rPr>
          <w:color w:val="000000"/>
          <w:lang w:bidi="hi-IN"/>
        </w:rPr>
        <w:t xml:space="preserve">; i &lt; </w:t>
      </w:r>
      <w:r w:rsidRPr="00D62CA6">
        <w:rPr>
          <w:color w:val="0000FF"/>
          <w:lang w:bidi="hi-IN"/>
        </w:rPr>
        <w:t>10</w:t>
      </w:r>
      <w:r w:rsidRPr="00D62CA6">
        <w:rPr>
          <w:color w:val="000000"/>
          <w:lang w:bidi="hi-IN"/>
        </w:rPr>
        <w:t>; i++) {</w:t>
      </w:r>
      <w:r w:rsidRPr="00D62CA6">
        <w:rPr>
          <w:color w:val="000000"/>
          <w:lang w:bidi="hi-IN"/>
        </w:rPr>
        <w:br/>
        <w:t xml:space="preserve">            list.add(</w:t>
      </w:r>
      <w:r w:rsidRPr="00D62CA6">
        <w:rPr>
          <w:b/>
          <w:bCs/>
          <w:color w:val="008000"/>
          <w:lang w:bidi="hi-IN"/>
        </w:rPr>
        <w:t xml:space="preserve">"Add-Value-" </w:t>
      </w:r>
      <w:r w:rsidRPr="00D62CA6">
        <w:rPr>
          <w:color w:val="000000"/>
          <w:lang w:bidi="hi-IN"/>
        </w:rPr>
        <w:t>+ i);</w:t>
      </w:r>
      <w:r w:rsidRPr="00D62CA6">
        <w:rPr>
          <w:color w:val="000000"/>
          <w:lang w:bidi="hi-IN"/>
        </w:rPr>
        <w:br/>
        <w:t xml:space="preserve">        }</w:t>
      </w:r>
      <w:r w:rsidRPr="00D62CA6">
        <w:rPr>
          <w:color w:val="000000"/>
          <w:lang w:bidi="hi-IN"/>
        </w:rPr>
        <w:br/>
        <w:t xml:space="preserve">    }</w:t>
      </w:r>
      <w:r w:rsidRPr="00D62CA6">
        <w:rPr>
          <w:color w:val="000000"/>
          <w:lang w:bidi="hi-IN"/>
        </w:rPr>
        <w:br/>
      </w:r>
      <w:r w:rsidRPr="00D62CA6">
        <w:rPr>
          <w:color w:val="000000"/>
          <w:lang w:bidi="hi-IN"/>
        </w:rPr>
        <w:br/>
        <w:t xml:space="preserve">    </w:t>
      </w:r>
      <w:r w:rsidRPr="00D62CA6">
        <w:rPr>
          <w:b/>
          <w:bCs/>
          <w:color w:val="000080"/>
          <w:lang w:bidi="hi-IN"/>
        </w:rPr>
        <w:t xml:space="preserve">public void </w:t>
      </w:r>
      <w:r w:rsidRPr="00D62CA6">
        <w:rPr>
          <w:color w:val="000000"/>
          <w:lang w:bidi="hi-IN"/>
        </w:rPr>
        <w:t>remove(MyThreadLocal thList) {</w:t>
      </w:r>
      <w:r w:rsidRPr="00D62CA6">
        <w:rPr>
          <w:color w:val="000000"/>
          <w:lang w:bidi="hi-IN"/>
        </w:rPr>
        <w:br/>
        <w:t xml:space="preserve">       List&lt;String&gt; list = thList.get();</w:t>
      </w:r>
      <w:r w:rsidRPr="00D62CA6">
        <w:rPr>
          <w:color w:val="000000"/>
          <w:lang w:bidi="hi-IN"/>
        </w:rPr>
        <w:br/>
        <w:t xml:space="preserve">        </w:t>
      </w:r>
      <w:r w:rsidRPr="00D62CA6">
        <w:rPr>
          <w:b/>
          <w:bCs/>
          <w:color w:val="000080"/>
          <w:lang w:bidi="hi-IN"/>
        </w:rPr>
        <w:t xml:space="preserve">for </w:t>
      </w:r>
      <w:r w:rsidRPr="00D62CA6">
        <w:rPr>
          <w:color w:val="000000"/>
          <w:lang w:bidi="hi-IN"/>
        </w:rPr>
        <w:t>(</w:t>
      </w:r>
      <w:r w:rsidRPr="00D62CA6">
        <w:rPr>
          <w:b/>
          <w:bCs/>
          <w:color w:val="000080"/>
          <w:lang w:bidi="hi-IN"/>
        </w:rPr>
        <w:t xml:space="preserve">int </w:t>
      </w:r>
      <w:r w:rsidRPr="00D62CA6">
        <w:rPr>
          <w:color w:val="000000"/>
          <w:lang w:bidi="hi-IN"/>
        </w:rPr>
        <w:t xml:space="preserve">i = </w:t>
      </w:r>
      <w:r w:rsidRPr="00D62CA6">
        <w:rPr>
          <w:color w:val="0000FF"/>
          <w:lang w:bidi="hi-IN"/>
        </w:rPr>
        <w:t>0</w:t>
      </w:r>
      <w:r w:rsidRPr="00D62CA6">
        <w:rPr>
          <w:color w:val="000000"/>
          <w:lang w:bidi="hi-IN"/>
        </w:rPr>
        <w:t xml:space="preserve">; i &lt; </w:t>
      </w:r>
      <w:r w:rsidRPr="00D62CA6">
        <w:rPr>
          <w:color w:val="0000FF"/>
          <w:lang w:bidi="hi-IN"/>
        </w:rPr>
        <w:t>2</w:t>
      </w:r>
      <w:r w:rsidRPr="00D62CA6">
        <w:rPr>
          <w:color w:val="000000"/>
          <w:lang w:bidi="hi-IN"/>
        </w:rPr>
        <w:t>; i++) {</w:t>
      </w:r>
      <w:r w:rsidRPr="00D62CA6">
        <w:rPr>
          <w:color w:val="000000"/>
          <w:lang w:bidi="hi-IN"/>
        </w:rPr>
        <w:br/>
        <w:t xml:space="preserve">            list.remove(i);</w:t>
      </w:r>
      <w:r w:rsidRPr="00D62CA6">
        <w:rPr>
          <w:color w:val="000000"/>
          <w:lang w:bidi="hi-IN"/>
        </w:rPr>
        <w:br/>
        <w:t xml:space="preserve">        }</w:t>
      </w:r>
      <w:r w:rsidRPr="00D62CA6">
        <w:rPr>
          <w:color w:val="000000"/>
          <w:lang w:bidi="hi-IN"/>
        </w:rPr>
        <w:br/>
        <w:t xml:space="preserve">    }</w:t>
      </w:r>
      <w:r w:rsidRPr="00D62CA6">
        <w:rPr>
          <w:color w:val="000000"/>
          <w:lang w:bidi="hi-IN"/>
        </w:rPr>
        <w:br/>
      </w:r>
      <w:r w:rsidRPr="00D62CA6">
        <w:rPr>
          <w:color w:val="000000"/>
          <w:lang w:bidi="hi-IN"/>
        </w:rPr>
        <w:br/>
        <w:t xml:space="preserve">    </w:t>
      </w:r>
      <w:r w:rsidRPr="00D62CA6">
        <w:rPr>
          <w:b/>
          <w:bCs/>
          <w:color w:val="000080"/>
          <w:lang w:bidi="hi-IN"/>
        </w:rPr>
        <w:t xml:space="preserve">public void </w:t>
      </w:r>
      <w:r w:rsidRPr="00D62CA6">
        <w:rPr>
          <w:color w:val="000000"/>
          <w:lang w:bidi="hi-IN"/>
        </w:rPr>
        <w:t>show(MyThreadLocal thList) {</w:t>
      </w:r>
      <w:r w:rsidRPr="00D62CA6">
        <w:rPr>
          <w:color w:val="000000"/>
          <w:lang w:bidi="hi-IN"/>
        </w:rPr>
        <w:br/>
        <w:t xml:space="preserve">       List&lt;String&gt; list = thList.get();</w:t>
      </w:r>
      <w:r w:rsidRPr="00D62CA6">
        <w:rPr>
          <w:color w:val="000000"/>
          <w:lang w:bidi="hi-IN"/>
        </w:rPr>
        <w:br/>
        <w:t xml:space="preserve">        </w:t>
      </w:r>
      <w:r w:rsidR="00CC69AD" w:rsidRPr="00CC69AD">
        <w:rPr>
          <w:b/>
          <w:bCs/>
          <w:color w:val="000080"/>
          <w:lang w:bidi="hi-IN"/>
        </w:rPr>
        <w:t>for</w:t>
      </w:r>
      <w:r w:rsidR="00CC69AD" w:rsidRPr="00CC69AD">
        <w:rPr>
          <w:color w:val="000000"/>
          <w:lang w:bidi="hi-IN"/>
        </w:rPr>
        <w:t>(String s: list)</w:t>
      </w:r>
      <w:r w:rsidR="00CC69AD" w:rsidRPr="00CC69AD">
        <w:rPr>
          <w:color w:val="000000"/>
          <w:lang w:bidi="hi-IN"/>
        </w:rPr>
        <w:br/>
        <w:t xml:space="preserve">    </w:t>
      </w:r>
      <w:r w:rsidR="00CC69AD">
        <w:rPr>
          <w:color w:val="000000"/>
          <w:lang w:bidi="hi-IN"/>
        </w:rPr>
        <w:tab/>
      </w:r>
      <w:r w:rsidR="00C346CB">
        <w:rPr>
          <w:color w:val="000000"/>
          <w:lang w:bidi="hi-IN"/>
        </w:rPr>
        <w:t xml:space="preserve">      </w:t>
      </w:r>
      <w:r w:rsidR="00CC69AD" w:rsidRPr="00CC69AD">
        <w:rPr>
          <w:color w:val="000000"/>
          <w:lang w:bidi="hi-IN"/>
        </w:rPr>
        <w:t>System.</w:t>
      </w:r>
      <w:r w:rsidR="00CC69AD" w:rsidRPr="00CC69AD">
        <w:rPr>
          <w:b/>
          <w:bCs/>
          <w:i/>
          <w:iCs/>
          <w:color w:val="660E7A"/>
          <w:lang w:bidi="hi-IN"/>
        </w:rPr>
        <w:t>out</w:t>
      </w:r>
      <w:r w:rsidR="00CC69AD" w:rsidRPr="00CC69AD">
        <w:rPr>
          <w:color w:val="000000"/>
          <w:lang w:bidi="hi-IN"/>
        </w:rPr>
        <w:t>.println(</w:t>
      </w:r>
      <w:r w:rsidR="00CC69AD" w:rsidRPr="00CC69AD">
        <w:rPr>
          <w:b/>
          <w:bCs/>
          <w:color w:val="008000"/>
          <w:lang w:bidi="hi-IN"/>
        </w:rPr>
        <w:t xml:space="preserve">"Now Value : " </w:t>
      </w:r>
      <w:r w:rsidR="00CC69AD" w:rsidRPr="00CC69AD">
        <w:rPr>
          <w:color w:val="000000"/>
          <w:lang w:bidi="hi-IN"/>
        </w:rPr>
        <w:t>+s);</w:t>
      </w:r>
    </w:p>
    <w:p w14:paraId="24EE730D" w14:textId="06255BD8" w:rsidR="00D62CA6" w:rsidRPr="00D62CA6" w:rsidRDefault="00D62CA6" w:rsidP="00D62C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D62CA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D62CA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D62CA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D62C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void </w:t>
      </w:r>
      <w:r w:rsidRPr="00D62CA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check() </w:t>
      </w:r>
      <w:r w:rsidRPr="00D62C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throws </w:t>
      </w:r>
      <w:r w:rsidRPr="00D62CA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InterruptedException {</w:t>
      </w:r>
      <w:r w:rsidRPr="00D62CA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List&lt;String&gt; alphabets = Arrays.</w:t>
      </w:r>
      <w:r w:rsidRPr="00D62CA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asList</w:t>
      </w:r>
      <w:r w:rsidRPr="00D62CA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D62C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"A"</w:t>
      </w:r>
      <w:r w:rsidRPr="00D62CA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, </w:t>
      </w:r>
      <w:r w:rsidRPr="00D62C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"B"</w:t>
      </w:r>
      <w:r w:rsidRPr="00D62CA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, </w:t>
      </w:r>
      <w:r w:rsidRPr="00D62C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"C"</w:t>
      </w:r>
      <w:r w:rsidRPr="00D62CA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, </w:t>
      </w:r>
      <w:r w:rsidRPr="00D62C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"D"</w:t>
      </w:r>
      <w:r w:rsidRPr="00D62CA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, </w:t>
      </w:r>
      <w:r w:rsidRPr="00D62C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"E"</w:t>
      </w:r>
      <w:r w:rsidRPr="00D62CA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, </w:t>
      </w:r>
      <w:r w:rsidRPr="00D62C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"F"</w:t>
      </w:r>
      <w:r w:rsidRPr="00D62CA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D62CA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List&lt;String&gt; list = </w:t>
      </w:r>
      <w:r w:rsidRPr="00D62C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new </w:t>
      </w:r>
      <w:r w:rsidRPr="00D62CA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ArrayList&lt;&gt;(alphabets);</w:t>
      </w:r>
      <w:r w:rsidRPr="00D62CA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MyThreadLocal threadLocal = </w:t>
      </w:r>
      <w:r w:rsidRPr="00D62C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new </w:t>
      </w:r>
      <w:r w:rsidRPr="00D62CA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MyThreadLocal(list);</w:t>
      </w:r>
      <w:r w:rsidRPr="00D62CA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Runnable add = () -&gt; add(</w:t>
      </w:r>
      <w:r w:rsidRPr="00D62CA6">
        <w:rPr>
          <w:rFonts w:ascii="Courier New" w:eastAsia="Times New Roman" w:hAnsi="Courier New" w:cs="Courier New"/>
          <w:color w:val="660E7A"/>
          <w:sz w:val="20"/>
          <w:szCs w:val="20"/>
          <w:lang w:bidi="hi-IN"/>
        </w:rPr>
        <w:t>threadLocal</w:t>
      </w:r>
      <w:r w:rsidRPr="00D62CA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D62CA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Runnable remove = () -&gt; remove(</w:t>
      </w:r>
      <w:r w:rsidRPr="00D62CA6">
        <w:rPr>
          <w:rFonts w:ascii="Courier New" w:eastAsia="Times New Roman" w:hAnsi="Courier New" w:cs="Courier New"/>
          <w:color w:val="660E7A"/>
          <w:sz w:val="20"/>
          <w:szCs w:val="20"/>
          <w:lang w:bidi="hi-IN"/>
        </w:rPr>
        <w:t>threadLocal</w:t>
      </w:r>
      <w:r w:rsidRPr="00D62CA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D62CA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Runnable show = () -&gt; show(</w:t>
      </w:r>
      <w:r w:rsidRPr="00D62CA6">
        <w:rPr>
          <w:rFonts w:ascii="Courier New" w:eastAsia="Times New Roman" w:hAnsi="Courier New" w:cs="Courier New"/>
          <w:color w:val="660E7A"/>
          <w:sz w:val="20"/>
          <w:szCs w:val="20"/>
          <w:lang w:bidi="hi-IN"/>
        </w:rPr>
        <w:t>threadLocal</w:t>
      </w:r>
      <w:r w:rsidRPr="00D62CA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D62CA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D62CA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Thread t1 = </w:t>
      </w:r>
      <w:r w:rsidRPr="00D62C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new </w:t>
      </w:r>
      <w:r w:rsidRPr="00D62CA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Thread(add);</w:t>
      </w:r>
      <w:r w:rsidRPr="00D62CA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Thread t2 = </w:t>
      </w:r>
      <w:r w:rsidRPr="00D62C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new </w:t>
      </w:r>
      <w:r w:rsidRPr="00D62CA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Thread(remove);</w:t>
      </w:r>
      <w:r w:rsidRPr="00D62CA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Thread t3 = </w:t>
      </w:r>
      <w:r w:rsidRPr="00D62C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new </w:t>
      </w:r>
      <w:r w:rsidRPr="00D62CA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Thread(show);</w:t>
      </w:r>
      <w:r w:rsidRPr="00D62CA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D62CA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t1.start();</w:t>
      </w:r>
      <w:r w:rsidRPr="00D62CA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t2.start();</w:t>
      </w:r>
      <w:r w:rsidRPr="00D62CA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t3.start();</w:t>
      </w:r>
      <w:r w:rsidRPr="00D62CA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D62CA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t1.join();</w:t>
      </w:r>
      <w:r w:rsidRPr="00D62CA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t2.join();</w:t>
      </w:r>
      <w:r w:rsidRPr="00D62CA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t3.join();</w:t>
      </w:r>
      <w:r w:rsidRPr="00D62CA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System.</w:t>
      </w:r>
      <w:r w:rsidRPr="00D62CA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D62CA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.println(</w:t>
      </w:r>
      <w:r w:rsidRPr="00D62C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"All threads completed operations ..."</w:t>
      </w:r>
      <w:r w:rsidRPr="00D62CA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D62CA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D62CA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D62CA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D62C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void </w:t>
      </w:r>
      <w:r w:rsidRPr="00D62CA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main(String[] args) </w:t>
      </w:r>
      <w:r w:rsidRPr="00D62C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throws </w:t>
      </w:r>
      <w:r w:rsidRPr="00D62CA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Exception {</w:t>
      </w:r>
      <w:r w:rsidRPr="00D62CA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D62C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new </w:t>
      </w:r>
      <w:r w:rsidRPr="00D62CA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Check1().check();</w:t>
      </w:r>
      <w:r w:rsidRPr="00D62CA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D62CA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61297D28" w14:textId="77777777" w:rsidR="00C13D67" w:rsidRDefault="00C13D67" w:rsidP="0000674D"/>
    <w:p w14:paraId="5001BC8A" w14:textId="6DAAE31B" w:rsidR="009920A2" w:rsidRDefault="009920A2" w:rsidP="0000674D"/>
    <w:p w14:paraId="729E7C84" w14:textId="77777777" w:rsidR="009920A2" w:rsidRPr="00070A00" w:rsidRDefault="009920A2" w:rsidP="009920A2">
      <w:pPr>
        <w:rPr>
          <w:rFonts w:ascii="Palatino Linotype" w:eastAsia="Calibri" w:hAnsi="Palatino Linotype" w:cs="Kalinga"/>
          <w:sz w:val="24"/>
          <w:lang w:bidi="or-IN"/>
        </w:rPr>
      </w:pPr>
      <w:r w:rsidRPr="00070A00">
        <w:rPr>
          <w:rFonts w:ascii="Palatino Linotype" w:eastAsia="Calibri" w:hAnsi="Palatino Linotype" w:cs="Kalinga"/>
          <w:sz w:val="24"/>
          <w:lang w:bidi="or-IN"/>
        </w:rPr>
        <w:t>In this case, it does not throw any exception as each thread gets a local copy of List from ThreadLocal.</w:t>
      </w:r>
    </w:p>
    <w:p w14:paraId="587B8AB5" w14:textId="77777777" w:rsidR="009920A2" w:rsidRPr="00070A00" w:rsidRDefault="009920A2" w:rsidP="009920A2">
      <w:pPr>
        <w:rPr>
          <w:rFonts w:ascii="Palatino Linotype" w:eastAsia="Calibri" w:hAnsi="Palatino Linotype" w:cs="Kalinga"/>
          <w:b/>
          <w:bCs/>
          <w:sz w:val="24"/>
          <w:lang w:bidi="or-IN"/>
        </w:rPr>
      </w:pPr>
      <w:r w:rsidRPr="00070A00">
        <w:rPr>
          <w:rFonts w:ascii="Palatino Linotype" w:eastAsia="Calibri" w:hAnsi="Palatino Linotype" w:cs="Kalinga"/>
          <w:b/>
          <w:bCs/>
          <w:sz w:val="24"/>
          <w:lang w:bidi="or-IN"/>
        </w:rPr>
        <w:t>Do not use </w:t>
      </w:r>
      <w:r w:rsidRPr="00070A00">
        <w:rPr>
          <w:rFonts w:ascii="Palatino Linotype" w:eastAsia="Calibri" w:hAnsi="Palatino Linotype" w:cs="Kalinga"/>
          <w:b/>
          <w:bCs/>
          <w:i/>
          <w:iCs/>
          <w:sz w:val="24"/>
          <w:lang w:bidi="or-IN"/>
        </w:rPr>
        <w:t>ThreadLocal</w:t>
      </w:r>
      <w:r w:rsidRPr="00070A00">
        <w:rPr>
          <w:rFonts w:ascii="Palatino Linotype" w:eastAsia="Calibri" w:hAnsi="Palatino Linotype" w:cs="Kalinga"/>
          <w:b/>
          <w:bCs/>
          <w:sz w:val="24"/>
          <w:lang w:bidi="or-IN"/>
        </w:rPr>
        <w:t> with </w:t>
      </w:r>
      <w:r w:rsidRPr="00070A00">
        <w:rPr>
          <w:rFonts w:ascii="Palatino Linotype" w:eastAsia="Calibri" w:hAnsi="Palatino Linotype" w:cs="Kalinga"/>
          <w:b/>
          <w:bCs/>
          <w:i/>
          <w:iCs/>
          <w:sz w:val="24"/>
          <w:lang w:bidi="or-IN"/>
        </w:rPr>
        <w:t>ExecutorService</w:t>
      </w:r>
    </w:p>
    <w:p w14:paraId="16852410" w14:textId="77777777" w:rsidR="009920A2" w:rsidRPr="00070A00" w:rsidRDefault="009920A2" w:rsidP="009920A2">
      <w:pPr>
        <w:rPr>
          <w:rFonts w:ascii="Palatino Linotype" w:eastAsia="Calibri" w:hAnsi="Palatino Linotype" w:cs="Kalinga"/>
          <w:sz w:val="24"/>
          <w:lang w:bidi="or-IN"/>
        </w:rPr>
      </w:pPr>
      <w:r w:rsidRPr="00070A00">
        <w:rPr>
          <w:rFonts w:ascii="Palatino Linotype" w:eastAsia="Calibri" w:hAnsi="Palatino Linotype" w:cs="Kalinga"/>
          <w:sz w:val="24"/>
          <w:lang w:bidi="or-IN"/>
        </w:rPr>
        <w:t>If we want to use an </w:t>
      </w:r>
      <w:r w:rsidRPr="00070A00">
        <w:rPr>
          <w:rFonts w:ascii="Palatino Linotype" w:eastAsia="Calibri" w:hAnsi="Palatino Linotype" w:cs="Kalinga"/>
          <w:i/>
          <w:iCs/>
          <w:sz w:val="24"/>
          <w:lang w:bidi="or-IN"/>
        </w:rPr>
        <w:t>ExecutorService </w:t>
      </w:r>
      <w:r w:rsidRPr="00070A00">
        <w:rPr>
          <w:rFonts w:ascii="Palatino Linotype" w:eastAsia="Calibri" w:hAnsi="Palatino Linotype" w:cs="Kalinga"/>
          <w:sz w:val="24"/>
          <w:lang w:bidi="or-IN"/>
        </w:rPr>
        <w:t>and submit a </w:t>
      </w:r>
      <w:r w:rsidRPr="00070A00">
        <w:rPr>
          <w:rFonts w:ascii="Palatino Linotype" w:eastAsia="Calibri" w:hAnsi="Palatino Linotype" w:cs="Kalinga"/>
          <w:i/>
          <w:iCs/>
          <w:sz w:val="24"/>
          <w:lang w:bidi="or-IN"/>
        </w:rPr>
        <w:t>Runnable </w:t>
      </w:r>
      <w:r w:rsidRPr="00070A00">
        <w:rPr>
          <w:rFonts w:ascii="Palatino Linotype" w:eastAsia="Calibri" w:hAnsi="Palatino Linotype" w:cs="Kalinga"/>
          <w:sz w:val="24"/>
          <w:lang w:bidi="or-IN"/>
        </w:rPr>
        <w:t>to it, using </w:t>
      </w:r>
      <w:r w:rsidRPr="00070A00">
        <w:rPr>
          <w:rFonts w:ascii="Palatino Linotype" w:eastAsia="Calibri" w:hAnsi="Palatino Linotype" w:cs="Kalinga"/>
          <w:i/>
          <w:iCs/>
          <w:sz w:val="24"/>
          <w:lang w:bidi="or-IN"/>
        </w:rPr>
        <w:t>ThreadLocal </w:t>
      </w:r>
      <w:r w:rsidRPr="00070A00">
        <w:rPr>
          <w:rFonts w:ascii="Palatino Linotype" w:eastAsia="Calibri" w:hAnsi="Palatino Linotype" w:cs="Kalinga"/>
          <w:sz w:val="24"/>
          <w:lang w:bidi="or-IN"/>
        </w:rPr>
        <w:t>will yield non-deterministic results – because we do not have a guarantee that every </w:t>
      </w:r>
      <w:r w:rsidRPr="00070A00">
        <w:rPr>
          <w:rFonts w:ascii="Palatino Linotype" w:eastAsia="Calibri" w:hAnsi="Palatino Linotype" w:cs="Kalinga"/>
          <w:i/>
          <w:iCs/>
          <w:sz w:val="24"/>
          <w:lang w:bidi="or-IN"/>
        </w:rPr>
        <w:t>Runnable </w:t>
      </w:r>
      <w:r w:rsidRPr="00070A00">
        <w:rPr>
          <w:rFonts w:ascii="Palatino Linotype" w:eastAsia="Calibri" w:hAnsi="Palatino Linotype" w:cs="Kalinga"/>
          <w:sz w:val="24"/>
          <w:lang w:bidi="or-IN"/>
        </w:rPr>
        <w:t>action for a given</w:t>
      </w:r>
      <w:r>
        <w:rPr>
          <w:rFonts w:ascii="Palatino Linotype" w:eastAsia="Calibri" w:hAnsi="Palatino Linotype" w:cs="Kalinga"/>
          <w:sz w:val="24"/>
          <w:lang w:bidi="or-IN"/>
        </w:rPr>
        <w:t xml:space="preserve"> </w:t>
      </w:r>
      <w:r w:rsidRPr="00070A00">
        <w:rPr>
          <w:rFonts w:ascii="Palatino Linotype" w:eastAsia="Calibri" w:hAnsi="Palatino Linotype" w:cs="Kalinga"/>
          <w:i/>
          <w:iCs/>
          <w:sz w:val="24"/>
          <w:lang w:bidi="or-IN"/>
        </w:rPr>
        <w:t>userId</w:t>
      </w:r>
      <w:r w:rsidRPr="00070A00">
        <w:rPr>
          <w:rFonts w:ascii="Palatino Linotype" w:eastAsia="Calibri" w:hAnsi="Palatino Linotype" w:cs="Kalinga"/>
          <w:sz w:val="24"/>
          <w:lang w:bidi="or-IN"/>
        </w:rPr>
        <w:t> will be handled by the same thread every time it is executed.</w:t>
      </w:r>
    </w:p>
    <w:p w14:paraId="6C90306B" w14:textId="0CC53948" w:rsidR="009920A2" w:rsidRPr="0000674D" w:rsidRDefault="009920A2" w:rsidP="009920A2">
      <w:r w:rsidRPr="00070A00">
        <w:rPr>
          <w:rFonts w:ascii="Palatino Linotype" w:eastAsia="Calibri" w:hAnsi="Palatino Linotype" w:cs="Kalinga"/>
          <w:sz w:val="24"/>
          <w:lang w:bidi="or-IN"/>
        </w:rPr>
        <w:t>Because of that, our </w:t>
      </w:r>
      <w:r w:rsidRPr="00070A00">
        <w:rPr>
          <w:rFonts w:ascii="Palatino Linotype" w:eastAsia="Calibri" w:hAnsi="Palatino Linotype" w:cs="Kalinga"/>
          <w:i/>
          <w:iCs/>
          <w:sz w:val="24"/>
          <w:lang w:bidi="or-IN"/>
        </w:rPr>
        <w:t>ThreadLocal</w:t>
      </w:r>
      <w:r w:rsidRPr="00070A00">
        <w:rPr>
          <w:rFonts w:ascii="Palatino Linotype" w:eastAsia="Calibri" w:hAnsi="Palatino Linotype" w:cs="Kalinga"/>
          <w:sz w:val="24"/>
          <w:lang w:bidi="or-IN"/>
        </w:rPr>
        <w:t> will be shared among different </w:t>
      </w:r>
      <w:r w:rsidRPr="00070A00">
        <w:rPr>
          <w:rFonts w:ascii="Palatino Linotype" w:eastAsia="Calibri" w:hAnsi="Palatino Linotype" w:cs="Kalinga"/>
          <w:i/>
          <w:iCs/>
          <w:sz w:val="24"/>
          <w:lang w:bidi="or-IN"/>
        </w:rPr>
        <w:t>userIds.</w:t>
      </w:r>
      <w:r w:rsidRPr="00070A00">
        <w:rPr>
          <w:rFonts w:ascii="Palatino Linotype" w:eastAsia="Calibri" w:hAnsi="Palatino Linotype" w:cs="Kalinga"/>
          <w:sz w:val="24"/>
          <w:lang w:bidi="or-IN"/>
        </w:rPr>
        <w:t> That’s why we should not use a </w:t>
      </w:r>
      <w:r w:rsidRPr="00070A00">
        <w:rPr>
          <w:rFonts w:ascii="Palatino Linotype" w:eastAsia="Calibri" w:hAnsi="Palatino Linotype" w:cs="Kalinga"/>
          <w:i/>
          <w:iCs/>
          <w:sz w:val="24"/>
          <w:lang w:bidi="or-IN"/>
        </w:rPr>
        <w:t>TheadLocal</w:t>
      </w:r>
      <w:r w:rsidRPr="00070A00">
        <w:rPr>
          <w:rFonts w:ascii="Palatino Linotype" w:eastAsia="Calibri" w:hAnsi="Palatino Linotype" w:cs="Kalinga"/>
          <w:sz w:val="24"/>
          <w:lang w:bidi="or-IN"/>
        </w:rPr>
        <w:t> together with </w:t>
      </w:r>
      <w:r w:rsidRPr="00070A00">
        <w:rPr>
          <w:rFonts w:ascii="Palatino Linotype" w:eastAsia="Calibri" w:hAnsi="Palatino Linotype" w:cs="Kalinga"/>
          <w:i/>
          <w:iCs/>
          <w:sz w:val="24"/>
          <w:lang w:bidi="or-IN"/>
        </w:rPr>
        <w:t>ExecutorService.</w:t>
      </w:r>
      <w:r w:rsidRPr="00070A00">
        <w:rPr>
          <w:rFonts w:ascii="Palatino Linotype" w:eastAsia="Calibri" w:hAnsi="Palatino Linotype" w:cs="Kalinga"/>
          <w:sz w:val="24"/>
          <w:lang w:bidi="or-IN"/>
        </w:rPr>
        <w:t> It should only be used when we have full control over which thread will pick which runnable action to execute.</w:t>
      </w:r>
    </w:p>
    <w:sectPr w:rsidR="009920A2" w:rsidRPr="0000674D" w:rsidSect="00F84140">
      <w:footerReference w:type="default" r:id="rId6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A0959" w14:textId="77777777" w:rsidR="008B1EBD" w:rsidRDefault="008B1EBD" w:rsidP="00F84140">
      <w:pPr>
        <w:spacing w:after="0" w:line="240" w:lineRule="auto"/>
      </w:pPr>
      <w:r>
        <w:separator/>
      </w:r>
    </w:p>
  </w:endnote>
  <w:endnote w:type="continuationSeparator" w:id="0">
    <w:p w14:paraId="4914A837" w14:textId="77777777" w:rsidR="008B1EBD" w:rsidRDefault="008B1EBD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300A5B9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AE25CC8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5DD20" w14:textId="77777777" w:rsidR="008B1EBD" w:rsidRDefault="008B1EBD" w:rsidP="00F84140">
      <w:pPr>
        <w:spacing w:after="0" w:line="240" w:lineRule="auto"/>
      </w:pPr>
      <w:r>
        <w:separator/>
      </w:r>
    </w:p>
  </w:footnote>
  <w:footnote w:type="continuationSeparator" w:id="0">
    <w:p w14:paraId="69ACFFEE" w14:textId="77777777" w:rsidR="008B1EBD" w:rsidRDefault="008B1EBD" w:rsidP="00F84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C4"/>
    <w:rsid w:val="0000674D"/>
    <w:rsid w:val="000233CC"/>
    <w:rsid w:val="00070A00"/>
    <w:rsid w:val="000D3E4F"/>
    <w:rsid w:val="000E3F2D"/>
    <w:rsid w:val="00150F81"/>
    <w:rsid w:val="001E0E54"/>
    <w:rsid w:val="002A6F99"/>
    <w:rsid w:val="00397AFA"/>
    <w:rsid w:val="00434535"/>
    <w:rsid w:val="004375D0"/>
    <w:rsid w:val="0050479D"/>
    <w:rsid w:val="00535A29"/>
    <w:rsid w:val="005A7F6E"/>
    <w:rsid w:val="005D6F26"/>
    <w:rsid w:val="00650244"/>
    <w:rsid w:val="0065062C"/>
    <w:rsid w:val="006C5A51"/>
    <w:rsid w:val="006E62EB"/>
    <w:rsid w:val="006F18F9"/>
    <w:rsid w:val="00751122"/>
    <w:rsid w:val="00795AF4"/>
    <w:rsid w:val="008365C4"/>
    <w:rsid w:val="00881B99"/>
    <w:rsid w:val="008B004B"/>
    <w:rsid w:val="008B1EBD"/>
    <w:rsid w:val="009920A2"/>
    <w:rsid w:val="00AF495C"/>
    <w:rsid w:val="00BE0717"/>
    <w:rsid w:val="00C13D67"/>
    <w:rsid w:val="00C31770"/>
    <w:rsid w:val="00C346CB"/>
    <w:rsid w:val="00C9435B"/>
    <w:rsid w:val="00CC69AD"/>
    <w:rsid w:val="00D15E2C"/>
    <w:rsid w:val="00D62CA6"/>
    <w:rsid w:val="00DC3407"/>
    <w:rsid w:val="00DC4A4C"/>
    <w:rsid w:val="00E13D13"/>
    <w:rsid w:val="00E3783F"/>
    <w:rsid w:val="00E84064"/>
    <w:rsid w:val="00F458D2"/>
    <w:rsid w:val="00F84140"/>
    <w:rsid w:val="00F9705F"/>
    <w:rsid w:val="00FF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6EEEB"/>
  <w15:chartTrackingRefBased/>
  <w15:docId w15:val="{F612413E-8061-4C83-990C-B79CE14D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0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F18F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7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5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67</TotalTime>
  <Pages>12</Pages>
  <Words>2408</Words>
  <Characters>13727</Characters>
  <Application>Microsoft Office Word</Application>
  <DocSecurity>0</DocSecurity>
  <Lines>114</Lines>
  <Paragraphs>32</Paragraphs>
  <ScaleCrop>false</ScaleCrop>
  <Company/>
  <LinksUpToDate>false</LinksUpToDate>
  <CharactersWithSpaces>16103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61</cp:revision>
  <dcterms:created xsi:type="dcterms:W3CDTF">2021-07-26T16:58:00Z</dcterms:created>
  <dcterms:modified xsi:type="dcterms:W3CDTF">2022-07-03T04:52:00Z</dcterms:modified>
</cp:coreProperties>
</file>